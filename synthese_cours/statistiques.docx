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9758464" w:displacedByCustomXml="next"/>
    <w:bookmarkEnd w:id="0" w:displacedByCustomXml="next"/>
    <w:sdt>
      <w:sdtPr>
        <w:id w:val="-895970301"/>
        <w:docPartObj>
          <w:docPartGallery w:val="Cover Pages"/>
          <w:docPartUnique/>
        </w:docPartObj>
      </w:sdtPr>
      <w:sdtContent>
        <w:p w14:paraId="5369795F" w14:textId="77777777" w:rsidR="00FE10A8" w:rsidRDefault="00FE10A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FE10A8" w14:paraId="1AF3148A" w14:textId="77777777">
            <w:sdt>
              <w:sdtPr>
                <w:rPr>
                  <w:rFonts w:ascii="Segoe UI Black" w:hAnsi="Segoe UI Black"/>
                  <w:color w:val="2F5496" w:themeColor="accent1" w:themeShade="BF"/>
                  <w:sz w:val="24"/>
                  <w:szCs w:val="24"/>
                </w:rPr>
                <w:alias w:val="Société"/>
                <w:id w:val="13406915"/>
                <w:placeholder>
                  <w:docPart w:val="4AF2B7BBC18844B9A17D6D1CFCB2C0B3"/>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106201FE" w14:textId="39E9769B" w:rsidR="00FE10A8" w:rsidRDefault="009908D9">
                    <w:pPr>
                      <w:pStyle w:val="Sansinterligne"/>
                      <w:rPr>
                        <w:color w:val="2F5496" w:themeColor="accent1" w:themeShade="BF"/>
                        <w:sz w:val="24"/>
                      </w:rPr>
                    </w:pPr>
                    <w:r w:rsidRPr="0075085E">
                      <w:rPr>
                        <w:rFonts w:ascii="Segoe UI Black" w:hAnsi="Segoe UI Black"/>
                        <w:color w:val="2F5496" w:themeColor="accent1" w:themeShade="BF"/>
                        <w:sz w:val="24"/>
                        <w:szCs w:val="24"/>
                      </w:rPr>
                      <w:t>Personnel</w:t>
                    </w:r>
                  </w:p>
                </w:tc>
              </w:sdtContent>
            </w:sdt>
          </w:tr>
          <w:tr w:rsidR="00FE10A8" w14:paraId="76519771" w14:textId="77777777">
            <w:tc>
              <w:tcPr>
                <w:tcW w:w="7672" w:type="dxa"/>
              </w:tcPr>
              <w:sdt>
                <w:sdtPr>
                  <w:rPr>
                    <w:rFonts w:ascii="Segoe UI Black" w:eastAsiaTheme="majorEastAsia" w:hAnsi="Segoe UI Black" w:cstheme="majorBidi"/>
                    <w:color w:val="4472C4" w:themeColor="accent1"/>
                    <w:sz w:val="88"/>
                    <w:szCs w:val="88"/>
                  </w:rPr>
                  <w:alias w:val="Titre"/>
                  <w:id w:val="13406919"/>
                  <w:placeholder>
                    <w:docPart w:val="DCC3D81A0A6B47B7893BE8F24F86A047"/>
                  </w:placeholder>
                  <w:dataBinding w:prefixMappings="xmlns:ns0='http://schemas.openxmlformats.org/package/2006/metadata/core-properties' xmlns:ns1='http://purl.org/dc/elements/1.1/'" w:xpath="/ns0:coreProperties[1]/ns1:title[1]" w:storeItemID="{6C3C8BC8-F283-45AE-878A-BAB7291924A1}"/>
                  <w:text/>
                </w:sdtPr>
                <w:sdtContent>
                  <w:p w14:paraId="7A67AC80" w14:textId="4BE4D7C7" w:rsidR="00FE10A8" w:rsidRDefault="009908D9">
                    <w:pPr>
                      <w:pStyle w:val="Sansinterligne"/>
                      <w:spacing w:line="216" w:lineRule="auto"/>
                      <w:rPr>
                        <w:rFonts w:asciiTheme="majorHAnsi" w:eastAsiaTheme="majorEastAsia" w:hAnsiTheme="majorHAnsi" w:cstheme="majorBidi"/>
                        <w:color w:val="4472C4" w:themeColor="accent1"/>
                        <w:sz w:val="88"/>
                        <w:szCs w:val="88"/>
                      </w:rPr>
                    </w:pPr>
                    <w:r w:rsidRPr="0075085E">
                      <w:rPr>
                        <w:rFonts w:ascii="Segoe UI Black" w:eastAsiaTheme="majorEastAsia" w:hAnsi="Segoe UI Black" w:cstheme="majorBidi"/>
                        <w:color w:val="4472C4" w:themeColor="accent1"/>
                        <w:sz w:val="88"/>
                        <w:szCs w:val="88"/>
                      </w:rPr>
                      <w:t>Statistiques</w:t>
                    </w:r>
                  </w:p>
                </w:sdtContent>
              </w:sdt>
            </w:tc>
          </w:tr>
          <w:tr w:rsidR="00FE10A8" w14:paraId="329BEA1E" w14:textId="77777777">
            <w:sdt>
              <w:sdtPr>
                <w:rPr>
                  <w:rFonts w:ascii="Segoe UI Black" w:hAnsi="Segoe UI Black"/>
                  <w:color w:val="2F5496" w:themeColor="accent1" w:themeShade="BF"/>
                  <w:sz w:val="24"/>
                  <w:szCs w:val="24"/>
                </w:rPr>
                <w:alias w:val="Sous-titre"/>
                <w:id w:val="13406923"/>
                <w:placeholder>
                  <w:docPart w:val="182684BE899540F797E1234E76F940E7"/>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32BCE73" w14:textId="29CFC5BF" w:rsidR="00FE10A8" w:rsidRDefault="009908D9">
                    <w:pPr>
                      <w:pStyle w:val="Sansinterligne"/>
                      <w:rPr>
                        <w:color w:val="2F5496" w:themeColor="accent1" w:themeShade="BF"/>
                        <w:sz w:val="24"/>
                      </w:rPr>
                    </w:pPr>
                    <w:r w:rsidRPr="0075085E">
                      <w:rPr>
                        <w:rFonts w:ascii="Segoe UI Black" w:hAnsi="Segoe UI Black"/>
                        <w:color w:val="2F5496" w:themeColor="accent1" w:themeShade="BF"/>
                        <w:sz w:val="24"/>
                        <w:szCs w:val="24"/>
                      </w:rPr>
                      <w:t>Data</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FE10A8" w14:paraId="3B9B6950" w14:textId="77777777">
            <w:tc>
              <w:tcPr>
                <w:tcW w:w="7221" w:type="dxa"/>
                <w:tcMar>
                  <w:top w:w="216" w:type="dxa"/>
                  <w:left w:w="115" w:type="dxa"/>
                  <w:bottom w:w="216" w:type="dxa"/>
                  <w:right w:w="115" w:type="dxa"/>
                </w:tcMar>
              </w:tcPr>
              <w:sdt>
                <w:sdtPr>
                  <w:rPr>
                    <w:rFonts w:ascii="Segoe UI Black" w:hAnsi="Segoe UI Black"/>
                    <w:color w:val="4472C4" w:themeColor="accent1"/>
                    <w:sz w:val="28"/>
                    <w:szCs w:val="28"/>
                  </w:rPr>
                  <w:alias w:val="Auteur"/>
                  <w:id w:val="13406928"/>
                  <w:placeholder>
                    <w:docPart w:val="DB97575A6FCF4D50909025D597DC53C4"/>
                  </w:placeholder>
                  <w:dataBinding w:prefixMappings="xmlns:ns0='http://schemas.openxmlformats.org/package/2006/metadata/core-properties' xmlns:ns1='http://purl.org/dc/elements/1.1/'" w:xpath="/ns0:coreProperties[1]/ns1:creator[1]" w:storeItemID="{6C3C8BC8-F283-45AE-878A-BAB7291924A1}"/>
                  <w:text/>
                </w:sdtPr>
                <w:sdtContent>
                  <w:p w14:paraId="227160A9" w14:textId="62909E8E" w:rsidR="00FE10A8" w:rsidRPr="0075085E" w:rsidRDefault="0034689A">
                    <w:pPr>
                      <w:pStyle w:val="Sansinterligne"/>
                      <w:rPr>
                        <w:rFonts w:ascii="Segoe UI Black" w:hAnsi="Segoe UI Black"/>
                        <w:color w:val="4472C4" w:themeColor="accent1"/>
                        <w:sz w:val="28"/>
                        <w:szCs w:val="28"/>
                      </w:rPr>
                    </w:pPr>
                    <w:r w:rsidRPr="0075085E">
                      <w:rPr>
                        <w:rFonts w:ascii="Segoe UI Black" w:hAnsi="Segoe UI Black"/>
                        <w:color w:val="4472C4" w:themeColor="accent1"/>
                        <w:sz w:val="28"/>
                        <w:szCs w:val="28"/>
                      </w:rPr>
                      <w:t>Dim</w:t>
                    </w:r>
                    <w:r w:rsidR="009908D9" w:rsidRPr="0075085E">
                      <w:rPr>
                        <w:rFonts w:ascii="Segoe UI Black" w:hAnsi="Segoe UI Black"/>
                        <w:color w:val="4472C4" w:themeColor="accent1"/>
                        <w:sz w:val="28"/>
                        <w:szCs w:val="28"/>
                      </w:rPr>
                      <w:t>itri</w:t>
                    </w:r>
                  </w:p>
                </w:sdtContent>
              </w:sdt>
              <w:sdt>
                <w:sdtPr>
                  <w:rPr>
                    <w:rFonts w:ascii="Segoe UI Black" w:hAnsi="Segoe UI Black"/>
                    <w:color w:val="4472C4" w:themeColor="accent1"/>
                    <w:sz w:val="28"/>
                    <w:szCs w:val="28"/>
                  </w:rPr>
                  <w:alias w:val="Date"/>
                  <w:tag w:val="Date "/>
                  <w:id w:val="13406932"/>
                  <w:placeholder>
                    <w:docPart w:val="2DF481D1E6BA4AE5B63EA59D20950294"/>
                  </w:placeholder>
                  <w:dataBinding w:prefixMappings="xmlns:ns0='http://schemas.microsoft.com/office/2006/coverPageProps'" w:xpath="/ns0:CoverPageProperties[1]/ns0:PublishDate[1]" w:storeItemID="{55AF091B-3C7A-41E3-B477-F2FDAA23CFDA}"/>
                  <w:date w:fullDate="2025-01-24T00:00:00Z">
                    <w:dateFormat w:val="dd/MM/yyyy"/>
                    <w:lid w:val="fr-FR"/>
                    <w:storeMappedDataAs w:val="dateTime"/>
                    <w:calendar w:val="gregorian"/>
                  </w:date>
                </w:sdtPr>
                <w:sdtContent>
                  <w:p w14:paraId="7295EC1D" w14:textId="270E2E90" w:rsidR="00FE10A8" w:rsidRPr="0075085E" w:rsidRDefault="009908D9">
                    <w:pPr>
                      <w:pStyle w:val="Sansinterligne"/>
                      <w:rPr>
                        <w:rFonts w:ascii="Segoe UI Black" w:hAnsi="Segoe UI Black"/>
                        <w:color w:val="4472C4" w:themeColor="accent1"/>
                        <w:sz w:val="28"/>
                        <w:szCs w:val="28"/>
                      </w:rPr>
                    </w:pPr>
                    <w:r w:rsidRPr="0075085E">
                      <w:rPr>
                        <w:rFonts w:ascii="Segoe UI Black" w:hAnsi="Segoe UI Black"/>
                        <w:color w:val="4472C4" w:themeColor="accent1"/>
                        <w:sz w:val="28"/>
                        <w:szCs w:val="28"/>
                      </w:rPr>
                      <w:t>24/01/2025</w:t>
                    </w:r>
                  </w:p>
                </w:sdtContent>
              </w:sdt>
              <w:p w14:paraId="7C9001A1" w14:textId="77777777" w:rsidR="00FE10A8" w:rsidRDefault="00FE10A8">
                <w:pPr>
                  <w:pStyle w:val="Sansinterligne"/>
                  <w:rPr>
                    <w:color w:val="4472C4" w:themeColor="accent1"/>
                  </w:rPr>
                </w:pPr>
              </w:p>
            </w:tc>
          </w:tr>
        </w:tbl>
        <w:p w14:paraId="5423E439" w14:textId="77777777" w:rsidR="00FE10A8" w:rsidRDefault="00FE10A8">
          <w:r>
            <w:br w:type="page"/>
          </w:r>
        </w:p>
      </w:sdtContent>
    </w:sdt>
    <w:sdt>
      <w:sdtPr>
        <w:rPr>
          <w:rFonts w:asciiTheme="minorHAnsi" w:eastAsiaTheme="minorHAnsi" w:hAnsiTheme="minorHAnsi" w:cstheme="minorBidi"/>
          <w:b w:val="0"/>
          <w:color w:val="auto"/>
          <w:kern w:val="2"/>
          <w:sz w:val="22"/>
          <w:szCs w:val="22"/>
          <w:lang w:eastAsia="en-US"/>
          <w14:ligatures w14:val="standardContextual"/>
        </w:rPr>
        <w:id w:val="96140505"/>
        <w:docPartObj>
          <w:docPartGallery w:val="Table of Contents"/>
          <w:docPartUnique/>
        </w:docPartObj>
      </w:sdtPr>
      <w:sdtEndPr>
        <w:rPr>
          <w:bCs/>
        </w:rPr>
      </w:sdtEndPr>
      <w:sdtContent>
        <w:p w14:paraId="2616E695" w14:textId="218148FF" w:rsidR="006E7829" w:rsidRPr="006E7829" w:rsidRDefault="006E7829" w:rsidP="006E7829">
          <w:pPr>
            <w:pStyle w:val="En-ttedetabledesmatires"/>
            <w:numPr>
              <w:ilvl w:val="0"/>
              <w:numId w:val="0"/>
            </w:numPr>
            <w:ind w:left="431"/>
          </w:pPr>
          <w:r w:rsidRPr="006E7829">
            <w:t>Table des matières</w:t>
          </w:r>
        </w:p>
        <w:p w14:paraId="4C68CDC0" w14:textId="3149D191" w:rsidR="00DD6942" w:rsidRDefault="006E7829">
          <w:pPr>
            <w:pStyle w:val="TM1"/>
            <w:rPr>
              <w:rFonts w:eastAsiaTheme="minorEastAsia"/>
              <w:noProof/>
              <w:sz w:val="24"/>
              <w:szCs w:val="24"/>
              <w:lang w:eastAsia="fr-FR"/>
            </w:rPr>
          </w:pPr>
          <w:r>
            <w:fldChar w:fldCharType="begin"/>
          </w:r>
          <w:r>
            <w:instrText xml:space="preserve"> TOC \o "1-3" \h \z \u </w:instrText>
          </w:r>
          <w:r>
            <w:fldChar w:fldCharType="separate"/>
          </w:r>
          <w:hyperlink w:anchor="_Toc193640027" w:history="1">
            <w:r w:rsidR="00DD6942" w:rsidRPr="00304376">
              <w:rPr>
                <w:rStyle w:val="Lienhypertexte"/>
                <w:noProof/>
              </w:rPr>
              <w:t>1</w:t>
            </w:r>
            <w:r w:rsidR="00DD6942">
              <w:rPr>
                <w:rFonts w:eastAsiaTheme="minorEastAsia"/>
                <w:noProof/>
                <w:sz w:val="24"/>
                <w:szCs w:val="24"/>
                <w:lang w:eastAsia="fr-FR"/>
              </w:rPr>
              <w:tab/>
            </w:r>
            <w:r w:rsidR="00DD6942" w:rsidRPr="00304376">
              <w:rPr>
                <w:rStyle w:val="Lienhypertexte"/>
                <w:noProof/>
              </w:rPr>
              <w:t>GENERALITES</w:t>
            </w:r>
            <w:r w:rsidR="00DD6942">
              <w:rPr>
                <w:noProof/>
                <w:webHidden/>
              </w:rPr>
              <w:tab/>
            </w:r>
            <w:r w:rsidR="00DD6942">
              <w:rPr>
                <w:noProof/>
                <w:webHidden/>
              </w:rPr>
              <w:fldChar w:fldCharType="begin"/>
            </w:r>
            <w:r w:rsidR="00DD6942">
              <w:rPr>
                <w:noProof/>
                <w:webHidden/>
              </w:rPr>
              <w:instrText xml:space="preserve"> PAGEREF _Toc193640027 \h </w:instrText>
            </w:r>
            <w:r w:rsidR="00DD6942">
              <w:rPr>
                <w:noProof/>
                <w:webHidden/>
              </w:rPr>
            </w:r>
            <w:r w:rsidR="00DD6942">
              <w:rPr>
                <w:noProof/>
                <w:webHidden/>
              </w:rPr>
              <w:fldChar w:fldCharType="separate"/>
            </w:r>
            <w:r w:rsidR="00DD6942">
              <w:rPr>
                <w:noProof/>
                <w:webHidden/>
              </w:rPr>
              <w:t>3</w:t>
            </w:r>
            <w:r w:rsidR="00DD6942">
              <w:rPr>
                <w:noProof/>
                <w:webHidden/>
              </w:rPr>
              <w:fldChar w:fldCharType="end"/>
            </w:r>
          </w:hyperlink>
        </w:p>
        <w:p w14:paraId="6BAA1580" w14:textId="733308E8" w:rsidR="00DD6942" w:rsidRDefault="00DD6942">
          <w:pPr>
            <w:pStyle w:val="TM2"/>
            <w:tabs>
              <w:tab w:val="left" w:pos="960"/>
              <w:tab w:val="right" w:leader="dot" w:pos="9062"/>
            </w:tabs>
            <w:rPr>
              <w:rFonts w:eastAsiaTheme="minorEastAsia"/>
              <w:noProof/>
              <w:sz w:val="24"/>
              <w:szCs w:val="24"/>
              <w:lang w:eastAsia="fr-FR"/>
            </w:rPr>
          </w:pPr>
          <w:hyperlink w:anchor="_Toc193640028" w:history="1">
            <w:r w:rsidRPr="00304376">
              <w:rPr>
                <w:rStyle w:val="Lienhypertexte"/>
                <w:noProof/>
              </w:rPr>
              <w:t>1.1</w:t>
            </w:r>
            <w:r>
              <w:rPr>
                <w:rFonts w:eastAsiaTheme="minorEastAsia"/>
                <w:noProof/>
                <w:sz w:val="24"/>
                <w:szCs w:val="24"/>
                <w:lang w:eastAsia="fr-FR"/>
              </w:rPr>
              <w:tab/>
            </w:r>
            <w:r w:rsidRPr="00304376">
              <w:rPr>
                <w:rStyle w:val="Lienhypertexte"/>
                <w:noProof/>
              </w:rPr>
              <w:t>Quand fait-on des statistiques</w:t>
            </w:r>
            <w:r>
              <w:rPr>
                <w:noProof/>
                <w:webHidden/>
              </w:rPr>
              <w:tab/>
            </w:r>
            <w:r>
              <w:rPr>
                <w:noProof/>
                <w:webHidden/>
              </w:rPr>
              <w:fldChar w:fldCharType="begin"/>
            </w:r>
            <w:r>
              <w:rPr>
                <w:noProof/>
                <w:webHidden/>
              </w:rPr>
              <w:instrText xml:space="preserve"> PAGEREF _Toc193640028 \h </w:instrText>
            </w:r>
            <w:r>
              <w:rPr>
                <w:noProof/>
                <w:webHidden/>
              </w:rPr>
            </w:r>
            <w:r>
              <w:rPr>
                <w:noProof/>
                <w:webHidden/>
              </w:rPr>
              <w:fldChar w:fldCharType="separate"/>
            </w:r>
            <w:r>
              <w:rPr>
                <w:noProof/>
                <w:webHidden/>
              </w:rPr>
              <w:t>3</w:t>
            </w:r>
            <w:r>
              <w:rPr>
                <w:noProof/>
                <w:webHidden/>
              </w:rPr>
              <w:fldChar w:fldCharType="end"/>
            </w:r>
          </w:hyperlink>
        </w:p>
        <w:p w14:paraId="7707D159" w14:textId="139AE566" w:rsidR="00DD6942" w:rsidRDefault="00DD6942">
          <w:pPr>
            <w:pStyle w:val="TM2"/>
            <w:tabs>
              <w:tab w:val="left" w:pos="960"/>
              <w:tab w:val="right" w:leader="dot" w:pos="9062"/>
            </w:tabs>
            <w:rPr>
              <w:rFonts w:eastAsiaTheme="minorEastAsia"/>
              <w:noProof/>
              <w:sz w:val="24"/>
              <w:szCs w:val="24"/>
              <w:lang w:eastAsia="fr-FR"/>
            </w:rPr>
          </w:pPr>
          <w:hyperlink w:anchor="_Toc193640029" w:history="1">
            <w:r w:rsidRPr="00304376">
              <w:rPr>
                <w:rStyle w:val="Lienhypertexte"/>
                <w:noProof/>
              </w:rPr>
              <w:t>1.2</w:t>
            </w:r>
            <w:r>
              <w:rPr>
                <w:rFonts w:eastAsiaTheme="minorEastAsia"/>
                <w:noProof/>
                <w:sz w:val="24"/>
                <w:szCs w:val="24"/>
                <w:lang w:eastAsia="fr-FR"/>
              </w:rPr>
              <w:tab/>
            </w:r>
            <w:r w:rsidRPr="00304376">
              <w:rPr>
                <w:rStyle w:val="Lienhypertexte"/>
                <w:noProof/>
              </w:rPr>
              <w:t>Vocabulaire</w:t>
            </w:r>
            <w:r>
              <w:rPr>
                <w:noProof/>
                <w:webHidden/>
              </w:rPr>
              <w:tab/>
            </w:r>
            <w:r>
              <w:rPr>
                <w:noProof/>
                <w:webHidden/>
              </w:rPr>
              <w:fldChar w:fldCharType="begin"/>
            </w:r>
            <w:r>
              <w:rPr>
                <w:noProof/>
                <w:webHidden/>
              </w:rPr>
              <w:instrText xml:space="preserve"> PAGEREF _Toc193640029 \h </w:instrText>
            </w:r>
            <w:r>
              <w:rPr>
                <w:noProof/>
                <w:webHidden/>
              </w:rPr>
            </w:r>
            <w:r>
              <w:rPr>
                <w:noProof/>
                <w:webHidden/>
              </w:rPr>
              <w:fldChar w:fldCharType="separate"/>
            </w:r>
            <w:r>
              <w:rPr>
                <w:noProof/>
                <w:webHidden/>
              </w:rPr>
              <w:t>3</w:t>
            </w:r>
            <w:r>
              <w:rPr>
                <w:noProof/>
                <w:webHidden/>
              </w:rPr>
              <w:fldChar w:fldCharType="end"/>
            </w:r>
          </w:hyperlink>
        </w:p>
        <w:p w14:paraId="01F73B4C" w14:textId="63B3FCC1" w:rsidR="00DD6942" w:rsidRDefault="00DD6942">
          <w:pPr>
            <w:pStyle w:val="TM2"/>
            <w:tabs>
              <w:tab w:val="left" w:pos="960"/>
              <w:tab w:val="right" w:leader="dot" w:pos="9062"/>
            </w:tabs>
            <w:rPr>
              <w:rFonts w:eastAsiaTheme="minorEastAsia"/>
              <w:noProof/>
              <w:sz w:val="24"/>
              <w:szCs w:val="24"/>
              <w:lang w:eastAsia="fr-FR"/>
            </w:rPr>
          </w:pPr>
          <w:hyperlink w:anchor="_Toc193640030" w:history="1">
            <w:r w:rsidRPr="00304376">
              <w:rPr>
                <w:rStyle w:val="Lienhypertexte"/>
                <w:noProof/>
              </w:rPr>
              <w:t>1.3</w:t>
            </w:r>
            <w:r>
              <w:rPr>
                <w:rFonts w:eastAsiaTheme="minorEastAsia"/>
                <w:noProof/>
                <w:sz w:val="24"/>
                <w:szCs w:val="24"/>
                <w:lang w:eastAsia="fr-FR"/>
              </w:rPr>
              <w:tab/>
            </w:r>
            <w:r w:rsidRPr="00304376">
              <w:rPr>
                <w:rStyle w:val="Lienhypertexte"/>
                <w:noProof/>
              </w:rPr>
              <w:t>Choisir les représentations</w:t>
            </w:r>
            <w:r>
              <w:rPr>
                <w:noProof/>
                <w:webHidden/>
              </w:rPr>
              <w:tab/>
            </w:r>
            <w:r>
              <w:rPr>
                <w:noProof/>
                <w:webHidden/>
              </w:rPr>
              <w:fldChar w:fldCharType="begin"/>
            </w:r>
            <w:r>
              <w:rPr>
                <w:noProof/>
                <w:webHidden/>
              </w:rPr>
              <w:instrText xml:space="preserve"> PAGEREF _Toc193640030 \h </w:instrText>
            </w:r>
            <w:r>
              <w:rPr>
                <w:noProof/>
                <w:webHidden/>
              </w:rPr>
            </w:r>
            <w:r>
              <w:rPr>
                <w:noProof/>
                <w:webHidden/>
              </w:rPr>
              <w:fldChar w:fldCharType="separate"/>
            </w:r>
            <w:r>
              <w:rPr>
                <w:noProof/>
                <w:webHidden/>
              </w:rPr>
              <w:t>6</w:t>
            </w:r>
            <w:r>
              <w:rPr>
                <w:noProof/>
                <w:webHidden/>
              </w:rPr>
              <w:fldChar w:fldCharType="end"/>
            </w:r>
          </w:hyperlink>
        </w:p>
        <w:p w14:paraId="04AA7EBF" w14:textId="660C8CE2" w:rsidR="00DD6942" w:rsidRDefault="00DD6942">
          <w:pPr>
            <w:pStyle w:val="TM3"/>
            <w:tabs>
              <w:tab w:val="left" w:pos="1200"/>
              <w:tab w:val="right" w:leader="dot" w:pos="9062"/>
            </w:tabs>
            <w:rPr>
              <w:rFonts w:eastAsiaTheme="minorEastAsia"/>
              <w:noProof/>
              <w:sz w:val="24"/>
              <w:szCs w:val="24"/>
              <w:lang w:eastAsia="fr-FR"/>
            </w:rPr>
          </w:pPr>
          <w:hyperlink w:anchor="_Toc193640031" w:history="1">
            <w:r w:rsidRPr="00304376">
              <w:rPr>
                <w:rStyle w:val="Lienhypertexte"/>
                <w:noProof/>
              </w:rPr>
              <w:t>1.3.1</w:t>
            </w:r>
            <w:r>
              <w:rPr>
                <w:rFonts w:eastAsiaTheme="minorEastAsia"/>
                <w:noProof/>
                <w:sz w:val="24"/>
                <w:szCs w:val="24"/>
                <w:lang w:eastAsia="fr-FR"/>
              </w:rPr>
              <w:tab/>
            </w:r>
            <w:r w:rsidRPr="00304376">
              <w:rPr>
                <w:rStyle w:val="Lienhypertexte"/>
                <w:noProof/>
              </w:rPr>
              <w:t>Indicateurs valeur centrale</w:t>
            </w:r>
            <w:r>
              <w:rPr>
                <w:noProof/>
                <w:webHidden/>
              </w:rPr>
              <w:tab/>
            </w:r>
            <w:r>
              <w:rPr>
                <w:noProof/>
                <w:webHidden/>
              </w:rPr>
              <w:fldChar w:fldCharType="begin"/>
            </w:r>
            <w:r>
              <w:rPr>
                <w:noProof/>
                <w:webHidden/>
              </w:rPr>
              <w:instrText xml:space="preserve"> PAGEREF _Toc193640031 \h </w:instrText>
            </w:r>
            <w:r>
              <w:rPr>
                <w:noProof/>
                <w:webHidden/>
              </w:rPr>
            </w:r>
            <w:r>
              <w:rPr>
                <w:noProof/>
                <w:webHidden/>
              </w:rPr>
              <w:fldChar w:fldCharType="separate"/>
            </w:r>
            <w:r>
              <w:rPr>
                <w:noProof/>
                <w:webHidden/>
              </w:rPr>
              <w:t>6</w:t>
            </w:r>
            <w:r>
              <w:rPr>
                <w:noProof/>
                <w:webHidden/>
              </w:rPr>
              <w:fldChar w:fldCharType="end"/>
            </w:r>
          </w:hyperlink>
        </w:p>
        <w:p w14:paraId="1BCD1858" w14:textId="4EA48629" w:rsidR="00DD6942" w:rsidRDefault="00DD6942">
          <w:pPr>
            <w:pStyle w:val="TM3"/>
            <w:tabs>
              <w:tab w:val="left" w:pos="1200"/>
              <w:tab w:val="right" w:leader="dot" w:pos="9062"/>
            </w:tabs>
            <w:rPr>
              <w:rFonts w:eastAsiaTheme="minorEastAsia"/>
              <w:noProof/>
              <w:sz w:val="24"/>
              <w:szCs w:val="24"/>
              <w:lang w:eastAsia="fr-FR"/>
            </w:rPr>
          </w:pPr>
          <w:hyperlink w:anchor="_Toc193640032" w:history="1">
            <w:r w:rsidRPr="00304376">
              <w:rPr>
                <w:rStyle w:val="Lienhypertexte"/>
                <w:noProof/>
              </w:rPr>
              <w:t>1.3.2</w:t>
            </w:r>
            <w:r>
              <w:rPr>
                <w:rFonts w:eastAsiaTheme="minorEastAsia"/>
                <w:noProof/>
                <w:sz w:val="24"/>
                <w:szCs w:val="24"/>
                <w:lang w:eastAsia="fr-FR"/>
              </w:rPr>
              <w:tab/>
            </w:r>
            <w:r w:rsidRPr="00304376">
              <w:rPr>
                <w:rStyle w:val="Lienhypertexte"/>
                <w:noProof/>
              </w:rPr>
              <w:t>Indicateur dispersion</w:t>
            </w:r>
            <w:r>
              <w:rPr>
                <w:noProof/>
                <w:webHidden/>
              </w:rPr>
              <w:tab/>
            </w:r>
            <w:r>
              <w:rPr>
                <w:noProof/>
                <w:webHidden/>
              </w:rPr>
              <w:fldChar w:fldCharType="begin"/>
            </w:r>
            <w:r>
              <w:rPr>
                <w:noProof/>
                <w:webHidden/>
              </w:rPr>
              <w:instrText xml:space="preserve"> PAGEREF _Toc193640032 \h </w:instrText>
            </w:r>
            <w:r>
              <w:rPr>
                <w:noProof/>
                <w:webHidden/>
              </w:rPr>
            </w:r>
            <w:r>
              <w:rPr>
                <w:noProof/>
                <w:webHidden/>
              </w:rPr>
              <w:fldChar w:fldCharType="separate"/>
            </w:r>
            <w:r>
              <w:rPr>
                <w:noProof/>
                <w:webHidden/>
              </w:rPr>
              <w:t>6</w:t>
            </w:r>
            <w:r>
              <w:rPr>
                <w:noProof/>
                <w:webHidden/>
              </w:rPr>
              <w:fldChar w:fldCharType="end"/>
            </w:r>
          </w:hyperlink>
        </w:p>
        <w:p w14:paraId="262B9FDC" w14:textId="20DA4FC1" w:rsidR="00DD6942" w:rsidRDefault="00DD6942">
          <w:pPr>
            <w:pStyle w:val="TM3"/>
            <w:tabs>
              <w:tab w:val="left" w:pos="1200"/>
              <w:tab w:val="right" w:leader="dot" w:pos="9062"/>
            </w:tabs>
            <w:rPr>
              <w:rFonts w:eastAsiaTheme="minorEastAsia"/>
              <w:noProof/>
              <w:sz w:val="24"/>
              <w:szCs w:val="24"/>
              <w:lang w:eastAsia="fr-FR"/>
            </w:rPr>
          </w:pPr>
          <w:hyperlink w:anchor="_Toc193640033" w:history="1">
            <w:r w:rsidRPr="00304376">
              <w:rPr>
                <w:rStyle w:val="Lienhypertexte"/>
                <w:noProof/>
              </w:rPr>
              <w:t>1.3.3</w:t>
            </w:r>
            <w:r>
              <w:rPr>
                <w:rFonts w:eastAsiaTheme="minorEastAsia"/>
                <w:noProof/>
                <w:sz w:val="24"/>
                <w:szCs w:val="24"/>
                <w:lang w:eastAsia="fr-FR"/>
              </w:rPr>
              <w:tab/>
            </w:r>
            <w:r w:rsidRPr="00304376">
              <w:rPr>
                <w:rStyle w:val="Lienhypertexte"/>
                <w:noProof/>
              </w:rPr>
              <w:t>Moyenne</w:t>
            </w:r>
            <w:r>
              <w:rPr>
                <w:noProof/>
                <w:webHidden/>
              </w:rPr>
              <w:tab/>
            </w:r>
            <w:r>
              <w:rPr>
                <w:noProof/>
                <w:webHidden/>
              </w:rPr>
              <w:fldChar w:fldCharType="begin"/>
            </w:r>
            <w:r>
              <w:rPr>
                <w:noProof/>
                <w:webHidden/>
              </w:rPr>
              <w:instrText xml:space="preserve"> PAGEREF _Toc193640033 \h </w:instrText>
            </w:r>
            <w:r>
              <w:rPr>
                <w:noProof/>
                <w:webHidden/>
              </w:rPr>
            </w:r>
            <w:r>
              <w:rPr>
                <w:noProof/>
                <w:webHidden/>
              </w:rPr>
              <w:fldChar w:fldCharType="separate"/>
            </w:r>
            <w:r>
              <w:rPr>
                <w:noProof/>
                <w:webHidden/>
              </w:rPr>
              <w:t>7</w:t>
            </w:r>
            <w:r>
              <w:rPr>
                <w:noProof/>
                <w:webHidden/>
              </w:rPr>
              <w:fldChar w:fldCharType="end"/>
            </w:r>
          </w:hyperlink>
        </w:p>
        <w:p w14:paraId="72A0727A" w14:textId="28464BA5" w:rsidR="00DD6942" w:rsidRDefault="00DD6942">
          <w:pPr>
            <w:pStyle w:val="TM2"/>
            <w:tabs>
              <w:tab w:val="left" w:pos="960"/>
              <w:tab w:val="right" w:leader="dot" w:pos="9062"/>
            </w:tabs>
            <w:rPr>
              <w:rFonts w:eastAsiaTheme="minorEastAsia"/>
              <w:noProof/>
              <w:sz w:val="24"/>
              <w:szCs w:val="24"/>
              <w:lang w:eastAsia="fr-FR"/>
            </w:rPr>
          </w:pPr>
          <w:hyperlink w:anchor="_Toc193640034" w:history="1">
            <w:r w:rsidRPr="00304376">
              <w:rPr>
                <w:rStyle w:val="Lienhypertexte"/>
                <w:noProof/>
              </w:rPr>
              <w:t>1.4</w:t>
            </w:r>
            <w:r>
              <w:rPr>
                <w:rFonts w:eastAsiaTheme="minorEastAsia"/>
                <w:noProof/>
                <w:sz w:val="24"/>
                <w:szCs w:val="24"/>
                <w:lang w:eastAsia="fr-FR"/>
              </w:rPr>
              <w:tab/>
            </w:r>
            <w:r w:rsidRPr="00304376">
              <w:rPr>
                <w:rStyle w:val="Lienhypertexte"/>
                <w:noProof/>
              </w:rPr>
              <w:t>Population vs Echantillon</w:t>
            </w:r>
            <w:r>
              <w:rPr>
                <w:noProof/>
                <w:webHidden/>
              </w:rPr>
              <w:tab/>
            </w:r>
            <w:r>
              <w:rPr>
                <w:noProof/>
                <w:webHidden/>
              </w:rPr>
              <w:fldChar w:fldCharType="begin"/>
            </w:r>
            <w:r>
              <w:rPr>
                <w:noProof/>
                <w:webHidden/>
              </w:rPr>
              <w:instrText xml:space="preserve"> PAGEREF _Toc193640034 \h </w:instrText>
            </w:r>
            <w:r>
              <w:rPr>
                <w:noProof/>
                <w:webHidden/>
              </w:rPr>
            </w:r>
            <w:r>
              <w:rPr>
                <w:noProof/>
                <w:webHidden/>
              </w:rPr>
              <w:fldChar w:fldCharType="separate"/>
            </w:r>
            <w:r>
              <w:rPr>
                <w:noProof/>
                <w:webHidden/>
              </w:rPr>
              <w:t>7</w:t>
            </w:r>
            <w:r>
              <w:rPr>
                <w:noProof/>
                <w:webHidden/>
              </w:rPr>
              <w:fldChar w:fldCharType="end"/>
            </w:r>
          </w:hyperlink>
        </w:p>
        <w:p w14:paraId="1054B9AE" w14:textId="1FA49DD3" w:rsidR="00DD6942" w:rsidRDefault="00DD6942">
          <w:pPr>
            <w:pStyle w:val="TM2"/>
            <w:tabs>
              <w:tab w:val="left" w:pos="960"/>
              <w:tab w:val="right" w:leader="dot" w:pos="9062"/>
            </w:tabs>
            <w:rPr>
              <w:rFonts w:eastAsiaTheme="minorEastAsia"/>
              <w:noProof/>
              <w:sz w:val="24"/>
              <w:szCs w:val="24"/>
              <w:lang w:eastAsia="fr-FR"/>
            </w:rPr>
          </w:pPr>
          <w:hyperlink w:anchor="_Toc193640035" w:history="1">
            <w:r w:rsidRPr="00304376">
              <w:rPr>
                <w:rStyle w:val="Lienhypertexte"/>
                <w:noProof/>
              </w:rPr>
              <w:t>1.5</w:t>
            </w:r>
            <w:r>
              <w:rPr>
                <w:rFonts w:eastAsiaTheme="minorEastAsia"/>
                <w:noProof/>
                <w:sz w:val="24"/>
                <w:szCs w:val="24"/>
                <w:lang w:eastAsia="fr-FR"/>
              </w:rPr>
              <w:tab/>
            </w:r>
            <w:r w:rsidRPr="00304376">
              <w:rPr>
                <w:rStyle w:val="Lienhypertexte"/>
                <w:noProof/>
              </w:rPr>
              <w:t>Valeurs aberrantes</w:t>
            </w:r>
            <w:r>
              <w:rPr>
                <w:noProof/>
                <w:webHidden/>
              </w:rPr>
              <w:tab/>
            </w:r>
            <w:r>
              <w:rPr>
                <w:noProof/>
                <w:webHidden/>
              </w:rPr>
              <w:fldChar w:fldCharType="begin"/>
            </w:r>
            <w:r>
              <w:rPr>
                <w:noProof/>
                <w:webHidden/>
              </w:rPr>
              <w:instrText xml:space="preserve"> PAGEREF _Toc193640035 \h </w:instrText>
            </w:r>
            <w:r>
              <w:rPr>
                <w:noProof/>
                <w:webHidden/>
              </w:rPr>
            </w:r>
            <w:r>
              <w:rPr>
                <w:noProof/>
                <w:webHidden/>
              </w:rPr>
              <w:fldChar w:fldCharType="separate"/>
            </w:r>
            <w:r>
              <w:rPr>
                <w:noProof/>
                <w:webHidden/>
              </w:rPr>
              <w:t>9</w:t>
            </w:r>
            <w:r>
              <w:rPr>
                <w:noProof/>
                <w:webHidden/>
              </w:rPr>
              <w:fldChar w:fldCharType="end"/>
            </w:r>
          </w:hyperlink>
        </w:p>
        <w:p w14:paraId="1D64141E" w14:textId="00DF7B5D" w:rsidR="00DD6942" w:rsidRDefault="00DD6942">
          <w:pPr>
            <w:pStyle w:val="TM2"/>
            <w:tabs>
              <w:tab w:val="left" w:pos="960"/>
              <w:tab w:val="right" w:leader="dot" w:pos="9062"/>
            </w:tabs>
            <w:rPr>
              <w:rFonts w:eastAsiaTheme="minorEastAsia"/>
              <w:noProof/>
              <w:sz w:val="24"/>
              <w:szCs w:val="24"/>
              <w:lang w:eastAsia="fr-FR"/>
            </w:rPr>
          </w:pPr>
          <w:hyperlink w:anchor="_Toc193640036" w:history="1">
            <w:r w:rsidRPr="00304376">
              <w:rPr>
                <w:rStyle w:val="Lienhypertexte"/>
                <w:noProof/>
              </w:rPr>
              <w:t>1.6</w:t>
            </w:r>
            <w:r>
              <w:rPr>
                <w:rFonts w:eastAsiaTheme="minorEastAsia"/>
                <w:noProof/>
                <w:sz w:val="24"/>
                <w:szCs w:val="24"/>
                <w:lang w:eastAsia="fr-FR"/>
              </w:rPr>
              <w:tab/>
            </w:r>
            <w:r w:rsidRPr="00304376">
              <w:rPr>
                <w:rStyle w:val="Lienhypertexte"/>
                <w:noProof/>
              </w:rPr>
              <w:t>Variable centrée réduire</w:t>
            </w:r>
            <w:r>
              <w:rPr>
                <w:noProof/>
                <w:webHidden/>
              </w:rPr>
              <w:tab/>
            </w:r>
            <w:r>
              <w:rPr>
                <w:noProof/>
                <w:webHidden/>
              </w:rPr>
              <w:fldChar w:fldCharType="begin"/>
            </w:r>
            <w:r>
              <w:rPr>
                <w:noProof/>
                <w:webHidden/>
              </w:rPr>
              <w:instrText xml:space="preserve"> PAGEREF _Toc193640036 \h </w:instrText>
            </w:r>
            <w:r>
              <w:rPr>
                <w:noProof/>
                <w:webHidden/>
              </w:rPr>
            </w:r>
            <w:r>
              <w:rPr>
                <w:noProof/>
                <w:webHidden/>
              </w:rPr>
              <w:fldChar w:fldCharType="separate"/>
            </w:r>
            <w:r>
              <w:rPr>
                <w:noProof/>
                <w:webHidden/>
              </w:rPr>
              <w:t>10</w:t>
            </w:r>
            <w:r>
              <w:rPr>
                <w:noProof/>
                <w:webHidden/>
              </w:rPr>
              <w:fldChar w:fldCharType="end"/>
            </w:r>
          </w:hyperlink>
        </w:p>
        <w:p w14:paraId="23647674" w14:textId="4E3247BE" w:rsidR="00DD6942" w:rsidRDefault="00DD6942">
          <w:pPr>
            <w:pStyle w:val="TM2"/>
            <w:tabs>
              <w:tab w:val="left" w:pos="960"/>
              <w:tab w:val="right" w:leader="dot" w:pos="9062"/>
            </w:tabs>
            <w:rPr>
              <w:rFonts w:eastAsiaTheme="minorEastAsia"/>
              <w:noProof/>
              <w:sz w:val="24"/>
              <w:szCs w:val="24"/>
              <w:lang w:eastAsia="fr-FR"/>
            </w:rPr>
          </w:pPr>
          <w:hyperlink w:anchor="_Toc193640037" w:history="1">
            <w:r w:rsidRPr="00304376">
              <w:rPr>
                <w:rStyle w:val="Lienhypertexte"/>
                <w:noProof/>
              </w:rPr>
              <w:t>1.7</w:t>
            </w:r>
            <w:r>
              <w:rPr>
                <w:rFonts w:eastAsiaTheme="minorEastAsia"/>
                <w:noProof/>
                <w:sz w:val="24"/>
                <w:szCs w:val="24"/>
                <w:lang w:eastAsia="fr-FR"/>
              </w:rPr>
              <w:tab/>
            </w:r>
            <w:r w:rsidRPr="00304376">
              <w:rPr>
                <w:rStyle w:val="Lienhypertexte"/>
                <w:noProof/>
              </w:rPr>
              <w:t>Transformations des données</w:t>
            </w:r>
            <w:r>
              <w:rPr>
                <w:noProof/>
                <w:webHidden/>
              </w:rPr>
              <w:tab/>
            </w:r>
            <w:r>
              <w:rPr>
                <w:noProof/>
                <w:webHidden/>
              </w:rPr>
              <w:fldChar w:fldCharType="begin"/>
            </w:r>
            <w:r>
              <w:rPr>
                <w:noProof/>
                <w:webHidden/>
              </w:rPr>
              <w:instrText xml:space="preserve"> PAGEREF _Toc193640037 \h </w:instrText>
            </w:r>
            <w:r>
              <w:rPr>
                <w:noProof/>
                <w:webHidden/>
              </w:rPr>
            </w:r>
            <w:r>
              <w:rPr>
                <w:noProof/>
                <w:webHidden/>
              </w:rPr>
              <w:fldChar w:fldCharType="separate"/>
            </w:r>
            <w:r>
              <w:rPr>
                <w:noProof/>
                <w:webHidden/>
              </w:rPr>
              <w:t>12</w:t>
            </w:r>
            <w:r>
              <w:rPr>
                <w:noProof/>
                <w:webHidden/>
              </w:rPr>
              <w:fldChar w:fldCharType="end"/>
            </w:r>
          </w:hyperlink>
        </w:p>
        <w:p w14:paraId="6020F26A" w14:textId="7EF9A4ED" w:rsidR="00DD6942" w:rsidRDefault="00DD6942">
          <w:pPr>
            <w:pStyle w:val="TM3"/>
            <w:tabs>
              <w:tab w:val="left" w:pos="1200"/>
              <w:tab w:val="right" w:leader="dot" w:pos="9062"/>
            </w:tabs>
            <w:rPr>
              <w:rFonts w:eastAsiaTheme="minorEastAsia"/>
              <w:noProof/>
              <w:sz w:val="24"/>
              <w:szCs w:val="24"/>
              <w:lang w:eastAsia="fr-FR"/>
            </w:rPr>
          </w:pPr>
          <w:hyperlink w:anchor="_Toc193640038" w:history="1">
            <w:r w:rsidRPr="00304376">
              <w:rPr>
                <w:rStyle w:val="Lienhypertexte"/>
                <w:noProof/>
              </w:rPr>
              <w:t>1.7.1</w:t>
            </w:r>
            <w:r>
              <w:rPr>
                <w:rFonts w:eastAsiaTheme="minorEastAsia"/>
                <w:noProof/>
                <w:sz w:val="24"/>
                <w:szCs w:val="24"/>
                <w:lang w:eastAsia="fr-FR"/>
              </w:rPr>
              <w:tab/>
            </w:r>
            <w:r w:rsidRPr="00304376">
              <w:rPr>
                <w:rStyle w:val="Lienhypertexte"/>
                <w:noProof/>
              </w:rPr>
              <w:t>Exemple x + b</w:t>
            </w:r>
            <w:r>
              <w:rPr>
                <w:noProof/>
                <w:webHidden/>
              </w:rPr>
              <w:tab/>
            </w:r>
            <w:r>
              <w:rPr>
                <w:noProof/>
                <w:webHidden/>
              </w:rPr>
              <w:fldChar w:fldCharType="begin"/>
            </w:r>
            <w:r>
              <w:rPr>
                <w:noProof/>
                <w:webHidden/>
              </w:rPr>
              <w:instrText xml:space="preserve"> PAGEREF _Toc193640038 \h </w:instrText>
            </w:r>
            <w:r>
              <w:rPr>
                <w:noProof/>
                <w:webHidden/>
              </w:rPr>
            </w:r>
            <w:r>
              <w:rPr>
                <w:noProof/>
                <w:webHidden/>
              </w:rPr>
              <w:fldChar w:fldCharType="separate"/>
            </w:r>
            <w:r>
              <w:rPr>
                <w:noProof/>
                <w:webHidden/>
              </w:rPr>
              <w:t>12</w:t>
            </w:r>
            <w:r>
              <w:rPr>
                <w:noProof/>
                <w:webHidden/>
              </w:rPr>
              <w:fldChar w:fldCharType="end"/>
            </w:r>
          </w:hyperlink>
        </w:p>
        <w:p w14:paraId="6B00C823" w14:textId="644A731D" w:rsidR="00DD6942" w:rsidRDefault="00DD6942">
          <w:pPr>
            <w:pStyle w:val="TM3"/>
            <w:tabs>
              <w:tab w:val="left" w:pos="1200"/>
              <w:tab w:val="right" w:leader="dot" w:pos="9062"/>
            </w:tabs>
            <w:rPr>
              <w:rFonts w:eastAsiaTheme="minorEastAsia"/>
              <w:noProof/>
              <w:sz w:val="24"/>
              <w:szCs w:val="24"/>
              <w:lang w:eastAsia="fr-FR"/>
            </w:rPr>
          </w:pPr>
          <w:hyperlink w:anchor="_Toc193640039" w:history="1">
            <w:r w:rsidRPr="00304376">
              <w:rPr>
                <w:rStyle w:val="Lienhypertexte"/>
                <w:noProof/>
              </w:rPr>
              <w:t>1.7.2</w:t>
            </w:r>
            <w:r>
              <w:rPr>
                <w:rFonts w:eastAsiaTheme="minorEastAsia"/>
                <w:noProof/>
                <w:sz w:val="24"/>
                <w:szCs w:val="24"/>
                <w:lang w:eastAsia="fr-FR"/>
              </w:rPr>
              <w:tab/>
            </w:r>
            <w:r w:rsidRPr="00304376">
              <w:rPr>
                <w:rStyle w:val="Lienhypertexte"/>
                <w:noProof/>
              </w:rPr>
              <w:t>Exemple ax</w:t>
            </w:r>
            <w:r>
              <w:rPr>
                <w:noProof/>
                <w:webHidden/>
              </w:rPr>
              <w:tab/>
            </w:r>
            <w:r>
              <w:rPr>
                <w:noProof/>
                <w:webHidden/>
              </w:rPr>
              <w:fldChar w:fldCharType="begin"/>
            </w:r>
            <w:r>
              <w:rPr>
                <w:noProof/>
                <w:webHidden/>
              </w:rPr>
              <w:instrText xml:space="preserve"> PAGEREF _Toc193640039 \h </w:instrText>
            </w:r>
            <w:r>
              <w:rPr>
                <w:noProof/>
                <w:webHidden/>
              </w:rPr>
            </w:r>
            <w:r>
              <w:rPr>
                <w:noProof/>
                <w:webHidden/>
              </w:rPr>
              <w:fldChar w:fldCharType="separate"/>
            </w:r>
            <w:r>
              <w:rPr>
                <w:noProof/>
                <w:webHidden/>
              </w:rPr>
              <w:t>12</w:t>
            </w:r>
            <w:r>
              <w:rPr>
                <w:noProof/>
                <w:webHidden/>
              </w:rPr>
              <w:fldChar w:fldCharType="end"/>
            </w:r>
          </w:hyperlink>
        </w:p>
        <w:p w14:paraId="180ADBAE" w14:textId="104F497B" w:rsidR="00DD6942" w:rsidRDefault="00DD6942">
          <w:pPr>
            <w:pStyle w:val="TM3"/>
            <w:tabs>
              <w:tab w:val="left" w:pos="1200"/>
              <w:tab w:val="right" w:leader="dot" w:pos="9062"/>
            </w:tabs>
            <w:rPr>
              <w:rFonts w:eastAsiaTheme="minorEastAsia"/>
              <w:noProof/>
              <w:sz w:val="24"/>
              <w:szCs w:val="24"/>
              <w:lang w:eastAsia="fr-FR"/>
            </w:rPr>
          </w:pPr>
          <w:hyperlink w:anchor="_Toc193640040" w:history="1">
            <w:r w:rsidRPr="00304376">
              <w:rPr>
                <w:rStyle w:val="Lienhypertexte"/>
                <w:noProof/>
              </w:rPr>
              <w:t>1.7.3</w:t>
            </w:r>
            <w:r>
              <w:rPr>
                <w:rFonts w:eastAsiaTheme="minorEastAsia"/>
                <w:noProof/>
                <w:sz w:val="24"/>
                <w:szCs w:val="24"/>
                <w:lang w:eastAsia="fr-FR"/>
              </w:rPr>
              <w:tab/>
            </w:r>
            <w:r w:rsidRPr="00304376">
              <w:rPr>
                <w:rStyle w:val="Lienhypertexte"/>
                <w:noProof/>
              </w:rPr>
              <w:t>Exemple ax + b</w:t>
            </w:r>
            <w:r>
              <w:rPr>
                <w:noProof/>
                <w:webHidden/>
              </w:rPr>
              <w:tab/>
            </w:r>
            <w:r>
              <w:rPr>
                <w:noProof/>
                <w:webHidden/>
              </w:rPr>
              <w:fldChar w:fldCharType="begin"/>
            </w:r>
            <w:r>
              <w:rPr>
                <w:noProof/>
                <w:webHidden/>
              </w:rPr>
              <w:instrText xml:space="preserve"> PAGEREF _Toc193640040 \h </w:instrText>
            </w:r>
            <w:r>
              <w:rPr>
                <w:noProof/>
                <w:webHidden/>
              </w:rPr>
            </w:r>
            <w:r>
              <w:rPr>
                <w:noProof/>
                <w:webHidden/>
              </w:rPr>
              <w:fldChar w:fldCharType="separate"/>
            </w:r>
            <w:r>
              <w:rPr>
                <w:noProof/>
                <w:webHidden/>
              </w:rPr>
              <w:t>13</w:t>
            </w:r>
            <w:r>
              <w:rPr>
                <w:noProof/>
                <w:webHidden/>
              </w:rPr>
              <w:fldChar w:fldCharType="end"/>
            </w:r>
          </w:hyperlink>
        </w:p>
        <w:p w14:paraId="739A6A84" w14:textId="0B242D6B" w:rsidR="00DD6942" w:rsidRDefault="00DD6942">
          <w:pPr>
            <w:pStyle w:val="TM2"/>
            <w:tabs>
              <w:tab w:val="left" w:pos="960"/>
              <w:tab w:val="right" w:leader="dot" w:pos="9062"/>
            </w:tabs>
            <w:rPr>
              <w:rFonts w:eastAsiaTheme="minorEastAsia"/>
              <w:noProof/>
              <w:sz w:val="24"/>
              <w:szCs w:val="24"/>
              <w:lang w:eastAsia="fr-FR"/>
            </w:rPr>
          </w:pPr>
          <w:hyperlink w:anchor="_Toc193640041" w:history="1">
            <w:r w:rsidRPr="00304376">
              <w:rPr>
                <w:rStyle w:val="Lienhypertexte"/>
                <w:noProof/>
              </w:rPr>
              <w:t>1.8</w:t>
            </w:r>
            <w:r>
              <w:rPr>
                <w:rFonts w:eastAsiaTheme="minorEastAsia"/>
                <w:noProof/>
                <w:sz w:val="24"/>
                <w:szCs w:val="24"/>
                <w:lang w:eastAsia="fr-FR"/>
              </w:rPr>
              <w:tab/>
            </w:r>
            <w:r w:rsidRPr="00304376">
              <w:rPr>
                <w:rStyle w:val="Lienhypertexte"/>
                <w:noProof/>
              </w:rPr>
              <w:t>Corrélation et Causalité</w:t>
            </w:r>
            <w:r>
              <w:rPr>
                <w:noProof/>
                <w:webHidden/>
              </w:rPr>
              <w:tab/>
            </w:r>
            <w:r>
              <w:rPr>
                <w:noProof/>
                <w:webHidden/>
              </w:rPr>
              <w:fldChar w:fldCharType="begin"/>
            </w:r>
            <w:r>
              <w:rPr>
                <w:noProof/>
                <w:webHidden/>
              </w:rPr>
              <w:instrText xml:space="preserve"> PAGEREF _Toc193640041 \h </w:instrText>
            </w:r>
            <w:r>
              <w:rPr>
                <w:noProof/>
                <w:webHidden/>
              </w:rPr>
            </w:r>
            <w:r>
              <w:rPr>
                <w:noProof/>
                <w:webHidden/>
              </w:rPr>
              <w:fldChar w:fldCharType="separate"/>
            </w:r>
            <w:r>
              <w:rPr>
                <w:noProof/>
                <w:webHidden/>
              </w:rPr>
              <w:t>13</w:t>
            </w:r>
            <w:r>
              <w:rPr>
                <w:noProof/>
                <w:webHidden/>
              </w:rPr>
              <w:fldChar w:fldCharType="end"/>
            </w:r>
          </w:hyperlink>
        </w:p>
        <w:p w14:paraId="05F52EA9" w14:textId="166CE0BB" w:rsidR="00DD6942" w:rsidRDefault="00DD6942">
          <w:pPr>
            <w:pStyle w:val="TM1"/>
            <w:rPr>
              <w:rFonts w:eastAsiaTheme="minorEastAsia"/>
              <w:noProof/>
              <w:sz w:val="24"/>
              <w:szCs w:val="24"/>
              <w:lang w:eastAsia="fr-FR"/>
            </w:rPr>
          </w:pPr>
          <w:hyperlink w:anchor="_Toc193640042" w:history="1">
            <w:r w:rsidRPr="00304376">
              <w:rPr>
                <w:rStyle w:val="Lienhypertexte"/>
                <w:noProof/>
              </w:rPr>
              <w:t>2</w:t>
            </w:r>
            <w:r>
              <w:rPr>
                <w:rFonts w:eastAsiaTheme="minorEastAsia"/>
                <w:noProof/>
                <w:sz w:val="24"/>
                <w:szCs w:val="24"/>
                <w:lang w:eastAsia="fr-FR"/>
              </w:rPr>
              <w:tab/>
            </w:r>
            <w:r w:rsidRPr="00304376">
              <w:rPr>
                <w:rStyle w:val="Lienhypertexte"/>
                <w:noProof/>
              </w:rPr>
              <w:t>REPRESENTATIONS</w:t>
            </w:r>
            <w:r>
              <w:rPr>
                <w:noProof/>
                <w:webHidden/>
              </w:rPr>
              <w:tab/>
            </w:r>
            <w:r>
              <w:rPr>
                <w:noProof/>
                <w:webHidden/>
              </w:rPr>
              <w:fldChar w:fldCharType="begin"/>
            </w:r>
            <w:r>
              <w:rPr>
                <w:noProof/>
                <w:webHidden/>
              </w:rPr>
              <w:instrText xml:space="preserve"> PAGEREF _Toc193640042 \h </w:instrText>
            </w:r>
            <w:r>
              <w:rPr>
                <w:noProof/>
                <w:webHidden/>
              </w:rPr>
            </w:r>
            <w:r>
              <w:rPr>
                <w:noProof/>
                <w:webHidden/>
              </w:rPr>
              <w:fldChar w:fldCharType="separate"/>
            </w:r>
            <w:r>
              <w:rPr>
                <w:noProof/>
                <w:webHidden/>
              </w:rPr>
              <w:t>14</w:t>
            </w:r>
            <w:r>
              <w:rPr>
                <w:noProof/>
                <w:webHidden/>
              </w:rPr>
              <w:fldChar w:fldCharType="end"/>
            </w:r>
          </w:hyperlink>
        </w:p>
        <w:p w14:paraId="2A0BC1AB" w14:textId="32938C35" w:rsidR="00DD6942" w:rsidRDefault="00DD6942">
          <w:pPr>
            <w:pStyle w:val="TM2"/>
            <w:tabs>
              <w:tab w:val="left" w:pos="960"/>
              <w:tab w:val="right" w:leader="dot" w:pos="9062"/>
            </w:tabs>
            <w:rPr>
              <w:rFonts w:eastAsiaTheme="minorEastAsia"/>
              <w:noProof/>
              <w:sz w:val="24"/>
              <w:szCs w:val="24"/>
              <w:lang w:eastAsia="fr-FR"/>
            </w:rPr>
          </w:pPr>
          <w:hyperlink w:anchor="_Toc193640043" w:history="1">
            <w:r w:rsidRPr="00304376">
              <w:rPr>
                <w:rStyle w:val="Lienhypertexte"/>
                <w:noProof/>
              </w:rPr>
              <w:t>2.1</w:t>
            </w:r>
            <w:r>
              <w:rPr>
                <w:rFonts w:eastAsiaTheme="minorEastAsia"/>
                <w:noProof/>
                <w:sz w:val="24"/>
                <w:szCs w:val="24"/>
                <w:lang w:eastAsia="fr-FR"/>
              </w:rPr>
              <w:tab/>
            </w:r>
            <w:r w:rsidRPr="00304376">
              <w:rPr>
                <w:rStyle w:val="Lienhypertexte"/>
                <w:noProof/>
              </w:rPr>
              <w:t>Diagrammes</w:t>
            </w:r>
            <w:r>
              <w:rPr>
                <w:noProof/>
                <w:webHidden/>
              </w:rPr>
              <w:tab/>
            </w:r>
            <w:r>
              <w:rPr>
                <w:noProof/>
                <w:webHidden/>
              </w:rPr>
              <w:fldChar w:fldCharType="begin"/>
            </w:r>
            <w:r>
              <w:rPr>
                <w:noProof/>
                <w:webHidden/>
              </w:rPr>
              <w:instrText xml:space="preserve"> PAGEREF _Toc193640043 \h </w:instrText>
            </w:r>
            <w:r>
              <w:rPr>
                <w:noProof/>
                <w:webHidden/>
              </w:rPr>
            </w:r>
            <w:r>
              <w:rPr>
                <w:noProof/>
                <w:webHidden/>
              </w:rPr>
              <w:fldChar w:fldCharType="separate"/>
            </w:r>
            <w:r>
              <w:rPr>
                <w:noProof/>
                <w:webHidden/>
              </w:rPr>
              <w:t>14</w:t>
            </w:r>
            <w:r>
              <w:rPr>
                <w:noProof/>
                <w:webHidden/>
              </w:rPr>
              <w:fldChar w:fldCharType="end"/>
            </w:r>
          </w:hyperlink>
        </w:p>
        <w:p w14:paraId="20118069" w14:textId="756ADC08" w:rsidR="00DD6942" w:rsidRDefault="00DD6942">
          <w:pPr>
            <w:pStyle w:val="TM3"/>
            <w:tabs>
              <w:tab w:val="left" w:pos="1200"/>
              <w:tab w:val="right" w:leader="dot" w:pos="9062"/>
            </w:tabs>
            <w:rPr>
              <w:rFonts w:eastAsiaTheme="minorEastAsia"/>
              <w:noProof/>
              <w:sz w:val="24"/>
              <w:szCs w:val="24"/>
              <w:lang w:eastAsia="fr-FR"/>
            </w:rPr>
          </w:pPr>
          <w:hyperlink w:anchor="_Toc193640044" w:history="1">
            <w:r w:rsidRPr="00304376">
              <w:rPr>
                <w:rStyle w:val="Lienhypertexte"/>
                <w:noProof/>
              </w:rPr>
              <w:t>2.1.1</w:t>
            </w:r>
            <w:r>
              <w:rPr>
                <w:rFonts w:eastAsiaTheme="minorEastAsia"/>
                <w:noProof/>
                <w:sz w:val="24"/>
                <w:szCs w:val="24"/>
                <w:lang w:eastAsia="fr-FR"/>
              </w:rPr>
              <w:tab/>
            </w:r>
            <w:r w:rsidRPr="00304376">
              <w:rPr>
                <w:rStyle w:val="Lienhypertexte"/>
                <w:noProof/>
              </w:rPr>
              <w:t>Diagramme à images</w:t>
            </w:r>
            <w:r>
              <w:rPr>
                <w:noProof/>
                <w:webHidden/>
              </w:rPr>
              <w:tab/>
            </w:r>
            <w:r>
              <w:rPr>
                <w:noProof/>
                <w:webHidden/>
              </w:rPr>
              <w:fldChar w:fldCharType="begin"/>
            </w:r>
            <w:r>
              <w:rPr>
                <w:noProof/>
                <w:webHidden/>
              </w:rPr>
              <w:instrText xml:space="preserve"> PAGEREF _Toc193640044 \h </w:instrText>
            </w:r>
            <w:r>
              <w:rPr>
                <w:noProof/>
                <w:webHidden/>
              </w:rPr>
            </w:r>
            <w:r>
              <w:rPr>
                <w:noProof/>
                <w:webHidden/>
              </w:rPr>
              <w:fldChar w:fldCharType="separate"/>
            </w:r>
            <w:r>
              <w:rPr>
                <w:noProof/>
                <w:webHidden/>
              </w:rPr>
              <w:t>14</w:t>
            </w:r>
            <w:r>
              <w:rPr>
                <w:noProof/>
                <w:webHidden/>
              </w:rPr>
              <w:fldChar w:fldCharType="end"/>
            </w:r>
          </w:hyperlink>
        </w:p>
        <w:p w14:paraId="5A77F3F7" w14:textId="0C36BB51" w:rsidR="00DD6942" w:rsidRDefault="00DD6942">
          <w:pPr>
            <w:pStyle w:val="TM3"/>
            <w:tabs>
              <w:tab w:val="left" w:pos="1200"/>
              <w:tab w:val="right" w:leader="dot" w:pos="9062"/>
            </w:tabs>
            <w:rPr>
              <w:rFonts w:eastAsiaTheme="minorEastAsia"/>
              <w:noProof/>
              <w:sz w:val="24"/>
              <w:szCs w:val="24"/>
              <w:lang w:eastAsia="fr-FR"/>
            </w:rPr>
          </w:pPr>
          <w:hyperlink w:anchor="_Toc193640045" w:history="1">
            <w:r w:rsidRPr="00304376">
              <w:rPr>
                <w:rStyle w:val="Lienhypertexte"/>
                <w:noProof/>
              </w:rPr>
              <w:t>2.1.2</w:t>
            </w:r>
            <w:r>
              <w:rPr>
                <w:rFonts w:eastAsiaTheme="minorEastAsia"/>
                <w:noProof/>
                <w:sz w:val="24"/>
                <w:szCs w:val="24"/>
                <w:lang w:eastAsia="fr-FR"/>
              </w:rPr>
              <w:tab/>
            </w:r>
            <w:r w:rsidRPr="00304376">
              <w:rPr>
                <w:rStyle w:val="Lienhypertexte"/>
                <w:noProof/>
              </w:rPr>
              <w:t>Diagramme en bâton</w:t>
            </w:r>
            <w:r>
              <w:rPr>
                <w:noProof/>
                <w:webHidden/>
              </w:rPr>
              <w:tab/>
            </w:r>
            <w:r>
              <w:rPr>
                <w:noProof/>
                <w:webHidden/>
              </w:rPr>
              <w:fldChar w:fldCharType="begin"/>
            </w:r>
            <w:r>
              <w:rPr>
                <w:noProof/>
                <w:webHidden/>
              </w:rPr>
              <w:instrText xml:space="preserve"> PAGEREF _Toc193640045 \h </w:instrText>
            </w:r>
            <w:r>
              <w:rPr>
                <w:noProof/>
                <w:webHidden/>
              </w:rPr>
            </w:r>
            <w:r>
              <w:rPr>
                <w:noProof/>
                <w:webHidden/>
              </w:rPr>
              <w:fldChar w:fldCharType="separate"/>
            </w:r>
            <w:r>
              <w:rPr>
                <w:noProof/>
                <w:webHidden/>
              </w:rPr>
              <w:t>14</w:t>
            </w:r>
            <w:r>
              <w:rPr>
                <w:noProof/>
                <w:webHidden/>
              </w:rPr>
              <w:fldChar w:fldCharType="end"/>
            </w:r>
          </w:hyperlink>
        </w:p>
        <w:p w14:paraId="46D730EF" w14:textId="1F690131" w:rsidR="00DD6942" w:rsidRDefault="00DD6942">
          <w:pPr>
            <w:pStyle w:val="TM3"/>
            <w:tabs>
              <w:tab w:val="left" w:pos="1200"/>
              <w:tab w:val="right" w:leader="dot" w:pos="9062"/>
            </w:tabs>
            <w:rPr>
              <w:rFonts w:eastAsiaTheme="minorEastAsia"/>
              <w:noProof/>
              <w:sz w:val="24"/>
              <w:szCs w:val="24"/>
              <w:lang w:eastAsia="fr-FR"/>
            </w:rPr>
          </w:pPr>
          <w:hyperlink w:anchor="_Toc193640046" w:history="1">
            <w:r w:rsidRPr="00304376">
              <w:rPr>
                <w:rStyle w:val="Lienhypertexte"/>
                <w:noProof/>
              </w:rPr>
              <w:t>2.1.3</w:t>
            </w:r>
            <w:r>
              <w:rPr>
                <w:rFonts w:eastAsiaTheme="minorEastAsia"/>
                <w:noProof/>
                <w:sz w:val="24"/>
                <w:szCs w:val="24"/>
                <w:lang w:eastAsia="fr-FR"/>
              </w:rPr>
              <w:tab/>
            </w:r>
            <w:r w:rsidRPr="00304376">
              <w:rPr>
                <w:rStyle w:val="Lienhypertexte"/>
                <w:noProof/>
              </w:rPr>
              <w:t>Diagramme à points</w:t>
            </w:r>
            <w:r>
              <w:rPr>
                <w:noProof/>
                <w:webHidden/>
              </w:rPr>
              <w:tab/>
            </w:r>
            <w:r>
              <w:rPr>
                <w:noProof/>
                <w:webHidden/>
              </w:rPr>
              <w:fldChar w:fldCharType="begin"/>
            </w:r>
            <w:r>
              <w:rPr>
                <w:noProof/>
                <w:webHidden/>
              </w:rPr>
              <w:instrText xml:space="preserve"> PAGEREF _Toc193640046 \h </w:instrText>
            </w:r>
            <w:r>
              <w:rPr>
                <w:noProof/>
                <w:webHidden/>
              </w:rPr>
            </w:r>
            <w:r>
              <w:rPr>
                <w:noProof/>
                <w:webHidden/>
              </w:rPr>
              <w:fldChar w:fldCharType="separate"/>
            </w:r>
            <w:r>
              <w:rPr>
                <w:noProof/>
                <w:webHidden/>
              </w:rPr>
              <w:t>14</w:t>
            </w:r>
            <w:r>
              <w:rPr>
                <w:noProof/>
                <w:webHidden/>
              </w:rPr>
              <w:fldChar w:fldCharType="end"/>
            </w:r>
          </w:hyperlink>
        </w:p>
        <w:p w14:paraId="487D115F" w14:textId="57C79544" w:rsidR="00DD6942" w:rsidRDefault="00DD6942">
          <w:pPr>
            <w:pStyle w:val="TM3"/>
            <w:tabs>
              <w:tab w:val="left" w:pos="1200"/>
              <w:tab w:val="right" w:leader="dot" w:pos="9062"/>
            </w:tabs>
            <w:rPr>
              <w:rFonts w:eastAsiaTheme="minorEastAsia"/>
              <w:noProof/>
              <w:sz w:val="24"/>
              <w:szCs w:val="24"/>
              <w:lang w:eastAsia="fr-FR"/>
            </w:rPr>
          </w:pPr>
          <w:hyperlink w:anchor="_Toc193640047" w:history="1">
            <w:r w:rsidRPr="00304376">
              <w:rPr>
                <w:rStyle w:val="Lienhypertexte"/>
                <w:noProof/>
              </w:rPr>
              <w:t>2.1.4</w:t>
            </w:r>
            <w:r>
              <w:rPr>
                <w:rFonts w:eastAsiaTheme="minorEastAsia"/>
                <w:noProof/>
                <w:sz w:val="24"/>
                <w:szCs w:val="24"/>
                <w:lang w:eastAsia="fr-FR"/>
              </w:rPr>
              <w:tab/>
            </w:r>
            <w:r w:rsidRPr="00304376">
              <w:rPr>
                <w:rStyle w:val="Lienhypertexte"/>
                <w:noProof/>
              </w:rPr>
              <w:t>Diagramme de Venn</w:t>
            </w:r>
            <w:r>
              <w:rPr>
                <w:noProof/>
                <w:webHidden/>
              </w:rPr>
              <w:tab/>
            </w:r>
            <w:r>
              <w:rPr>
                <w:noProof/>
                <w:webHidden/>
              </w:rPr>
              <w:fldChar w:fldCharType="begin"/>
            </w:r>
            <w:r>
              <w:rPr>
                <w:noProof/>
                <w:webHidden/>
              </w:rPr>
              <w:instrText xml:space="preserve"> PAGEREF _Toc193640047 \h </w:instrText>
            </w:r>
            <w:r>
              <w:rPr>
                <w:noProof/>
                <w:webHidden/>
              </w:rPr>
            </w:r>
            <w:r>
              <w:rPr>
                <w:noProof/>
                <w:webHidden/>
              </w:rPr>
              <w:fldChar w:fldCharType="separate"/>
            </w:r>
            <w:r>
              <w:rPr>
                <w:noProof/>
                <w:webHidden/>
              </w:rPr>
              <w:t>15</w:t>
            </w:r>
            <w:r>
              <w:rPr>
                <w:noProof/>
                <w:webHidden/>
              </w:rPr>
              <w:fldChar w:fldCharType="end"/>
            </w:r>
          </w:hyperlink>
        </w:p>
        <w:p w14:paraId="01104D78" w14:textId="34A92B2A" w:rsidR="00DD6942" w:rsidRDefault="00DD6942">
          <w:pPr>
            <w:pStyle w:val="TM3"/>
            <w:tabs>
              <w:tab w:val="left" w:pos="1200"/>
              <w:tab w:val="right" w:leader="dot" w:pos="9062"/>
            </w:tabs>
            <w:rPr>
              <w:rFonts w:eastAsiaTheme="minorEastAsia"/>
              <w:noProof/>
              <w:sz w:val="24"/>
              <w:szCs w:val="24"/>
              <w:lang w:eastAsia="fr-FR"/>
            </w:rPr>
          </w:pPr>
          <w:hyperlink w:anchor="_Toc193640048" w:history="1">
            <w:r w:rsidRPr="00304376">
              <w:rPr>
                <w:rStyle w:val="Lienhypertexte"/>
                <w:noProof/>
              </w:rPr>
              <w:t>2.1.5</w:t>
            </w:r>
            <w:r>
              <w:rPr>
                <w:rFonts w:eastAsiaTheme="minorEastAsia"/>
                <w:noProof/>
                <w:sz w:val="24"/>
                <w:szCs w:val="24"/>
                <w:lang w:eastAsia="fr-FR"/>
              </w:rPr>
              <w:tab/>
            </w:r>
            <w:r w:rsidRPr="00304376">
              <w:rPr>
                <w:rStyle w:val="Lienhypertexte"/>
                <w:noProof/>
              </w:rPr>
              <w:t>Histogrammes</w:t>
            </w:r>
            <w:r>
              <w:rPr>
                <w:noProof/>
                <w:webHidden/>
              </w:rPr>
              <w:tab/>
            </w:r>
            <w:r>
              <w:rPr>
                <w:noProof/>
                <w:webHidden/>
              </w:rPr>
              <w:fldChar w:fldCharType="begin"/>
            </w:r>
            <w:r>
              <w:rPr>
                <w:noProof/>
                <w:webHidden/>
              </w:rPr>
              <w:instrText xml:space="preserve"> PAGEREF _Toc193640048 \h </w:instrText>
            </w:r>
            <w:r>
              <w:rPr>
                <w:noProof/>
                <w:webHidden/>
              </w:rPr>
            </w:r>
            <w:r>
              <w:rPr>
                <w:noProof/>
                <w:webHidden/>
              </w:rPr>
              <w:fldChar w:fldCharType="separate"/>
            </w:r>
            <w:r>
              <w:rPr>
                <w:noProof/>
                <w:webHidden/>
              </w:rPr>
              <w:t>15</w:t>
            </w:r>
            <w:r>
              <w:rPr>
                <w:noProof/>
                <w:webHidden/>
              </w:rPr>
              <w:fldChar w:fldCharType="end"/>
            </w:r>
          </w:hyperlink>
        </w:p>
        <w:p w14:paraId="6978B3E8" w14:textId="1EB7B03C" w:rsidR="00DD6942" w:rsidRDefault="00DD6942">
          <w:pPr>
            <w:pStyle w:val="TM3"/>
            <w:tabs>
              <w:tab w:val="left" w:pos="1200"/>
              <w:tab w:val="right" w:leader="dot" w:pos="9062"/>
            </w:tabs>
            <w:rPr>
              <w:rFonts w:eastAsiaTheme="minorEastAsia"/>
              <w:noProof/>
              <w:sz w:val="24"/>
              <w:szCs w:val="24"/>
              <w:lang w:eastAsia="fr-FR"/>
            </w:rPr>
          </w:pPr>
          <w:hyperlink w:anchor="_Toc193640049" w:history="1">
            <w:r w:rsidRPr="00304376">
              <w:rPr>
                <w:rStyle w:val="Lienhypertexte"/>
                <w:noProof/>
              </w:rPr>
              <w:t>2.1.6</w:t>
            </w:r>
            <w:r>
              <w:rPr>
                <w:rFonts w:eastAsiaTheme="minorEastAsia"/>
                <w:noProof/>
                <w:sz w:val="24"/>
                <w:szCs w:val="24"/>
                <w:lang w:eastAsia="fr-FR"/>
              </w:rPr>
              <w:tab/>
            </w:r>
            <w:r w:rsidRPr="00304376">
              <w:rPr>
                <w:rStyle w:val="Lienhypertexte"/>
                <w:noProof/>
              </w:rPr>
              <w:t>Diagramme tiges-feuilles</w:t>
            </w:r>
            <w:r>
              <w:rPr>
                <w:noProof/>
                <w:webHidden/>
              </w:rPr>
              <w:tab/>
            </w:r>
            <w:r>
              <w:rPr>
                <w:noProof/>
                <w:webHidden/>
              </w:rPr>
              <w:fldChar w:fldCharType="begin"/>
            </w:r>
            <w:r>
              <w:rPr>
                <w:noProof/>
                <w:webHidden/>
              </w:rPr>
              <w:instrText xml:space="preserve"> PAGEREF _Toc193640049 \h </w:instrText>
            </w:r>
            <w:r>
              <w:rPr>
                <w:noProof/>
                <w:webHidden/>
              </w:rPr>
            </w:r>
            <w:r>
              <w:rPr>
                <w:noProof/>
                <w:webHidden/>
              </w:rPr>
              <w:fldChar w:fldCharType="separate"/>
            </w:r>
            <w:r>
              <w:rPr>
                <w:noProof/>
                <w:webHidden/>
              </w:rPr>
              <w:t>15</w:t>
            </w:r>
            <w:r>
              <w:rPr>
                <w:noProof/>
                <w:webHidden/>
              </w:rPr>
              <w:fldChar w:fldCharType="end"/>
            </w:r>
          </w:hyperlink>
        </w:p>
        <w:p w14:paraId="569AB7C7" w14:textId="36A8DF77" w:rsidR="00DD6942" w:rsidRDefault="00DD6942">
          <w:pPr>
            <w:pStyle w:val="TM3"/>
            <w:tabs>
              <w:tab w:val="left" w:pos="1200"/>
              <w:tab w:val="right" w:leader="dot" w:pos="9062"/>
            </w:tabs>
            <w:rPr>
              <w:rFonts w:eastAsiaTheme="minorEastAsia"/>
              <w:noProof/>
              <w:sz w:val="24"/>
              <w:szCs w:val="24"/>
              <w:lang w:eastAsia="fr-FR"/>
            </w:rPr>
          </w:pPr>
          <w:hyperlink w:anchor="_Toc193640050" w:history="1">
            <w:r w:rsidRPr="00304376">
              <w:rPr>
                <w:rStyle w:val="Lienhypertexte"/>
                <w:noProof/>
              </w:rPr>
              <w:t>2.1.7</w:t>
            </w:r>
            <w:r>
              <w:rPr>
                <w:rFonts w:eastAsiaTheme="minorEastAsia"/>
                <w:noProof/>
                <w:sz w:val="24"/>
                <w:szCs w:val="24"/>
                <w:lang w:eastAsia="fr-FR"/>
              </w:rPr>
              <w:tab/>
            </w:r>
            <w:r w:rsidRPr="00304376">
              <w:rPr>
                <w:rStyle w:val="Lienhypertexte"/>
                <w:noProof/>
              </w:rPr>
              <w:t>Diagramme en boîte</w:t>
            </w:r>
            <w:r>
              <w:rPr>
                <w:noProof/>
                <w:webHidden/>
              </w:rPr>
              <w:tab/>
            </w:r>
            <w:r>
              <w:rPr>
                <w:noProof/>
                <w:webHidden/>
              </w:rPr>
              <w:fldChar w:fldCharType="begin"/>
            </w:r>
            <w:r>
              <w:rPr>
                <w:noProof/>
                <w:webHidden/>
              </w:rPr>
              <w:instrText xml:space="preserve"> PAGEREF _Toc193640050 \h </w:instrText>
            </w:r>
            <w:r>
              <w:rPr>
                <w:noProof/>
                <w:webHidden/>
              </w:rPr>
            </w:r>
            <w:r>
              <w:rPr>
                <w:noProof/>
                <w:webHidden/>
              </w:rPr>
              <w:fldChar w:fldCharType="separate"/>
            </w:r>
            <w:r>
              <w:rPr>
                <w:noProof/>
                <w:webHidden/>
              </w:rPr>
              <w:t>15</w:t>
            </w:r>
            <w:r>
              <w:rPr>
                <w:noProof/>
                <w:webHidden/>
              </w:rPr>
              <w:fldChar w:fldCharType="end"/>
            </w:r>
          </w:hyperlink>
        </w:p>
        <w:p w14:paraId="08893333" w14:textId="3AAFD914" w:rsidR="00DD6942" w:rsidRDefault="00DD6942">
          <w:pPr>
            <w:pStyle w:val="TM2"/>
            <w:tabs>
              <w:tab w:val="left" w:pos="960"/>
              <w:tab w:val="right" w:leader="dot" w:pos="9062"/>
            </w:tabs>
            <w:rPr>
              <w:rFonts w:eastAsiaTheme="minorEastAsia"/>
              <w:noProof/>
              <w:sz w:val="24"/>
              <w:szCs w:val="24"/>
              <w:lang w:eastAsia="fr-FR"/>
            </w:rPr>
          </w:pPr>
          <w:hyperlink w:anchor="_Toc193640051" w:history="1">
            <w:r w:rsidRPr="00304376">
              <w:rPr>
                <w:rStyle w:val="Lienhypertexte"/>
                <w:noProof/>
              </w:rPr>
              <w:t>2.2</w:t>
            </w:r>
            <w:r>
              <w:rPr>
                <w:rFonts w:eastAsiaTheme="minorEastAsia"/>
                <w:noProof/>
                <w:sz w:val="24"/>
                <w:szCs w:val="24"/>
                <w:lang w:eastAsia="fr-FR"/>
              </w:rPr>
              <w:tab/>
            </w:r>
            <w:r w:rsidRPr="00304376">
              <w:rPr>
                <w:rStyle w:val="Lienhypertexte"/>
                <w:noProof/>
              </w:rPr>
              <w:t>Tableaux</w:t>
            </w:r>
            <w:r>
              <w:rPr>
                <w:noProof/>
                <w:webHidden/>
              </w:rPr>
              <w:tab/>
            </w:r>
            <w:r>
              <w:rPr>
                <w:noProof/>
                <w:webHidden/>
              </w:rPr>
              <w:fldChar w:fldCharType="begin"/>
            </w:r>
            <w:r>
              <w:rPr>
                <w:noProof/>
                <w:webHidden/>
              </w:rPr>
              <w:instrText xml:space="preserve"> PAGEREF _Toc193640051 \h </w:instrText>
            </w:r>
            <w:r>
              <w:rPr>
                <w:noProof/>
                <w:webHidden/>
              </w:rPr>
            </w:r>
            <w:r>
              <w:rPr>
                <w:noProof/>
                <w:webHidden/>
              </w:rPr>
              <w:fldChar w:fldCharType="separate"/>
            </w:r>
            <w:r>
              <w:rPr>
                <w:noProof/>
                <w:webHidden/>
              </w:rPr>
              <w:t>16</w:t>
            </w:r>
            <w:r>
              <w:rPr>
                <w:noProof/>
                <w:webHidden/>
              </w:rPr>
              <w:fldChar w:fldCharType="end"/>
            </w:r>
          </w:hyperlink>
        </w:p>
        <w:p w14:paraId="127DE034" w14:textId="42137034" w:rsidR="00DD6942" w:rsidRDefault="00DD6942">
          <w:pPr>
            <w:pStyle w:val="TM3"/>
            <w:tabs>
              <w:tab w:val="left" w:pos="1200"/>
              <w:tab w:val="right" w:leader="dot" w:pos="9062"/>
            </w:tabs>
            <w:rPr>
              <w:rFonts w:eastAsiaTheme="minorEastAsia"/>
              <w:noProof/>
              <w:sz w:val="24"/>
              <w:szCs w:val="24"/>
              <w:lang w:eastAsia="fr-FR"/>
            </w:rPr>
          </w:pPr>
          <w:hyperlink w:anchor="_Toc193640052" w:history="1">
            <w:r w:rsidRPr="00304376">
              <w:rPr>
                <w:rStyle w:val="Lienhypertexte"/>
                <w:noProof/>
              </w:rPr>
              <w:t>2.2.1</w:t>
            </w:r>
            <w:r>
              <w:rPr>
                <w:rFonts w:eastAsiaTheme="minorEastAsia"/>
                <w:noProof/>
                <w:sz w:val="24"/>
                <w:szCs w:val="24"/>
                <w:lang w:eastAsia="fr-FR"/>
              </w:rPr>
              <w:tab/>
            </w:r>
            <w:r w:rsidRPr="00304376">
              <w:rPr>
                <w:rStyle w:val="Lienhypertexte"/>
                <w:noProof/>
              </w:rPr>
              <w:t>Tableau des effectifs</w:t>
            </w:r>
            <w:r>
              <w:rPr>
                <w:noProof/>
                <w:webHidden/>
              </w:rPr>
              <w:tab/>
            </w:r>
            <w:r>
              <w:rPr>
                <w:noProof/>
                <w:webHidden/>
              </w:rPr>
              <w:fldChar w:fldCharType="begin"/>
            </w:r>
            <w:r>
              <w:rPr>
                <w:noProof/>
                <w:webHidden/>
              </w:rPr>
              <w:instrText xml:space="preserve"> PAGEREF _Toc193640052 \h </w:instrText>
            </w:r>
            <w:r>
              <w:rPr>
                <w:noProof/>
                <w:webHidden/>
              </w:rPr>
            </w:r>
            <w:r>
              <w:rPr>
                <w:noProof/>
                <w:webHidden/>
              </w:rPr>
              <w:fldChar w:fldCharType="separate"/>
            </w:r>
            <w:r>
              <w:rPr>
                <w:noProof/>
                <w:webHidden/>
              </w:rPr>
              <w:t>16</w:t>
            </w:r>
            <w:r>
              <w:rPr>
                <w:noProof/>
                <w:webHidden/>
              </w:rPr>
              <w:fldChar w:fldCharType="end"/>
            </w:r>
          </w:hyperlink>
        </w:p>
        <w:p w14:paraId="020EF8F8" w14:textId="48A1835A" w:rsidR="00DD6942" w:rsidRDefault="00DD6942">
          <w:pPr>
            <w:pStyle w:val="TM3"/>
            <w:tabs>
              <w:tab w:val="left" w:pos="1200"/>
              <w:tab w:val="right" w:leader="dot" w:pos="9062"/>
            </w:tabs>
            <w:rPr>
              <w:rFonts w:eastAsiaTheme="minorEastAsia"/>
              <w:noProof/>
              <w:sz w:val="24"/>
              <w:szCs w:val="24"/>
              <w:lang w:eastAsia="fr-FR"/>
            </w:rPr>
          </w:pPr>
          <w:hyperlink w:anchor="_Toc193640053" w:history="1">
            <w:r w:rsidRPr="00304376">
              <w:rPr>
                <w:rStyle w:val="Lienhypertexte"/>
                <w:noProof/>
              </w:rPr>
              <w:t>2.2.2</w:t>
            </w:r>
            <w:r>
              <w:rPr>
                <w:rFonts w:eastAsiaTheme="minorEastAsia"/>
                <w:noProof/>
                <w:sz w:val="24"/>
                <w:szCs w:val="24"/>
                <w:lang w:eastAsia="fr-FR"/>
              </w:rPr>
              <w:tab/>
            </w:r>
            <w:r w:rsidRPr="00304376">
              <w:rPr>
                <w:rStyle w:val="Lienhypertexte"/>
                <w:noProof/>
              </w:rPr>
              <w:t>Tableaux fréquence en ligne</w:t>
            </w:r>
            <w:r>
              <w:rPr>
                <w:noProof/>
                <w:webHidden/>
              </w:rPr>
              <w:tab/>
            </w:r>
            <w:r>
              <w:rPr>
                <w:noProof/>
                <w:webHidden/>
              </w:rPr>
              <w:fldChar w:fldCharType="begin"/>
            </w:r>
            <w:r>
              <w:rPr>
                <w:noProof/>
                <w:webHidden/>
              </w:rPr>
              <w:instrText xml:space="preserve"> PAGEREF _Toc193640053 \h </w:instrText>
            </w:r>
            <w:r>
              <w:rPr>
                <w:noProof/>
                <w:webHidden/>
              </w:rPr>
            </w:r>
            <w:r>
              <w:rPr>
                <w:noProof/>
                <w:webHidden/>
              </w:rPr>
              <w:fldChar w:fldCharType="separate"/>
            </w:r>
            <w:r>
              <w:rPr>
                <w:noProof/>
                <w:webHidden/>
              </w:rPr>
              <w:t>16</w:t>
            </w:r>
            <w:r>
              <w:rPr>
                <w:noProof/>
                <w:webHidden/>
              </w:rPr>
              <w:fldChar w:fldCharType="end"/>
            </w:r>
          </w:hyperlink>
        </w:p>
        <w:p w14:paraId="1371FFEA" w14:textId="29EF7030" w:rsidR="00DD6942" w:rsidRDefault="00DD6942">
          <w:pPr>
            <w:pStyle w:val="TM3"/>
            <w:tabs>
              <w:tab w:val="left" w:pos="1200"/>
              <w:tab w:val="right" w:leader="dot" w:pos="9062"/>
            </w:tabs>
            <w:rPr>
              <w:rFonts w:eastAsiaTheme="minorEastAsia"/>
              <w:noProof/>
              <w:sz w:val="24"/>
              <w:szCs w:val="24"/>
              <w:lang w:eastAsia="fr-FR"/>
            </w:rPr>
          </w:pPr>
          <w:hyperlink w:anchor="_Toc193640054" w:history="1">
            <w:r w:rsidRPr="00304376">
              <w:rPr>
                <w:rStyle w:val="Lienhypertexte"/>
                <w:noProof/>
              </w:rPr>
              <w:t>2.2.3</w:t>
            </w:r>
            <w:r>
              <w:rPr>
                <w:rFonts w:eastAsiaTheme="minorEastAsia"/>
                <w:noProof/>
                <w:sz w:val="24"/>
                <w:szCs w:val="24"/>
                <w:lang w:eastAsia="fr-FR"/>
              </w:rPr>
              <w:tab/>
            </w:r>
            <w:r w:rsidRPr="00304376">
              <w:rPr>
                <w:rStyle w:val="Lienhypertexte"/>
                <w:noProof/>
              </w:rPr>
              <w:t>Tableaux croisés = tableau à double entrée (dynamique pour BDD et Excel)</w:t>
            </w:r>
            <w:r>
              <w:rPr>
                <w:noProof/>
                <w:webHidden/>
              </w:rPr>
              <w:tab/>
            </w:r>
            <w:r>
              <w:rPr>
                <w:noProof/>
                <w:webHidden/>
              </w:rPr>
              <w:fldChar w:fldCharType="begin"/>
            </w:r>
            <w:r>
              <w:rPr>
                <w:noProof/>
                <w:webHidden/>
              </w:rPr>
              <w:instrText xml:space="preserve"> PAGEREF _Toc193640054 \h </w:instrText>
            </w:r>
            <w:r>
              <w:rPr>
                <w:noProof/>
                <w:webHidden/>
              </w:rPr>
            </w:r>
            <w:r>
              <w:rPr>
                <w:noProof/>
                <w:webHidden/>
              </w:rPr>
              <w:fldChar w:fldCharType="separate"/>
            </w:r>
            <w:r>
              <w:rPr>
                <w:noProof/>
                <w:webHidden/>
              </w:rPr>
              <w:t>17</w:t>
            </w:r>
            <w:r>
              <w:rPr>
                <w:noProof/>
                <w:webHidden/>
              </w:rPr>
              <w:fldChar w:fldCharType="end"/>
            </w:r>
          </w:hyperlink>
        </w:p>
        <w:p w14:paraId="177361DE" w14:textId="241D91C3" w:rsidR="00DD6942" w:rsidRDefault="00DD6942">
          <w:pPr>
            <w:pStyle w:val="TM2"/>
            <w:tabs>
              <w:tab w:val="left" w:pos="960"/>
              <w:tab w:val="right" w:leader="dot" w:pos="9062"/>
            </w:tabs>
            <w:rPr>
              <w:rFonts w:eastAsiaTheme="minorEastAsia"/>
              <w:noProof/>
              <w:sz w:val="24"/>
              <w:szCs w:val="24"/>
              <w:lang w:eastAsia="fr-FR"/>
            </w:rPr>
          </w:pPr>
          <w:hyperlink w:anchor="_Toc193640055" w:history="1">
            <w:r w:rsidRPr="00304376">
              <w:rPr>
                <w:rStyle w:val="Lienhypertexte"/>
                <w:noProof/>
              </w:rPr>
              <w:t>2.3</w:t>
            </w:r>
            <w:r>
              <w:rPr>
                <w:rFonts w:eastAsiaTheme="minorEastAsia"/>
                <w:noProof/>
                <w:sz w:val="24"/>
                <w:szCs w:val="24"/>
                <w:lang w:eastAsia="fr-FR"/>
              </w:rPr>
              <w:tab/>
            </w:r>
            <w:r w:rsidRPr="00304376">
              <w:rPr>
                <w:rStyle w:val="Lienhypertexte"/>
                <w:noProof/>
              </w:rPr>
              <w:t>Polygone des fréquences cumulées croissantes</w:t>
            </w:r>
            <w:r>
              <w:rPr>
                <w:noProof/>
                <w:webHidden/>
              </w:rPr>
              <w:tab/>
            </w:r>
            <w:r>
              <w:rPr>
                <w:noProof/>
                <w:webHidden/>
              </w:rPr>
              <w:fldChar w:fldCharType="begin"/>
            </w:r>
            <w:r>
              <w:rPr>
                <w:noProof/>
                <w:webHidden/>
              </w:rPr>
              <w:instrText xml:space="preserve"> PAGEREF _Toc193640055 \h </w:instrText>
            </w:r>
            <w:r>
              <w:rPr>
                <w:noProof/>
                <w:webHidden/>
              </w:rPr>
            </w:r>
            <w:r>
              <w:rPr>
                <w:noProof/>
                <w:webHidden/>
              </w:rPr>
              <w:fldChar w:fldCharType="separate"/>
            </w:r>
            <w:r>
              <w:rPr>
                <w:noProof/>
                <w:webHidden/>
              </w:rPr>
              <w:t>18</w:t>
            </w:r>
            <w:r>
              <w:rPr>
                <w:noProof/>
                <w:webHidden/>
              </w:rPr>
              <w:fldChar w:fldCharType="end"/>
            </w:r>
          </w:hyperlink>
        </w:p>
        <w:p w14:paraId="407E526C" w14:textId="61103121" w:rsidR="00DD6942" w:rsidRDefault="00DD6942">
          <w:pPr>
            <w:pStyle w:val="TM2"/>
            <w:tabs>
              <w:tab w:val="left" w:pos="960"/>
              <w:tab w:val="right" w:leader="dot" w:pos="9062"/>
            </w:tabs>
            <w:rPr>
              <w:rFonts w:eastAsiaTheme="minorEastAsia"/>
              <w:noProof/>
              <w:sz w:val="24"/>
              <w:szCs w:val="24"/>
              <w:lang w:eastAsia="fr-FR"/>
            </w:rPr>
          </w:pPr>
          <w:hyperlink w:anchor="_Toc193640056" w:history="1">
            <w:r w:rsidRPr="00304376">
              <w:rPr>
                <w:rStyle w:val="Lienhypertexte"/>
                <w:noProof/>
              </w:rPr>
              <w:t>2.4</w:t>
            </w:r>
            <w:r>
              <w:rPr>
                <w:rFonts w:eastAsiaTheme="minorEastAsia"/>
                <w:noProof/>
                <w:sz w:val="24"/>
                <w:szCs w:val="24"/>
                <w:lang w:eastAsia="fr-FR"/>
              </w:rPr>
              <w:tab/>
            </w:r>
            <w:r w:rsidRPr="00304376">
              <w:rPr>
                <w:rStyle w:val="Lienhypertexte"/>
                <w:noProof/>
              </w:rPr>
              <w:t>Comparer deux courbes</w:t>
            </w:r>
            <w:r>
              <w:rPr>
                <w:noProof/>
                <w:webHidden/>
              </w:rPr>
              <w:tab/>
            </w:r>
            <w:r>
              <w:rPr>
                <w:noProof/>
                <w:webHidden/>
              </w:rPr>
              <w:fldChar w:fldCharType="begin"/>
            </w:r>
            <w:r>
              <w:rPr>
                <w:noProof/>
                <w:webHidden/>
              </w:rPr>
              <w:instrText xml:space="preserve"> PAGEREF _Toc193640056 \h </w:instrText>
            </w:r>
            <w:r>
              <w:rPr>
                <w:noProof/>
                <w:webHidden/>
              </w:rPr>
            </w:r>
            <w:r>
              <w:rPr>
                <w:noProof/>
                <w:webHidden/>
              </w:rPr>
              <w:fldChar w:fldCharType="separate"/>
            </w:r>
            <w:r>
              <w:rPr>
                <w:noProof/>
                <w:webHidden/>
              </w:rPr>
              <w:t>18</w:t>
            </w:r>
            <w:r>
              <w:rPr>
                <w:noProof/>
                <w:webHidden/>
              </w:rPr>
              <w:fldChar w:fldCharType="end"/>
            </w:r>
          </w:hyperlink>
        </w:p>
        <w:p w14:paraId="492CCBBB" w14:textId="5F344394" w:rsidR="00DD6942" w:rsidRDefault="00DD6942">
          <w:pPr>
            <w:pStyle w:val="TM1"/>
            <w:rPr>
              <w:rFonts w:eastAsiaTheme="minorEastAsia"/>
              <w:noProof/>
              <w:sz w:val="24"/>
              <w:szCs w:val="24"/>
              <w:lang w:eastAsia="fr-FR"/>
            </w:rPr>
          </w:pPr>
          <w:hyperlink w:anchor="_Toc193640057" w:history="1">
            <w:r w:rsidRPr="00304376">
              <w:rPr>
                <w:rStyle w:val="Lienhypertexte"/>
                <w:noProof/>
              </w:rPr>
              <w:t>3</w:t>
            </w:r>
            <w:r>
              <w:rPr>
                <w:rFonts w:eastAsiaTheme="minorEastAsia"/>
                <w:noProof/>
                <w:sz w:val="24"/>
                <w:szCs w:val="24"/>
                <w:lang w:eastAsia="fr-FR"/>
              </w:rPr>
              <w:tab/>
            </w:r>
            <w:r w:rsidRPr="00304376">
              <w:rPr>
                <w:rStyle w:val="Lienhypertexte"/>
                <w:noProof/>
              </w:rPr>
              <w:t>DISTRIBUTION STATISTIQUE</w:t>
            </w:r>
            <w:r>
              <w:rPr>
                <w:noProof/>
                <w:webHidden/>
              </w:rPr>
              <w:tab/>
            </w:r>
            <w:r>
              <w:rPr>
                <w:noProof/>
                <w:webHidden/>
              </w:rPr>
              <w:fldChar w:fldCharType="begin"/>
            </w:r>
            <w:r>
              <w:rPr>
                <w:noProof/>
                <w:webHidden/>
              </w:rPr>
              <w:instrText xml:space="preserve"> PAGEREF _Toc193640057 \h </w:instrText>
            </w:r>
            <w:r>
              <w:rPr>
                <w:noProof/>
                <w:webHidden/>
              </w:rPr>
            </w:r>
            <w:r>
              <w:rPr>
                <w:noProof/>
                <w:webHidden/>
              </w:rPr>
              <w:fldChar w:fldCharType="separate"/>
            </w:r>
            <w:r>
              <w:rPr>
                <w:noProof/>
                <w:webHidden/>
              </w:rPr>
              <w:t>19</w:t>
            </w:r>
            <w:r>
              <w:rPr>
                <w:noProof/>
                <w:webHidden/>
              </w:rPr>
              <w:fldChar w:fldCharType="end"/>
            </w:r>
          </w:hyperlink>
        </w:p>
        <w:p w14:paraId="56909E3F" w14:textId="21C30BDA" w:rsidR="00DD6942" w:rsidRDefault="00DD6942">
          <w:pPr>
            <w:pStyle w:val="TM2"/>
            <w:tabs>
              <w:tab w:val="left" w:pos="960"/>
              <w:tab w:val="right" w:leader="dot" w:pos="9062"/>
            </w:tabs>
            <w:rPr>
              <w:rFonts w:eastAsiaTheme="minorEastAsia"/>
              <w:noProof/>
              <w:sz w:val="24"/>
              <w:szCs w:val="24"/>
              <w:lang w:eastAsia="fr-FR"/>
            </w:rPr>
          </w:pPr>
          <w:hyperlink w:anchor="_Toc193640058" w:history="1">
            <w:r w:rsidRPr="00304376">
              <w:rPr>
                <w:rStyle w:val="Lienhypertexte"/>
                <w:noProof/>
              </w:rPr>
              <w:t>3.1</w:t>
            </w:r>
            <w:r>
              <w:rPr>
                <w:rFonts w:eastAsiaTheme="minorEastAsia"/>
                <w:noProof/>
                <w:sz w:val="24"/>
                <w:szCs w:val="24"/>
                <w:lang w:eastAsia="fr-FR"/>
              </w:rPr>
              <w:tab/>
            </w:r>
            <w:r w:rsidRPr="00304376">
              <w:rPr>
                <w:rStyle w:val="Lienhypertexte"/>
                <w:noProof/>
              </w:rPr>
              <w:t>Définition</w:t>
            </w:r>
            <w:r>
              <w:rPr>
                <w:noProof/>
                <w:webHidden/>
              </w:rPr>
              <w:tab/>
            </w:r>
            <w:r>
              <w:rPr>
                <w:noProof/>
                <w:webHidden/>
              </w:rPr>
              <w:fldChar w:fldCharType="begin"/>
            </w:r>
            <w:r>
              <w:rPr>
                <w:noProof/>
                <w:webHidden/>
              </w:rPr>
              <w:instrText xml:space="preserve"> PAGEREF _Toc193640058 \h </w:instrText>
            </w:r>
            <w:r>
              <w:rPr>
                <w:noProof/>
                <w:webHidden/>
              </w:rPr>
            </w:r>
            <w:r>
              <w:rPr>
                <w:noProof/>
                <w:webHidden/>
              </w:rPr>
              <w:fldChar w:fldCharType="separate"/>
            </w:r>
            <w:r>
              <w:rPr>
                <w:noProof/>
                <w:webHidden/>
              </w:rPr>
              <w:t>19</w:t>
            </w:r>
            <w:r>
              <w:rPr>
                <w:noProof/>
                <w:webHidden/>
              </w:rPr>
              <w:fldChar w:fldCharType="end"/>
            </w:r>
          </w:hyperlink>
        </w:p>
        <w:p w14:paraId="0513C483" w14:textId="1FE63A10" w:rsidR="00DD6942" w:rsidRDefault="00DD6942">
          <w:pPr>
            <w:pStyle w:val="TM2"/>
            <w:tabs>
              <w:tab w:val="left" w:pos="960"/>
              <w:tab w:val="right" w:leader="dot" w:pos="9062"/>
            </w:tabs>
            <w:rPr>
              <w:rFonts w:eastAsiaTheme="minorEastAsia"/>
              <w:noProof/>
              <w:sz w:val="24"/>
              <w:szCs w:val="24"/>
              <w:lang w:eastAsia="fr-FR"/>
            </w:rPr>
          </w:pPr>
          <w:hyperlink w:anchor="_Toc193640059" w:history="1">
            <w:r w:rsidRPr="00304376">
              <w:rPr>
                <w:rStyle w:val="Lienhypertexte"/>
                <w:noProof/>
              </w:rPr>
              <w:t>3.2</w:t>
            </w:r>
            <w:r>
              <w:rPr>
                <w:rFonts w:eastAsiaTheme="minorEastAsia"/>
                <w:noProof/>
                <w:sz w:val="24"/>
                <w:szCs w:val="24"/>
                <w:lang w:eastAsia="fr-FR"/>
              </w:rPr>
              <w:tab/>
            </w:r>
            <w:r w:rsidRPr="00304376">
              <w:rPr>
                <w:rStyle w:val="Lienhypertexte"/>
                <w:noProof/>
              </w:rPr>
              <w:t>Théorème central limite</w:t>
            </w:r>
            <w:r>
              <w:rPr>
                <w:noProof/>
                <w:webHidden/>
              </w:rPr>
              <w:tab/>
            </w:r>
            <w:r>
              <w:rPr>
                <w:noProof/>
                <w:webHidden/>
              </w:rPr>
              <w:fldChar w:fldCharType="begin"/>
            </w:r>
            <w:r>
              <w:rPr>
                <w:noProof/>
                <w:webHidden/>
              </w:rPr>
              <w:instrText xml:space="preserve"> PAGEREF _Toc193640059 \h </w:instrText>
            </w:r>
            <w:r>
              <w:rPr>
                <w:noProof/>
                <w:webHidden/>
              </w:rPr>
            </w:r>
            <w:r>
              <w:rPr>
                <w:noProof/>
                <w:webHidden/>
              </w:rPr>
              <w:fldChar w:fldCharType="separate"/>
            </w:r>
            <w:r>
              <w:rPr>
                <w:noProof/>
                <w:webHidden/>
              </w:rPr>
              <w:t>20</w:t>
            </w:r>
            <w:r>
              <w:rPr>
                <w:noProof/>
                <w:webHidden/>
              </w:rPr>
              <w:fldChar w:fldCharType="end"/>
            </w:r>
          </w:hyperlink>
        </w:p>
        <w:p w14:paraId="62667F19" w14:textId="23A3DA75" w:rsidR="00DD6942" w:rsidRDefault="00DD6942">
          <w:pPr>
            <w:pStyle w:val="TM2"/>
            <w:tabs>
              <w:tab w:val="left" w:pos="960"/>
              <w:tab w:val="right" w:leader="dot" w:pos="9062"/>
            </w:tabs>
            <w:rPr>
              <w:rFonts w:eastAsiaTheme="minorEastAsia"/>
              <w:noProof/>
              <w:sz w:val="24"/>
              <w:szCs w:val="24"/>
              <w:lang w:eastAsia="fr-FR"/>
            </w:rPr>
          </w:pPr>
          <w:hyperlink w:anchor="_Toc193640060" w:history="1">
            <w:r w:rsidRPr="00304376">
              <w:rPr>
                <w:rStyle w:val="Lienhypertexte"/>
                <w:noProof/>
              </w:rPr>
              <w:t>3.3</w:t>
            </w:r>
            <w:r>
              <w:rPr>
                <w:rFonts w:eastAsiaTheme="minorEastAsia"/>
                <w:noProof/>
                <w:sz w:val="24"/>
                <w:szCs w:val="24"/>
                <w:lang w:eastAsia="fr-FR"/>
              </w:rPr>
              <w:tab/>
            </w:r>
            <w:r w:rsidRPr="00304376">
              <w:rPr>
                <w:rStyle w:val="Lienhypertexte"/>
                <w:noProof/>
              </w:rPr>
              <w:t>Asymétrique Vs Symétrique</w:t>
            </w:r>
            <w:r>
              <w:rPr>
                <w:noProof/>
                <w:webHidden/>
              </w:rPr>
              <w:tab/>
            </w:r>
            <w:r>
              <w:rPr>
                <w:noProof/>
                <w:webHidden/>
              </w:rPr>
              <w:fldChar w:fldCharType="begin"/>
            </w:r>
            <w:r>
              <w:rPr>
                <w:noProof/>
                <w:webHidden/>
              </w:rPr>
              <w:instrText xml:space="preserve"> PAGEREF _Toc193640060 \h </w:instrText>
            </w:r>
            <w:r>
              <w:rPr>
                <w:noProof/>
                <w:webHidden/>
              </w:rPr>
            </w:r>
            <w:r>
              <w:rPr>
                <w:noProof/>
                <w:webHidden/>
              </w:rPr>
              <w:fldChar w:fldCharType="separate"/>
            </w:r>
            <w:r>
              <w:rPr>
                <w:noProof/>
                <w:webHidden/>
              </w:rPr>
              <w:t>21</w:t>
            </w:r>
            <w:r>
              <w:rPr>
                <w:noProof/>
                <w:webHidden/>
              </w:rPr>
              <w:fldChar w:fldCharType="end"/>
            </w:r>
          </w:hyperlink>
        </w:p>
        <w:p w14:paraId="1126D40D" w14:textId="13F15B25" w:rsidR="00DD6942" w:rsidRDefault="00DD6942">
          <w:pPr>
            <w:pStyle w:val="TM2"/>
            <w:tabs>
              <w:tab w:val="left" w:pos="960"/>
              <w:tab w:val="right" w:leader="dot" w:pos="9062"/>
            </w:tabs>
            <w:rPr>
              <w:rFonts w:eastAsiaTheme="minorEastAsia"/>
              <w:noProof/>
              <w:sz w:val="24"/>
              <w:szCs w:val="24"/>
              <w:lang w:eastAsia="fr-FR"/>
            </w:rPr>
          </w:pPr>
          <w:hyperlink w:anchor="_Toc193640061" w:history="1">
            <w:r w:rsidRPr="00304376">
              <w:rPr>
                <w:rStyle w:val="Lienhypertexte"/>
                <w:noProof/>
              </w:rPr>
              <w:t>3.4</w:t>
            </w:r>
            <w:r>
              <w:rPr>
                <w:rFonts w:eastAsiaTheme="minorEastAsia"/>
                <w:noProof/>
                <w:sz w:val="24"/>
                <w:szCs w:val="24"/>
                <w:lang w:eastAsia="fr-FR"/>
              </w:rPr>
              <w:tab/>
            </w:r>
            <w:r w:rsidRPr="00304376">
              <w:rPr>
                <w:rStyle w:val="Lienhypertexte"/>
                <w:noProof/>
              </w:rPr>
              <w:t>Distribution Normale (Gauss)</w:t>
            </w:r>
            <w:r>
              <w:rPr>
                <w:noProof/>
                <w:webHidden/>
              </w:rPr>
              <w:tab/>
            </w:r>
            <w:r>
              <w:rPr>
                <w:noProof/>
                <w:webHidden/>
              </w:rPr>
              <w:fldChar w:fldCharType="begin"/>
            </w:r>
            <w:r>
              <w:rPr>
                <w:noProof/>
                <w:webHidden/>
              </w:rPr>
              <w:instrText xml:space="preserve"> PAGEREF _Toc193640061 \h </w:instrText>
            </w:r>
            <w:r>
              <w:rPr>
                <w:noProof/>
                <w:webHidden/>
              </w:rPr>
            </w:r>
            <w:r>
              <w:rPr>
                <w:noProof/>
                <w:webHidden/>
              </w:rPr>
              <w:fldChar w:fldCharType="separate"/>
            </w:r>
            <w:r>
              <w:rPr>
                <w:noProof/>
                <w:webHidden/>
              </w:rPr>
              <w:t>22</w:t>
            </w:r>
            <w:r>
              <w:rPr>
                <w:noProof/>
                <w:webHidden/>
              </w:rPr>
              <w:fldChar w:fldCharType="end"/>
            </w:r>
          </w:hyperlink>
        </w:p>
        <w:p w14:paraId="19A1B4C4" w14:textId="2ED50E49" w:rsidR="00DD6942" w:rsidRDefault="00DD6942">
          <w:pPr>
            <w:pStyle w:val="TM3"/>
            <w:tabs>
              <w:tab w:val="left" w:pos="1200"/>
              <w:tab w:val="right" w:leader="dot" w:pos="9062"/>
            </w:tabs>
            <w:rPr>
              <w:rFonts w:eastAsiaTheme="minorEastAsia"/>
              <w:noProof/>
              <w:sz w:val="24"/>
              <w:szCs w:val="24"/>
              <w:lang w:eastAsia="fr-FR"/>
            </w:rPr>
          </w:pPr>
          <w:hyperlink w:anchor="_Toc193640062" w:history="1">
            <w:r w:rsidRPr="00304376">
              <w:rPr>
                <w:rStyle w:val="Lienhypertexte"/>
                <w:noProof/>
              </w:rPr>
              <w:t>3.4.1</w:t>
            </w:r>
            <w:r>
              <w:rPr>
                <w:rFonts w:eastAsiaTheme="minorEastAsia"/>
                <w:noProof/>
                <w:sz w:val="24"/>
                <w:szCs w:val="24"/>
                <w:lang w:eastAsia="fr-FR"/>
              </w:rPr>
              <w:tab/>
            </w:r>
            <w:r w:rsidRPr="00304376">
              <w:rPr>
                <w:rStyle w:val="Lienhypertexte"/>
                <w:noProof/>
              </w:rPr>
              <w:t>Distribution normale centrée réduite</w:t>
            </w:r>
            <w:r>
              <w:rPr>
                <w:noProof/>
                <w:webHidden/>
              </w:rPr>
              <w:tab/>
            </w:r>
            <w:r>
              <w:rPr>
                <w:noProof/>
                <w:webHidden/>
              </w:rPr>
              <w:fldChar w:fldCharType="begin"/>
            </w:r>
            <w:r>
              <w:rPr>
                <w:noProof/>
                <w:webHidden/>
              </w:rPr>
              <w:instrText xml:space="preserve"> PAGEREF _Toc193640062 \h </w:instrText>
            </w:r>
            <w:r>
              <w:rPr>
                <w:noProof/>
                <w:webHidden/>
              </w:rPr>
            </w:r>
            <w:r>
              <w:rPr>
                <w:noProof/>
                <w:webHidden/>
              </w:rPr>
              <w:fldChar w:fldCharType="separate"/>
            </w:r>
            <w:r>
              <w:rPr>
                <w:noProof/>
                <w:webHidden/>
              </w:rPr>
              <w:t>24</w:t>
            </w:r>
            <w:r>
              <w:rPr>
                <w:noProof/>
                <w:webHidden/>
              </w:rPr>
              <w:fldChar w:fldCharType="end"/>
            </w:r>
          </w:hyperlink>
        </w:p>
        <w:p w14:paraId="6BA085F6" w14:textId="2AC91C82" w:rsidR="00DD6942" w:rsidRDefault="00DD6942">
          <w:pPr>
            <w:pStyle w:val="TM3"/>
            <w:tabs>
              <w:tab w:val="left" w:pos="1200"/>
              <w:tab w:val="right" w:leader="dot" w:pos="9062"/>
            </w:tabs>
            <w:rPr>
              <w:rFonts w:eastAsiaTheme="minorEastAsia"/>
              <w:noProof/>
              <w:sz w:val="24"/>
              <w:szCs w:val="24"/>
              <w:lang w:eastAsia="fr-FR"/>
            </w:rPr>
          </w:pPr>
          <w:hyperlink w:anchor="_Toc193640063" w:history="1">
            <w:r w:rsidRPr="00304376">
              <w:rPr>
                <w:rStyle w:val="Lienhypertexte"/>
                <w:noProof/>
              </w:rPr>
              <w:t>3.4.2</w:t>
            </w:r>
            <w:r>
              <w:rPr>
                <w:rFonts w:eastAsiaTheme="minorEastAsia"/>
                <w:noProof/>
                <w:sz w:val="24"/>
                <w:szCs w:val="24"/>
                <w:lang w:eastAsia="fr-FR"/>
              </w:rPr>
              <w:tab/>
            </w:r>
            <w:r w:rsidRPr="00304376">
              <w:rPr>
                <w:rStyle w:val="Lienhypertexte"/>
                <w:noProof/>
              </w:rPr>
              <w:t>Règle empirique</w:t>
            </w:r>
            <w:r>
              <w:rPr>
                <w:noProof/>
                <w:webHidden/>
              </w:rPr>
              <w:tab/>
            </w:r>
            <w:r>
              <w:rPr>
                <w:noProof/>
                <w:webHidden/>
              </w:rPr>
              <w:fldChar w:fldCharType="begin"/>
            </w:r>
            <w:r>
              <w:rPr>
                <w:noProof/>
                <w:webHidden/>
              </w:rPr>
              <w:instrText xml:space="preserve"> PAGEREF _Toc193640063 \h </w:instrText>
            </w:r>
            <w:r>
              <w:rPr>
                <w:noProof/>
                <w:webHidden/>
              </w:rPr>
            </w:r>
            <w:r>
              <w:rPr>
                <w:noProof/>
                <w:webHidden/>
              </w:rPr>
              <w:fldChar w:fldCharType="separate"/>
            </w:r>
            <w:r>
              <w:rPr>
                <w:noProof/>
                <w:webHidden/>
              </w:rPr>
              <w:t>24</w:t>
            </w:r>
            <w:r>
              <w:rPr>
                <w:noProof/>
                <w:webHidden/>
              </w:rPr>
              <w:fldChar w:fldCharType="end"/>
            </w:r>
          </w:hyperlink>
        </w:p>
        <w:p w14:paraId="08402881" w14:textId="2E7EB617" w:rsidR="00DD6942" w:rsidRDefault="00DD6942">
          <w:pPr>
            <w:pStyle w:val="TM3"/>
            <w:tabs>
              <w:tab w:val="left" w:pos="1200"/>
              <w:tab w:val="right" w:leader="dot" w:pos="9062"/>
            </w:tabs>
            <w:rPr>
              <w:rFonts w:eastAsiaTheme="minorEastAsia"/>
              <w:noProof/>
              <w:sz w:val="24"/>
              <w:szCs w:val="24"/>
              <w:lang w:eastAsia="fr-FR"/>
            </w:rPr>
          </w:pPr>
          <w:hyperlink w:anchor="_Toc193640064" w:history="1">
            <w:r w:rsidRPr="00304376">
              <w:rPr>
                <w:rStyle w:val="Lienhypertexte"/>
                <w:noProof/>
              </w:rPr>
              <w:t>3.4.3</w:t>
            </w:r>
            <w:r>
              <w:rPr>
                <w:rFonts w:eastAsiaTheme="minorEastAsia"/>
                <w:noProof/>
                <w:sz w:val="24"/>
                <w:szCs w:val="24"/>
                <w:lang w:eastAsia="fr-FR"/>
              </w:rPr>
              <w:tab/>
            </w:r>
            <w:r w:rsidRPr="00304376">
              <w:rPr>
                <w:rStyle w:val="Lienhypertexte"/>
                <w:noProof/>
              </w:rPr>
              <w:t>Table</w:t>
            </w:r>
            <w:r>
              <w:rPr>
                <w:noProof/>
                <w:webHidden/>
              </w:rPr>
              <w:tab/>
            </w:r>
            <w:r>
              <w:rPr>
                <w:noProof/>
                <w:webHidden/>
              </w:rPr>
              <w:fldChar w:fldCharType="begin"/>
            </w:r>
            <w:r>
              <w:rPr>
                <w:noProof/>
                <w:webHidden/>
              </w:rPr>
              <w:instrText xml:space="preserve"> PAGEREF _Toc193640064 \h </w:instrText>
            </w:r>
            <w:r>
              <w:rPr>
                <w:noProof/>
                <w:webHidden/>
              </w:rPr>
            </w:r>
            <w:r>
              <w:rPr>
                <w:noProof/>
                <w:webHidden/>
              </w:rPr>
              <w:fldChar w:fldCharType="separate"/>
            </w:r>
            <w:r>
              <w:rPr>
                <w:noProof/>
                <w:webHidden/>
              </w:rPr>
              <w:t>25</w:t>
            </w:r>
            <w:r>
              <w:rPr>
                <w:noProof/>
                <w:webHidden/>
              </w:rPr>
              <w:fldChar w:fldCharType="end"/>
            </w:r>
          </w:hyperlink>
        </w:p>
        <w:p w14:paraId="205E9357" w14:textId="20A01377" w:rsidR="00DD6942" w:rsidRDefault="00DD6942">
          <w:pPr>
            <w:pStyle w:val="TM2"/>
            <w:tabs>
              <w:tab w:val="left" w:pos="960"/>
              <w:tab w:val="right" w:leader="dot" w:pos="9062"/>
            </w:tabs>
            <w:rPr>
              <w:rFonts w:eastAsiaTheme="minorEastAsia"/>
              <w:noProof/>
              <w:sz w:val="24"/>
              <w:szCs w:val="24"/>
              <w:lang w:eastAsia="fr-FR"/>
            </w:rPr>
          </w:pPr>
          <w:hyperlink w:anchor="_Toc193640065" w:history="1">
            <w:r w:rsidRPr="00304376">
              <w:rPr>
                <w:rStyle w:val="Lienhypertexte"/>
                <w:noProof/>
              </w:rPr>
              <w:t>3.5</w:t>
            </w:r>
            <w:r>
              <w:rPr>
                <w:rFonts w:eastAsiaTheme="minorEastAsia"/>
                <w:noProof/>
                <w:sz w:val="24"/>
                <w:szCs w:val="24"/>
                <w:lang w:eastAsia="fr-FR"/>
              </w:rPr>
              <w:tab/>
            </w:r>
            <w:r w:rsidRPr="00304376">
              <w:rPr>
                <w:rStyle w:val="Lienhypertexte"/>
                <w:noProof/>
              </w:rPr>
              <w:t>Loi Binomiale</w:t>
            </w:r>
            <w:r>
              <w:rPr>
                <w:noProof/>
                <w:webHidden/>
              </w:rPr>
              <w:tab/>
            </w:r>
            <w:r>
              <w:rPr>
                <w:noProof/>
                <w:webHidden/>
              </w:rPr>
              <w:fldChar w:fldCharType="begin"/>
            </w:r>
            <w:r>
              <w:rPr>
                <w:noProof/>
                <w:webHidden/>
              </w:rPr>
              <w:instrText xml:space="preserve"> PAGEREF _Toc193640065 \h </w:instrText>
            </w:r>
            <w:r>
              <w:rPr>
                <w:noProof/>
                <w:webHidden/>
              </w:rPr>
            </w:r>
            <w:r>
              <w:rPr>
                <w:noProof/>
                <w:webHidden/>
              </w:rPr>
              <w:fldChar w:fldCharType="separate"/>
            </w:r>
            <w:r>
              <w:rPr>
                <w:noProof/>
                <w:webHidden/>
              </w:rPr>
              <w:t>25</w:t>
            </w:r>
            <w:r>
              <w:rPr>
                <w:noProof/>
                <w:webHidden/>
              </w:rPr>
              <w:fldChar w:fldCharType="end"/>
            </w:r>
          </w:hyperlink>
        </w:p>
        <w:p w14:paraId="6747261A" w14:textId="2C00EE97" w:rsidR="00DD6942" w:rsidRDefault="00DD6942">
          <w:pPr>
            <w:pStyle w:val="TM1"/>
            <w:rPr>
              <w:rFonts w:eastAsiaTheme="minorEastAsia"/>
              <w:noProof/>
              <w:sz w:val="24"/>
              <w:szCs w:val="24"/>
              <w:lang w:eastAsia="fr-FR"/>
            </w:rPr>
          </w:pPr>
          <w:hyperlink w:anchor="_Toc193640066" w:history="1">
            <w:r w:rsidRPr="00304376">
              <w:rPr>
                <w:rStyle w:val="Lienhypertexte"/>
                <w:noProof/>
              </w:rPr>
              <w:t>4</w:t>
            </w:r>
            <w:r>
              <w:rPr>
                <w:rFonts w:eastAsiaTheme="minorEastAsia"/>
                <w:noProof/>
                <w:sz w:val="24"/>
                <w:szCs w:val="24"/>
                <w:lang w:eastAsia="fr-FR"/>
              </w:rPr>
              <w:tab/>
            </w:r>
            <w:r w:rsidRPr="00304376">
              <w:rPr>
                <w:rStyle w:val="Lienhypertexte"/>
                <w:noProof/>
              </w:rPr>
              <w:t>ETUDE D’UNE SERIE STATISTIQUE A DEUX VARIABLES</w:t>
            </w:r>
            <w:r>
              <w:rPr>
                <w:noProof/>
                <w:webHidden/>
              </w:rPr>
              <w:tab/>
            </w:r>
            <w:r>
              <w:rPr>
                <w:noProof/>
                <w:webHidden/>
              </w:rPr>
              <w:fldChar w:fldCharType="begin"/>
            </w:r>
            <w:r>
              <w:rPr>
                <w:noProof/>
                <w:webHidden/>
              </w:rPr>
              <w:instrText xml:space="preserve"> PAGEREF _Toc193640066 \h </w:instrText>
            </w:r>
            <w:r>
              <w:rPr>
                <w:noProof/>
                <w:webHidden/>
              </w:rPr>
            </w:r>
            <w:r>
              <w:rPr>
                <w:noProof/>
                <w:webHidden/>
              </w:rPr>
              <w:fldChar w:fldCharType="separate"/>
            </w:r>
            <w:r>
              <w:rPr>
                <w:noProof/>
                <w:webHidden/>
              </w:rPr>
              <w:t>27</w:t>
            </w:r>
            <w:r>
              <w:rPr>
                <w:noProof/>
                <w:webHidden/>
              </w:rPr>
              <w:fldChar w:fldCharType="end"/>
            </w:r>
          </w:hyperlink>
        </w:p>
        <w:p w14:paraId="2F8DA7CF" w14:textId="3D4EE96E" w:rsidR="00DD6942" w:rsidRDefault="00DD6942">
          <w:pPr>
            <w:pStyle w:val="TM2"/>
            <w:tabs>
              <w:tab w:val="left" w:pos="960"/>
              <w:tab w:val="right" w:leader="dot" w:pos="9062"/>
            </w:tabs>
            <w:rPr>
              <w:rFonts w:eastAsiaTheme="minorEastAsia"/>
              <w:noProof/>
              <w:sz w:val="24"/>
              <w:szCs w:val="24"/>
              <w:lang w:eastAsia="fr-FR"/>
            </w:rPr>
          </w:pPr>
          <w:hyperlink w:anchor="_Toc193640067" w:history="1">
            <w:r w:rsidRPr="00304376">
              <w:rPr>
                <w:rStyle w:val="Lienhypertexte"/>
                <w:noProof/>
              </w:rPr>
              <w:t>4.1</w:t>
            </w:r>
            <w:r>
              <w:rPr>
                <w:rFonts w:eastAsiaTheme="minorEastAsia"/>
                <w:noProof/>
                <w:sz w:val="24"/>
                <w:szCs w:val="24"/>
                <w:lang w:eastAsia="fr-FR"/>
              </w:rPr>
              <w:tab/>
            </w:r>
            <w:r w:rsidRPr="00304376">
              <w:rPr>
                <w:rStyle w:val="Lienhypertexte"/>
                <w:noProof/>
              </w:rPr>
              <w:t>Représentation en nuage de points</w:t>
            </w:r>
            <w:r>
              <w:rPr>
                <w:noProof/>
                <w:webHidden/>
              </w:rPr>
              <w:tab/>
            </w:r>
            <w:r>
              <w:rPr>
                <w:noProof/>
                <w:webHidden/>
              </w:rPr>
              <w:fldChar w:fldCharType="begin"/>
            </w:r>
            <w:r>
              <w:rPr>
                <w:noProof/>
                <w:webHidden/>
              </w:rPr>
              <w:instrText xml:space="preserve"> PAGEREF _Toc193640067 \h </w:instrText>
            </w:r>
            <w:r>
              <w:rPr>
                <w:noProof/>
                <w:webHidden/>
              </w:rPr>
            </w:r>
            <w:r>
              <w:rPr>
                <w:noProof/>
                <w:webHidden/>
              </w:rPr>
              <w:fldChar w:fldCharType="separate"/>
            </w:r>
            <w:r>
              <w:rPr>
                <w:noProof/>
                <w:webHidden/>
              </w:rPr>
              <w:t>27</w:t>
            </w:r>
            <w:r>
              <w:rPr>
                <w:noProof/>
                <w:webHidden/>
              </w:rPr>
              <w:fldChar w:fldCharType="end"/>
            </w:r>
          </w:hyperlink>
        </w:p>
        <w:p w14:paraId="686B8D68" w14:textId="4ACAA5D6" w:rsidR="00DD6942" w:rsidRDefault="00DD6942">
          <w:pPr>
            <w:pStyle w:val="TM2"/>
            <w:tabs>
              <w:tab w:val="left" w:pos="960"/>
              <w:tab w:val="right" w:leader="dot" w:pos="9062"/>
            </w:tabs>
            <w:rPr>
              <w:rFonts w:eastAsiaTheme="minorEastAsia"/>
              <w:noProof/>
              <w:sz w:val="24"/>
              <w:szCs w:val="24"/>
              <w:lang w:eastAsia="fr-FR"/>
            </w:rPr>
          </w:pPr>
          <w:hyperlink w:anchor="_Toc193640068" w:history="1">
            <w:r w:rsidRPr="00304376">
              <w:rPr>
                <w:rStyle w:val="Lienhypertexte"/>
                <w:noProof/>
              </w:rPr>
              <w:t>4.2</w:t>
            </w:r>
            <w:r>
              <w:rPr>
                <w:rFonts w:eastAsiaTheme="minorEastAsia"/>
                <w:noProof/>
                <w:sz w:val="24"/>
                <w:szCs w:val="24"/>
                <w:lang w:eastAsia="fr-FR"/>
              </w:rPr>
              <w:tab/>
            </w:r>
            <w:r w:rsidRPr="00304376">
              <w:rPr>
                <w:rStyle w:val="Lienhypertexte"/>
                <w:noProof/>
              </w:rPr>
              <w:t>Corrélation (relation)</w:t>
            </w:r>
            <w:r>
              <w:rPr>
                <w:noProof/>
                <w:webHidden/>
              </w:rPr>
              <w:tab/>
            </w:r>
            <w:r>
              <w:rPr>
                <w:noProof/>
                <w:webHidden/>
              </w:rPr>
              <w:fldChar w:fldCharType="begin"/>
            </w:r>
            <w:r>
              <w:rPr>
                <w:noProof/>
                <w:webHidden/>
              </w:rPr>
              <w:instrText xml:space="preserve"> PAGEREF _Toc193640068 \h </w:instrText>
            </w:r>
            <w:r>
              <w:rPr>
                <w:noProof/>
                <w:webHidden/>
              </w:rPr>
            </w:r>
            <w:r>
              <w:rPr>
                <w:noProof/>
                <w:webHidden/>
              </w:rPr>
              <w:fldChar w:fldCharType="separate"/>
            </w:r>
            <w:r>
              <w:rPr>
                <w:noProof/>
                <w:webHidden/>
              </w:rPr>
              <w:t>27</w:t>
            </w:r>
            <w:r>
              <w:rPr>
                <w:noProof/>
                <w:webHidden/>
              </w:rPr>
              <w:fldChar w:fldCharType="end"/>
            </w:r>
          </w:hyperlink>
        </w:p>
        <w:p w14:paraId="011CCD7D" w14:textId="2D3722E7" w:rsidR="00DD6942" w:rsidRDefault="00DD6942">
          <w:pPr>
            <w:pStyle w:val="TM3"/>
            <w:tabs>
              <w:tab w:val="left" w:pos="1200"/>
              <w:tab w:val="right" w:leader="dot" w:pos="9062"/>
            </w:tabs>
            <w:rPr>
              <w:rFonts w:eastAsiaTheme="minorEastAsia"/>
              <w:noProof/>
              <w:sz w:val="24"/>
              <w:szCs w:val="24"/>
              <w:lang w:eastAsia="fr-FR"/>
            </w:rPr>
          </w:pPr>
          <w:hyperlink w:anchor="_Toc193640069" w:history="1">
            <w:r w:rsidRPr="00304376">
              <w:rPr>
                <w:rStyle w:val="Lienhypertexte"/>
                <w:noProof/>
              </w:rPr>
              <w:t>4.2.1</w:t>
            </w:r>
            <w:r>
              <w:rPr>
                <w:rFonts w:eastAsiaTheme="minorEastAsia"/>
                <w:noProof/>
                <w:sz w:val="24"/>
                <w:szCs w:val="24"/>
                <w:lang w:eastAsia="fr-FR"/>
              </w:rPr>
              <w:tab/>
            </w:r>
            <w:r w:rsidRPr="00304376">
              <w:rPr>
                <w:rStyle w:val="Lienhypertexte"/>
                <w:noProof/>
              </w:rPr>
              <w:t>Coefficient de corrélation linéaire</w:t>
            </w:r>
            <w:r>
              <w:rPr>
                <w:noProof/>
                <w:webHidden/>
              </w:rPr>
              <w:tab/>
            </w:r>
            <w:r>
              <w:rPr>
                <w:noProof/>
                <w:webHidden/>
              </w:rPr>
              <w:fldChar w:fldCharType="begin"/>
            </w:r>
            <w:r>
              <w:rPr>
                <w:noProof/>
                <w:webHidden/>
              </w:rPr>
              <w:instrText xml:space="preserve"> PAGEREF _Toc193640069 \h </w:instrText>
            </w:r>
            <w:r>
              <w:rPr>
                <w:noProof/>
                <w:webHidden/>
              </w:rPr>
            </w:r>
            <w:r>
              <w:rPr>
                <w:noProof/>
                <w:webHidden/>
              </w:rPr>
              <w:fldChar w:fldCharType="separate"/>
            </w:r>
            <w:r>
              <w:rPr>
                <w:noProof/>
                <w:webHidden/>
              </w:rPr>
              <w:t>28</w:t>
            </w:r>
            <w:r>
              <w:rPr>
                <w:noProof/>
                <w:webHidden/>
              </w:rPr>
              <w:fldChar w:fldCharType="end"/>
            </w:r>
          </w:hyperlink>
        </w:p>
        <w:p w14:paraId="4903EDCE" w14:textId="6E65BF49" w:rsidR="00DD6942" w:rsidRDefault="00DD6942">
          <w:pPr>
            <w:pStyle w:val="TM3"/>
            <w:tabs>
              <w:tab w:val="left" w:pos="1200"/>
              <w:tab w:val="right" w:leader="dot" w:pos="9062"/>
            </w:tabs>
            <w:rPr>
              <w:rFonts w:eastAsiaTheme="minorEastAsia"/>
              <w:noProof/>
              <w:sz w:val="24"/>
              <w:szCs w:val="24"/>
              <w:lang w:eastAsia="fr-FR"/>
            </w:rPr>
          </w:pPr>
          <w:hyperlink w:anchor="_Toc193640070" w:history="1">
            <w:r w:rsidRPr="00304376">
              <w:rPr>
                <w:rStyle w:val="Lienhypertexte"/>
                <w:noProof/>
              </w:rPr>
              <w:t>4.2.2</w:t>
            </w:r>
            <w:r>
              <w:rPr>
                <w:rFonts w:eastAsiaTheme="minorEastAsia"/>
                <w:noProof/>
                <w:sz w:val="24"/>
                <w:szCs w:val="24"/>
                <w:lang w:eastAsia="fr-FR"/>
              </w:rPr>
              <w:tab/>
            </w:r>
            <w:r w:rsidRPr="00304376">
              <w:rPr>
                <w:rStyle w:val="Lienhypertexte"/>
                <w:noProof/>
              </w:rPr>
              <w:t>Coefficient de détermination</w:t>
            </w:r>
            <w:r>
              <w:rPr>
                <w:noProof/>
                <w:webHidden/>
              </w:rPr>
              <w:tab/>
            </w:r>
            <w:r>
              <w:rPr>
                <w:noProof/>
                <w:webHidden/>
              </w:rPr>
              <w:fldChar w:fldCharType="begin"/>
            </w:r>
            <w:r>
              <w:rPr>
                <w:noProof/>
                <w:webHidden/>
              </w:rPr>
              <w:instrText xml:space="preserve"> PAGEREF _Toc193640070 \h </w:instrText>
            </w:r>
            <w:r>
              <w:rPr>
                <w:noProof/>
                <w:webHidden/>
              </w:rPr>
            </w:r>
            <w:r>
              <w:rPr>
                <w:noProof/>
                <w:webHidden/>
              </w:rPr>
              <w:fldChar w:fldCharType="separate"/>
            </w:r>
            <w:r>
              <w:rPr>
                <w:noProof/>
                <w:webHidden/>
              </w:rPr>
              <w:t>29</w:t>
            </w:r>
            <w:r>
              <w:rPr>
                <w:noProof/>
                <w:webHidden/>
              </w:rPr>
              <w:fldChar w:fldCharType="end"/>
            </w:r>
          </w:hyperlink>
        </w:p>
        <w:p w14:paraId="36C6D6EC" w14:textId="70C6247B" w:rsidR="00DD6942" w:rsidRDefault="00DD6942">
          <w:pPr>
            <w:pStyle w:val="TM2"/>
            <w:tabs>
              <w:tab w:val="left" w:pos="960"/>
              <w:tab w:val="right" w:leader="dot" w:pos="9062"/>
            </w:tabs>
            <w:rPr>
              <w:rFonts w:eastAsiaTheme="minorEastAsia"/>
              <w:noProof/>
              <w:sz w:val="24"/>
              <w:szCs w:val="24"/>
              <w:lang w:eastAsia="fr-FR"/>
            </w:rPr>
          </w:pPr>
          <w:hyperlink w:anchor="_Toc193640071" w:history="1">
            <w:r w:rsidRPr="00304376">
              <w:rPr>
                <w:rStyle w:val="Lienhypertexte"/>
                <w:noProof/>
              </w:rPr>
              <w:t>4.3</w:t>
            </w:r>
            <w:r>
              <w:rPr>
                <w:rFonts w:eastAsiaTheme="minorEastAsia"/>
                <w:noProof/>
                <w:sz w:val="24"/>
                <w:szCs w:val="24"/>
                <w:lang w:eastAsia="fr-FR"/>
              </w:rPr>
              <w:tab/>
            </w:r>
            <w:r w:rsidRPr="00304376">
              <w:rPr>
                <w:rStyle w:val="Lienhypertexte"/>
                <w:noProof/>
              </w:rPr>
              <w:t>Description d’un nuage de point</w:t>
            </w:r>
            <w:r>
              <w:rPr>
                <w:noProof/>
                <w:webHidden/>
              </w:rPr>
              <w:tab/>
            </w:r>
            <w:r>
              <w:rPr>
                <w:noProof/>
                <w:webHidden/>
              </w:rPr>
              <w:fldChar w:fldCharType="begin"/>
            </w:r>
            <w:r>
              <w:rPr>
                <w:noProof/>
                <w:webHidden/>
              </w:rPr>
              <w:instrText xml:space="preserve"> PAGEREF _Toc193640071 \h </w:instrText>
            </w:r>
            <w:r>
              <w:rPr>
                <w:noProof/>
                <w:webHidden/>
              </w:rPr>
            </w:r>
            <w:r>
              <w:rPr>
                <w:noProof/>
                <w:webHidden/>
              </w:rPr>
              <w:fldChar w:fldCharType="separate"/>
            </w:r>
            <w:r>
              <w:rPr>
                <w:noProof/>
                <w:webHidden/>
              </w:rPr>
              <w:t>32</w:t>
            </w:r>
            <w:r>
              <w:rPr>
                <w:noProof/>
                <w:webHidden/>
              </w:rPr>
              <w:fldChar w:fldCharType="end"/>
            </w:r>
          </w:hyperlink>
        </w:p>
        <w:p w14:paraId="052FEDEF" w14:textId="46330B86" w:rsidR="00DD6942" w:rsidRDefault="00DD6942">
          <w:pPr>
            <w:pStyle w:val="TM2"/>
            <w:tabs>
              <w:tab w:val="left" w:pos="960"/>
              <w:tab w:val="right" w:leader="dot" w:pos="9062"/>
            </w:tabs>
            <w:rPr>
              <w:rFonts w:eastAsiaTheme="minorEastAsia"/>
              <w:noProof/>
              <w:sz w:val="24"/>
              <w:szCs w:val="24"/>
              <w:lang w:eastAsia="fr-FR"/>
            </w:rPr>
          </w:pPr>
          <w:hyperlink w:anchor="_Toc193640072" w:history="1">
            <w:r w:rsidRPr="00304376">
              <w:rPr>
                <w:rStyle w:val="Lienhypertexte"/>
                <w:noProof/>
              </w:rPr>
              <w:t>4.4</w:t>
            </w:r>
            <w:r>
              <w:rPr>
                <w:rFonts w:eastAsiaTheme="minorEastAsia"/>
                <w:noProof/>
                <w:sz w:val="24"/>
                <w:szCs w:val="24"/>
                <w:lang w:eastAsia="fr-FR"/>
              </w:rPr>
              <w:tab/>
            </w:r>
            <w:r w:rsidRPr="00304376">
              <w:rPr>
                <w:rStyle w:val="Lienhypertexte"/>
                <w:noProof/>
              </w:rPr>
              <w:t>Régression linéaire</w:t>
            </w:r>
            <w:r>
              <w:rPr>
                <w:noProof/>
                <w:webHidden/>
              </w:rPr>
              <w:tab/>
            </w:r>
            <w:r>
              <w:rPr>
                <w:noProof/>
                <w:webHidden/>
              </w:rPr>
              <w:fldChar w:fldCharType="begin"/>
            </w:r>
            <w:r>
              <w:rPr>
                <w:noProof/>
                <w:webHidden/>
              </w:rPr>
              <w:instrText xml:space="preserve"> PAGEREF _Toc193640072 \h </w:instrText>
            </w:r>
            <w:r>
              <w:rPr>
                <w:noProof/>
                <w:webHidden/>
              </w:rPr>
            </w:r>
            <w:r>
              <w:rPr>
                <w:noProof/>
                <w:webHidden/>
              </w:rPr>
              <w:fldChar w:fldCharType="separate"/>
            </w:r>
            <w:r>
              <w:rPr>
                <w:noProof/>
                <w:webHidden/>
              </w:rPr>
              <w:t>33</w:t>
            </w:r>
            <w:r>
              <w:rPr>
                <w:noProof/>
                <w:webHidden/>
              </w:rPr>
              <w:fldChar w:fldCharType="end"/>
            </w:r>
          </w:hyperlink>
        </w:p>
        <w:p w14:paraId="1AC7A745" w14:textId="5DDD5F6E" w:rsidR="00DD6942" w:rsidRDefault="00DD6942">
          <w:pPr>
            <w:pStyle w:val="TM3"/>
            <w:tabs>
              <w:tab w:val="left" w:pos="1200"/>
              <w:tab w:val="right" w:leader="dot" w:pos="9062"/>
            </w:tabs>
            <w:rPr>
              <w:rFonts w:eastAsiaTheme="minorEastAsia"/>
              <w:noProof/>
              <w:sz w:val="24"/>
              <w:szCs w:val="24"/>
              <w:lang w:eastAsia="fr-FR"/>
            </w:rPr>
          </w:pPr>
          <w:hyperlink w:anchor="_Toc193640073" w:history="1">
            <w:r w:rsidRPr="00304376">
              <w:rPr>
                <w:rStyle w:val="Lienhypertexte"/>
                <w:noProof/>
              </w:rPr>
              <w:t>4.4.1</w:t>
            </w:r>
            <w:r>
              <w:rPr>
                <w:rFonts w:eastAsiaTheme="minorEastAsia"/>
                <w:noProof/>
                <w:sz w:val="24"/>
                <w:szCs w:val="24"/>
                <w:lang w:eastAsia="fr-FR"/>
              </w:rPr>
              <w:tab/>
            </w:r>
            <w:r w:rsidRPr="00304376">
              <w:rPr>
                <w:rStyle w:val="Lienhypertexte"/>
                <w:noProof/>
              </w:rPr>
              <w:t>Droite d’ajustement</w:t>
            </w:r>
            <w:r>
              <w:rPr>
                <w:noProof/>
                <w:webHidden/>
              </w:rPr>
              <w:tab/>
            </w:r>
            <w:r>
              <w:rPr>
                <w:noProof/>
                <w:webHidden/>
              </w:rPr>
              <w:fldChar w:fldCharType="begin"/>
            </w:r>
            <w:r>
              <w:rPr>
                <w:noProof/>
                <w:webHidden/>
              </w:rPr>
              <w:instrText xml:space="preserve"> PAGEREF _Toc193640073 \h </w:instrText>
            </w:r>
            <w:r>
              <w:rPr>
                <w:noProof/>
                <w:webHidden/>
              </w:rPr>
            </w:r>
            <w:r>
              <w:rPr>
                <w:noProof/>
                <w:webHidden/>
              </w:rPr>
              <w:fldChar w:fldCharType="separate"/>
            </w:r>
            <w:r>
              <w:rPr>
                <w:noProof/>
                <w:webHidden/>
              </w:rPr>
              <w:t>33</w:t>
            </w:r>
            <w:r>
              <w:rPr>
                <w:noProof/>
                <w:webHidden/>
              </w:rPr>
              <w:fldChar w:fldCharType="end"/>
            </w:r>
          </w:hyperlink>
        </w:p>
        <w:p w14:paraId="7868B371" w14:textId="00DC0E80" w:rsidR="00DD6942" w:rsidRDefault="00DD6942">
          <w:pPr>
            <w:pStyle w:val="TM3"/>
            <w:tabs>
              <w:tab w:val="left" w:pos="1200"/>
              <w:tab w:val="right" w:leader="dot" w:pos="9062"/>
            </w:tabs>
            <w:rPr>
              <w:rFonts w:eastAsiaTheme="minorEastAsia"/>
              <w:noProof/>
              <w:sz w:val="24"/>
              <w:szCs w:val="24"/>
              <w:lang w:eastAsia="fr-FR"/>
            </w:rPr>
          </w:pPr>
          <w:hyperlink w:anchor="_Toc193640074" w:history="1">
            <w:r w:rsidRPr="00304376">
              <w:rPr>
                <w:rStyle w:val="Lienhypertexte"/>
                <w:noProof/>
              </w:rPr>
              <w:t>4.4.2</w:t>
            </w:r>
            <w:r>
              <w:rPr>
                <w:rFonts w:eastAsiaTheme="minorEastAsia"/>
                <w:noProof/>
                <w:sz w:val="24"/>
                <w:szCs w:val="24"/>
                <w:lang w:eastAsia="fr-FR"/>
              </w:rPr>
              <w:tab/>
            </w:r>
            <w:r w:rsidRPr="00304376">
              <w:rPr>
                <w:rStyle w:val="Lienhypertexte"/>
                <w:noProof/>
              </w:rPr>
              <w:t>Déterminer l’équation de la droite</w:t>
            </w:r>
            <w:r>
              <w:rPr>
                <w:noProof/>
                <w:webHidden/>
              </w:rPr>
              <w:tab/>
            </w:r>
            <w:r>
              <w:rPr>
                <w:noProof/>
                <w:webHidden/>
              </w:rPr>
              <w:fldChar w:fldCharType="begin"/>
            </w:r>
            <w:r>
              <w:rPr>
                <w:noProof/>
                <w:webHidden/>
              </w:rPr>
              <w:instrText xml:space="preserve"> PAGEREF _Toc193640074 \h </w:instrText>
            </w:r>
            <w:r>
              <w:rPr>
                <w:noProof/>
                <w:webHidden/>
              </w:rPr>
            </w:r>
            <w:r>
              <w:rPr>
                <w:noProof/>
                <w:webHidden/>
              </w:rPr>
              <w:fldChar w:fldCharType="separate"/>
            </w:r>
            <w:r>
              <w:rPr>
                <w:noProof/>
                <w:webHidden/>
              </w:rPr>
              <w:t>35</w:t>
            </w:r>
            <w:r>
              <w:rPr>
                <w:noProof/>
                <w:webHidden/>
              </w:rPr>
              <w:fldChar w:fldCharType="end"/>
            </w:r>
          </w:hyperlink>
        </w:p>
        <w:p w14:paraId="63B8EACA" w14:textId="5DF7DEE3" w:rsidR="00DD6942" w:rsidRDefault="00DD6942">
          <w:pPr>
            <w:pStyle w:val="TM3"/>
            <w:tabs>
              <w:tab w:val="left" w:pos="1200"/>
              <w:tab w:val="right" w:leader="dot" w:pos="9062"/>
            </w:tabs>
            <w:rPr>
              <w:rFonts w:eastAsiaTheme="minorEastAsia"/>
              <w:noProof/>
              <w:sz w:val="24"/>
              <w:szCs w:val="24"/>
              <w:lang w:eastAsia="fr-FR"/>
            </w:rPr>
          </w:pPr>
          <w:hyperlink w:anchor="_Toc193640075" w:history="1">
            <w:r w:rsidRPr="00304376">
              <w:rPr>
                <w:rStyle w:val="Lienhypertexte"/>
                <w:noProof/>
              </w:rPr>
              <w:t>4.4.3</w:t>
            </w:r>
            <w:r>
              <w:rPr>
                <w:rFonts w:eastAsiaTheme="minorEastAsia"/>
                <w:noProof/>
                <w:sz w:val="24"/>
                <w:szCs w:val="24"/>
                <w:lang w:eastAsia="fr-FR"/>
              </w:rPr>
              <w:tab/>
            </w:r>
            <w:r w:rsidRPr="00304376">
              <w:rPr>
                <w:rStyle w:val="Lienhypertexte"/>
                <w:noProof/>
              </w:rPr>
              <w:t>Effet des valeurs influentes</w:t>
            </w:r>
            <w:r>
              <w:rPr>
                <w:noProof/>
                <w:webHidden/>
              </w:rPr>
              <w:tab/>
            </w:r>
            <w:r>
              <w:rPr>
                <w:noProof/>
                <w:webHidden/>
              </w:rPr>
              <w:fldChar w:fldCharType="begin"/>
            </w:r>
            <w:r>
              <w:rPr>
                <w:noProof/>
                <w:webHidden/>
              </w:rPr>
              <w:instrText xml:space="preserve"> PAGEREF _Toc193640075 \h </w:instrText>
            </w:r>
            <w:r>
              <w:rPr>
                <w:noProof/>
                <w:webHidden/>
              </w:rPr>
            </w:r>
            <w:r>
              <w:rPr>
                <w:noProof/>
                <w:webHidden/>
              </w:rPr>
              <w:fldChar w:fldCharType="separate"/>
            </w:r>
            <w:r>
              <w:rPr>
                <w:noProof/>
                <w:webHidden/>
              </w:rPr>
              <w:t>39</w:t>
            </w:r>
            <w:r>
              <w:rPr>
                <w:noProof/>
                <w:webHidden/>
              </w:rPr>
              <w:fldChar w:fldCharType="end"/>
            </w:r>
          </w:hyperlink>
        </w:p>
        <w:p w14:paraId="48142139" w14:textId="3444EDED" w:rsidR="00DD6942" w:rsidRDefault="00DD6942">
          <w:pPr>
            <w:pStyle w:val="TM1"/>
            <w:rPr>
              <w:rFonts w:eastAsiaTheme="minorEastAsia"/>
              <w:noProof/>
              <w:sz w:val="24"/>
              <w:szCs w:val="24"/>
              <w:lang w:eastAsia="fr-FR"/>
            </w:rPr>
          </w:pPr>
          <w:hyperlink w:anchor="_Toc193640076" w:history="1">
            <w:r w:rsidRPr="00304376">
              <w:rPr>
                <w:rStyle w:val="Lienhypertexte"/>
                <w:noProof/>
              </w:rPr>
              <w:t>5</w:t>
            </w:r>
            <w:r>
              <w:rPr>
                <w:rFonts w:eastAsiaTheme="minorEastAsia"/>
                <w:noProof/>
                <w:sz w:val="24"/>
                <w:szCs w:val="24"/>
                <w:lang w:eastAsia="fr-FR"/>
              </w:rPr>
              <w:tab/>
            </w:r>
            <w:r w:rsidRPr="00304376">
              <w:rPr>
                <w:rStyle w:val="Lienhypertexte"/>
                <w:noProof/>
              </w:rPr>
              <w:t>LES METHODES DE COLLECTE DES DONNEES STATISTIQUES</w:t>
            </w:r>
            <w:r>
              <w:rPr>
                <w:noProof/>
                <w:webHidden/>
              </w:rPr>
              <w:tab/>
            </w:r>
            <w:r>
              <w:rPr>
                <w:noProof/>
                <w:webHidden/>
              </w:rPr>
              <w:fldChar w:fldCharType="begin"/>
            </w:r>
            <w:r>
              <w:rPr>
                <w:noProof/>
                <w:webHidden/>
              </w:rPr>
              <w:instrText xml:space="preserve"> PAGEREF _Toc193640076 \h </w:instrText>
            </w:r>
            <w:r>
              <w:rPr>
                <w:noProof/>
                <w:webHidden/>
              </w:rPr>
            </w:r>
            <w:r>
              <w:rPr>
                <w:noProof/>
                <w:webHidden/>
              </w:rPr>
              <w:fldChar w:fldCharType="separate"/>
            </w:r>
            <w:r>
              <w:rPr>
                <w:noProof/>
                <w:webHidden/>
              </w:rPr>
              <w:t>40</w:t>
            </w:r>
            <w:r>
              <w:rPr>
                <w:noProof/>
                <w:webHidden/>
              </w:rPr>
              <w:fldChar w:fldCharType="end"/>
            </w:r>
          </w:hyperlink>
        </w:p>
        <w:p w14:paraId="474B5961" w14:textId="5DD23B3F" w:rsidR="00DD6942" w:rsidRDefault="00DD6942">
          <w:pPr>
            <w:pStyle w:val="TM2"/>
            <w:tabs>
              <w:tab w:val="left" w:pos="960"/>
              <w:tab w:val="right" w:leader="dot" w:pos="9062"/>
            </w:tabs>
            <w:rPr>
              <w:rFonts w:eastAsiaTheme="minorEastAsia"/>
              <w:noProof/>
              <w:sz w:val="24"/>
              <w:szCs w:val="24"/>
              <w:lang w:eastAsia="fr-FR"/>
            </w:rPr>
          </w:pPr>
          <w:hyperlink w:anchor="_Toc193640077" w:history="1">
            <w:r w:rsidRPr="00304376">
              <w:rPr>
                <w:rStyle w:val="Lienhypertexte"/>
                <w:noProof/>
              </w:rPr>
              <w:t>5.1</w:t>
            </w:r>
            <w:r>
              <w:rPr>
                <w:rFonts w:eastAsiaTheme="minorEastAsia"/>
                <w:noProof/>
                <w:sz w:val="24"/>
                <w:szCs w:val="24"/>
                <w:lang w:eastAsia="fr-FR"/>
              </w:rPr>
              <w:tab/>
            </w:r>
            <w:r w:rsidRPr="00304376">
              <w:rPr>
                <w:rStyle w:val="Lienhypertexte"/>
                <w:noProof/>
              </w:rPr>
              <w:t>Biais</w:t>
            </w:r>
            <w:r>
              <w:rPr>
                <w:noProof/>
                <w:webHidden/>
              </w:rPr>
              <w:tab/>
            </w:r>
            <w:r>
              <w:rPr>
                <w:noProof/>
                <w:webHidden/>
              </w:rPr>
              <w:fldChar w:fldCharType="begin"/>
            </w:r>
            <w:r>
              <w:rPr>
                <w:noProof/>
                <w:webHidden/>
              </w:rPr>
              <w:instrText xml:space="preserve"> PAGEREF _Toc193640077 \h </w:instrText>
            </w:r>
            <w:r>
              <w:rPr>
                <w:noProof/>
                <w:webHidden/>
              </w:rPr>
            </w:r>
            <w:r>
              <w:rPr>
                <w:noProof/>
                <w:webHidden/>
              </w:rPr>
              <w:fldChar w:fldCharType="separate"/>
            </w:r>
            <w:r>
              <w:rPr>
                <w:noProof/>
                <w:webHidden/>
              </w:rPr>
              <w:t>40</w:t>
            </w:r>
            <w:r>
              <w:rPr>
                <w:noProof/>
                <w:webHidden/>
              </w:rPr>
              <w:fldChar w:fldCharType="end"/>
            </w:r>
          </w:hyperlink>
        </w:p>
        <w:p w14:paraId="30B0B7A1" w14:textId="6528E88F" w:rsidR="00DD6942" w:rsidRDefault="00DD6942">
          <w:pPr>
            <w:pStyle w:val="TM3"/>
            <w:tabs>
              <w:tab w:val="left" w:pos="1200"/>
              <w:tab w:val="right" w:leader="dot" w:pos="9062"/>
            </w:tabs>
            <w:rPr>
              <w:rFonts w:eastAsiaTheme="minorEastAsia"/>
              <w:noProof/>
              <w:sz w:val="24"/>
              <w:szCs w:val="24"/>
              <w:lang w:eastAsia="fr-FR"/>
            </w:rPr>
          </w:pPr>
          <w:hyperlink w:anchor="_Toc193640078" w:history="1">
            <w:r w:rsidRPr="00304376">
              <w:rPr>
                <w:rStyle w:val="Lienhypertexte"/>
                <w:noProof/>
              </w:rPr>
              <w:t>5.1.1</w:t>
            </w:r>
            <w:r>
              <w:rPr>
                <w:rFonts w:eastAsiaTheme="minorEastAsia"/>
                <w:noProof/>
                <w:sz w:val="24"/>
                <w:szCs w:val="24"/>
                <w:lang w:eastAsia="fr-FR"/>
              </w:rPr>
              <w:tab/>
            </w:r>
            <w:r w:rsidRPr="00304376">
              <w:rPr>
                <w:rStyle w:val="Lienhypertexte"/>
                <w:noProof/>
              </w:rPr>
              <w:t>Exemples pour les sondages</w:t>
            </w:r>
            <w:r>
              <w:rPr>
                <w:noProof/>
                <w:webHidden/>
              </w:rPr>
              <w:tab/>
            </w:r>
            <w:r>
              <w:rPr>
                <w:noProof/>
                <w:webHidden/>
              </w:rPr>
              <w:fldChar w:fldCharType="begin"/>
            </w:r>
            <w:r>
              <w:rPr>
                <w:noProof/>
                <w:webHidden/>
              </w:rPr>
              <w:instrText xml:space="preserve"> PAGEREF _Toc193640078 \h </w:instrText>
            </w:r>
            <w:r>
              <w:rPr>
                <w:noProof/>
                <w:webHidden/>
              </w:rPr>
            </w:r>
            <w:r>
              <w:rPr>
                <w:noProof/>
                <w:webHidden/>
              </w:rPr>
              <w:fldChar w:fldCharType="separate"/>
            </w:r>
            <w:r>
              <w:rPr>
                <w:noProof/>
                <w:webHidden/>
              </w:rPr>
              <w:t>40</w:t>
            </w:r>
            <w:r>
              <w:rPr>
                <w:noProof/>
                <w:webHidden/>
              </w:rPr>
              <w:fldChar w:fldCharType="end"/>
            </w:r>
          </w:hyperlink>
        </w:p>
        <w:p w14:paraId="068169B8" w14:textId="0377C0A5" w:rsidR="00DD6942" w:rsidRDefault="00DD6942">
          <w:pPr>
            <w:pStyle w:val="TM3"/>
            <w:tabs>
              <w:tab w:val="left" w:pos="1200"/>
              <w:tab w:val="right" w:leader="dot" w:pos="9062"/>
            </w:tabs>
            <w:rPr>
              <w:rFonts w:eastAsiaTheme="minorEastAsia"/>
              <w:noProof/>
              <w:sz w:val="24"/>
              <w:szCs w:val="24"/>
              <w:lang w:eastAsia="fr-FR"/>
            </w:rPr>
          </w:pPr>
          <w:hyperlink w:anchor="_Toc193640079" w:history="1">
            <w:r w:rsidRPr="00304376">
              <w:rPr>
                <w:rStyle w:val="Lienhypertexte"/>
                <w:noProof/>
              </w:rPr>
              <w:t>5.1.2</w:t>
            </w:r>
            <w:r>
              <w:rPr>
                <w:rFonts w:eastAsiaTheme="minorEastAsia"/>
                <w:noProof/>
                <w:sz w:val="24"/>
                <w:szCs w:val="24"/>
                <w:lang w:eastAsia="fr-FR"/>
              </w:rPr>
              <w:tab/>
            </w:r>
            <w:r w:rsidRPr="00304376">
              <w:rPr>
                <w:rStyle w:val="Lienhypertexte"/>
                <w:noProof/>
              </w:rPr>
              <w:t>Identification</w:t>
            </w:r>
            <w:r>
              <w:rPr>
                <w:noProof/>
                <w:webHidden/>
              </w:rPr>
              <w:tab/>
            </w:r>
            <w:r>
              <w:rPr>
                <w:noProof/>
                <w:webHidden/>
              </w:rPr>
              <w:fldChar w:fldCharType="begin"/>
            </w:r>
            <w:r>
              <w:rPr>
                <w:noProof/>
                <w:webHidden/>
              </w:rPr>
              <w:instrText xml:space="preserve"> PAGEREF _Toc193640079 \h </w:instrText>
            </w:r>
            <w:r>
              <w:rPr>
                <w:noProof/>
                <w:webHidden/>
              </w:rPr>
            </w:r>
            <w:r>
              <w:rPr>
                <w:noProof/>
                <w:webHidden/>
              </w:rPr>
              <w:fldChar w:fldCharType="separate"/>
            </w:r>
            <w:r>
              <w:rPr>
                <w:noProof/>
                <w:webHidden/>
              </w:rPr>
              <w:t>40</w:t>
            </w:r>
            <w:r>
              <w:rPr>
                <w:noProof/>
                <w:webHidden/>
              </w:rPr>
              <w:fldChar w:fldCharType="end"/>
            </w:r>
          </w:hyperlink>
        </w:p>
        <w:p w14:paraId="2DC15D3C" w14:textId="0AB0649F" w:rsidR="00DD6942" w:rsidRDefault="00DD6942">
          <w:pPr>
            <w:pStyle w:val="TM2"/>
            <w:tabs>
              <w:tab w:val="left" w:pos="960"/>
              <w:tab w:val="right" w:leader="dot" w:pos="9062"/>
            </w:tabs>
            <w:rPr>
              <w:rFonts w:eastAsiaTheme="minorEastAsia"/>
              <w:noProof/>
              <w:sz w:val="24"/>
              <w:szCs w:val="24"/>
              <w:lang w:eastAsia="fr-FR"/>
            </w:rPr>
          </w:pPr>
          <w:hyperlink w:anchor="_Toc193640080" w:history="1">
            <w:r w:rsidRPr="00304376">
              <w:rPr>
                <w:rStyle w:val="Lienhypertexte"/>
                <w:noProof/>
              </w:rPr>
              <w:t>5.2</w:t>
            </w:r>
            <w:r>
              <w:rPr>
                <w:rFonts w:eastAsiaTheme="minorEastAsia"/>
                <w:noProof/>
                <w:sz w:val="24"/>
                <w:szCs w:val="24"/>
                <w:lang w:eastAsia="fr-FR"/>
              </w:rPr>
              <w:tab/>
            </w:r>
            <w:r w:rsidRPr="00304376">
              <w:rPr>
                <w:rStyle w:val="Lienhypertexte"/>
                <w:noProof/>
              </w:rPr>
              <w:t>Echantillonnage</w:t>
            </w:r>
            <w:r>
              <w:rPr>
                <w:noProof/>
                <w:webHidden/>
              </w:rPr>
              <w:tab/>
            </w:r>
            <w:r>
              <w:rPr>
                <w:noProof/>
                <w:webHidden/>
              </w:rPr>
              <w:fldChar w:fldCharType="begin"/>
            </w:r>
            <w:r>
              <w:rPr>
                <w:noProof/>
                <w:webHidden/>
              </w:rPr>
              <w:instrText xml:space="preserve"> PAGEREF _Toc193640080 \h </w:instrText>
            </w:r>
            <w:r>
              <w:rPr>
                <w:noProof/>
                <w:webHidden/>
              </w:rPr>
            </w:r>
            <w:r>
              <w:rPr>
                <w:noProof/>
                <w:webHidden/>
              </w:rPr>
              <w:fldChar w:fldCharType="separate"/>
            </w:r>
            <w:r>
              <w:rPr>
                <w:noProof/>
                <w:webHidden/>
              </w:rPr>
              <w:t>41</w:t>
            </w:r>
            <w:r>
              <w:rPr>
                <w:noProof/>
                <w:webHidden/>
              </w:rPr>
              <w:fldChar w:fldCharType="end"/>
            </w:r>
          </w:hyperlink>
        </w:p>
        <w:p w14:paraId="6E2292C6" w14:textId="3C3B5264" w:rsidR="00DD6942" w:rsidRDefault="00DD6942">
          <w:pPr>
            <w:pStyle w:val="TM3"/>
            <w:tabs>
              <w:tab w:val="left" w:pos="1200"/>
              <w:tab w:val="right" w:leader="dot" w:pos="9062"/>
            </w:tabs>
            <w:rPr>
              <w:rFonts w:eastAsiaTheme="minorEastAsia"/>
              <w:noProof/>
              <w:sz w:val="24"/>
              <w:szCs w:val="24"/>
              <w:lang w:eastAsia="fr-FR"/>
            </w:rPr>
          </w:pPr>
          <w:hyperlink w:anchor="_Toc193640081" w:history="1">
            <w:r w:rsidRPr="00304376">
              <w:rPr>
                <w:rStyle w:val="Lienhypertexte"/>
                <w:noProof/>
              </w:rPr>
              <w:t>5.2.1</w:t>
            </w:r>
            <w:r>
              <w:rPr>
                <w:rFonts w:eastAsiaTheme="minorEastAsia"/>
                <w:noProof/>
                <w:sz w:val="24"/>
                <w:szCs w:val="24"/>
                <w:lang w:eastAsia="fr-FR"/>
              </w:rPr>
              <w:tab/>
            </w:r>
            <w:r w:rsidRPr="00304376">
              <w:rPr>
                <w:rStyle w:val="Lienhypertexte"/>
                <w:noProof/>
              </w:rPr>
              <w:t>Différentes techniques</w:t>
            </w:r>
            <w:r>
              <w:rPr>
                <w:noProof/>
                <w:webHidden/>
              </w:rPr>
              <w:tab/>
            </w:r>
            <w:r>
              <w:rPr>
                <w:noProof/>
                <w:webHidden/>
              </w:rPr>
              <w:fldChar w:fldCharType="begin"/>
            </w:r>
            <w:r>
              <w:rPr>
                <w:noProof/>
                <w:webHidden/>
              </w:rPr>
              <w:instrText xml:space="preserve"> PAGEREF _Toc193640081 \h </w:instrText>
            </w:r>
            <w:r>
              <w:rPr>
                <w:noProof/>
                <w:webHidden/>
              </w:rPr>
            </w:r>
            <w:r>
              <w:rPr>
                <w:noProof/>
                <w:webHidden/>
              </w:rPr>
              <w:fldChar w:fldCharType="separate"/>
            </w:r>
            <w:r>
              <w:rPr>
                <w:noProof/>
                <w:webHidden/>
              </w:rPr>
              <w:t>41</w:t>
            </w:r>
            <w:r>
              <w:rPr>
                <w:noProof/>
                <w:webHidden/>
              </w:rPr>
              <w:fldChar w:fldCharType="end"/>
            </w:r>
          </w:hyperlink>
        </w:p>
        <w:p w14:paraId="3F6596D0" w14:textId="2746B8B6" w:rsidR="00DD6942" w:rsidRDefault="00DD6942">
          <w:pPr>
            <w:pStyle w:val="TM3"/>
            <w:tabs>
              <w:tab w:val="left" w:pos="1200"/>
              <w:tab w:val="right" w:leader="dot" w:pos="9062"/>
            </w:tabs>
            <w:rPr>
              <w:rFonts w:eastAsiaTheme="minorEastAsia"/>
              <w:noProof/>
              <w:sz w:val="24"/>
              <w:szCs w:val="24"/>
              <w:lang w:eastAsia="fr-FR"/>
            </w:rPr>
          </w:pPr>
          <w:hyperlink w:anchor="_Toc193640082" w:history="1">
            <w:r w:rsidRPr="00304376">
              <w:rPr>
                <w:rStyle w:val="Lienhypertexte"/>
                <w:noProof/>
              </w:rPr>
              <w:t>5.2.2</w:t>
            </w:r>
            <w:r>
              <w:rPr>
                <w:rFonts w:eastAsiaTheme="minorEastAsia"/>
                <w:noProof/>
                <w:sz w:val="24"/>
                <w:szCs w:val="24"/>
                <w:lang w:eastAsia="fr-FR"/>
              </w:rPr>
              <w:tab/>
            </w:r>
            <w:r w:rsidRPr="00304376">
              <w:rPr>
                <w:rStyle w:val="Lienhypertexte"/>
                <w:noProof/>
              </w:rPr>
              <w:t>Techniques pour un échantillonnage aléatoire sans biais</w:t>
            </w:r>
            <w:r>
              <w:rPr>
                <w:noProof/>
                <w:webHidden/>
              </w:rPr>
              <w:tab/>
            </w:r>
            <w:r>
              <w:rPr>
                <w:noProof/>
                <w:webHidden/>
              </w:rPr>
              <w:fldChar w:fldCharType="begin"/>
            </w:r>
            <w:r>
              <w:rPr>
                <w:noProof/>
                <w:webHidden/>
              </w:rPr>
              <w:instrText xml:space="preserve"> PAGEREF _Toc193640082 \h </w:instrText>
            </w:r>
            <w:r>
              <w:rPr>
                <w:noProof/>
                <w:webHidden/>
              </w:rPr>
            </w:r>
            <w:r>
              <w:rPr>
                <w:noProof/>
                <w:webHidden/>
              </w:rPr>
              <w:fldChar w:fldCharType="separate"/>
            </w:r>
            <w:r>
              <w:rPr>
                <w:noProof/>
                <w:webHidden/>
              </w:rPr>
              <w:t>41</w:t>
            </w:r>
            <w:r>
              <w:rPr>
                <w:noProof/>
                <w:webHidden/>
              </w:rPr>
              <w:fldChar w:fldCharType="end"/>
            </w:r>
          </w:hyperlink>
        </w:p>
        <w:p w14:paraId="37577E28" w14:textId="18E61F95" w:rsidR="00DD6942" w:rsidRDefault="00DD6942">
          <w:pPr>
            <w:pStyle w:val="TM3"/>
            <w:tabs>
              <w:tab w:val="left" w:pos="1200"/>
              <w:tab w:val="right" w:leader="dot" w:pos="9062"/>
            </w:tabs>
            <w:rPr>
              <w:rFonts w:eastAsiaTheme="minorEastAsia"/>
              <w:noProof/>
              <w:sz w:val="24"/>
              <w:szCs w:val="24"/>
              <w:lang w:eastAsia="fr-FR"/>
            </w:rPr>
          </w:pPr>
          <w:hyperlink w:anchor="_Toc193640083" w:history="1">
            <w:r w:rsidRPr="00304376">
              <w:rPr>
                <w:rStyle w:val="Lienhypertexte"/>
                <w:noProof/>
              </w:rPr>
              <w:t>5.2.3</w:t>
            </w:r>
            <w:r>
              <w:rPr>
                <w:rFonts w:eastAsiaTheme="minorEastAsia"/>
                <w:noProof/>
                <w:sz w:val="24"/>
                <w:szCs w:val="24"/>
                <w:lang w:eastAsia="fr-FR"/>
              </w:rPr>
              <w:tab/>
            </w:r>
            <w:r w:rsidRPr="00304376">
              <w:rPr>
                <w:rStyle w:val="Lienhypertexte"/>
                <w:noProof/>
              </w:rPr>
              <w:t>Techniques pour un échantillonnage non aléatoire</w:t>
            </w:r>
            <w:r>
              <w:rPr>
                <w:noProof/>
                <w:webHidden/>
              </w:rPr>
              <w:tab/>
            </w:r>
            <w:r>
              <w:rPr>
                <w:noProof/>
                <w:webHidden/>
              </w:rPr>
              <w:fldChar w:fldCharType="begin"/>
            </w:r>
            <w:r>
              <w:rPr>
                <w:noProof/>
                <w:webHidden/>
              </w:rPr>
              <w:instrText xml:space="preserve"> PAGEREF _Toc193640083 \h </w:instrText>
            </w:r>
            <w:r>
              <w:rPr>
                <w:noProof/>
                <w:webHidden/>
              </w:rPr>
            </w:r>
            <w:r>
              <w:rPr>
                <w:noProof/>
                <w:webHidden/>
              </w:rPr>
              <w:fldChar w:fldCharType="separate"/>
            </w:r>
            <w:r>
              <w:rPr>
                <w:noProof/>
                <w:webHidden/>
              </w:rPr>
              <w:t>42</w:t>
            </w:r>
            <w:r>
              <w:rPr>
                <w:noProof/>
                <w:webHidden/>
              </w:rPr>
              <w:fldChar w:fldCharType="end"/>
            </w:r>
          </w:hyperlink>
        </w:p>
        <w:p w14:paraId="328FA125" w14:textId="62BC463F" w:rsidR="00DD6942" w:rsidRDefault="00DD6942">
          <w:pPr>
            <w:pStyle w:val="TM1"/>
            <w:rPr>
              <w:rFonts w:eastAsiaTheme="minorEastAsia"/>
              <w:noProof/>
              <w:sz w:val="24"/>
              <w:szCs w:val="24"/>
              <w:lang w:eastAsia="fr-FR"/>
            </w:rPr>
          </w:pPr>
          <w:hyperlink w:anchor="_Toc193640084" w:history="1">
            <w:r w:rsidRPr="00304376">
              <w:rPr>
                <w:rStyle w:val="Lienhypertexte"/>
                <w:noProof/>
              </w:rPr>
              <w:t>6</w:t>
            </w:r>
            <w:r>
              <w:rPr>
                <w:rFonts w:eastAsiaTheme="minorEastAsia"/>
                <w:noProof/>
                <w:sz w:val="24"/>
                <w:szCs w:val="24"/>
                <w:lang w:eastAsia="fr-FR"/>
              </w:rPr>
              <w:tab/>
            </w:r>
            <w:r w:rsidRPr="00304376">
              <w:rPr>
                <w:rStyle w:val="Lienhypertexte"/>
                <w:noProof/>
              </w:rPr>
              <w:t>TYPES d’ETUDES</w:t>
            </w:r>
            <w:r>
              <w:rPr>
                <w:noProof/>
                <w:webHidden/>
              </w:rPr>
              <w:tab/>
            </w:r>
            <w:r>
              <w:rPr>
                <w:noProof/>
                <w:webHidden/>
              </w:rPr>
              <w:fldChar w:fldCharType="begin"/>
            </w:r>
            <w:r>
              <w:rPr>
                <w:noProof/>
                <w:webHidden/>
              </w:rPr>
              <w:instrText xml:space="preserve"> PAGEREF _Toc193640084 \h </w:instrText>
            </w:r>
            <w:r>
              <w:rPr>
                <w:noProof/>
                <w:webHidden/>
              </w:rPr>
            </w:r>
            <w:r>
              <w:rPr>
                <w:noProof/>
                <w:webHidden/>
              </w:rPr>
              <w:fldChar w:fldCharType="separate"/>
            </w:r>
            <w:r>
              <w:rPr>
                <w:noProof/>
                <w:webHidden/>
              </w:rPr>
              <w:t>43</w:t>
            </w:r>
            <w:r>
              <w:rPr>
                <w:noProof/>
                <w:webHidden/>
              </w:rPr>
              <w:fldChar w:fldCharType="end"/>
            </w:r>
          </w:hyperlink>
        </w:p>
        <w:p w14:paraId="4B25CF66" w14:textId="32265D62" w:rsidR="00DD6942" w:rsidRDefault="00DD6942">
          <w:pPr>
            <w:pStyle w:val="TM2"/>
            <w:tabs>
              <w:tab w:val="left" w:pos="960"/>
              <w:tab w:val="right" w:leader="dot" w:pos="9062"/>
            </w:tabs>
            <w:rPr>
              <w:rFonts w:eastAsiaTheme="minorEastAsia"/>
              <w:noProof/>
              <w:sz w:val="24"/>
              <w:szCs w:val="24"/>
              <w:lang w:eastAsia="fr-FR"/>
            </w:rPr>
          </w:pPr>
          <w:hyperlink w:anchor="_Toc193640085" w:history="1">
            <w:r w:rsidRPr="00304376">
              <w:rPr>
                <w:rStyle w:val="Lienhypertexte"/>
                <w:noProof/>
              </w:rPr>
              <w:t>6.1</w:t>
            </w:r>
            <w:r>
              <w:rPr>
                <w:rFonts w:eastAsiaTheme="minorEastAsia"/>
                <w:noProof/>
                <w:sz w:val="24"/>
                <w:szCs w:val="24"/>
                <w:lang w:eastAsia="fr-FR"/>
              </w:rPr>
              <w:tab/>
            </w:r>
            <w:r w:rsidRPr="00304376">
              <w:rPr>
                <w:rStyle w:val="Lienhypertexte"/>
                <w:noProof/>
              </w:rPr>
              <w:t>Généralités</w:t>
            </w:r>
            <w:r>
              <w:rPr>
                <w:noProof/>
                <w:webHidden/>
              </w:rPr>
              <w:tab/>
            </w:r>
            <w:r>
              <w:rPr>
                <w:noProof/>
                <w:webHidden/>
              </w:rPr>
              <w:fldChar w:fldCharType="begin"/>
            </w:r>
            <w:r>
              <w:rPr>
                <w:noProof/>
                <w:webHidden/>
              </w:rPr>
              <w:instrText xml:space="preserve"> PAGEREF _Toc193640085 \h </w:instrText>
            </w:r>
            <w:r>
              <w:rPr>
                <w:noProof/>
                <w:webHidden/>
              </w:rPr>
            </w:r>
            <w:r>
              <w:rPr>
                <w:noProof/>
                <w:webHidden/>
              </w:rPr>
              <w:fldChar w:fldCharType="separate"/>
            </w:r>
            <w:r>
              <w:rPr>
                <w:noProof/>
                <w:webHidden/>
              </w:rPr>
              <w:t>43</w:t>
            </w:r>
            <w:r>
              <w:rPr>
                <w:noProof/>
                <w:webHidden/>
              </w:rPr>
              <w:fldChar w:fldCharType="end"/>
            </w:r>
          </w:hyperlink>
        </w:p>
        <w:p w14:paraId="0492566C" w14:textId="4180B510" w:rsidR="00DD6942" w:rsidRDefault="00DD6942">
          <w:pPr>
            <w:pStyle w:val="TM2"/>
            <w:tabs>
              <w:tab w:val="left" w:pos="960"/>
              <w:tab w:val="right" w:leader="dot" w:pos="9062"/>
            </w:tabs>
            <w:rPr>
              <w:rFonts w:eastAsiaTheme="minorEastAsia"/>
              <w:noProof/>
              <w:sz w:val="24"/>
              <w:szCs w:val="24"/>
              <w:lang w:eastAsia="fr-FR"/>
            </w:rPr>
          </w:pPr>
          <w:hyperlink w:anchor="_Toc193640086" w:history="1">
            <w:r w:rsidRPr="00304376">
              <w:rPr>
                <w:rStyle w:val="Lienhypertexte"/>
                <w:noProof/>
              </w:rPr>
              <w:t>6.2</w:t>
            </w:r>
            <w:r>
              <w:rPr>
                <w:rFonts w:eastAsiaTheme="minorEastAsia"/>
                <w:noProof/>
                <w:sz w:val="24"/>
                <w:szCs w:val="24"/>
                <w:lang w:eastAsia="fr-FR"/>
              </w:rPr>
              <w:tab/>
            </w:r>
            <w:r w:rsidRPr="00304376">
              <w:rPr>
                <w:rStyle w:val="Lienhypertexte"/>
                <w:noProof/>
              </w:rPr>
              <w:t>Etude expérimentale</w:t>
            </w:r>
            <w:r>
              <w:rPr>
                <w:noProof/>
                <w:webHidden/>
              </w:rPr>
              <w:tab/>
            </w:r>
            <w:r>
              <w:rPr>
                <w:noProof/>
                <w:webHidden/>
              </w:rPr>
              <w:fldChar w:fldCharType="begin"/>
            </w:r>
            <w:r>
              <w:rPr>
                <w:noProof/>
                <w:webHidden/>
              </w:rPr>
              <w:instrText xml:space="preserve"> PAGEREF _Toc193640086 \h </w:instrText>
            </w:r>
            <w:r>
              <w:rPr>
                <w:noProof/>
                <w:webHidden/>
              </w:rPr>
            </w:r>
            <w:r>
              <w:rPr>
                <w:noProof/>
                <w:webHidden/>
              </w:rPr>
              <w:fldChar w:fldCharType="separate"/>
            </w:r>
            <w:r>
              <w:rPr>
                <w:noProof/>
                <w:webHidden/>
              </w:rPr>
              <w:t>44</w:t>
            </w:r>
            <w:r>
              <w:rPr>
                <w:noProof/>
                <w:webHidden/>
              </w:rPr>
              <w:fldChar w:fldCharType="end"/>
            </w:r>
          </w:hyperlink>
        </w:p>
        <w:p w14:paraId="7D0A22F4" w14:textId="52A23B9A" w:rsidR="00DD6942" w:rsidRDefault="00DD6942">
          <w:pPr>
            <w:pStyle w:val="TM3"/>
            <w:tabs>
              <w:tab w:val="left" w:pos="1200"/>
              <w:tab w:val="right" w:leader="dot" w:pos="9062"/>
            </w:tabs>
            <w:rPr>
              <w:rFonts w:eastAsiaTheme="minorEastAsia"/>
              <w:noProof/>
              <w:sz w:val="24"/>
              <w:szCs w:val="24"/>
              <w:lang w:eastAsia="fr-FR"/>
            </w:rPr>
          </w:pPr>
          <w:hyperlink w:anchor="_Toc193640087" w:history="1">
            <w:r w:rsidRPr="00304376">
              <w:rPr>
                <w:rStyle w:val="Lienhypertexte"/>
                <w:noProof/>
              </w:rPr>
              <w:t>6.2.1</w:t>
            </w:r>
            <w:r>
              <w:rPr>
                <w:rFonts w:eastAsiaTheme="minorEastAsia"/>
                <w:noProof/>
                <w:sz w:val="24"/>
                <w:szCs w:val="24"/>
                <w:lang w:eastAsia="fr-FR"/>
              </w:rPr>
              <w:tab/>
            </w:r>
            <w:r w:rsidRPr="00304376">
              <w:rPr>
                <w:rStyle w:val="Lienhypertexte"/>
                <w:noProof/>
              </w:rPr>
              <w:t>Vocabulaire</w:t>
            </w:r>
            <w:r>
              <w:rPr>
                <w:noProof/>
                <w:webHidden/>
              </w:rPr>
              <w:tab/>
            </w:r>
            <w:r>
              <w:rPr>
                <w:noProof/>
                <w:webHidden/>
              </w:rPr>
              <w:fldChar w:fldCharType="begin"/>
            </w:r>
            <w:r>
              <w:rPr>
                <w:noProof/>
                <w:webHidden/>
              </w:rPr>
              <w:instrText xml:space="preserve"> PAGEREF _Toc193640087 \h </w:instrText>
            </w:r>
            <w:r>
              <w:rPr>
                <w:noProof/>
                <w:webHidden/>
              </w:rPr>
            </w:r>
            <w:r>
              <w:rPr>
                <w:noProof/>
                <w:webHidden/>
              </w:rPr>
              <w:fldChar w:fldCharType="separate"/>
            </w:r>
            <w:r>
              <w:rPr>
                <w:noProof/>
                <w:webHidden/>
              </w:rPr>
              <w:t>44</w:t>
            </w:r>
            <w:r>
              <w:rPr>
                <w:noProof/>
                <w:webHidden/>
              </w:rPr>
              <w:fldChar w:fldCharType="end"/>
            </w:r>
          </w:hyperlink>
        </w:p>
        <w:p w14:paraId="08EBF3EA" w14:textId="190DD61F" w:rsidR="00DD6942" w:rsidRDefault="00DD6942">
          <w:pPr>
            <w:pStyle w:val="TM3"/>
            <w:tabs>
              <w:tab w:val="left" w:pos="1200"/>
              <w:tab w:val="right" w:leader="dot" w:pos="9062"/>
            </w:tabs>
            <w:rPr>
              <w:rFonts w:eastAsiaTheme="minorEastAsia"/>
              <w:noProof/>
              <w:sz w:val="24"/>
              <w:szCs w:val="24"/>
              <w:lang w:eastAsia="fr-FR"/>
            </w:rPr>
          </w:pPr>
          <w:hyperlink w:anchor="_Toc193640088" w:history="1">
            <w:r w:rsidRPr="00304376">
              <w:rPr>
                <w:rStyle w:val="Lienhypertexte"/>
                <w:noProof/>
              </w:rPr>
              <w:t>6.2.2</w:t>
            </w:r>
            <w:r>
              <w:rPr>
                <w:rFonts w:eastAsiaTheme="minorEastAsia"/>
                <w:noProof/>
                <w:sz w:val="24"/>
                <w:szCs w:val="24"/>
                <w:lang w:eastAsia="fr-FR"/>
              </w:rPr>
              <w:tab/>
            </w:r>
            <w:r w:rsidRPr="00304376">
              <w:rPr>
                <w:rStyle w:val="Lienhypertexte"/>
                <w:noProof/>
              </w:rPr>
              <w:t>Principes de la conception d’une expérience</w:t>
            </w:r>
            <w:r>
              <w:rPr>
                <w:noProof/>
                <w:webHidden/>
              </w:rPr>
              <w:tab/>
            </w:r>
            <w:r>
              <w:rPr>
                <w:noProof/>
                <w:webHidden/>
              </w:rPr>
              <w:fldChar w:fldCharType="begin"/>
            </w:r>
            <w:r>
              <w:rPr>
                <w:noProof/>
                <w:webHidden/>
              </w:rPr>
              <w:instrText xml:space="preserve"> PAGEREF _Toc193640088 \h </w:instrText>
            </w:r>
            <w:r>
              <w:rPr>
                <w:noProof/>
                <w:webHidden/>
              </w:rPr>
            </w:r>
            <w:r>
              <w:rPr>
                <w:noProof/>
                <w:webHidden/>
              </w:rPr>
              <w:fldChar w:fldCharType="separate"/>
            </w:r>
            <w:r>
              <w:rPr>
                <w:noProof/>
                <w:webHidden/>
              </w:rPr>
              <w:t>45</w:t>
            </w:r>
            <w:r>
              <w:rPr>
                <w:noProof/>
                <w:webHidden/>
              </w:rPr>
              <w:fldChar w:fldCharType="end"/>
            </w:r>
          </w:hyperlink>
        </w:p>
        <w:p w14:paraId="5EF9027E" w14:textId="30253F57" w:rsidR="00DD6942" w:rsidRDefault="00DD6942">
          <w:pPr>
            <w:pStyle w:val="TM3"/>
            <w:tabs>
              <w:tab w:val="left" w:pos="1200"/>
              <w:tab w:val="right" w:leader="dot" w:pos="9062"/>
            </w:tabs>
            <w:rPr>
              <w:rFonts w:eastAsiaTheme="minorEastAsia"/>
              <w:noProof/>
              <w:sz w:val="24"/>
              <w:szCs w:val="24"/>
              <w:lang w:eastAsia="fr-FR"/>
            </w:rPr>
          </w:pPr>
          <w:hyperlink w:anchor="_Toc193640089" w:history="1">
            <w:r w:rsidRPr="00304376">
              <w:rPr>
                <w:rStyle w:val="Lienhypertexte"/>
                <w:noProof/>
              </w:rPr>
              <w:t>6.2.3</w:t>
            </w:r>
            <w:r>
              <w:rPr>
                <w:rFonts w:eastAsiaTheme="minorEastAsia"/>
                <w:noProof/>
                <w:sz w:val="24"/>
                <w:szCs w:val="24"/>
                <w:lang w:eastAsia="fr-FR"/>
              </w:rPr>
              <w:tab/>
            </w:r>
            <w:r w:rsidRPr="00304376">
              <w:rPr>
                <w:rStyle w:val="Lienhypertexte"/>
                <w:noProof/>
              </w:rPr>
              <w:t>Types de randomisation</w:t>
            </w:r>
            <w:r>
              <w:rPr>
                <w:noProof/>
                <w:webHidden/>
              </w:rPr>
              <w:tab/>
            </w:r>
            <w:r>
              <w:rPr>
                <w:noProof/>
                <w:webHidden/>
              </w:rPr>
              <w:fldChar w:fldCharType="begin"/>
            </w:r>
            <w:r>
              <w:rPr>
                <w:noProof/>
                <w:webHidden/>
              </w:rPr>
              <w:instrText xml:space="preserve"> PAGEREF _Toc193640089 \h </w:instrText>
            </w:r>
            <w:r>
              <w:rPr>
                <w:noProof/>
                <w:webHidden/>
              </w:rPr>
            </w:r>
            <w:r>
              <w:rPr>
                <w:noProof/>
                <w:webHidden/>
              </w:rPr>
              <w:fldChar w:fldCharType="separate"/>
            </w:r>
            <w:r>
              <w:rPr>
                <w:noProof/>
                <w:webHidden/>
              </w:rPr>
              <w:t>45</w:t>
            </w:r>
            <w:r>
              <w:rPr>
                <w:noProof/>
                <w:webHidden/>
              </w:rPr>
              <w:fldChar w:fldCharType="end"/>
            </w:r>
          </w:hyperlink>
        </w:p>
        <w:p w14:paraId="11E1753E" w14:textId="505964A5" w:rsidR="00DD6942" w:rsidRDefault="00DD6942">
          <w:pPr>
            <w:pStyle w:val="TM1"/>
            <w:rPr>
              <w:rFonts w:eastAsiaTheme="minorEastAsia"/>
              <w:noProof/>
              <w:sz w:val="24"/>
              <w:szCs w:val="24"/>
              <w:lang w:eastAsia="fr-FR"/>
            </w:rPr>
          </w:pPr>
          <w:hyperlink w:anchor="_Toc193640090" w:history="1">
            <w:r w:rsidRPr="00304376">
              <w:rPr>
                <w:rStyle w:val="Lienhypertexte"/>
                <w:noProof/>
              </w:rPr>
              <w:t>7</w:t>
            </w:r>
            <w:r>
              <w:rPr>
                <w:rFonts w:eastAsiaTheme="minorEastAsia"/>
                <w:noProof/>
                <w:sz w:val="24"/>
                <w:szCs w:val="24"/>
                <w:lang w:eastAsia="fr-FR"/>
              </w:rPr>
              <w:tab/>
            </w:r>
            <w:r w:rsidRPr="00304376">
              <w:rPr>
                <w:rStyle w:val="Lienhypertexte"/>
                <w:noProof/>
              </w:rPr>
              <w:t>PROBABILITES</w:t>
            </w:r>
            <w:r>
              <w:rPr>
                <w:noProof/>
                <w:webHidden/>
              </w:rPr>
              <w:tab/>
            </w:r>
            <w:r>
              <w:rPr>
                <w:noProof/>
                <w:webHidden/>
              </w:rPr>
              <w:fldChar w:fldCharType="begin"/>
            </w:r>
            <w:r>
              <w:rPr>
                <w:noProof/>
                <w:webHidden/>
              </w:rPr>
              <w:instrText xml:space="preserve"> PAGEREF _Toc193640090 \h </w:instrText>
            </w:r>
            <w:r>
              <w:rPr>
                <w:noProof/>
                <w:webHidden/>
              </w:rPr>
            </w:r>
            <w:r>
              <w:rPr>
                <w:noProof/>
                <w:webHidden/>
              </w:rPr>
              <w:fldChar w:fldCharType="separate"/>
            </w:r>
            <w:r>
              <w:rPr>
                <w:noProof/>
                <w:webHidden/>
              </w:rPr>
              <w:t>47</w:t>
            </w:r>
            <w:r>
              <w:rPr>
                <w:noProof/>
                <w:webHidden/>
              </w:rPr>
              <w:fldChar w:fldCharType="end"/>
            </w:r>
          </w:hyperlink>
        </w:p>
        <w:p w14:paraId="115B7A5B" w14:textId="2B163332" w:rsidR="00DD6942" w:rsidRDefault="00DD6942">
          <w:pPr>
            <w:pStyle w:val="TM2"/>
            <w:tabs>
              <w:tab w:val="left" w:pos="960"/>
              <w:tab w:val="right" w:leader="dot" w:pos="9062"/>
            </w:tabs>
            <w:rPr>
              <w:rFonts w:eastAsiaTheme="minorEastAsia"/>
              <w:noProof/>
              <w:sz w:val="24"/>
              <w:szCs w:val="24"/>
              <w:lang w:eastAsia="fr-FR"/>
            </w:rPr>
          </w:pPr>
          <w:hyperlink w:anchor="_Toc193640091" w:history="1">
            <w:r w:rsidRPr="00304376">
              <w:rPr>
                <w:rStyle w:val="Lienhypertexte"/>
                <w:noProof/>
              </w:rPr>
              <w:t>7.1</w:t>
            </w:r>
            <w:r>
              <w:rPr>
                <w:rFonts w:eastAsiaTheme="minorEastAsia"/>
                <w:noProof/>
                <w:sz w:val="24"/>
                <w:szCs w:val="24"/>
                <w:lang w:eastAsia="fr-FR"/>
              </w:rPr>
              <w:tab/>
            </w:r>
            <w:r w:rsidRPr="00304376">
              <w:rPr>
                <w:rStyle w:val="Lienhypertexte"/>
                <w:noProof/>
              </w:rPr>
              <w:t>Notions de base</w:t>
            </w:r>
            <w:r>
              <w:rPr>
                <w:noProof/>
                <w:webHidden/>
              </w:rPr>
              <w:tab/>
            </w:r>
            <w:r>
              <w:rPr>
                <w:noProof/>
                <w:webHidden/>
              </w:rPr>
              <w:fldChar w:fldCharType="begin"/>
            </w:r>
            <w:r>
              <w:rPr>
                <w:noProof/>
                <w:webHidden/>
              </w:rPr>
              <w:instrText xml:space="preserve"> PAGEREF _Toc193640091 \h </w:instrText>
            </w:r>
            <w:r>
              <w:rPr>
                <w:noProof/>
                <w:webHidden/>
              </w:rPr>
            </w:r>
            <w:r>
              <w:rPr>
                <w:noProof/>
                <w:webHidden/>
              </w:rPr>
              <w:fldChar w:fldCharType="separate"/>
            </w:r>
            <w:r>
              <w:rPr>
                <w:noProof/>
                <w:webHidden/>
              </w:rPr>
              <w:t>47</w:t>
            </w:r>
            <w:r>
              <w:rPr>
                <w:noProof/>
                <w:webHidden/>
              </w:rPr>
              <w:fldChar w:fldCharType="end"/>
            </w:r>
          </w:hyperlink>
        </w:p>
        <w:p w14:paraId="7D71BCB0" w14:textId="104DC002" w:rsidR="00DD6942" w:rsidRDefault="00DD6942">
          <w:pPr>
            <w:pStyle w:val="TM2"/>
            <w:tabs>
              <w:tab w:val="left" w:pos="960"/>
              <w:tab w:val="right" w:leader="dot" w:pos="9062"/>
            </w:tabs>
            <w:rPr>
              <w:rFonts w:eastAsiaTheme="minorEastAsia"/>
              <w:noProof/>
              <w:sz w:val="24"/>
              <w:szCs w:val="24"/>
              <w:lang w:eastAsia="fr-FR"/>
            </w:rPr>
          </w:pPr>
          <w:hyperlink w:anchor="_Toc193640092" w:history="1">
            <w:r w:rsidRPr="00304376">
              <w:rPr>
                <w:rStyle w:val="Lienhypertexte"/>
                <w:noProof/>
              </w:rPr>
              <w:t>7.2</w:t>
            </w:r>
            <w:r>
              <w:rPr>
                <w:rFonts w:eastAsiaTheme="minorEastAsia"/>
                <w:noProof/>
                <w:sz w:val="24"/>
                <w:szCs w:val="24"/>
                <w:lang w:eastAsia="fr-FR"/>
              </w:rPr>
              <w:tab/>
            </w:r>
            <w:r w:rsidRPr="00304376">
              <w:rPr>
                <w:rStyle w:val="Lienhypertexte"/>
                <w:noProof/>
              </w:rPr>
              <w:t>Problème des 3 portes de Monty Hall</w:t>
            </w:r>
            <w:r>
              <w:rPr>
                <w:noProof/>
                <w:webHidden/>
              </w:rPr>
              <w:tab/>
            </w:r>
            <w:r>
              <w:rPr>
                <w:noProof/>
                <w:webHidden/>
              </w:rPr>
              <w:fldChar w:fldCharType="begin"/>
            </w:r>
            <w:r>
              <w:rPr>
                <w:noProof/>
                <w:webHidden/>
              </w:rPr>
              <w:instrText xml:space="preserve"> PAGEREF _Toc193640092 \h </w:instrText>
            </w:r>
            <w:r>
              <w:rPr>
                <w:noProof/>
                <w:webHidden/>
              </w:rPr>
            </w:r>
            <w:r>
              <w:rPr>
                <w:noProof/>
                <w:webHidden/>
              </w:rPr>
              <w:fldChar w:fldCharType="separate"/>
            </w:r>
            <w:r>
              <w:rPr>
                <w:noProof/>
                <w:webHidden/>
              </w:rPr>
              <w:t>47</w:t>
            </w:r>
            <w:r>
              <w:rPr>
                <w:noProof/>
                <w:webHidden/>
              </w:rPr>
              <w:fldChar w:fldCharType="end"/>
            </w:r>
          </w:hyperlink>
        </w:p>
        <w:p w14:paraId="0F609EA8" w14:textId="53B4B474" w:rsidR="00DD6942" w:rsidRDefault="00DD6942">
          <w:pPr>
            <w:pStyle w:val="TM1"/>
            <w:rPr>
              <w:rFonts w:eastAsiaTheme="minorEastAsia"/>
              <w:noProof/>
              <w:sz w:val="24"/>
              <w:szCs w:val="24"/>
              <w:lang w:eastAsia="fr-FR"/>
            </w:rPr>
          </w:pPr>
          <w:hyperlink w:anchor="_Toc193640093" w:history="1">
            <w:r w:rsidRPr="00304376">
              <w:rPr>
                <w:rStyle w:val="Lienhypertexte"/>
                <w:noProof/>
              </w:rPr>
              <w:t>8</w:t>
            </w:r>
            <w:r>
              <w:rPr>
                <w:rFonts w:eastAsiaTheme="minorEastAsia"/>
                <w:noProof/>
                <w:sz w:val="24"/>
                <w:szCs w:val="24"/>
                <w:lang w:eastAsia="fr-FR"/>
              </w:rPr>
              <w:tab/>
            </w:r>
            <w:r w:rsidRPr="00304376">
              <w:rPr>
                <w:rStyle w:val="Lienhypertexte"/>
                <w:noProof/>
              </w:rPr>
              <w:t>Références</w:t>
            </w:r>
            <w:r>
              <w:rPr>
                <w:noProof/>
                <w:webHidden/>
              </w:rPr>
              <w:tab/>
            </w:r>
            <w:r>
              <w:rPr>
                <w:noProof/>
                <w:webHidden/>
              </w:rPr>
              <w:fldChar w:fldCharType="begin"/>
            </w:r>
            <w:r>
              <w:rPr>
                <w:noProof/>
                <w:webHidden/>
              </w:rPr>
              <w:instrText xml:space="preserve"> PAGEREF _Toc193640093 \h </w:instrText>
            </w:r>
            <w:r>
              <w:rPr>
                <w:noProof/>
                <w:webHidden/>
              </w:rPr>
            </w:r>
            <w:r>
              <w:rPr>
                <w:noProof/>
                <w:webHidden/>
              </w:rPr>
              <w:fldChar w:fldCharType="separate"/>
            </w:r>
            <w:r>
              <w:rPr>
                <w:noProof/>
                <w:webHidden/>
              </w:rPr>
              <w:t>48</w:t>
            </w:r>
            <w:r>
              <w:rPr>
                <w:noProof/>
                <w:webHidden/>
              </w:rPr>
              <w:fldChar w:fldCharType="end"/>
            </w:r>
          </w:hyperlink>
        </w:p>
        <w:p w14:paraId="5798B5BF" w14:textId="08B34A1B" w:rsidR="006E7829" w:rsidRDefault="006E7829">
          <w:r>
            <w:rPr>
              <w:b/>
              <w:bCs/>
            </w:rPr>
            <w:fldChar w:fldCharType="end"/>
          </w:r>
        </w:p>
      </w:sdtContent>
    </w:sdt>
    <w:p w14:paraId="26C61DBB" w14:textId="3E37CDC0" w:rsidR="003B6FB7" w:rsidRDefault="003B6FB7" w:rsidP="00FE10A8">
      <w:pPr>
        <w:pStyle w:val="Titre1"/>
      </w:pPr>
      <w:bookmarkStart w:id="1" w:name="_Toc193640027"/>
      <w:r>
        <w:lastRenderedPageBreak/>
        <w:t>GENERALITES</w:t>
      </w:r>
      <w:bookmarkEnd w:id="1"/>
    </w:p>
    <w:p w14:paraId="0486317E" w14:textId="4FC78C71" w:rsidR="00066129" w:rsidRDefault="00F12646" w:rsidP="00066129">
      <w:pPr>
        <w:pStyle w:val="Titre2"/>
      </w:pPr>
      <w:bookmarkStart w:id="2" w:name="_Toc193640028"/>
      <w:r>
        <w:t>Quand fait-on des statistiques</w:t>
      </w:r>
      <w:bookmarkEnd w:id="2"/>
    </w:p>
    <w:p w14:paraId="1731A6F1" w14:textId="77777777" w:rsidR="00066129" w:rsidRDefault="00066129" w:rsidP="00066129">
      <w:pPr>
        <w:pStyle w:val="Paragraphedeliste"/>
        <w:numPr>
          <w:ilvl w:val="0"/>
          <w:numId w:val="5"/>
        </w:numPr>
      </w:pPr>
      <w:r>
        <w:t xml:space="preserve">Faire des statistiques signifie travailler sur </w:t>
      </w:r>
    </w:p>
    <w:p w14:paraId="72F45528" w14:textId="77777777" w:rsidR="00066129" w:rsidRDefault="00066129" w:rsidP="00066129">
      <w:pPr>
        <w:pStyle w:val="Paragraphedeliste"/>
        <w:numPr>
          <w:ilvl w:val="1"/>
          <w:numId w:val="5"/>
        </w:numPr>
      </w:pPr>
      <w:r>
        <w:t xml:space="preserve">Des </w:t>
      </w:r>
      <w:r w:rsidRPr="00F12646">
        <w:rPr>
          <w:b/>
          <w:bCs/>
        </w:rPr>
        <w:t>données</w:t>
      </w:r>
      <w:r>
        <w:t xml:space="preserve"> </w:t>
      </w:r>
    </w:p>
    <w:p w14:paraId="6724B7F1" w14:textId="4DEE73FF" w:rsidR="00066129" w:rsidRDefault="00066129" w:rsidP="00066129">
      <w:pPr>
        <w:pStyle w:val="Paragraphedeliste"/>
        <w:numPr>
          <w:ilvl w:val="2"/>
          <w:numId w:val="5"/>
        </w:numPr>
      </w:pPr>
      <w:r>
        <w:t>Que l’on va</w:t>
      </w:r>
    </w:p>
    <w:p w14:paraId="6EB970A7" w14:textId="1734FEEE" w:rsidR="00066129" w:rsidRDefault="00066129" w:rsidP="00066129">
      <w:pPr>
        <w:pStyle w:val="Paragraphedeliste"/>
        <w:numPr>
          <w:ilvl w:val="3"/>
          <w:numId w:val="5"/>
        </w:numPr>
      </w:pPr>
      <w:r>
        <w:t>Récolter</w:t>
      </w:r>
    </w:p>
    <w:p w14:paraId="7EADE9C3" w14:textId="59689E15" w:rsidR="00066129" w:rsidRDefault="00066129" w:rsidP="00066129">
      <w:pPr>
        <w:pStyle w:val="Paragraphedeliste"/>
        <w:numPr>
          <w:ilvl w:val="3"/>
          <w:numId w:val="5"/>
        </w:numPr>
      </w:pPr>
      <w:r>
        <w:t>Représenter</w:t>
      </w:r>
    </w:p>
    <w:p w14:paraId="23C3050D" w14:textId="70707254" w:rsidR="00066129" w:rsidRDefault="00066129" w:rsidP="00066129">
      <w:pPr>
        <w:pStyle w:val="Paragraphedeliste"/>
        <w:numPr>
          <w:ilvl w:val="3"/>
          <w:numId w:val="5"/>
        </w:numPr>
      </w:pPr>
      <w:r>
        <w:t>Analyser</w:t>
      </w:r>
    </w:p>
    <w:p w14:paraId="1C027446" w14:textId="08C30F87" w:rsidR="00066129" w:rsidRDefault="00066129" w:rsidP="00066129">
      <w:pPr>
        <w:pStyle w:val="Paragraphedeliste"/>
        <w:numPr>
          <w:ilvl w:val="2"/>
          <w:numId w:val="5"/>
        </w:numPr>
      </w:pPr>
      <w:r>
        <w:t>Pour</w:t>
      </w:r>
    </w:p>
    <w:p w14:paraId="6FE10340" w14:textId="6DADAC03" w:rsidR="00066129" w:rsidRDefault="00066129" w:rsidP="00066129">
      <w:pPr>
        <w:pStyle w:val="Paragraphedeliste"/>
        <w:numPr>
          <w:ilvl w:val="3"/>
          <w:numId w:val="5"/>
        </w:numPr>
      </w:pPr>
      <w:r>
        <w:t>Mieux les comprendre</w:t>
      </w:r>
    </w:p>
    <w:p w14:paraId="14B30109" w14:textId="079D820D" w:rsidR="00066129" w:rsidRDefault="00066129" w:rsidP="00066129">
      <w:pPr>
        <w:pStyle w:val="Paragraphedeliste"/>
        <w:numPr>
          <w:ilvl w:val="3"/>
          <w:numId w:val="5"/>
        </w:numPr>
      </w:pPr>
      <w:r>
        <w:t>Répondre à des questions</w:t>
      </w:r>
    </w:p>
    <w:p w14:paraId="709FEA5D" w14:textId="44253119" w:rsidR="00F12646" w:rsidRDefault="00F12646" w:rsidP="00066129">
      <w:pPr>
        <w:pStyle w:val="Paragraphedeliste"/>
        <w:numPr>
          <w:ilvl w:val="3"/>
          <w:numId w:val="5"/>
        </w:numPr>
      </w:pPr>
      <w:r>
        <w:t>En déterminer des caractéristiques principales</w:t>
      </w:r>
    </w:p>
    <w:p w14:paraId="6CFC96D5" w14:textId="4D12FA6C" w:rsidR="00F12646" w:rsidRDefault="00F12646" w:rsidP="00F12646">
      <w:pPr>
        <w:pStyle w:val="Paragraphedeliste"/>
        <w:numPr>
          <w:ilvl w:val="1"/>
          <w:numId w:val="5"/>
        </w:numPr>
      </w:pPr>
      <w:r>
        <w:t>Elément central</w:t>
      </w:r>
    </w:p>
    <w:p w14:paraId="79FAE95E" w14:textId="581D93AC" w:rsidR="00F12646" w:rsidRDefault="00F12646" w:rsidP="00F12646">
      <w:pPr>
        <w:pStyle w:val="Paragraphedeliste"/>
        <w:numPr>
          <w:ilvl w:val="2"/>
          <w:numId w:val="5"/>
        </w:numPr>
      </w:pPr>
      <w:r>
        <w:t xml:space="preserve">Notion de </w:t>
      </w:r>
      <w:r w:rsidRPr="00F12646">
        <w:rPr>
          <w:b/>
          <w:bCs/>
        </w:rPr>
        <w:t>variabilité</w:t>
      </w:r>
    </w:p>
    <w:p w14:paraId="51502F3A" w14:textId="575A6875" w:rsidR="00F12646" w:rsidRDefault="00F12646" w:rsidP="00F12646">
      <w:pPr>
        <w:pStyle w:val="Paragraphedeliste"/>
        <w:numPr>
          <w:ilvl w:val="3"/>
          <w:numId w:val="5"/>
        </w:numPr>
      </w:pPr>
      <w:r>
        <w:t>Mesurer / quantifier cette variabilité</w:t>
      </w:r>
    </w:p>
    <w:p w14:paraId="6464E449" w14:textId="2C8D4A36" w:rsidR="00F12646" w:rsidRDefault="00F12646" w:rsidP="00F12646">
      <w:pPr>
        <w:pStyle w:val="Paragraphedeliste"/>
        <w:numPr>
          <w:ilvl w:val="1"/>
          <w:numId w:val="5"/>
        </w:numPr>
      </w:pPr>
      <w:r>
        <w:t xml:space="preserve">Qu’est-ce qu’une </w:t>
      </w:r>
      <w:r w:rsidRPr="00F12646">
        <w:rPr>
          <w:b/>
          <w:bCs/>
        </w:rPr>
        <w:t>question statistique</w:t>
      </w:r>
      <w:r>
        <w:t> ?</w:t>
      </w:r>
    </w:p>
    <w:p w14:paraId="0A95E945" w14:textId="32059AC8" w:rsidR="00F12646" w:rsidRDefault="00F12646" w:rsidP="00F12646">
      <w:pPr>
        <w:pStyle w:val="Paragraphedeliste"/>
        <w:numPr>
          <w:ilvl w:val="2"/>
          <w:numId w:val="5"/>
        </w:numPr>
      </w:pPr>
      <w:r>
        <w:t>Questions dont la réponse nécessite de récolter des données fluctuantes</w:t>
      </w:r>
    </w:p>
    <w:p w14:paraId="46364390" w14:textId="5A22A03A" w:rsidR="002D64EE" w:rsidRPr="00066129" w:rsidRDefault="002D64EE" w:rsidP="002D64EE">
      <w:pPr>
        <w:pStyle w:val="Paragraphedeliste"/>
        <w:numPr>
          <w:ilvl w:val="0"/>
          <w:numId w:val="5"/>
        </w:numPr>
      </w:pPr>
      <w:r>
        <w:t>La Statistique est la branche des mathématiques dont l’objet est l’étude des données issues de l’observation de phénomènes réels et de phénomènes aléatoires</w:t>
      </w:r>
    </w:p>
    <w:p w14:paraId="2586B038" w14:textId="104A918E" w:rsidR="003B6FB7" w:rsidRDefault="003B6FB7" w:rsidP="003B6FB7">
      <w:pPr>
        <w:pStyle w:val="Titre2"/>
      </w:pPr>
      <w:bookmarkStart w:id="3" w:name="_Toc193640029"/>
      <w:r>
        <w:t>Vocabulaire</w:t>
      </w:r>
      <w:bookmarkEnd w:id="3"/>
    </w:p>
    <w:p w14:paraId="0822A0E9" w14:textId="614154C5" w:rsidR="003B6FB7" w:rsidRDefault="003B6FB7" w:rsidP="003B6FB7">
      <w:pPr>
        <w:pStyle w:val="Paragraphedeliste"/>
        <w:numPr>
          <w:ilvl w:val="0"/>
          <w:numId w:val="3"/>
        </w:numPr>
        <w:rPr>
          <w:b/>
          <w:bCs/>
        </w:rPr>
      </w:pPr>
      <w:r w:rsidRPr="003B6FB7">
        <w:rPr>
          <w:b/>
          <w:bCs/>
        </w:rPr>
        <w:t>Population</w:t>
      </w:r>
      <w:r w:rsidR="00E303AE">
        <w:rPr>
          <w:b/>
          <w:bCs/>
        </w:rPr>
        <w:t xml:space="preserve"> statistique</w:t>
      </w:r>
    </w:p>
    <w:p w14:paraId="09B87E20" w14:textId="2FA78190" w:rsidR="00E303AE" w:rsidRPr="003B6FB7" w:rsidRDefault="00E303AE" w:rsidP="00E303AE">
      <w:pPr>
        <w:pStyle w:val="Paragraphedeliste"/>
        <w:numPr>
          <w:ilvl w:val="1"/>
          <w:numId w:val="3"/>
        </w:numPr>
        <w:rPr>
          <w:b/>
          <w:bCs/>
        </w:rPr>
      </w:pPr>
      <w:r>
        <w:t>Ensemble sur lequel on collecte des données</w:t>
      </w:r>
    </w:p>
    <w:p w14:paraId="12736F8E" w14:textId="1A29C8BC" w:rsidR="003B6FB7" w:rsidRPr="003B6FB7" w:rsidRDefault="003B6FB7" w:rsidP="003B6FB7">
      <w:pPr>
        <w:pStyle w:val="Paragraphedeliste"/>
        <w:numPr>
          <w:ilvl w:val="0"/>
          <w:numId w:val="3"/>
        </w:numPr>
        <w:rPr>
          <w:b/>
          <w:bCs/>
        </w:rPr>
      </w:pPr>
      <w:r w:rsidRPr="003B6FB7">
        <w:rPr>
          <w:b/>
          <w:bCs/>
        </w:rPr>
        <w:t>Individu</w:t>
      </w:r>
    </w:p>
    <w:p w14:paraId="270EF788" w14:textId="21C87CB3" w:rsidR="003B6FB7" w:rsidRDefault="003B6FB7" w:rsidP="003B6FB7">
      <w:pPr>
        <w:pStyle w:val="Paragraphedeliste"/>
        <w:numPr>
          <w:ilvl w:val="1"/>
          <w:numId w:val="3"/>
        </w:numPr>
      </w:pPr>
      <w:r>
        <w:t>Elément</w:t>
      </w:r>
      <w:r w:rsidR="00E303AE">
        <w:t xml:space="preserve"> individuel</w:t>
      </w:r>
      <w:r>
        <w:t xml:space="preserve"> de la population</w:t>
      </w:r>
    </w:p>
    <w:p w14:paraId="4EEEE1EE" w14:textId="0574BA6D" w:rsidR="00A36D80" w:rsidRPr="00A36D80" w:rsidRDefault="00A36D80" w:rsidP="00A36D80">
      <w:pPr>
        <w:pStyle w:val="Paragraphedeliste"/>
        <w:numPr>
          <w:ilvl w:val="0"/>
          <w:numId w:val="3"/>
        </w:numPr>
        <w:rPr>
          <w:b/>
          <w:bCs/>
        </w:rPr>
      </w:pPr>
      <w:r w:rsidRPr="00A36D80">
        <w:rPr>
          <w:b/>
          <w:bCs/>
        </w:rPr>
        <w:t>Paramètre</w:t>
      </w:r>
    </w:p>
    <w:p w14:paraId="00E6EE33" w14:textId="1146CA26" w:rsidR="00A36D80" w:rsidRDefault="00A36D80" w:rsidP="00A36D80">
      <w:pPr>
        <w:pStyle w:val="Paragraphedeliste"/>
        <w:numPr>
          <w:ilvl w:val="1"/>
          <w:numId w:val="3"/>
        </w:numPr>
      </w:pPr>
      <w:r>
        <w:t>Décrit les caractéristiques d’une population</w:t>
      </w:r>
    </w:p>
    <w:p w14:paraId="36441DC7" w14:textId="1829E0F4" w:rsidR="00A36D80" w:rsidRPr="00A36D80" w:rsidRDefault="00A36D80" w:rsidP="00A36D80">
      <w:pPr>
        <w:pStyle w:val="Paragraphedeliste"/>
        <w:numPr>
          <w:ilvl w:val="0"/>
          <w:numId w:val="3"/>
        </w:numPr>
        <w:rPr>
          <w:b/>
          <w:bCs/>
        </w:rPr>
      </w:pPr>
      <w:r w:rsidRPr="00A36D80">
        <w:rPr>
          <w:b/>
          <w:bCs/>
        </w:rPr>
        <w:t>Statistique</w:t>
      </w:r>
    </w:p>
    <w:p w14:paraId="4F418537" w14:textId="5EB46C8C" w:rsidR="00A36D80" w:rsidRDefault="00A36D80" w:rsidP="00A36D80">
      <w:pPr>
        <w:pStyle w:val="Paragraphedeliste"/>
        <w:numPr>
          <w:ilvl w:val="1"/>
          <w:numId w:val="3"/>
        </w:numPr>
      </w:pPr>
      <w:r>
        <w:t>Décrit les caractéristiques d’un échantillon</w:t>
      </w:r>
    </w:p>
    <w:p w14:paraId="3D431F51" w14:textId="3DE04682" w:rsidR="00E303AE" w:rsidRDefault="00E303AE" w:rsidP="00E303AE">
      <w:pPr>
        <w:pStyle w:val="Paragraphedeliste"/>
        <w:numPr>
          <w:ilvl w:val="0"/>
          <w:numId w:val="3"/>
        </w:numPr>
      </w:pPr>
      <w:r w:rsidRPr="00E303AE">
        <w:rPr>
          <w:b/>
          <w:bCs/>
        </w:rPr>
        <w:t>Ensemble de données</w:t>
      </w:r>
      <w:r>
        <w:t>, qui comprend des</w:t>
      </w:r>
    </w:p>
    <w:p w14:paraId="67910B4A" w14:textId="254FF685" w:rsidR="00E303AE" w:rsidRDefault="00E303AE" w:rsidP="00E303AE">
      <w:pPr>
        <w:pStyle w:val="Paragraphedeliste"/>
        <w:numPr>
          <w:ilvl w:val="1"/>
          <w:numId w:val="3"/>
        </w:numPr>
      </w:pPr>
      <w:r>
        <w:rPr>
          <w:b/>
          <w:bCs/>
        </w:rPr>
        <w:t>Variables</w:t>
      </w:r>
    </w:p>
    <w:p w14:paraId="2F8DBB2C" w14:textId="2318015C" w:rsidR="00E303AE" w:rsidRDefault="00E303AE" w:rsidP="00E303AE">
      <w:pPr>
        <w:pStyle w:val="Paragraphedeliste"/>
        <w:numPr>
          <w:ilvl w:val="2"/>
          <w:numId w:val="3"/>
        </w:numPr>
      </w:pPr>
      <w:r>
        <w:t xml:space="preserve">Caractéristiques étudiées sur les individus. Existe : </w:t>
      </w:r>
    </w:p>
    <w:p w14:paraId="245F5E4A" w14:textId="1B948E5E" w:rsidR="00E303AE" w:rsidRDefault="00E303AE" w:rsidP="00E303AE">
      <w:pPr>
        <w:pStyle w:val="Paragraphedeliste"/>
        <w:numPr>
          <w:ilvl w:val="3"/>
          <w:numId w:val="3"/>
        </w:numPr>
        <w:rPr>
          <w:b/>
          <w:bCs/>
        </w:rPr>
      </w:pPr>
      <w:r w:rsidRPr="00E303AE">
        <w:rPr>
          <w:b/>
          <w:bCs/>
        </w:rPr>
        <w:t>Variables qualitatives</w:t>
      </w:r>
      <w:r>
        <w:rPr>
          <w:b/>
          <w:bCs/>
        </w:rPr>
        <w:t xml:space="preserve"> (catégorielle)</w:t>
      </w:r>
    </w:p>
    <w:p w14:paraId="32971E54" w14:textId="42D2B730" w:rsidR="00E303AE" w:rsidRPr="00E303AE" w:rsidRDefault="00E303AE" w:rsidP="00E303AE">
      <w:pPr>
        <w:pStyle w:val="Paragraphedeliste"/>
        <w:numPr>
          <w:ilvl w:val="4"/>
          <w:numId w:val="3"/>
        </w:numPr>
      </w:pPr>
      <w:r w:rsidRPr="00E303AE">
        <w:t>Relatif à la qualité</w:t>
      </w:r>
      <w:r>
        <w:t xml:space="preserve"> (chaud, froid, …)</w:t>
      </w:r>
    </w:p>
    <w:p w14:paraId="68E70F6E" w14:textId="67ADE7CA" w:rsidR="00E303AE" w:rsidRDefault="00E303AE" w:rsidP="00E303AE">
      <w:pPr>
        <w:pStyle w:val="Paragraphedeliste"/>
        <w:numPr>
          <w:ilvl w:val="3"/>
          <w:numId w:val="3"/>
        </w:numPr>
        <w:rPr>
          <w:b/>
          <w:bCs/>
        </w:rPr>
      </w:pPr>
      <w:r w:rsidRPr="00E303AE">
        <w:rPr>
          <w:b/>
          <w:bCs/>
        </w:rPr>
        <w:t>Variables quantitatives</w:t>
      </w:r>
    </w:p>
    <w:p w14:paraId="16D89FE0" w14:textId="3FBB70F6" w:rsidR="00650A38" w:rsidRDefault="00E303AE" w:rsidP="00650A38">
      <w:pPr>
        <w:pStyle w:val="Paragraphedeliste"/>
        <w:numPr>
          <w:ilvl w:val="4"/>
          <w:numId w:val="3"/>
        </w:numPr>
      </w:pPr>
      <w:r w:rsidRPr="00E303AE">
        <w:t>Numérique</w:t>
      </w:r>
    </w:p>
    <w:p w14:paraId="57ADBEFF" w14:textId="28FD2837" w:rsidR="00650A38" w:rsidRDefault="00650A38" w:rsidP="00650A38">
      <w:pPr>
        <w:pStyle w:val="Paragraphedeliste"/>
        <w:numPr>
          <w:ilvl w:val="0"/>
          <w:numId w:val="3"/>
        </w:numPr>
        <w:rPr>
          <w:b/>
          <w:bCs/>
        </w:rPr>
      </w:pPr>
      <w:r w:rsidRPr="00650A38">
        <w:rPr>
          <w:b/>
          <w:bCs/>
        </w:rPr>
        <w:t>Variable aléatoire</w:t>
      </w:r>
    </w:p>
    <w:p w14:paraId="7E41A757" w14:textId="0A5D4CD9" w:rsidR="00650A38" w:rsidRPr="00650A38" w:rsidRDefault="00650A38" w:rsidP="00650A38">
      <w:pPr>
        <w:pStyle w:val="Paragraphedeliste"/>
        <w:numPr>
          <w:ilvl w:val="1"/>
          <w:numId w:val="3"/>
        </w:numPr>
        <w:rPr>
          <w:b/>
          <w:bCs/>
        </w:rPr>
      </w:pPr>
      <w:r>
        <w:t>Variable dont on ne peut pas prédire les valeurs précisément</w:t>
      </w:r>
    </w:p>
    <w:p w14:paraId="6BF00CD0" w14:textId="47171FA8" w:rsidR="00650A38" w:rsidRPr="00650A38" w:rsidRDefault="00650A38" w:rsidP="00650A38">
      <w:pPr>
        <w:pStyle w:val="Paragraphedeliste"/>
        <w:numPr>
          <w:ilvl w:val="1"/>
          <w:numId w:val="3"/>
        </w:numPr>
        <w:rPr>
          <w:b/>
          <w:bCs/>
        </w:rPr>
      </w:pPr>
      <w:r>
        <w:t>Une variable aléatoire X associe un nombre réel à chaque issue de l’univers des possibles</w:t>
      </w:r>
    </w:p>
    <w:p w14:paraId="206E4760" w14:textId="19AD2AF8" w:rsidR="00650A38" w:rsidRPr="00650A38" w:rsidRDefault="00650A38" w:rsidP="00650A38">
      <w:pPr>
        <w:pStyle w:val="Paragraphedeliste"/>
        <w:numPr>
          <w:ilvl w:val="2"/>
          <w:numId w:val="3"/>
        </w:numPr>
        <w:rPr>
          <w:b/>
          <w:bCs/>
        </w:rPr>
      </w:pPr>
      <w:r>
        <w:t>Les probabilités des valeurs suivent une distribution</w:t>
      </w:r>
    </w:p>
    <w:p w14:paraId="732E83CB" w14:textId="4B5B4DCA" w:rsidR="00B25B82" w:rsidRPr="00B25B82" w:rsidRDefault="00B25B82" w:rsidP="00B25B82">
      <w:pPr>
        <w:pStyle w:val="Paragraphedeliste"/>
        <w:numPr>
          <w:ilvl w:val="0"/>
          <w:numId w:val="3"/>
        </w:numPr>
        <w:rPr>
          <w:b/>
          <w:bCs/>
        </w:rPr>
      </w:pPr>
      <w:r w:rsidRPr="00B25B82">
        <w:rPr>
          <w:b/>
          <w:bCs/>
        </w:rPr>
        <w:t>Modalités</w:t>
      </w:r>
    </w:p>
    <w:p w14:paraId="639D6E80" w14:textId="67AEE195" w:rsidR="00B25B82" w:rsidRDefault="00B25B82" w:rsidP="00B25B82">
      <w:pPr>
        <w:pStyle w:val="Paragraphedeliste"/>
        <w:numPr>
          <w:ilvl w:val="1"/>
          <w:numId w:val="3"/>
        </w:numPr>
      </w:pPr>
      <w:r>
        <w:t>Les différentes valeurs présentées par les individus, relativement à une variable qualitative</w:t>
      </w:r>
    </w:p>
    <w:p w14:paraId="17D2E710" w14:textId="6CA82BC2" w:rsidR="00B25B82" w:rsidRDefault="00B25B82" w:rsidP="00B25B82">
      <w:pPr>
        <w:pStyle w:val="Paragraphedeliste"/>
        <w:numPr>
          <w:ilvl w:val="2"/>
          <w:numId w:val="3"/>
        </w:numPr>
      </w:pPr>
      <w:r>
        <w:t>Exemple : Une pièce est bonne ou défectueuse : 2 modalités</w:t>
      </w:r>
    </w:p>
    <w:p w14:paraId="3CC38B18" w14:textId="2BFA8B1E" w:rsidR="006D0144" w:rsidRDefault="006D0144" w:rsidP="006D0144">
      <w:pPr>
        <w:pStyle w:val="Paragraphedeliste"/>
        <w:numPr>
          <w:ilvl w:val="0"/>
          <w:numId w:val="3"/>
        </w:numPr>
        <w:rPr>
          <w:b/>
          <w:bCs/>
        </w:rPr>
      </w:pPr>
      <w:r w:rsidRPr="006D0144">
        <w:rPr>
          <w:b/>
          <w:bCs/>
        </w:rPr>
        <w:lastRenderedPageBreak/>
        <w:t>Distribution marginale</w:t>
      </w:r>
      <w:r w:rsidR="0020453F">
        <w:rPr>
          <w:b/>
          <w:bCs/>
        </w:rPr>
        <w:t xml:space="preserve"> / Fréquence marginale</w:t>
      </w:r>
    </w:p>
    <w:p w14:paraId="60495AC0" w14:textId="380C807E" w:rsidR="0020453F" w:rsidRPr="0020453F" w:rsidRDefault="0020453F" w:rsidP="0020453F">
      <w:pPr>
        <w:pStyle w:val="Paragraphedeliste"/>
        <w:numPr>
          <w:ilvl w:val="1"/>
          <w:numId w:val="3"/>
        </w:numPr>
        <w:rPr>
          <w:b/>
          <w:bCs/>
        </w:rPr>
      </w:pPr>
      <w:r>
        <w:t>« Se lit en marge du tableau »</w:t>
      </w:r>
    </w:p>
    <w:p w14:paraId="6955F557" w14:textId="63F6B032" w:rsidR="0020453F" w:rsidRPr="0020453F" w:rsidRDefault="0020453F">
      <w:pPr>
        <w:pStyle w:val="Paragraphedeliste"/>
        <w:numPr>
          <w:ilvl w:val="1"/>
          <w:numId w:val="3"/>
        </w:numPr>
        <w:rPr>
          <w:b/>
          <w:bCs/>
        </w:rPr>
      </w:pPr>
      <w:r w:rsidRPr="0020453F">
        <w:t xml:space="preserve">Distribution marginale </w:t>
      </w:r>
      <w:r>
        <w:t xml:space="preserve">de A </w:t>
      </w:r>
      <w:r w:rsidRPr="0020453F">
        <w:t>/ Fréquence marginale</w:t>
      </w:r>
      <w:r>
        <w:t xml:space="preserve"> de de la variable A est la distribution / fréquence totales de chaque valeur prise par A parmi l’ensemble de la population étudiée </w:t>
      </w:r>
    </w:p>
    <w:p w14:paraId="14088C58" w14:textId="0FCD62DB" w:rsidR="0020453F" w:rsidRPr="0020453F" w:rsidRDefault="0020453F">
      <w:pPr>
        <w:pStyle w:val="Paragraphedeliste"/>
        <w:numPr>
          <w:ilvl w:val="1"/>
          <w:numId w:val="3"/>
        </w:numPr>
        <w:rPr>
          <w:b/>
          <w:bCs/>
        </w:rPr>
      </w:pPr>
      <w:r>
        <w:t>Autrement dit, sous-population correspondant au critère X</w:t>
      </w:r>
    </w:p>
    <w:p w14:paraId="738ED071" w14:textId="77777777" w:rsidR="00E3404F" w:rsidRDefault="006D0144" w:rsidP="00EF3629">
      <w:pPr>
        <w:pStyle w:val="Paragraphedeliste"/>
        <w:numPr>
          <w:ilvl w:val="0"/>
          <w:numId w:val="3"/>
        </w:numPr>
        <w:rPr>
          <w:b/>
          <w:bCs/>
        </w:rPr>
      </w:pPr>
      <w:r w:rsidRPr="00E3404F">
        <w:rPr>
          <w:b/>
          <w:bCs/>
        </w:rPr>
        <w:t>Distribution conditionnelle</w:t>
      </w:r>
    </w:p>
    <w:p w14:paraId="424CA4E9" w14:textId="4DF563A9" w:rsidR="00E3404F" w:rsidRDefault="00E3404F" w:rsidP="00E3404F">
      <w:pPr>
        <w:pStyle w:val="Paragraphedeliste"/>
        <w:numPr>
          <w:ilvl w:val="1"/>
          <w:numId w:val="3"/>
        </w:numPr>
      </w:pPr>
      <w:r w:rsidRPr="00E3404F">
        <w:t>Une distribution conditionnelle s'énonce en indiquant le caractère auquel elle s'applique et la modalité, la valeur ou la classe, fixée pour l'autre caractère</w:t>
      </w:r>
    </w:p>
    <w:p w14:paraId="6A8358E3" w14:textId="3163A4EE" w:rsidR="00E3404F" w:rsidRPr="00E3404F" w:rsidRDefault="00E3404F" w:rsidP="00E3404F">
      <w:pPr>
        <w:pStyle w:val="Paragraphedeliste"/>
        <w:numPr>
          <w:ilvl w:val="1"/>
          <w:numId w:val="3"/>
        </w:numPr>
      </w:pPr>
      <w:r>
        <w:t>Autrement dit, distribution conditionnelle de X sachant que Y = 3</w:t>
      </w:r>
    </w:p>
    <w:p w14:paraId="0460BED4" w14:textId="47F094F2" w:rsidR="006E7829" w:rsidRPr="00E3404F" w:rsidRDefault="006E7829" w:rsidP="00EF3629">
      <w:pPr>
        <w:pStyle w:val="Paragraphedeliste"/>
        <w:numPr>
          <w:ilvl w:val="0"/>
          <w:numId w:val="3"/>
        </w:numPr>
        <w:rPr>
          <w:b/>
          <w:bCs/>
        </w:rPr>
      </w:pPr>
      <w:r w:rsidRPr="00E3404F">
        <w:rPr>
          <w:b/>
          <w:bCs/>
        </w:rPr>
        <w:t>Effectif</w:t>
      </w:r>
    </w:p>
    <w:p w14:paraId="1DDBA0C0" w14:textId="7E00F87F" w:rsidR="006E7829" w:rsidRDefault="006E7829" w:rsidP="006E7829">
      <w:pPr>
        <w:pStyle w:val="Paragraphedeliste"/>
        <w:numPr>
          <w:ilvl w:val="1"/>
          <w:numId w:val="3"/>
        </w:numPr>
      </w:pPr>
      <w:r>
        <w:t>Taille de la classe</w:t>
      </w:r>
    </w:p>
    <w:p w14:paraId="3B4251D8" w14:textId="42AAE1BA" w:rsidR="00154625" w:rsidRPr="00154625" w:rsidRDefault="00154625" w:rsidP="00154625">
      <w:pPr>
        <w:pStyle w:val="Paragraphedeliste"/>
        <w:numPr>
          <w:ilvl w:val="0"/>
          <w:numId w:val="3"/>
        </w:numPr>
        <w:rPr>
          <w:b/>
          <w:bCs/>
        </w:rPr>
      </w:pPr>
      <w:r w:rsidRPr="00154625">
        <w:rPr>
          <w:b/>
          <w:bCs/>
        </w:rPr>
        <w:t>Fréquence absolue</w:t>
      </w:r>
    </w:p>
    <w:p w14:paraId="627A7944" w14:textId="43F5B77D" w:rsidR="00154625" w:rsidRDefault="00154625" w:rsidP="00154625">
      <w:pPr>
        <w:pStyle w:val="Paragraphedeliste"/>
        <w:numPr>
          <w:ilvl w:val="1"/>
          <w:numId w:val="3"/>
        </w:numPr>
      </w:pPr>
      <w:r>
        <w:t>Effectif des observations d’une classe</w:t>
      </w:r>
    </w:p>
    <w:p w14:paraId="7956B746" w14:textId="2379122F" w:rsidR="006E7829" w:rsidRPr="006E7829" w:rsidRDefault="006E7829" w:rsidP="006E7829">
      <w:pPr>
        <w:pStyle w:val="Paragraphedeliste"/>
        <w:numPr>
          <w:ilvl w:val="0"/>
          <w:numId w:val="3"/>
        </w:numPr>
        <w:rPr>
          <w:b/>
          <w:bCs/>
        </w:rPr>
      </w:pPr>
      <w:r w:rsidRPr="006E7829">
        <w:rPr>
          <w:b/>
          <w:bCs/>
        </w:rPr>
        <w:t>Fréquence</w:t>
      </w:r>
      <w:r w:rsidR="00154625">
        <w:rPr>
          <w:b/>
          <w:bCs/>
        </w:rPr>
        <w:t xml:space="preserve"> relative</w:t>
      </w:r>
      <w:r w:rsidR="00C109FC">
        <w:rPr>
          <w:b/>
          <w:bCs/>
        </w:rPr>
        <w:t xml:space="preserve"> (fréquence conditionnelle)</w:t>
      </w:r>
    </w:p>
    <w:p w14:paraId="78655F34" w14:textId="659661D3" w:rsidR="006E7829" w:rsidRDefault="006E7829" w:rsidP="006E7829">
      <w:pPr>
        <w:pStyle w:val="Paragraphedeliste"/>
        <w:numPr>
          <w:ilvl w:val="1"/>
          <w:numId w:val="3"/>
        </w:numPr>
      </w:pPr>
      <w:r>
        <w:t>Taille de la classe (effectif) / Taille de la population</w:t>
      </w:r>
      <w:r w:rsidR="00474F51">
        <w:t xml:space="preserve"> ou sous-population</w:t>
      </w:r>
    </w:p>
    <w:p w14:paraId="081807AB" w14:textId="4A7B5356" w:rsidR="002770A7" w:rsidRPr="004E0106" w:rsidRDefault="00154625" w:rsidP="004E0106">
      <w:pPr>
        <w:pStyle w:val="Paragraphedeliste"/>
        <w:numPr>
          <w:ilvl w:val="1"/>
          <w:numId w:val="3"/>
        </w:numPr>
      </w:pPr>
      <w:r>
        <w:t>En % ou &lt; 0, 1 &gt;</w:t>
      </w:r>
    </w:p>
    <w:p w14:paraId="2BF20C19" w14:textId="7F987242" w:rsidR="002770A7" w:rsidRPr="002770A7" w:rsidRDefault="002770A7" w:rsidP="002770A7">
      <w:pPr>
        <w:pStyle w:val="Paragraphedeliste"/>
        <w:numPr>
          <w:ilvl w:val="0"/>
          <w:numId w:val="3"/>
        </w:numPr>
        <w:rPr>
          <w:b/>
          <w:bCs/>
        </w:rPr>
      </w:pPr>
      <w:r w:rsidRPr="002770A7">
        <w:rPr>
          <w:b/>
          <w:bCs/>
        </w:rPr>
        <w:t>Mode</w:t>
      </w:r>
    </w:p>
    <w:p w14:paraId="1FDBDAB0" w14:textId="48E68EAF" w:rsidR="002770A7" w:rsidRDefault="0075085E" w:rsidP="002770A7">
      <w:pPr>
        <w:pStyle w:val="Paragraphedeliste"/>
        <w:numPr>
          <w:ilvl w:val="1"/>
          <w:numId w:val="3"/>
        </w:numPr>
      </w:pPr>
      <w:r>
        <w:t>Valeur la plus fréquente</w:t>
      </w:r>
    </w:p>
    <w:p w14:paraId="4F3C6B01" w14:textId="349ACD3E" w:rsidR="00B9642A" w:rsidRDefault="00B9642A" w:rsidP="00B9642A">
      <w:pPr>
        <w:pStyle w:val="Paragraphedeliste"/>
        <w:numPr>
          <w:ilvl w:val="0"/>
          <w:numId w:val="3"/>
        </w:numPr>
        <w:rPr>
          <w:b/>
          <w:bCs/>
        </w:rPr>
      </w:pPr>
      <w:r w:rsidRPr="00B9642A">
        <w:rPr>
          <w:b/>
          <w:bCs/>
        </w:rPr>
        <w:t>Amplitude de classe</w:t>
      </w:r>
    </w:p>
    <w:p w14:paraId="4367E138" w14:textId="5FEC0F9F" w:rsidR="00B9642A" w:rsidRDefault="00B9642A" w:rsidP="00B9642A">
      <w:pPr>
        <w:pStyle w:val="Paragraphedeliste"/>
        <w:numPr>
          <w:ilvl w:val="1"/>
          <w:numId w:val="3"/>
        </w:numPr>
      </w:pPr>
      <w:r w:rsidRPr="00B9642A">
        <w:t xml:space="preserve">Etendu de l’intervalle d’une </w:t>
      </w:r>
      <w:r w:rsidRPr="00B9642A">
        <w:rPr>
          <w:b/>
          <w:bCs/>
        </w:rPr>
        <w:t>classe</w:t>
      </w:r>
      <w:r w:rsidRPr="00B9642A">
        <w:t xml:space="preserve"> dans un histogramme</w:t>
      </w:r>
    </w:p>
    <w:p w14:paraId="334A31B4" w14:textId="287A48C5" w:rsidR="00B9642A" w:rsidRDefault="00B9642A" w:rsidP="00B9642A">
      <w:pPr>
        <w:pStyle w:val="Paragraphedeliste"/>
        <w:numPr>
          <w:ilvl w:val="2"/>
          <w:numId w:val="3"/>
        </w:numPr>
      </w:pPr>
      <w:r>
        <w:t>Les données étant regroupées en classes</w:t>
      </w:r>
    </w:p>
    <w:p w14:paraId="1187E5DA" w14:textId="67DE459E" w:rsidR="003419F9" w:rsidRDefault="003419F9" w:rsidP="003419F9">
      <w:pPr>
        <w:pStyle w:val="Paragraphedeliste"/>
        <w:numPr>
          <w:ilvl w:val="0"/>
          <w:numId w:val="3"/>
        </w:numPr>
        <w:rPr>
          <w:b/>
          <w:bCs/>
        </w:rPr>
      </w:pPr>
      <w:r w:rsidRPr="003419F9">
        <w:rPr>
          <w:b/>
          <w:bCs/>
        </w:rPr>
        <w:t>Observation isolée</w:t>
      </w:r>
    </w:p>
    <w:p w14:paraId="73624052" w14:textId="23CD0B8F" w:rsidR="00042C1C" w:rsidRDefault="00B25B82" w:rsidP="00042C1C">
      <w:pPr>
        <w:pStyle w:val="Paragraphedeliste"/>
        <w:numPr>
          <w:ilvl w:val="0"/>
          <w:numId w:val="3"/>
        </w:numPr>
        <w:rPr>
          <w:b/>
          <w:bCs/>
        </w:rPr>
      </w:pPr>
      <w:r w:rsidRPr="00B25B82">
        <w:t>Mesure de</w:t>
      </w:r>
      <w:r>
        <w:rPr>
          <w:b/>
          <w:bCs/>
        </w:rPr>
        <w:t xml:space="preserve"> d</w:t>
      </w:r>
      <w:r w:rsidR="00042C1C">
        <w:rPr>
          <w:b/>
          <w:bCs/>
        </w:rPr>
        <w:t>ispersion (variabilité)</w:t>
      </w:r>
    </w:p>
    <w:p w14:paraId="2DF91134" w14:textId="29BB64AE" w:rsidR="00042C1C" w:rsidRDefault="00042C1C" w:rsidP="00042C1C">
      <w:pPr>
        <w:pStyle w:val="Paragraphedeliste"/>
        <w:numPr>
          <w:ilvl w:val="1"/>
          <w:numId w:val="3"/>
        </w:numPr>
        <w:rPr>
          <w:b/>
          <w:bCs/>
        </w:rPr>
      </w:pPr>
      <w:r>
        <w:rPr>
          <w:b/>
          <w:bCs/>
        </w:rPr>
        <w:t>Etendue</w:t>
      </w:r>
    </w:p>
    <w:p w14:paraId="4DF695D1" w14:textId="77777777" w:rsidR="004E0106" w:rsidRDefault="004E0106" w:rsidP="004E0106">
      <w:pPr>
        <w:pStyle w:val="Paragraphedeliste"/>
        <w:numPr>
          <w:ilvl w:val="2"/>
          <w:numId w:val="3"/>
        </w:numPr>
      </w:pPr>
      <w:r>
        <w:t>Intervalle qui correspond à l’étalement de toutes les valeurs</w:t>
      </w:r>
    </w:p>
    <w:p w14:paraId="3CEC3D40" w14:textId="1AB96E69" w:rsidR="004E0106" w:rsidRDefault="004E0106" w:rsidP="004E0106">
      <w:pPr>
        <w:pStyle w:val="Paragraphedeliste"/>
        <w:numPr>
          <w:ilvl w:val="2"/>
          <w:numId w:val="3"/>
        </w:numPr>
      </w:pPr>
      <w:r>
        <w:t>Valeur max – valeur min</w:t>
      </w:r>
    </w:p>
    <w:p w14:paraId="52A6F93D" w14:textId="208EEA9A" w:rsidR="00A57485" w:rsidRPr="00A57485" w:rsidRDefault="00A57485" w:rsidP="00A57485">
      <w:pPr>
        <w:pStyle w:val="Paragraphedeliste"/>
        <w:numPr>
          <w:ilvl w:val="1"/>
          <w:numId w:val="3"/>
        </w:numPr>
        <w:rPr>
          <w:b/>
          <w:bCs/>
        </w:rPr>
      </w:pPr>
      <w:r w:rsidRPr="00A57485">
        <w:rPr>
          <w:b/>
          <w:bCs/>
        </w:rPr>
        <w:t>Milieu de l’étendue</w:t>
      </w:r>
    </w:p>
    <w:p w14:paraId="6F4AE211" w14:textId="0CF86E3E" w:rsidR="00A57485" w:rsidRPr="004E0106" w:rsidRDefault="00A57485" w:rsidP="00A57485">
      <w:pPr>
        <w:pStyle w:val="Paragraphedeliste"/>
        <w:numPr>
          <w:ilvl w:val="2"/>
          <w:numId w:val="3"/>
        </w:numPr>
      </w:pPr>
      <w:r>
        <w:t>(Valeur Min + valeur Max) / 2</w:t>
      </w:r>
    </w:p>
    <w:p w14:paraId="0C5C72D9" w14:textId="1CEBE54D" w:rsidR="00042C1C" w:rsidRDefault="00042C1C" w:rsidP="00042C1C">
      <w:pPr>
        <w:pStyle w:val="Paragraphedeliste"/>
        <w:numPr>
          <w:ilvl w:val="1"/>
          <w:numId w:val="3"/>
        </w:numPr>
        <w:rPr>
          <w:b/>
          <w:bCs/>
        </w:rPr>
      </w:pPr>
      <w:r>
        <w:rPr>
          <w:b/>
          <w:bCs/>
        </w:rPr>
        <w:t>Ecart interquartile</w:t>
      </w:r>
    </w:p>
    <w:p w14:paraId="2F4BE7EE" w14:textId="3E03938A" w:rsidR="0044110D" w:rsidRDefault="0044110D" w:rsidP="0044110D">
      <w:pPr>
        <w:pStyle w:val="Paragraphedeliste"/>
        <w:numPr>
          <w:ilvl w:val="2"/>
          <w:numId w:val="3"/>
        </w:numPr>
      </w:pPr>
      <w:r w:rsidRPr="0044110D">
        <w:t>Ecart entre le premier et le 3</w:t>
      </w:r>
      <w:r w:rsidRPr="0044110D">
        <w:rPr>
          <w:vertAlign w:val="superscript"/>
        </w:rPr>
        <w:t>ème</w:t>
      </w:r>
      <w:r w:rsidRPr="0044110D">
        <w:t xml:space="preserve"> quartile</w:t>
      </w:r>
    </w:p>
    <w:p w14:paraId="71DC56D5" w14:textId="4A9DA365" w:rsidR="00B25B82" w:rsidRDefault="00B25B82" w:rsidP="0044110D">
      <w:pPr>
        <w:pStyle w:val="Paragraphedeliste"/>
        <w:numPr>
          <w:ilvl w:val="2"/>
          <w:numId w:val="3"/>
        </w:numPr>
      </w:pPr>
      <w:r w:rsidRPr="00182820">
        <w:rPr>
          <w:b/>
          <w:bCs/>
        </w:rPr>
        <w:t>I</w:t>
      </w:r>
      <w:r>
        <w:t xml:space="preserve"> = Q3 – Q1</w:t>
      </w:r>
    </w:p>
    <w:p w14:paraId="2D90D3F2" w14:textId="6E2A40F3" w:rsidR="00B25B82" w:rsidRDefault="00B25B82" w:rsidP="00B25B82">
      <w:pPr>
        <w:pStyle w:val="Paragraphedeliste"/>
        <w:numPr>
          <w:ilvl w:val="3"/>
          <w:numId w:val="3"/>
        </w:numPr>
      </w:pPr>
      <w:r>
        <w:t>Q1 = (N + 3) / 4</w:t>
      </w:r>
    </w:p>
    <w:p w14:paraId="3D97D7EB" w14:textId="5AC3B184" w:rsidR="00B25B82" w:rsidRDefault="00B25B82" w:rsidP="00B25B82">
      <w:pPr>
        <w:pStyle w:val="Paragraphedeliste"/>
        <w:numPr>
          <w:ilvl w:val="4"/>
          <w:numId w:val="3"/>
        </w:numPr>
      </w:pPr>
      <w:r>
        <w:t>La donnée de la série qui sépare les 25% inférieurs des données</w:t>
      </w:r>
    </w:p>
    <w:p w14:paraId="0410DE95" w14:textId="3741B135" w:rsidR="00AC22AA" w:rsidRDefault="00AC22AA" w:rsidP="00B25B82">
      <w:pPr>
        <w:pStyle w:val="Paragraphedeliste"/>
        <w:numPr>
          <w:ilvl w:val="4"/>
          <w:numId w:val="3"/>
        </w:numPr>
      </w:pPr>
      <w:r>
        <w:t xml:space="preserve">Si impair : </w:t>
      </w:r>
    </w:p>
    <w:p w14:paraId="76B0FD07" w14:textId="595811BE" w:rsidR="00AC22AA" w:rsidRDefault="00AC22AA" w:rsidP="00AC22AA">
      <w:pPr>
        <w:pStyle w:val="Paragraphedeliste"/>
        <w:numPr>
          <w:ilvl w:val="5"/>
          <w:numId w:val="3"/>
        </w:numPr>
      </w:pPr>
      <w:r>
        <w:t>Si rang se termine par 0.25, alors Rinf est affecté du coefficient 3 et Rsup coef 1</w:t>
      </w:r>
    </w:p>
    <w:p w14:paraId="74097EB9" w14:textId="709AEC5B" w:rsidR="00AC22AA" w:rsidRDefault="00AC22AA" w:rsidP="00AC22AA">
      <w:pPr>
        <w:pStyle w:val="Paragraphedeliste"/>
        <w:numPr>
          <w:ilvl w:val="5"/>
          <w:numId w:val="3"/>
        </w:numPr>
      </w:pPr>
      <w:r>
        <w:t>Si 0.75, inverse</w:t>
      </w:r>
    </w:p>
    <w:p w14:paraId="1DC82AAF" w14:textId="715FB61B" w:rsidR="00B25B82" w:rsidRDefault="00B25B82" w:rsidP="00B25B82">
      <w:pPr>
        <w:pStyle w:val="Paragraphedeliste"/>
        <w:numPr>
          <w:ilvl w:val="3"/>
          <w:numId w:val="3"/>
        </w:numPr>
      </w:pPr>
      <w:r>
        <w:t>Q3 = (3N + 1) / 4</w:t>
      </w:r>
    </w:p>
    <w:p w14:paraId="6B4637FA" w14:textId="340827D9" w:rsidR="00B25B82" w:rsidRDefault="00B25B82" w:rsidP="00B25B82">
      <w:pPr>
        <w:pStyle w:val="Paragraphedeliste"/>
        <w:numPr>
          <w:ilvl w:val="4"/>
          <w:numId w:val="3"/>
        </w:numPr>
      </w:pPr>
      <w:r>
        <w:t>La donnée de la série qui sépare les 75% inférieurs des données</w:t>
      </w:r>
    </w:p>
    <w:p w14:paraId="083E4FDD" w14:textId="0F5EB043" w:rsidR="0065694A" w:rsidRDefault="0065694A" w:rsidP="0065694A">
      <w:pPr>
        <w:pStyle w:val="Paragraphedeliste"/>
        <w:numPr>
          <w:ilvl w:val="3"/>
          <w:numId w:val="3"/>
        </w:numPr>
      </w:pPr>
      <w:r>
        <w:t>Aux USA : Faire médiane de la population entière, puis Q1 = médiane de la 1</w:t>
      </w:r>
      <w:r w:rsidRPr="0065694A">
        <w:rPr>
          <w:vertAlign w:val="superscript"/>
        </w:rPr>
        <w:t>ère</w:t>
      </w:r>
      <w:r>
        <w:t xml:space="preserve"> sous population et Q2 médiane de la seconde sous population</w:t>
      </w:r>
    </w:p>
    <w:p w14:paraId="1D406B87" w14:textId="17C2C4EE" w:rsidR="0065694A" w:rsidRDefault="0065694A" w:rsidP="0065694A">
      <w:pPr>
        <w:pStyle w:val="Paragraphedeliste"/>
        <w:numPr>
          <w:ilvl w:val="1"/>
          <w:numId w:val="3"/>
        </w:numPr>
        <w:rPr>
          <w:b/>
          <w:bCs/>
        </w:rPr>
      </w:pPr>
      <w:r w:rsidRPr="0065694A">
        <w:rPr>
          <w:b/>
          <w:bCs/>
        </w:rPr>
        <w:t>Variance</w:t>
      </w:r>
    </w:p>
    <w:p w14:paraId="59B48466" w14:textId="30AD2B89" w:rsidR="0065694A" w:rsidRDefault="0065694A" w:rsidP="0065694A">
      <w:pPr>
        <w:pStyle w:val="Paragraphedeliste"/>
        <w:numPr>
          <w:ilvl w:val="2"/>
          <w:numId w:val="3"/>
        </w:numPr>
      </w:pPr>
      <w:r w:rsidRPr="0065694A">
        <w:t xml:space="preserve">Sigma </w:t>
      </w:r>
      <w:r w:rsidR="004058F6">
        <w:t xml:space="preserve">minuscule </w:t>
      </w:r>
      <w:r w:rsidRPr="0065694A">
        <w:t>au carré</w:t>
      </w:r>
    </w:p>
    <w:p w14:paraId="4A89C931" w14:textId="398E87D9" w:rsidR="0065694A" w:rsidRPr="0065694A" w:rsidRDefault="0065694A" w:rsidP="0065694A">
      <w:pPr>
        <w:pStyle w:val="Paragraphedeliste"/>
        <w:numPr>
          <w:ilvl w:val="2"/>
          <w:numId w:val="3"/>
        </w:numPr>
      </w:pPr>
      <w:r>
        <w:lastRenderedPageBreak/>
        <w:t xml:space="preserve">La variance est </w:t>
      </w:r>
      <w:r w:rsidR="009E2011">
        <w:t xml:space="preserve">la moyenne de </w:t>
      </w:r>
      <w:r>
        <w:t>la distance de chaque donnée par rapport à la moyenne au carré (pour avoir nombre positif</w:t>
      </w:r>
      <w:r w:rsidR="004C68C7">
        <w:t xml:space="preserve"> et pour renforcer l’impact des valeurs éloignées pour mieux avoir idée de la dispersion</w:t>
      </w:r>
      <w:r>
        <w:t>)</w:t>
      </w:r>
    </w:p>
    <w:p w14:paraId="077434F7" w14:textId="77777777" w:rsidR="00042C1C" w:rsidRDefault="00042C1C" w:rsidP="00042C1C">
      <w:pPr>
        <w:pStyle w:val="Paragraphedeliste"/>
        <w:numPr>
          <w:ilvl w:val="1"/>
          <w:numId w:val="3"/>
        </w:numPr>
        <w:rPr>
          <w:b/>
          <w:bCs/>
        </w:rPr>
      </w:pPr>
      <w:r>
        <w:rPr>
          <w:b/>
          <w:bCs/>
        </w:rPr>
        <w:t>Ecart-type</w:t>
      </w:r>
    </w:p>
    <w:p w14:paraId="5725A3C3" w14:textId="327D37EE" w:rsidR="0065694A" w:rsidRDefault="0065694A" w:rsidP="0065694A">
      <w:pPr>
        <w:pStyle w:val="Paragraphedeliste"/>
        <w:numPr>
          <w:ilvl w:val="2"/>
          <w:numId w:val="3"/>
        </w:numPr>
      </w:pPr>
      <w:r w:rsidRPr="0065694A">
        <w:t>Sigma</w:t>
      </w:r>
    </w:p>
    <w:p w14:paraId="7FFA6F3E" w14:textId="0C18AEAE" w:rsidR="0065694A" w:rsidRPr="0065694A" w:rsidRDefault="0065694A" w:rsidP="0065694A">
      <w:pPr>
        <w:pStyle w:val="Paragraphedeliste"/>
        <w:numPr>
          <w:ilvl w:val="2"/>
          <w:numId w:val="3"/>
        </w:numPr>
      </w:pPr>
      <w:r w:rsidRPr="0065694A">
        <w:rPr>
          <w:noProof/>
        </w:rPr>
        <w:drawing>
          <wp:inline distT="0" distB="0" distL="0" distR="0" wp14:anchorId="6467CCBB" wp14:editId="745BBF9E">
            <wp:extent cx="3669530" cy="564543"/>
            <wp:effectExtent l="0" t="0" r="7620" b="6985"/>
            <wp:docPr id="1072336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6672" name=""/>
                    <pic:cNvPicPr/>
                  </pic:nvPicPr>
                  <pic:blipFill>
                    <a:blip r:embed="rId9"/>
                    <a:stretch>
                      <a:fillRect/>
                    </a:stretch>
                  </pic:blipFill>
                  <pic:spPr>
                    <a:xfrm>
                      <a:off x="0" y="0"/>
                      <a:ext cx="3694840" cy="568437"/>
                    </a:xfrm>
                    <a:prstGeom prst="rect">
                      <a:avLst/>
                    </a:prstGeom>
                  </pic:spPr>
                </pic:pic>
              </a:graphicData>
            </a:graphic>
          </wp:inline>
        </w:drawing>
      </w:r>
    </w:p>
    <w:p w14:paraId="1388C7D9" w14:textId="563B931F" w:rsidR="00FF33D1" w:rsidRDefault="00FF33D1" w:rsidP="00FF33D1">
      <w:pPr>
        <w:pStyle w:val="Paragraphedeliste"/>
        <w:numPr>
          <w:ilvl w:val="2"/>
          <w:numId w:val="3"/>
        </w:numPr>
      </w:pPr>
      <w:r w:rsidRPr="00FF33D1">
        <w:t>Mesure de dispersion d</w:t>
      </w:r>
      <w:r w:rsidR="003F6C99">
        <w:t xml:space="preserve">’une série statistique </w:t>
      </w:r>
      <w:r w:rsidRPr="00FF33D1">
        <w:t xml:space="preserve">autour de </w:t>
      </w:r>
      <w:r w:rsidR="003F6C99">
        <w:t>sa</w:t>
      </w:r>
      <w:r w:rsidRPr="00FF33D1">
        <w:t xml:space="preserve"> moyenne</w:t>
      </w:r>
    </w:p>
    <w:p w14:paraId="0D41164D" w14:textId="75CE0DC3" w:rsidR="004058F6" w:rsidRDefault="004058F6" w:rsidP="004058F6">
      <w:pPr>
        <w:pStyle w:val="Paragraphedeliste"/>
        <w:numPr>
          <w:ilvl w:val="3"/>
          <w:numId w:val="3"/>
        </w:numPr>
      </w:pPr>
      <w:r>
        <w:t>Plus la distribution est dispersée, cad moins les valeurs sont concentrées autour de la moyenne, plus l’écart-type sera elevé</w:t>
      </w:r>
    </w:p>
    <w:p w14:paraId="719E8827" w14:textId="5E1FA17B" w:rsidR="00FF33D1" w:rsidRDefault="00FF33D1" w:rsidP="00FF33D1">
      <w:pPr>
        <w:pStyle w:val="Paragraphedeliste"/>
        <w:numPr>
          <w:ilvl w:val="3"/>
          <w:numId w:val="3"/>
        </w:numPr>
      </w:pPr>
      <w:r>
        <w:t>Racine carré de la variance</w:t>
      </w:r>
    </w:p>
    <w:p w14:paraId="41A052D2" w14:textId="7F353555" w:rsidR="0065694A" w:rsidRDefault="0065694A" w:rsidP="00FF33D1">
      <w:pPr>
        <w:pStyle w:val="Paragraphedeliste"/>
        <w:numPr>
          <w:ilvl w:val="3"/>
          <w:numId w:val="3"/>
        </w:numPr>
      </w:pPr>
      <w:r>
        <w:t xml:space="preserve">Comparer </w:t>
      </w:r>
      <w:r w:rsidRPr="0065694A">
        <w:rPr>
          <w:noProof/>
        </w:rPr>
        <w:drawing>
          <wp:inline distT="0" distB="0" distL="0" distR="0" wp14:anchorId="5B781DE4" wp14:editId="0023B2F3">
            <wp:extent cx="2051437" cy="605759"/>
            <wp:effectExtent l="0" t="0" r="6350" b="4445"/>
            <wp:docPr id="1944669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9919" name=""/>
                    <pic:cNvPicPr/>
                  </pic:nvPicPr>
                  <pic:blipFill>
                    <a:blip r:embed="rId10"/>
                    <a:stretch>
                      <a:fillRect/>
                    </a:stretch>
                  </pic:blipFill>
                  <pic:spPr>
                    <a:xfrm>
                      <a:off x="0" y="0"/>
                      <a:ext cx="2096886" cy="619179"/>
                    </a:xfrm>
                    <a:prstGeom prst="rect">
                      <a:avLst/>
                    </a:prstGeom>
                  </pic:spPr>
                </pic:pic>
              </a:graphicData>
            </a:graphic>
          </wp:inline>
        </w:drawing>
      </w:r>
      <w:r>
        <w:t xml:space="preserve"> signifie « 10 fois plus resserré autour de la moyenne »</w:t>
      </w:r>
    </w:p>
    <w:p w14:paraId="0E996CBE" w14:textId="00B1B3CF" w:rsidR="00042C1C" w:rsidRDefault="00FF33D1" w:rsidP="00042C1C">
      <w:pPr>
        <w:pStyle w:val="Paragraphedeliste"/>
        <w:numPr>
          <w:ilvl w:val="2"/>
          <w:numId w:val="3"/>
        </w:numPr>
      </w:pPr>
      <w:r>
        <w:t>Peu sensible aux valeurs extrêmes</w:t>
      </w:r>
    </w:p>
    <w:p w14:paraId="40220BBD" w14:textId="2607A40E" w:rsidR="00FF33D1" w:rsidRDefault="00FF33D1" w:rsidP="00FF33D1">
      <w:pPr>
        <w:pStyle w:val="Paragraphedeliste"/>
        <w:numPr>
          <w:ilvl w:val="3"/>
          <w:numId w:val="3"/>
        </w:numPr>
      </w:pPr>
      <w:r>
        <w:t>Bon indicateur de dispersion quand série suit une loi normale</w:t>
      </w:r>
      <w:r w:rsidR="004C68C7">
        <w:t xml:space="preserve"> (signification probabiliste, cf partie sur distribution normale)</w:t>
      </w:r>
    </w:p>
    <w:p w14:paraId="3CE85D76" w14:textId="534A7E52" w:rsidR="00FF33D1" w:rsidRDefault="00FF33D1" w:rsidP="00FF33D1">
      <w:pPr>
        <w:pStyle w:val="Paragraphedeliste"/>
        <w:numPr>
          <w:ilvl w:val="3"/>
          <w:numId w:val="3"/>
        </w:numPr>
      </w:pPr>
      <w:r>
        <w:t>Mauvais indicateur quand série est « plate »</w:t>
      </w:r>
      <w:r w:rsidRPr="00FF33D1">
        <w:t xml:space="preserve"> </w:t>
      </w:r>
      <w:r w:rsidRPr="00FF33D1">
        <w:rPr>
          <w:noProof/>
        </w:rPr>
        <w:drawing>
          <wp:inline distT="0" distB="0" distL="0" distR="0" wp14:anchorId="0F479303" wp14:editId="16E7108E">
            <wp:extent cx="1326274" cy="1166191"/>
            <wp:effectExtent l="0" t="0" r="7620" b="0"/>
            <wp:docPr id="1101958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8416" name=""/>
                    <pic:cNvPicPr/>
                  </pic:nvPicPr>
                  <pic:blipFill>
                    <a:blip r:embed="rId11"/>
                    <a:stretch>
                      <a:fillRect/>
                    </a:stretch>
                  </pic:blipFill>
                  <pic:spPr>
                    <a:xfrm>
                      <a:off x="0" y="0"/>
                      <a:ext cx="1326274" cy="1166191"/>
                    </a:xfrm>
                    <a:prstGeom prst="rect">
                      <a:avLst/>
                    </a:prstGeom>
                  </pic:spPr>
                </pic:pic>
              </a:graphicData>
            </a:graphic>
          </wp:inline>
        </w:drawing>
      </w:r>
    </w:p>
    <w:p w14:paraId="60D72C1A" w14:textId="2AF99964" w:rsidR="00A57485" w:rsidRDefault="00A57485" w:rsidP="00A57485">
      <w:pPr>
        <w:pStyle w:val="Paragraphedeliste"/>
        <w:numPr>
          <w:ilvl w:val="2"/>
          <w:numId w:val="3"/>
        </w:numPr>
        <w:rPr>
          <w:b/>
          <w:bCs/>
        </w:rPr>
      </w:pPr>
      <w:r w:rsidRPr="00A57485">
        <w:rPr>
          <w:b/>
          <w:bCs/>
        </w:rPr>
        <w:t>EAM (Ecart Absolu Moyen)</w:t>
      </w:r>
    </w:p>
    <w:p w14:paraId="7DFF4D55" w14:textId="6835801B" w:rsidR="00B469D1" w:rsidRPr="00B469D1" w:rsidRDefault="00B469D1" w:rsidP="00B469D1">
      <w:pPr>
        <w:pStyle w:val="Paragraphedeliste"/>
        <w:numPr>
          <w:ilvl w:val="3"/>
          <w:numId w:val="3"/>
        </w:numPr>
      </w:pPr>
      <w:r>
        <w:t>M</w:t>
      </w:r>
      <w:r w:rsidRPr="00B469D1">
        <w:t>oyenne arithmétique des valeurs absolues des écarts à la moyenne de la série</w:t>
      </w:r>
    </w:p>
    <w:p w14:paraId="097162F9" w14:textId="348930FA" w:rsidR="00B469D1" w:rsidRPr="00A57485" w:rsidRDefault="00B469D1" w:rsidP="00B469D1">
      <w:pPr>
        <w:pStyle w:val="Paragraphedeliste"/>
        <w:numPr>
          <w:ilvl w:val="3"/>
          <w:numId w:val="3"/>
        </w:numPr>
        <w:rPr>
          <w:b/>
          <w:bCs/>
        </w:rPr>
      </w:pPr>
      <w:r w:rsidRPr="00B469D1">
        <w:rPr>
          <w:b/>
          <w:bCs/>
          <w:noProof/>
        </w:rPr>
        <w:drawing>
          <wp:inline distT="0" distB="0" distL="0" distR="0" wp14:anchorId="0E28A431" wp14:editId="45AB583A">
            <wp:extent cx="2321781" cy="681573"/>
            <wp:effectExtent l="0" t="0" r="2540" b="4445"/>
            <wp:docPr id="1332452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2037" name=""/>
                    <pic:cNvPicPr/>
                  </pic:nvPicPr>
                  <pic:blipFill>
                    <a:blip r:embed="rId12"/>
                    <a:stretch>
                      <a:fillRect/>
                    </a:stretch>
                  </pic:blipFill>
                  <pic:spPr>
                    <a:xfrm>
                      <a:off x="0" y="0"/>
                      <a:ext cx="2332825" cy="684815"/>
                    </a:xfrm>
                    <a:prstGeom prst="rect">
                      <a:avLst/>
                    </a:prstGeom>
                  </pic:spPr>
                </pic:pic>
              </a:graphicData>
            </a:graphic>
          </wp:inline>
        </w:drawing>
      </w:r>
    </w:p>
    <w:p w14:paraId="7465130B" w14:textId="2292AC12" w:rsidR="00042C1C" w:rsidRDefault="00042C1C" w:rsidP="00042C1C">
      <w:pPr>
        <w:pStyle w:val="Paragraphedeliste"/>
        <w:numPr>
          <w:ilvl w:val="0"/>
          <w:numId w:val="3"/>
        </w:numPr>
        <w:rPr>
          <w:b/>
          <w:bCs/>
        </w:rPr>
      </w:pPr>
      <w:r>
        <w:rPr>
          <w:b/>
          <w:bCs/>
        </w:rPr>
        <w:t>Valeur centrale</w:t>
      </w:r>
      <w:r w:rsidR="005D0BD2">
        <w:rPr>
          <w:b/>
          <w:bCs/>
        </w:rPr>
        <w:t xml:space="preserve"> / Tendance centrale</w:t>
      </w:r>
    </w:p>
    <w:p w14:paraId="7DD143E3" w14:textId="48E6126A" w:rsidR="005D0BD2" w:rsidRPr="005D0BD2" w:rsidRDefault="005D0BD2" w:rsidP="005D0BD2">
      <w:pPr>
        <w:pStyle w:val="Paragraphedeliste"/>
        <w:numPr>
          <w:ilvl w:val="1"/>
          <w:numId w:val="3"/>
        </w:numPr>
      </w:pPr>
      <w:r w:rsidRPr="005D0BD2">
        <w:t>Mesures qui servent à synthétiser la série étudiée au moyen d’un petit nombre de valeurs « caractéristiques »</w:t>
      </w:r>
    </w:p>
    <w:p w14:paraId="4FE6E438" w14:textId="19CD7079" w:rsidR="00042C1C" w:rsidRDefault="00042C1C" w:rsidP="005D0BD2">
      <w:pPr>
        <w:pStyle w:val="Paragraphedeliste"/>
        <w:numPr>
          <w:ilvl w:val="2"/>
          <w:numId w:val="3"/>
        </w:numPr>
        <w:rPr>
          <w:b/>
          <w:bCs/>
        </w:rPr>
      </w:pPr>
      <w:r>
        <w:rPr>
          <w:b/>
          <w:bCs/>
        </w:rPr>
        <w:t>Moyenne</w:t>
      </w:r>
      <w:r w:rsidR="005C4E36">
        <w:rPr>
          <w:b/>
          <w:bCs/>
        </w:rPr>
        <w:t xml:space="preserve"> (arithmétique)</w:t>
      </w:r>
    </w:p>
    <w:p w14:paraId="6D3A655D" w14:textId="4DEFF8A4" w:rsidR="004359F0" w:rsidRPr="004359F0" w:rsidRDefault="004359F0" w:rsidP="004359F0">
      <w:pPr>
        <w:pStyle w:val="Paragraphedeliste"/>
        <w:numPr>
          <w:ilvl w:val="3"/>
          <w:numId w:val="3"/>
        </w:numPr>
      </w:pPr>
      <w:r w:rsidRPr="004359F0">
        <w:t>Mu µ</w:t>
      </w:r>
    </w:p>
    <w:p w14:paraId="5DCC2F26" w14:textId="4B8561C1" w:rsidR="004E0106" w:rsidRDefault="004E0106" w:rsidP="005D0BD2">
      <w:pPr>
        <w:pStyle w:val="Paragraphedeliste"/>
        <w:numPr>
          <w:ilvl w:val="3"/>
          <w:numId w:val="3"/>
        </w:numPr>
      </w:pPr>
      <w:r w:rsidRPr="002770A7">
        <w:t>Somme des valeurs / nombre de valeurs</w:t>
      </w:r>
    </w:p>
    <w:p w14:paraId="404EFFC3" w14:textId="728786E0" w:rsidR="005D0BD2" w:rsidRDefault="005D0BD2" w:rsidP="005D0BD2">
      <w:pPr>
        <w:pStyle w:val="Paragraphedeliste"/>
        <w:numPr>
          <w:ilvl w:val="3"/>
          <w:numId w:val="3"/>
        </w:numPr>
      </w:pPr>
      <w:r>
        <w:t>Quotient de la somme de toutes les valeurs de la série par l’effectif total</w:t>
      </w:r>
    </w:p>
    <w:p w14:paraId="511F1222" w14:textId="41F9D69A" w:rsidR="00EC3742" w:rsidRDefault="00EC3742" w:rsidP="005D0BD2">
      <w:pPr>
        <w:pStyle w:val="Paragraphedeliste"/>
        <w:numPr>
          <w:ilvl w:val="3"/>
          <w:numId w:val="3"/>
        </w:numPr>
      </w:pPr>
      <w:r>
        <w:t>Sensible aux valeurs extrêmes fortes</w:t>
      </w:r>
    </w:p>
    <w:p w14:paraId="37D4C0F3" w14:textId="671E3B1F" w:rsidR="00EC3742" w:rsidRDefault="00EC3742" w:rsidP="00EC3742">
      <w:pPr>
        <w:pStyle w:val="Paragraphedeliste"/>
        <w:numPr>
          <w:ilvl w:val="4"/>
          <w:numId w:val="3"/>
        </w:numPr>
      </w:pPr>
      <w:r>
        <w:t>Moyenne pas meilleur paramètre de position de ce cas là</w:t>
      </w:r>
    </w:p>
    <w:p w14:paraId="5803FC6F" w14:textId="39F24D60" w:rsidR="00EC3742" w:rsidRPr="004E0106" w:rsidRDefault="00EC3742" w:rsidP="00EC3742">
      <w:pPr>
        <w:pStyle w:val="Paragraphedeliste"/>
        <w:numPr>
          <w:ilvl w:val="5"/>
          <w:numId w:val="3"/>
        </w:numPr>
      </w:pPr>
      <w:r>
        <w:t>Médiane ou Mode meilleur dans ce cas là</w:t>
      </w:r>
    </w:p>
    <w:p w14:paraId="55F2E1F4" w14:textId="1656087E" w:rsidR="00042C1C" w:rsidRDefault="00042C1C" w:rsidP="005D0BD2">
      <w:pPr>
        <w:pStyle w:val="Paragraphedeliste"/>
        <w:numPr>
          <w:ilvl w:val="2"/>
          <w:numId w:val="3"/>
        </w:numPr>
        <w:rPr>
          <w:b/>
          <w:bCs/>
        </w:rPr>
      </w:pPr>
      <w:r>
        <w:rPr>
          <w:b/>
          <w:bCs/>
        </w:rPr>
        <w:t>Médiane</w:t>
      </w:r>
    </w:p>
    <w:p w14:paraId="39ED845C" w14:textId="73B870F6" w:rsidR="004E0106" w:rsidRDefault="004E0106" w:rsidP="005D0BD2">
      <w:pPr>
        <w:pStyle w:val="Paragraphedeliste"/>
        <w:numPr>
          <w:ilvl w:val="3"/>
          <w:numId w:val="3"/>
        </w:numPr>
      </w:pPr>
      <w:r>
        <w:t xml:space="preserve">Valeur (réelle ?) qui sépare la population en deux </w:t>
      </w:r>
      <w:r w:rsidR="005D0BD2">
        <w:t>sous-ensembles de même effectif</w:t>
      </w:r>
    </w:p>
    <w:p w14:paraId="08BD2675" w14:textId="7F6FA0BA" w:rsidR="00837605" w:rsidRDefault="00837605" w:rsidP="005D0BD2">
      <w:pPr>
        <w:pStyle w:val="Paragraphedeliste"/>
        <w:numPr>
          <w:ilvl w:val="4"/>
          <w:numId w:val="3"/>
        </w:numPr>
      </w:pPr>
      <w:r>
        <w:lastRenderedPageBreak/>
        <w:t>Si nombre paire de valeurs, moyenne des 2 valeurs centrales</w:t>
      </w:r>
    </w:p>
    <w:p w14:paraId="642106CF" w14:textId="5E498A43" w:rsidR="005D0BD2" w:rsidRDefault="005D0BD2" w:rsidP="005D0BD2">
      <w:pPr>
        <w:pStyle w:val="Paragraphedeliste"/>
        <w:numPr>
          <w:ilvl w:val="4"/>
          <w:numId w:val="3"/>
        </w:numPr>
      </w:pPr>
      <w:r>
        <w:t>Si nombre impair, valeur centrale</w:t>
      </w:r>
    </w:p>
    <w:p w14:paraId="79F56720" w14:textId="3E0B50F4" w:rsidR="005D0BD2" w:rsidRPr="005C4E36" w:rsidRDefault="005D0BD2" w:rsidP="005D0BD2">
      <w:pPr>
        <w:pStyle w:val="Paragraphedeliste"/>
        <w:numPr>
          <w:ilvl w:val="2"/>
          <w:numId w:val="3"/>
        </w:numPr>
        <w:rPr>
          <w:b/>
          <w:bCs/>
        </w:rPr>
      </w:pPr>
      <w:r w:rsidRPr="005C4E36">
        <w:rPr>
          <w:b/>
          <w:bCs/>
        </w:rPr>
        <w:t>Mode</w:t>
      </w:r>
    </w:p>
    <w:p w14:paraId="0F709883" w14:textId="5FACC2F7" w:rsidR="005D0BD2" w:rsidRDefault="005D0BD2" w:rsidP="005D0BD2">
      <w:pPr>
        <w:pStyle w:val="Paragraphedeliste"/>
        <w:numPr>
          <w:ilvl w:val="3"/>
          <w:numId w:val="3"/>
        </w:numPr>
      </w:pPr>
      <w:r>
        <w:t>Valeur la plus fréquente d’une série statistique</w:t>
      </w:r>
    </w:p>
    <w:p w14:paraId="4D92AF31" w14:textId="1A4E239C" w:rsidR="005D0BD2" w:rsidRDefault="005D0BD2" w:rsidP="005D0BD2">
      <w:pPr>
        <w:pStyle w:val="Paragraphedeliste"/>
        <w:numPr>
          <w:ilvl w:val="3"/>
          <w:numId w:val="3"/>
        </w:numPr>
      </w:pPr>
      <w:r>
        <w:t>Valeur du caractère dont l’effectif est le plus grand</w:t>
      </w:r>
    </w:p>
    <w:p w14:paraId="07F1593B" w14:textId="1538AB28" w:rsidR="005C4E36" w:rsidRDefault="005C4E36" w:rsidP="005D0BD2">
      <w:pPr>
        <w:pStyle w:val="Paragraphedeliste"/>
        <w:numPr>
          <w:ilvl w:val="3"/>
          <w:numId w:val="3"/>
        </w:numPr>
      </w:pPr>
      <w:r>
        <w:t>Il peut exister plusieurs modes si plusieurs valeurs ont même fréquence la + élevée</w:t>
      </w:r>
    </w:p>
    <w:p w14:paraId="06A39352" w14:textId="1EF41CC8" w:rsidR="00FF4B93" w:rsidRDefault="00FF4B93" w:rsidP="00FF4B93">
      <w:pPr>
        <w:pStyle w:val="Paragraphedeliste"/>
        <w:numPr>
          <w:ilvl w:val="0"/>
          <w:numId w:val="3"/>
        </w:numPr>
        <w:rPr>
          <w:b/>
          <w:bCs/>
        </w:rPr>
      </w:pPr>
      <w:r w:rsidRPr="00EF6E5D">
        <w:rPr>
          <w:b/>
          <w:bCs/>
        </w:rPr>
        <w:t>Statistiques descriptives</w:t>
      </w:r>
    </w:p>
    <w:p w14:paraId="34FC46D5" w14:textId="68A11634" w:rsidR="00EF6E5D" w:rsidRDefault="00EF6E5D" w:rsidP="00EF6E5D">
      <w:pPr>
        <w:pStyle w:val="Paragraphedeliste"/>
        <w:numPr>
          <w:ilvl w:val="1"/>
          <w:numId w:val="3"/>
        </w:numPr>
      </w:pPr>
      <w:r w:rsidRPr="00EF6E5D">
        <w:t>Permet de décrire les données avec un plus petit nombre de paramètres</w:t>
      </w:r>
    </w:p>
    <w:p w14:paraId="4661785F" w14:textId="55BCA150" w:rsidR="00EF6E5D" w:rsidRDefault="00EF6E5D" w:rsidP="00EF6E5D">
      <w:pPr>
        <w:pStyle w:val="Paragraphedeliste"/>
        <w:numPr>
          <w:ilvl w:val="2"/>
          <w:numId w:val="3"/>
        </w:numPr>
        <w:rPr>
          <w:b/>
          <w:bCs/>
        </w:rPr>
      </w:pPr>
      <w:r w:rsidRPr="00EF6E5D">
        <w:rPr>
          <w:b/>
          <w:bCs/>
        </w:rPr>
        <w:t>Moyenne</w:t>
      </w:r>
    </w:p>
    <w:p w14:paraId="55FEF5F1" w14:textId="57967814" w:rsidR="00EF6E5D" w:rsidRPr="00EF6E5D" w:rsidRDefault="00EF6E5D" w:rsidP="00EF6E5D">
      <w:pPr>
        <w:pStyle w:val="Paragraphedeliste"/>
        <w:numPr>
          <w:ilvl w:val="3"/>
          <w:numId w:val="3"/>
        </w:numPr>
      </w:pPr>
      <w:r w:rsidRPr="00EF6E5D">
        <w:t>Caractéristique de la position / tendance centrale</w:t>
      </w:r>
    </w:p>
    <w:p w14:paraId="3F51EB7C" w14:textId="6A3D57A1" w:rsidR="00EF6E5D" w:rsidRDefault="00EF6E5D" w:rsidP="00EF6E5D">
      <w:pPr>
        <w:pStyle w:val="Paragraphedeliste"/>
        <w:numPr>
          <w:ilvl w:val="3"/>
          <w:numId w:val="3"/>
        </w:numPr>
        <w:rPr>
          <w:b/>
          <w:bCs/>
        </w:rPr>
      </w:pPr>
      <w:r>
        <w:rPr>
          <w:b/>
          <w:bCs/>
        </w:rPr>
        <w:t>Moyenne arithmétique</w:t>
      </w:r>
    </w:p>
    <w:p w14:paraId="14FC5BAB" w14:textId="0D1E7D5B" w:rsidR="00EF6E5D" w:rsidRDefault="00EF6E5D" w:rsidP="00EF6E5D">
      <w:pPr>
        <w:pStyle w:val="Paragraphedeliste"/>
        <w:numPr>
          <w:ilvl w:val="4"/>
          <w:numId w:val="3"/>
        </w:numPr>
      </w:pPr>
      <w:r w:rsidRPr="00EF6E5D">
        <w:t>Somme des données / nombre de données</w:t>
      </w:r>
    </w:p>
    <w:p w14:paraId="620D11DF" w14:textId="39487E59" w:rsidR="009A3EA7" w:rsidRDefault="009A3EA7" w:rsidP="009A3EA7">
      <w:pPr>
        <w:pStyle w:val="Paragraphedeliste"/>
        <w:numPr>
          <w:ilvl w:val="3"/>
          <w:numId w:val="3"/>
        </w:numPr>
        <w:rPr>
          <w:b/>
          <w:bCs/>
        </w:rPr>
      </w:pPr>
      <w:r w:rsidRPr="009A3EA7">
        <w:rPr>
          <w:b/>
          <w:bCs/>
        </w:rPr>
        <w:t>Médiane</w:t>
      </w:r>
    </w:p>
    <w:p w14:paraId="5620D93E" w14:textId="1803A077" w:rsidR="009A3EA7" w:rsidRDefault="009A3EA7" w:rsidP="009A3EA7">
      <w:pPr>
        <w:pStyle w:val="Paragraphedeliste"/>
        <w:numPr>
          <w:ilvl w:val="3"/>
          <w:numId w:val="3"/>
        </w:numPr>
        <w:rPr>
          <w:b/>
          <w:bCs/>
        </w:rPr>
      </w:pPr>
      <w:r>
        <w:rPr>
          <w:b/>
          <w:bCs/>
        </w:rPr>
        <w:t>Mode</w:t>
      </w:r>
    </w:p>
    <w:p w14:paraId="36E89A0D" w14:textId="0299C544" w:rsidR="00754E4D" w:rsidRDefault="00754E4D" w:rsidP="00754E4D">
      <w:pPr>
        <w:pStyle w:val="Paragraphedeliste"/>
        <w:numPr>
          <w:ilvl w:val="2"/>
          <w:numId w:val="3"/>
        </w:numPr>
        <w:rPr>
          <w:b/>
          <w:bCs/>
        </w:rPr>
      </w:pPr>
      <w:r>
        <w:rPr>
          <w:b/>
          <w:bCs/>
        </w:rPr>
        <w:t>Centile</w:t>
      </w:r>
    </w:p>
    <w:p w14:paraId="6515AFA0" w14:textId="3D5F54E7" w:rsidR="00754E4D" w:rsidRDefault="00754E4D" w:rsidP="00754E4D">
      <w:pPr>
        <w:pStyle w:val="Paragraphedeliste"/>
        <w:numPr>
          <w:ilvl w:val="3"/>
          <w:numId w:val="3"/>
        </w:numPr>
      </w:pPr>
      <w:r w:rsidRPr="00754E4D">
        <w:t>Une des 99 valeurs qui divisent une distribution de donnée en 100 parts égales</w:t>
      </w:r>
      <w:r>
        <w:t xml:space="preserve"> de sorte que le p-ième centile soit la valeur supérieure à p % des autres valeurs</w:t>
      </w:r>
    </w:p>
    <w:p w14:paraId="06B08808" w14:textId="56BEFAF1" w:rsidR="00754E4D" w:rsidRPr="00754E4D" w:rsidRDefault="00754E4D" w:rsidP="00754E4D">
      <w:pPr>
        <w:pStyle w:val="Paragraphedeliste"/>
        <w:numPr>
          <w:ilvl w:val="3"/>
          <w:numId w:val="3"/>
        </w:numPr>
      </w:pPr>
      <w:r w:rsidRPr="00754E4D">
        <w:t>Le 0</w:t>
      </w:r>
      <w:r w:rsidRPr="00754E4D">
        <w:rPr>
          <w:vertAlign w:val="superscript"/>
        </w:rPr>
        <w:t>e</w:t>
      </w:r>
      <w:r w:rsidRPr="00754E4D">
        <w:t xml:space="preserve"> centile est la valeur minimale de la distribution. Le 50</w:t>
      </w:r>
      <w:r w:rsidRPr="00754E4D">
        <w:rPr>
          <w:vertAlign w:val="superscript"/>
        </w:rPr>
        <w:t>e</w:t>
      </w:r>
      <w:r w:rsidRPr="00754E4D">
        <w:t xml:space="preserve"> centile est sa médiane. Le 100</w:t>
      </w:r>
      <w:r w:rsidRPr="00754E4D">
        <w:rPr>
          <w:vertAlign w:val="superscript"/>
        </w:rPr>
        <w:t>e</w:t>
      </w:r>
      <w:r w:rsidRPr="00754E4D">
        <w:t xml:space="preserve"> centile est sa valeur maximale.</w:t>
      </w:r>
    </w:p>
    <w:p w14:paraId="2C3F40A2" w14:textId="6FF1CA9B" w:rsidR="00EF6E5D" w:rsidRPr="00EF6E5D" w:rsidRDefault="00EF6E5D" w:rsidP="00FF4B93">
      <w:pPr>
        <w:pStyle w:val="Paragraphedeliste"/>
        <w:numPr>
          <w:ilvl w:val="0"/>
          <w:numId w:val="3"/>
        </w:numPr>
        <w:rPr>
          <w:b/>
          <w:bCs/>
        </w:rPr>
      </w:pPr>
      <w:r w:rsidRPr="00EF6E5D">
        <w:rPr>
          <w:b/>
          <w:bCs/>
        </w:rPr>
        <w:t>Statistique inférentielle</w:t>
      </w:r>
    </w:p>
    <w:p w14:paraId="7582F7E3" w14:textId="66A324CF" w:rsidR="00EF6E5D" w:rsidRDefault="00EF6E5D" w:rsidP="00EF6E5D">
      <w:pPr>
        <w:pStyle w:val="Paragraphedeliste"/>
        <w:numPr>
          <w:ilvl w:val="1"/>
          <w:numId w:val="3"/>
        </w:numPr>
      </w:pPr>
      <w:r>
        <w:t>Branche de la statistique qui utilise différents outils d’analyse pour tirer des conclusions sur la population à partir de données d’échantillon</w:t>
      </w:r>
    </w:p>
    <w:p w14:paraId="3D7293DB" w14:textId="16EB14D8" w:rsidR="00FF4B93" w:rsidRPr="00EF6E5D" w:rsidRDefault="00FF4B93" w:rsidP="00FF4B93">
      <w:pPr>
        <w:pStyle w:val="Paragraphedeliste"/>
        <w:numPr>
          <w:ilvl w:val="0"/>
          <w:numId w:val="3"/>
        </w:numPr>
        <w:rPr>
          <w:b/>
          <w:bCs/>
        </w:rPr>
      </w:pPr>
      <w:r w:rsidRPr="00EF6E5D">
        <w:rPr>
          <w:b/>
          <w:bCs/>
        </w:rPr>
        <w:t>Inférence statistique</w:t>
      </w:r>
    </w:p>
    <w:p w14:paraId="04E78599" w14:textId="64F987CE" w:rsidR="00FF4B93" w:rsidRDefault="00FF4B93" w:rsidP="00FF4B93">
      <w:pPr>
        <w:pStyle w:val="Paragraphedeliste"/>
        <w:numPr>
          <w:ilvl w:val="1"/>
          <w:numId w:val="3"/>
        </w:numPr>
      </w:pPr>
      <w:r>
        <w:t>Ensemble des techniques qui permet d’indui</w:t>
      </w:r>
      <w:r w:rsidR="00EF6E5D">
        <w:t>r</w:t>
      </w:r>
      <w:r>
        <w:t xml:space="preserve">e les caractéristiques d’un groupe général (la population) à partir </w:t>
      </w:r>
    </w:p>
    <w:p w14:paraId="60A0177C" w14:textId="77777777" w:rsidR="00FA4E4E" w:rsidRPr="00F07551" w:rsidRDefault="00FA4E4E" w:rsidP="00FA4E4E">
      <w:pPr>
        <w:pStyle w:val="Paragraphedeliste"/>
        <w:numPr>
          <w:ilvl w:val="0"/>
          <w:numId w:val="3"/>
        </w:numPr>
        <w:rPr>
          <w:b/>
          <w:bCs/>
        </w:rPr>
      </w:pPr>
      <w:r w:rsidRPr="00F07551">
        <w:rPr>
          <w:b/>
          <w:bCs/>
        </w:rPr>
        <w:t xml:space="preserve">Variable aléatoire </w:t>
      </w:r>
    </w:p>
    <w:p w14:paraId="65585BF8" w14:textId="5ABCD70E" w:rsidR="00FA4E4E" w:rsidRDefault="00FA4E4E" w:rsidP="00FA4E4E">
      <w:pPr>
        <w:pStyle w:val="Paragraphedeliste"/>
        <w:numPr>
          <w:ilvl w:val="1"/>
          <w:numId w:val="3"/>
        </w:numPr>
      </w:pPr>
      <w:r>
        <w:t>Discrète</w:t>
      </w:r>
    </w:p>
    <w:p w14:paraId="1F1AD85E" w14:textId="6E9A262E" w:rsidR="00FA4E4E" w:rsidRDefault="00FA4E4E" w:rsidP="00FA4E4E">
      <w:pPr>
        <w:pStyle w:val="Paragraphedeliste"/>
        <w:numPr>
          <w:ilvl w:val="2"/>
          <w:numId w:val="3"/>
        </w:numPr>
      </w:pPr>
      <w:r>
        <w:t>Variable aléatoire est discrète quand ensemble des valeurs qu’elle peut prendre est fini ou infini dénombrable</w:t>
      </w:r>
    </w:p>
    <w:p w14:paraId="39A6CD7A" w14:textId="254775DD" w:rsidR="00FA4E4E" w:rsidRDefault="00FA4E4E" w:rsidP="00FA4E4E">
      <w:pPr>
        <w:pStyle w:val="Paragraphedeliste"/>
        <w:numPr>
          <w:ilvl w:val="1"/>
          <w:numId w:val="3"/>
        </w:numPr>
      </w:pPr>
      <w:r>
        <w:t>Continue</w:t>
      </w:r>
    </w:p>
    <w:p w14:paraId="1C954EE1" w14:textId="1A95B458" w:rsidR="00FA4E4E" w:rsidRDefault="00FA4E4E" w:rsidP="00FA4E4E">
      <w:pPr>
        <w:pStyle w:val="Paragraphedeliste"/>
        <w:numPr>
          <w:ilvl w:val="2"/>
          <w:numId w:val="3"/>
        </w:numPr>
      </w:pPr>
      <w:r>
        <w:t>On dit qu’une variable est continue si elle prend un nombre infini de valeurs réelles possibles à l’intérieur d’un intervalle donnée</w:t>
      </w:r>
    </w:p>
    <w:p w14:paraId="48DF4F2E" w14:textId="5F574025" w:rsidR="004E0106" w:rsidRDefault="00B164B4" w:rsidP="00B164B4">
      <w:pPr>
        <w:pStyle w:val="Titre2"/>
      </w:pPr>
      <w:bookmarkStart w:id="4" w:name="_Toc193640030"/>
      <w:r>
        <w:t>Choisir les représentations</w:t>
      </w:r>
      <w:bookmarkEnd w:id="4"/>
    </w:p>
    <w:p w14:paraId="04FFAE02" w14:textId="33D58C2B" w:rsidR="004C6C1C" w:rsidRDefault="004C6C1C" w:rsidP="004C6C1C">
      <w:pPr>
        <w:pStyle w:val="Titre3"/>
      </w:pPr>
      <w:bookmarkStart w:id="5" w:name="_Toc193640031"/>
      <w:r>
        <w:t>Indicateurs valeur centrale</w:t>
      </w:r>
      <w:bookmarkEnd w:id="5"/>
    </w:p>
    <w:p w14:paraId="61F20175" w14:textId="0620C225" w:rsidR="004C6C1C" w:rsidRDefault="004C6C1C" w:rsidP="004C6C1C">
      <w:pPr>
        <w:pStyle w:val="Paragraphedeliste"/>
        <w:numPr>
          <w:ilvl w:val="0"/>
          <w:numId w:val="3"/>
        </w:numPr>
      </w:pPr>
      <w:r>
        <w:t>Moyenne pas un bon indicateur quand valeurs extrêmes</w:t>
      </w:r>
    </w:p>
    <w:p w14:paraId="7221F8BA" w14:textId="77003DFE" w:rsidR="004C6C1C" w:rsidRDefault="004C6C1C" w:rsidP="004C6C1C">
      <w:pPr>
        <w:pStyle w:val="Paragraphedeliste"/>
        <w:numPr>
          <w:ilvl w:val="0"/>
          <w:numId w:val="3"/>
        </w:numPr>
      </w:pPr>
      <w:r>
        <w:t>Médiane pas influencée par les valeurs extrêmes</w:t>
      </w:r>
    </w:p>
    <w:p w14:paraId="1DD0C577" w14:textId="0E538BEB" w:rsidR="004C6C1C" w:rsidRDefault="004C6C1C" w:rsidP="004C6C1C">
      <w:pPr>
        <w:pStyle w:val="Titre3"/>
      </w:pPr>
      <w:bookmarkStart w:id="6" w:name="_Toc193640032"/>
      <w:r>
        <w:t>Indicateur dispersion</w:t>
      </w:r>
      <w:bookmarkEnd w:id="6"/>
    </w:p>
    <w:p w14:paraId="0B796CFF" w14:textId="5588833C" w:rsidR="004C6C1C" w:rsidRDefault="004C6C1C" w:rsidP="004C6C1C">
      <w:pPr>
        <w:pStyle w:val="Paragraphedeliste"/>
        <w:numPr>
          <w:ilvl w:val="0"/>
          <w:numId w:val="3"/>
        </w:numPr>
      </w:pPr>
      <w:r>
        <w:t>Ecart-type sensible aux valeurs extrêmes</w:t>
      </w:r>
    </w:p>
    <w:p w14:paraId="5D8B18E5" w14:textId="5BB050AC" w:rsidR="004C6C1C" w:rsidRPr="004C6C1C" w:rsidRDefault="004C6C1C" w:rsidP="004C6C1C">
      <w:pPr>
        <w:pStyle w:val="Paragraphedeliste"/>
        <w:numPr>
          <w:ilvl w:val="0"/>
          <w:numId w:val="3"/>
        </w:numPr>
      </w:pPr>
      <w:r>
        <w:t>Ecart interquartile plus représentatif quand valeurs extrêmes</w:t>
      </w:r>
    </w:p>
    <w:p w14:paraId="1C93C165" w14:textId="5AB68050" w:rsidR="00BF2FC2" w:rsidRPr="00BF2FC2" w:rsidRDefault="00BF2FC2" w:rsidP="004C6C1C">
      <w:pPr>
        <w:pStyle w:val="Titre3"/>
      </w:pPr>
      <w:bookmarkStart w:id="7" w:name="_Toc193640033"/>
      <w:r>
        <w:lastRenderedPageBreak/>
        <w:t>Moyenne</w:t>
      </w:r>
      <w:bookmarkEnd w:id="7"/>
    </w:p>
    <w:p w14:paraId="0A531800" w14:textId="6CD7A06F" w:rsidR="00B164B4" w:rsidRDefault="00B164B4" w:rsidP="00B164B4">
      <w:pPr>
        <w:pStyle w:val="Paragraphedeliste"/>
        <w:numPr>
          <w:ilvl w:val="0"/>
          <w:numId w:val="3"/>
        </w:numPr>
      </w:pPr>
      <w:r>
        <w:t>La moyenne est, au-delà de sa formule, une valeur qui est à égale distance de toutes les valeurs de la série. La moyenne est le point d’équilibre d’une série, cad la somme de ses écarts aux valeurs de la série qui lui sont supérieures est égale à la somme de ses écarts aux valeurs de la série qui lui sont inférieures.</w:t>
      </w:r>
    </w:p>
    <w:p w14:paraId="612F88DB" w14:textId="4F5045AF" w:rsidR="00B164B4" w:rsidRDefault="00B164B4" w:rsidP="00B164B4">
      <w:pPr>
        <w:pStyle w:val="Paragraphedeliste"/>
        <w:numPr>
          <w:ilvl w:val="0"/>
          <w:numId w:val="3"/>
        </w:numPr>
      </w:pPr>
      <w:r w:rsidRPr="00B164B4">
        <w:rPr>
          <w:noProof/>
        </w:rPr>
        <w:drawing>
          <wp:inline distT="0" distB="0" distL="0" distR="0" wp14:anchorId="558E21DD" wp14:editId="37F8961C">
            <wp:extent cx="3935896" cy="1579651"/>
            <wp:effectExtent l="0" t="0" r="7620" b="1905"/>
            <wp:docPr id="83111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837" name=""/>
                    <pic:cNvPicPr/>
                  </pic:nvPicPr>
                  <pic:blipFill>
                    <a:blip r:embed="rId13"/>
                    <a:stretch>
                      <a:fillRect/>
                    </a:stretch>
                  </pic:blipFill>
                  <pic:spPr>
                    <a:xfrm>
                      <a:off x="0" y="0"/>
                      <a:ext cx="3966489" cy="1591929"/>
                    </a:xfrm>
                    <a:prstGeom prst="rect">
                      <a:avLst/>
                    </a:prstGeom>
                  </pic:spPr>
                </pic:pic>
              </a:graphicData>
            </a:graphic>
          </wp:inline>
        </w:drawing>
      </w:r>
    </w:p>
    <w:p w14:paraId="51EACE9E" w14:textId="77777777" w:rsidR="00B164B4" w:rsidRDefault="00B164B4" w:rsidP="00B164B4">
      <w:pPr>
        <w:pStyle w:val="Paragraphedeliste"/>
      </w:pPr>
    </w:p>
    <w:p w14:paraId="5B2C9FF4" w14:textId="3F1AC00A" w:rsidR="00B164B4" w:rsidRDefault="00B164B4" w:rsidP="00B164B4">
      <w:pPr>
        <w:pStyle w:val="Paragraphedeliste"/>
      </w:pPr>
      <w:r w:rsidRPr="00B164B4">
        <w:rPr>
          <w:noProof/>
        </w:rPr>
        <w:drawing>
          <wp:inline distT="0" distB="0" distL="0" distR="0" wp14:anchorId="004608B1" wp14:editId="5C99443B">
            <wp:extent cx="3124863" cy="2022963"/>
            <wp:effectExtent l="0" t="0" r="0" b="0"/>
            <wp:docPr id="829401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1632" name=""/>
                    <pic:cNvPicPr/>
                  </pic:nvPicPr>
                  <pic:blipFill>
                    <a:blip r:embed="rId14"/>
                    <a:stretch>
                      <a:fillRect/>
                    </a:stretch>
                  </pic:blipFill>
                  <pic:spPr>
                    <a:xfrm>
                      <a:off x="0" y="0"/>
                      <a:ext cx="3141455" cy="2033705"/>
                    </a:xfrm>
                    <a:prstGeom prst="rect">
                      <a:avLst/>
                    </a:prstGeom>
                  </pic:spPr>
                </pic:pic>
              </a:graphicData>
            </a:graphic>
          </wp:inline>
        </w:drawing>
      </w:r>
    </w:p>
    <w:p w14:paraId="398105B8" w14:textId="77777777" w:rsidR="00B164B4" w:rsidRDefault="00B164B4" w:rsidP="00B164B4">
      <w:pPr>
        <w:pStyle w:val="Paragraphedeliste"/>
      </w:pPr>
    </w:p>
    <w:p w14:paraId="742B3AF0" w14:textId="6B00114B" w:rsidR="00B164B4" w:rsidRDefault="00B164B4" w:rsidP="00B164B4">
      <w:pPr>
        <w:pStyle w:val="Paragraphedeliste"/>
        <w:numPr>
          <w:ilvl w:val="0"/>
          <w:numId w:val="3"/>
        </w:numPr>
      </w:pPr>
      <w:r>
        <w:t xml:space="preserve">Exercice : </w:t>
      </w:r>
    </w:p>
    <w:p w14:paraId="2B671B69" w14:textId="77777777" w:rsidR="00B164B4" w:rsidRDefault="00B164B4" w:rsidP="00B164B4">
      <w:pPr>
        <w:pStyle w:val="Paragraphedeliste"/>
      </w:pPr>
    </w:p>
    <w:p w14:paraId="462242BD" w14:textId="7596957A" w:rsidR="00B164B4" w:rsidRDefault="00B164B4" w:rsidP="00BF2FC2">
      <w:pPr>
        <w:pStyle w:val="Paragraphedeliste"/>
      </w:pPr>
      <w:r w:rsidRPr="00B164B4">
        <w:rPr>
          <w:noProof/>
        </w:rPr>
        <w:drawing>
          <wp:inline distT="0" distB="0" distL="0" distR="0" wp14:anchorId="2CF167E0" wp14:editId="70787940">
            <wp:extent cx="3959750" cy="1765563"/>
            <wp:effectExtent l="0" t="0" r="3175" b="6350"/>
            <wp:docPr id="1323210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0219" name=""/>
                    <pic:cNvPicPr/>
                  </pic:nvPicPr>
                  <pic:blipFill>
                    <a:blip r:embed="rId15"/>
                    <a:stretch>
                      <a:fillRect/>
                    </a:stretch>
                  </pic:blipFill>
                  <pic:spPr>
                    <a:xfrm>
                      <a:off x="0" y="0"/>
                      <a:ext cx="3964492" cy="1767677"/>
                    </a:xfrm>
                    <a:prstGeom prst="rect">
                      <a:avLst/>
                    </a:prstGeom>
                  </pic:spPr>
                </pic:pic>
              </a:graphicData>
            </a:graphic>
          </wp:inline>
        </w:drawing>
      </w:r>
    </w:p>
    <w:p w14:paraId="5B7FC7A8" w14:textId="587D2AA0" w:rsidR="00BF2FC2" w:rsidRDefault="004359F0" w:rsidP="004359F0">
      <w:pPr>
        <w:pStyle w:val="Titre2"/>
      </w:pPr>
      <w:bookmarkStart w:id="8" w:name="_Toc193640034"/>
      <w:r>
        <w:t>Population vs Echantillon</w:t>
      </w:r>
      <w:bookmarkEnd w:id="8"/>
    </w:p>
    <w:p w14:paraId="289F45B9" w14:textId="0C198423" w:rsidR="004359F0" w:rsidRDefault="004359F0" w:rsidP="004359F0">
      <w:pPr>
        <w:pStyle w:val="Paragraphedeliste"/>
        <w:numPr>
          <w:ilvl w:val="0"/>
          <w:numId w:val="3"/>
        </w:numPr>
      </w:pPr>
      <w:r>
        <w:t>Moyenne de XXX sur la population française</w:t>
      </w:r>
    </w:p>
    <w:p w14:paraId="2AC67429" w14:textId="0FC123F5" w:rsidR="004359F0" w:rsidRDefault="004359F0" w:rsidP="004359F0">
      <w:pPr>
        <w:pStyle w:val="Paragraphedeliste"/>
        <w:numPr>
          <w:ilvl w:val="1"/>
          <w:numId w:val="3"/>
        </w:numPr>
      </w:pPr>
      <w:r>
        <w:t xml:space="preserve">Paramètre </w:t>
      </w:r>
      <w:r w:rsidR="00325A27">
        <w:t>théorique réel mais impossible à calculer</w:t>
      </w:r>
    </w:p>
    <w:p w14:paraId="63A664BA" w14:textId="4C0BBF1E" w:rsidR="00325A27" w:rsidRDefault="00325A27" w:rsidP="004359F0">
      <w:pPr>
        <w:pStyle w:val="Paragraphedeliste"/>
        <w:numPr>
          <w:ilvl w:val="1"/>
          <w:numId w:val="3"/>
        </w:numPr>
      </w:pPr>
      <w:r>
        <w:t>Donc on sélectionne un échantillon (prélèvement aléatoire pour limiter les biais)</w:t>
      </w:r>
    </w:p>
    <w:p w14:paraId="50251E9B" w14:textId="77777777" w:rsidR="00BA7FE2" w:rsidRDefault="00325A27" w:rsidP="00325A27">
      <w:pPr>
        <w:pStyle w:val="Paragraphedeliste"/>
        <w:numPr>
          <w:ilvl w:val="2"/>
          <w:numId w:val="3"/>
        </w:numPr>
      </w:pPr>
      <w:r>
        <w:t>Moyenne</w:t>
      </w:r>
    </w:p>
    <w:p w14:paraId="64DEFD8C" w14:textId="4E3D7959" w:rsidR="00325A27" w:rsidRDefault="00BA7FE2" w:rsidP="00BA7FE2">
      <w:pPr>
        <w:pStyle w:val="Paragraphedeliste"/>
        <w:numPr>
          <w:ilvl w:val="3"/>
          <w:numId w:val="3"/>
        </w:numPr>
      </w:pPr>
      <w:r>
        <w:t>Population</w:t>
      </w:r>
    </w:p>
    <w:p w14:paraId="10BE72C4" w14:textId="25ACF67F" w:rsidR="00325A27" w:rsidRDefault="00325A27" w:rsidP="00BA7FE2">
      <w:pPr>
        <w:pStyle w:val="Paragraphedeliste"/>
        <w:numPr>
          <w:ilvl w:val="4"/>
          <w:numId w:val="3"/>
        </w:numPr>
      </w:pPr>
      <w:proofErr w:type="gramStart"/>
      <w:r w:rsidRPr="004359F0">
        <w:t>µ</w:t>
      </w:r>
      <w:proofErr w:type="gramEnd"/>
      <w:r w:rsidR="001D12DF">
        <w:t xml:space="preserve"> (espérance ?)</w:t>
      </w:r>
    </w:p>
    <w:p w14:paraId="2159B42B" w14:textId="1E208A54" w:rsidR="00A36D80" w:rsidRDefault="00A36D80" w:rsidP="00BA7FE2">
      <w:pPr>
        <w:pStyle w:val="Paragraphedeliste"/>
        <w:numPr>
          <w:ilvl w:val="4"/>
          <w:numId w:val="3"/>
        </w:numPr>
      </w:pPr>
      <w:r>
        <w:lastRenderedPageBreak/>
        <w:t>Paramètre</w:t>
      </w:r>
    </w:p>
    <w:p w14:paraId="248A487A" w14:textId="6D082966" w:rsidR="00325A27" w:rsidRDefault="00BA7FE2" w:rsidP="00BA7FE2">
      <w:pPr>
        <w:pStyle w:val="Paragraphedeliste"/>
        <w:numPr>
          <w:ilvl w:val="3"/>
          <w:numId w:val="3"/>
        </w:numPr>
      </w:pPr>
      <w:r>
        <w:t>Échantillon</w:t>
      </w:r>
    </w:p>
    <w:p w14:paraId="3D73FD03" w14:textId="43E929B2" w:rsidR="00325A27" w:rsidRDefault="00325A27" w:rsidP="00BA7FE2">
      <w:pPr>
        <w:pStyle w:val="Paragraphedeliste"/>
        <w:numPr>
          <w:ilvl w:val="4"/>
          <w:numId w:val="3"/>
        </w:numPr>
      </w:pPr>
      <m:oMath>
        <m:r>
          <w:rPr>
            <w:rFonts w:ascii="Cambria Math" w:hAnsi="Cambria Math"/>
            <w:i/>
            <w:noProof/>
          </w:rPr>
          <w:drawing>
            <wp:inline distT="0" distB="0" distL="0" distR="0" wp14:anchorId="62F15E77" wp14:editId="6D9022C1">
              <wp:extent cx="176082" cy="182880"/>
              <wp:effectExtent l="0" t="0" r="0" b="7620"/>
              <wp:docPr id="948153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242" cy="192393"/>
                      </a:xfrm>
                      <a:prstGeom prst="rect">
                        <a:avLst/>
                      </a:prstGeom>
                      <a:noFill/>
                      <a:ln>
                        <a:noFill/>
                      </a:ln>
                    </pic:spPr>
                  </pic:pic>
                </a:graphicData>
              </a:graphic>
            </wp:inline>
          </w:drawing>
        </m:r>
      </m:oMath>
    </w:p>
    <w:p w14:paraId="5802BCCE" w14:textId="4325BB6F" w:rsidR="00A36D80" w:rsidRDefault="00A36D80" w:rsidP="00BA7FE2">
      <w:pPr>
        <w:pStyle w:val="Paragraphedeliste"/>
        <w:numPr>
          <w:ilvl w:val="4"/>
          <w:numId w:val="3"/>
        </w:numPr>
      </w:pPr>
      <w:r>
        <w:t>Statistique</w:t>
      </w:r>
    </w:p>
    <w:p w14:paraId="5DA219C7" w14:textId="43856319" w:rsidR="00EF3629" w:rsidRDefault="00EF3629" w:rsidP="00EF3629">
      <w:r w:rsidRPr="00EF3629">
        <w:rPr>
          <w:noProof/>
        </w:rPr>
        <w:drawing>
          <wp:inline distT="0" distB="0" distL="0" distR="0" wp14:anchorId="6F3780DC" wp14:editId="0AE74A81">
            <wp:extent cx="5760720" cy="1062355"/>
            <wp:effectExtent l="0" t="0" r="0" b="4445"/>
            <wp:docPr id="1442261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1745" name=""/>
                    <pic:cNvPicPr/>
                  </pic:nvPicPr>
                  <pic:blipFill>
                    <a:blip r:embed="rId17"/>
                    <a:stretch>
                      <a:fillRect/>
                    </a:stretch>
                  </pic:blipFill>
                  <pic:spPr>
                    <a:xfrm>
                      <a:off x="0" y="0"/>
                      <a:ext cx="5760720" cy="1062355"/>
                    </a:xfrm>
                    <a:prstGeom prst="rect">
                      <a:avLst/>
                    </a:prstGeom>
                  </pic:spPr>
                </pic:pic>
              </a:graphicData>
            </a:graphic>
          </wp:inline>
        </w:drawing>
      </w:r>
    </w:p>
    <w:p w14:paraId="5B799E6B" w14:textId="126B654E" w:rsidR="00BA7FE2" w:rsidRDefault="00BA7FE2" w:rsidP="00BA7FE2">
      <w:r w:rsidRPr="00BA7FE2">
        <w:rPr>
          <w:noProof/>
        </w:rPr>
        <w:drawing>
          <wp:inline distT="0" distB="0" distL="0" distR="0" wp14:anchorId="3D1A2AC4" wp14:editId="68348D27">
            <wp:extent cx="5760720" cy="2115185"/>
            <wp:effectExtent l="0" t="0" r="0" b="0"/>
            <wp:docPr id="9994417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1789" name=""/>
                    <pic:cNvPicPr/>
                  </pic:nvPicPr>
                  <pic:blipFill>
                    <a:blip r:embed="rId18"/>
                    <a:stretch>
                      <a:fillRect/>
                    </a:stretch>
                  </pic:blipFill>
                  <pic:spPr>
                    <a:xfrm>
                      <a:off x="0" y="0"/>
                      <a:ext cx="5760720" cy="2115185"/>
                    </a:xfrm>
                    <a:prstGeom prst="rect">
                      <a:avLst/>
                    </a:prstGeom>
                  </pic:spPr>
                </pic:pic>
              </a:graphicData>
            </a:graphic>
          </wp:inline>
        </w:drawing>
      </w:r>
    </w:p>
    <w:p w14:paraId="0A70FCF1" w14:textId="5233ED79" w:rsidR="00BA7FE2" w:rsidRDefault="00BA7FE2" w:rsidP="00BA7FE2">
      <w:pPr>
        <w:pStyle w:val="Paragraphedeliste"/>
        <w:numPr>
          <w:ilvl w:val="0"/>
          <w:numId w:val="3"/>
        </w:numPr>
      </w:pPr>
      <w:r>
        <w:t>Variance corrigée</w:t>
      </w:r>
    </w:p>
    <w:p w14:paraId="5F6B04E8" w14:textId="77777777" w:rsidR="003F6C99" w:rsidRPr="003F6C99" w:rsidRDefault="003F6C99" w:rsidP="003F6C99">
      <w:pPr>
        <w:pStyle w:val="Paragraphedeliste"/>
        <w:numPr>
          <w:ilvl w:val="1"/>
          <w:numId w:val="3"/>
        </w:numPr>
      </w:pPr>
      <w:r w:rsidRPr="003F6C99">
        <w:t>La formule pour calculer la variance et donc l'écart-type n'est pas la même selon qu'il s'agit des données relatives à une population ou des données relatives à un échantillon.</w:t>
      </w:r>
    </w:p>
    <w:p w14:paraId="76C785F5" w14:textId="14B820E1" w:rsidR="003F6C99" w:rsidRDefault="003F6C99" w:rsidP="003F6C99">
      <w:pPr>
        <w:pStyle w:val="Paragraphedeliste"/>
        <w:numPr>
          <w:ilvl w:val="2"/>
          <w:numId w:val="3"/>
        </w:numPr>
      </w:pPr>
      <w:r w:rsidRPr="003F6C99">
        <w:t>Si les données ont été collectées auprès de la population, on divise la somme des carrés des écarts à la moyenne par le nombre d'individus de la population ‍</w:t>
      </w:r>
      <w:r>
        <w:t>N</w:t>
      </w:r>
      <w:r w:rsidRPr="003F6C99">
        <w:t>.</w:t>
      </w:r>
    </w:p>
    <w:p w14:paraId="6909E0BF" w14:textId="3D113B0A" w:rsidR="003F6C99" w:rsidRDefault="003F6C99" w:rsidP="003F6C99">
      <w:pPr>
        <w:pStyle w:val="Paragraphedeliste"/>
        <w:numPr>
          <w:ilvl w:val="3"/>
          <w:numId w:val="3"/>
        </w:numPr>
      </w:pPr>
    </w:p>
    <w:p w14:paraId="74AE7B82" w14:textId="61721F61" w:rsidR="003F6C99" w:rsidRDefault="003F6C99" w:rsidP="003F6C99">
      <w:pPr>
        <w:pStyle w:val="Paragraphedeliste"/>
        <w:numPr>
          <w:ilvl w:val="2"/>
          <w:numId w:val="3"/>
        </w:numPr>
      </w:pPr>
      <w:r w:rsidRPr="003F6C99">
        <w:t>Si les données ont été collectées auprès d'un échantillon représentatif de la population constitué de ‍ </w:t>
      </w:r>
      <w:proofErr w:type="gramStart"/>
      <w:r>
        <w:t xml:space="preserve">n  </w:t>
      </w:r>
      <w:r w:rsidRPr="003F6C99">
        <w:t>individus</w:t>
      </w:r>
      <w:proofErr w:type="gramEnd"/>
      <w:r w:rsidRPr="003F6C99">
        <w:t>, on doit diviser par</w:t>
      </w:r>
      <w:r>
        <w:t xml:space="preserve">  n – 1 .</w:t>
      </w:r>
    </w:p>
    <w:p w14:paraId="00F73627" w14:textId="1421DE07" w:rsidR="003F6C99" w:rsidRDefault="003F6C99" w:rsidP="003F6C99">
      <w:pPr>
        <w:pStyle w:val="Paragraphedeliste"/>
        <w:numPr>
          <w:ilvl w:val="3"/>
          <w:numId w:val="3"/>
        </w:numPr>
      </w:pPr>
    </w:p>
    <w:p w14:paraId="102631DC" w14:textId="2C2482E6" w:rsidR="00BA7FE2" w:rsidRDefault="00BA7FE2" w:rsidP="00BA7FE2">
      <w:pPr>
        <w:pStyle w:val="Paragraphedeliste"/>
        <w:numPr>
          <w:ilvl w:val="1"/>
          <w:numId w:val="3"/>
        </w:numPr>
      </w:pPr>
      <w:r>
        <w:t>Meilleur estimateur de la variance d’une population à partir d’un échantillon</w:t>
      </w:r>
    </w:p>
    <w:p w14:paraId="6F1873B3" w14:textId="47565519" w:rsidR="00BA7FE2" w:rsidRDefault="00BA7FE2" w:rsidP="00BA7FE2">
      <w:pPr>
        <w:pStyle w:val="Paragraphedeliste"/>
        <w:numPr>
          <w:ilvl w:val="1"/>
          <w:numId w:val="3"/>
        </w:numPr>
      </w:pPr>
      <w:r>
        <w:t>Tendance à être sous-estimée (surtout quand taille échantillon faible)</w:t>
      </w:r>
    </w:p>
    <w:p w14:paraId="4197F15A" w14:textId="70F7903B" w:rsidR="00BA7FE2" w:rsidRDefault="00BA7FE2" w:rsidP="00BA7FE2">
      <w:pPr>
        <w:pStyle w:val="Paragraphedeliste"/>
        <w:numPr>
          <w:ilvl w:val="1"/>
          <w:numId w:val="3"/>
        </w:numPr>
      </w:pPr>
      <w:r>
        <w:t>Il faut diviser par N – 1</w:t>
      </w:r>
    </w:p>
    <w:p w14:paraId="76D3AC4B" w14:textId="2B14451B" w:rsidR="00BA7FE2" w:rsidRDefault="00BA7FE2" w:rsidP="00BA7FE2">
      <w:pPr>
        <w:pStyle w:val="Paragraphedeliste"/>
        <w:numPr>
          <w:ilvl w:val="1"/>
          <w:numId w:val="3"/>
        </w:numPr>
      </w:pPr>
      <w:r w:rsidRPr="00BA7FE2">
        <w:rPr>
          <w:noProof/>
        </w:rPr>
        <w:drawing>
          <wp:inline distT="0" distB="0" distL="0" distR="0" wp14:anchorId="43ABDFB9" wp14:editId="5B6AE5F6">
            <wp:extent cx="4260562" cy="866692"/>
            <wp:effectExtent l="0" t="0" r="6985" b="0"/>
            <wp:docPr id="50911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2599" name=""/>
                    <pic:cNvPicPr/>
                  </pic:nvPicPr>
                  <pic:blipFill>
                    <a:blip r:embed="rId19"/>
                    <a:stretch>
                      <a:fillRect/>
                    </a:stretch>
                  </pic:blipFill>
                  <pic:spPr>
                    <a:xfrm>
                      <a:off x="0" y="0"/>
                      <a:ext cx="4275314" cy="869693"/>
                    </a:xfrm>
                    <a:prstGeom prst="rect">
                      <a:avLst/>
                    </a:prstGeom>
                  </pic:spPr>
                </pic:pic>
              </a:graphicData>
            </a:graphic>
          </wp:inline>
        </w:drawing>
      </w:r>
    </w:p>
    <w:p w14:paraId="3D72C56D" w14:textId="328A1951" w:rsidR="00EF3629" w:rsidRDefault="00EF3629" w:rsidP="00EF3629">
      <w:r w:rsidRPr="00EF3629">
        <w:rPr>
          <w:noProof/>
        </w:rPr>
        <w:lastRenderedPageBreak/>
        <w:drawing>
          <wp:inline distT="0" distB="0" distL="0" distR="0" wp14:anchorId="76FA042D" wp14:editId="2046B5D8">
            <wp:extent cx="5760720" cy="1666240"/>
            <wp:effectExtent l="0" t="0" r="0" b="0"/>
            <wp:docPr id="1245587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7741" name=""/>
                    <pic:cNvPicPr/>
                  </pic:nvPicPr>
                  <pic:blipFill>
                    <a:blip r:embed="rId20"/>
                    <a:stretch>
                      <a:fillRect/>
                    </a:stretch>
                  </pic:blipFill>
                  <pic:spPr>
                    <a:xfrm>
                      <a:off x="0" y="0"/>
                      <a:ext cx="5760720" cy="1666240"/>
                    </a:xfrm>
                    <a:prstGeom prst="rect">
                      <a:avLst/>
                    </a:prstGeom>
                  </pic:spPr>
                </pic:pic>
              </a:graphicData>
            </a:graphic>
          </wp:inline>
        </w:drawing>
      </w:r>
    </w:p>
    <w:p w14:paraId="1705AC45" w14:textId="754BA526" w:rsidR="00BA7FE2" w:rsidRDefault="00BA7FE2" w:rsidP="00BA7FE2">
      <w:pPr>
        <w:pStyle w:val="Paragraphedeliste"/>
        <w:numPr>
          <w:ilvl w:val="0"/>
          <w:numId w:val="3"/>
        </w:numPr>
      </w:pPr>
      <w:r>
        <w:t>Ecart-type corrigé</w:t>
      </w:r>
    </w:p>
    <w:p w14:paraId="3EF342D6" w14:textId="77777777" w:rsidR="007B498F" w:rsidRDefault="00BA7FE2" w:rsidP="00BA7FE2">
      <w:pPr>
        <w:pStyle w:val="Paragraphedeliste"/>
        <w:numPr>
          <w:ilvl w:val="1"/>
          <w:numId w:val="3"/>
        </w:numPr>
      </w:pPr>
      <w:r>
        <w:t>Racine carré</w:t>
      </w:r>
      <w:r w:rsidR="004E33A7">
        <w:t>e</w:t>
      </w:r>
      <w:r>
        <w:t xml:space="preserve"> de la variance corrigée</w:t>
      </w:r>
    </w:p>
    <w:p w14:paraId="6D48859F" w14:textId="59D208FE" w:rsidR="003F6C99" w:rsidRDefault="003F6C99" w:rsidP="003F6C99">
      <w:pPr>
        <w:pStyle w:val="Paragraphedeliste"/>
        <w:numPr>
          <w:ilvl w:val="1"/>
          <w:numId w:val="3"/>
        </w:numPr>
      </w:pPr>
      <w:r w:rsidRPr="003F6C99">
        <w:rPr>
          <w:noProof/>
        </w:rPr>
        <w:drawing>
          <wp:inline distT="0" distB="0" distL="0" distR="0" wp14:anchorId="2FB3B440" wp14:editId="1C16C342">
            <wp:extent cx="2441051" cy="950796"/>
            <wp:effectExtent l="0" t="0" r="0" b="1905"/>
            <wp:docPr id="1248750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361" name=""/>
                    <pic:cNvPicPr/>
                  </pic:nvPicPr>
                  <pic:blipFill>
                    <a:blip r:embed="rId21"/>
                    <a:stretch>
                      <a:fillRect/>
                    </a:stretch>
                  </pic:blipFill>
                  <pic:spPr>
                    <a:xfrm>
                      <a:off x="0" y="0"/>
                      <a:ext cx="2450640" cy="954531"/>
                    </a:xfrm>
                    <a:prstGeom prst="rect">
                      <a:avLst/>
                    </a:prstGeom>
                  </pic:spPr>
                </pic:pic>
              </a:graphicData>
            </a:graphic>
          </wp:inline>
        </w:drawing>
      </w:r>
      <w:r w:rsidRPr="003F6C99">
        <w:rPr>
          <w:noProof/>
        </w:rPr>
        <w:drawing>
          <wp:inline distT="0" distB="0" distL="0" distR="0" wp14:anchorId="4AE5D169" wp14:editId="6D9F79EA">
            <wp:extent cx="2297927" cy="1023502"/>
            <wp:effectExtent l="0" t="0" r="7620" b="5715"/>
            <wp:docPr id="18816536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3676" name=""/>
                    <pic:cNvPicPr/>
                  </pic:nvPicPr>
                  <pic:blipFill>
                    <a:blip r:embed="rId22"/>
                    <a:stretch>
                      <a:fillRect/>
                    </a:stretch>
                  </pic:blipFill>
                  <pic:spPr>
                    <a:xfrm>
                      <a:off x="0" y="0"/>
                      <a:ext cx="2325673" cy="1035860"/>
                    </a:xfrm>
                    <a:prstGeom prst="rect">
                      <a:avLst/>
                    </a:prstGeom>
                  </pic:spPr>
                </pic:pic>
              </a:graphicData>
            </a:graphic>
          </wp:inline>
        </w:drawing>
      </w:r>
    </w:p>
    <w:p w14:paraId="42C43D8C" w14:textId="656EB510" w:rsidR="00BA7FE2" w:rsidRDefault="007B498F" w:rsidP="00BA7FE2">
      <w:pPr>
        <w:pStyle w:val="Paragraphedeliste"/>
        <w:numPr>
          <w:ilvl w:val="1"/>
          <w:numId w:val="3"/>
        </w:numPr>
      </w:pPr>
      <w:r>
        <w:t>N</w:t>
      </w:r>
      <w:r w:rsidR="00BA7FE2">
        <w:t xml:space="preserve">’est pas le meilleur estimateur de l’écart-type d’une population car </w:t>
      </w:r>
      <w:r w:rsidR="004E33A7">
        <w:t>racine carrée</w:t>
      </w:r>
      <w:r w:rsidR="00BA7FE2">
        <w:t xml:space="preserve"> n’est pas une fonction linéaire</w:t>
      </w:r>
    </w:p>
    <w:p w14:paraId="0D89F011" w14:textId="4899C34A" w:rsidR="004E33A7" w:rsidRDefault="004E33A7" w:rsidP="004E33A7">
      <w:pPr>
        <w:pStyle w:val="Paragraphedeliste"/>
        <w:numPr>
          <w:ilvl w:val="2"/>
          <w:numId w:val="3"/>
        </w:numPr>
      </w:pPr>
      <w:r>
        <w:t>Donc correction dépend totalement de la distribution de la population</w:t>
      </w:r>
    </w:p>
    <w:p w14:paraId="1EF4666D" w14:textId="6CF1B584" w:rsidR="007A06DF" w:rsidRDefault="007A06DF" w:rsidP="007A06DF">
      <w:pPr>
        <w:pStyle w:val="Titre2"/>
      </w:pPr>
      <w:bookmarkStart w:id="9" w:name="_Toc193640035"/>
      <w:r>
        <w:t>Valeurs aberrantes</w:t>
      </w:r>
      <w:bookmarkEnd w:id="9"/>
    </w:p>
    <w:p w14:paraId="59A66221" w14:textId="63C57C06" w:rsidR="007A06DF" w:rsidRDefault="007A06DF" w:rsidP="007A06DF">
      <w:pPr>
        <w:pStyle w:val="Paragraphedeliste"/>
        <w:numPr>
          <w:ilvl w:val="0"/>
          <w:numId w:val="3"/>
        </w:numPr>
      </w:pPr>
      <w:r>
        <w:t>Si &lt; Q1 – 1.5 x I (espace interquartile)</w:t>
      </w:r>
    </w:p>
    <w:p w14:paraId="7B5D9E8B" w14:textId="4D420428" w:rsidR="007A06DF" w:rsidRDefault="007A06DF" w:rsidP="007A06DF">
      <w:pPr>
        <w:pStyle w:val="Paragraphedeliste"/>
        <w:numPr>
          <w:ilvl w:val="0"/>
          <w:numId w:val="3"/>
        </w:numPr>
      </w:pPr>
      <w:r>
        <w:t>Si &gt; Q3 + 1.5 x I (espace interquartile)</w:t>
      </w:r>
    </w:p>
    <w:p w14:paraId="70BF546B" w14:textId="5F72F493" w:rsidR="007A06DF" w:rsidRDefault="007A06DF" w:rsidP="007A06DF">
      <w:pPr>
        <w:pStyle w:val="Paragraphedeliste"/>
        <w:numPr>
          <w:ilvl w:val="0"/>
          <w:numId w:val="3"/>
        </w:numPr>
      </w:pPr>
      <w:r w:rsidRPr="007A06DF">
        <w:rPr>
          <w:noProof/>
        </w:rPr>
        <w:drawing>
          <wp:inline distT="0" distB="0" distL="0" distR="0" wp14:anchorId="581DA503" wp14:editId="560CA7BC">
            <wp:extent cx="5760720" cy="2529840"/>
            <wp:effectExtent l="0" t="0" r="0" b="3810"/>
            <wp:docPr id="886277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7696" name=""/>
                    <pic:cNvPicPr/>
                  </pic:nvPicPr>
                  <pic:blipFill>
                    <a:blip r:embed="rId23"/>
                    <a:stretch>
                      <a:fillRect/>
                    </a:stretch>
                  </pic:blipFill>
                  <pic:spPr>
                    <a:xfrm>
                      <a:off x="0" y="0"/>
                      <a:ext cx="5760720" cy="2529840"/>
                    </a:xfrm>
                    <a:prstGeom prst="rect">
                      <a:avLst/>
                    </a:prstGeom>
                  </pic:spPr>
                </pic:pic>
              </a:graphicData>
            </a:graphic>
          </wp:inline>
        </w:drawing>
      </w:r>
    </w:p>
    <w:p w14:paraId="0F70BBE5" w14:textId="3864BCB0" w:rsidR="007A06DF" w:rsidRDefault="007A06DF" w:rsidP="007A06DF">
      <w:pPr>
        <w:pStyle w:val="Paragraphedeliste"/>
        <w:numPr>
          <w:ilvl w:val="0"/>
          <w:numId w:val="3"/>
        </w:numPr>
      </w:pPr>
      <w:r w:rsidRPr="007A06DF">
        <w:rPr>
          <w:noProof/>
        </w:rPr>
        <w:drawing>
          <wp:inline distT="0" distB="0" distL="0" distR="0" wp14:anchorId="0BA7724C" wp14:editId="1A16FE90">
            <wp:extent cx="5760720" cy="934720"/>
            <wp:effectExtent l="0" t="0" r="0" b="0"/>
            <wp:docPr id="262048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8075" name=""/>
                    <pic:cNvPicPr/>
                  </pic:nvPicPr>
                  <pic:blipFill>
                    <a:blip r:embed="rId24"/>
                    <a:stretch>
                      <a:fillRect/>
                    </a:stretch>
                  </pic:blipFill>
                  <pic:spPr>
                    <a:xfrm>
                      <a:off x="0" y="0"/>
                      <a:ext cx="5760720" cy="934720"/>
                    </a:xfrm>
                    <a:prstGeom prst="rect">
                      <a:avLst/>
                    </a:prstGeom>
                  </pic:spPr>
                </pic:pic>
              </a:graphicData>
            </a:graphic>
          </wp:inline>
        </w:drawing>
      </w:r>
    </w:p>
    <w:p w14:paraId="078AEFBA" w14:textId="0EB96960" w:rsidR="007A06DF" w:rsidRDefault="007A06DF" w:rsidP="007A06DF">
      <w:pPr>
        <w:pStyle w:val="Paragraphedeliste"/>
        <w:numPr>
          <w:ilvl w:val="0"/>
          <w:numId w:val="3"/>
        </w:numPr>
      </w:pPr>
      <w:r w:rsidRPr="007A06DF">
        <w:rPr>
          <w:noProof/>
        </w:rPr>
        <w:lastRenderedPageBreak/>
        <w:drawing>
          <wp:inline distT="0" distB="0" distL="0" distR="0" wp14:anchorId="7A0C4FCE" wp14:editId="221875EC">
            <wp:extent cx="4921857" cy="2731110"/>
            <wp:effectExtent l="0" t="0" r="0" b="0"/>
            <wp:docPr id="1015629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9056" name=""/>
                    <pic:cNvPicPr/>
                  </pic:nvPicPr>
                  <pic:blipFill>
                    <a:blip r:embed="rId25"/>
                    <a:stretch>
                      <a:fillRect/>
                    </a:stretch>
                  </pic:blipFill>
                  <pic:spPr>
                    <a:xfrm>
                      <a:off x="0" y="0"/>
                      <a:ext cx="4927081" cy="2734009"/>
                    </a:xfrm>
                    <a:prstGeom prst="rect">
                      <a:avLst/>
                    </a:prstGeom>
                  </pic:spPr>
                </pic:pic>
              </a:graphicData>
            </a:graphic>
          </wp:inline>
        </w:drawing>
      </w:r>
    </w:p>
    <w:p w14:paraId="411DFFD1" w14:textId="1067546A" w:rsidR="007A06DF" w:rsidRDefault="007A06DF" w:rsidP="007A06DF">
      <w:pPr>
        <w:pStyle w:val="Paragraphedeliste"/>
        <w:numPr>
          <w:ilvl w:val="0"/>
          <w:numId w:val="3"/>
        </w:numPr>
      </w:pPr>
      <w:r>
        <w:t>Diagramme avant et sans les valeurs aberrantes</w:t>
      </w:r>
    </w:p>
    <w:p w14:paraId="7E212103" w14:textId="60A07421" w:rsidR="00FA4E4E" w:rsidRDefault="00FA4E4E" w:rsidP="00FA4E4E">
      <w:pPr>
        <w:pStyle w:val="Titre2"/>
      </w:pPr>
      <w:bookmarkStart w:id="10" w:name="_Toc193640036"/>
      <w:r>
        <w:t>Variable centrée réduire</w:t>
      </w:r>
      <w:bookmarkEnd w:id="10"/>
    </w:p>
    <w:p w14:paraId="74366BC1" w14:textId="6A772545" w:rsidR="00FA4E4E" w:rsidRDefault="00FA4E4E" w:rsidP="00FA4E4E">
      <w:r>
        <w:t xml:space="preserve">Transformation d’une variable aléatoire de telle sorte que sa moyenne soit nulle et son écart-type égal à 1. </w:t>
      </w:r>
    </w:p>
    <w:p w14:paraId="25D1A5AD" w14:textId="77777777" w:rsidR="00FA4E4E" w:rsidRDefault="00FA4E4E" w:rsidP="00FA4E4E">
      <w:r w:rsidRPr="00FA4E4E">
        <w:rPr>
          <w:noProof/>
        </w:rPr>
        <w:drawing>
          <wp:inline distT="0" distB="0" distL="0" distR="0" wp14:anchorId="15D5C17A" wp14:editId="446C2097">
            <wp:extent cx="977723" cy="500932"/>
            <wp:effectExtent l="0" t="0" r="0" b="0"/>
            <wp:docPr id="522105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5346" name=""/>
                    <pic:cNvPicPr/>
                  </pic:nvPicPr>
                  <pic:blipFill>
                    <a:blip r:embed="rId26"/>
                    <a:stretch>
                      <a:fillRect/>
                    </a:stretch>
                  </pic:blipFill>
                  <pic:spPr>
                    <a:xfrm>
                      <a:off x="0" y="0"/>
                      <a:ext cx="985449" cy="504890"/>
                    </a:xfrm>
                    <a:prstGeom prst="rect">
                      <a:avLst/>
                    </a:prstGeom>
                  </pic:spPr>
                </pic:pic>
              </a:graphicData>
            </a:graphic>
          </wp:inline>
        </w:drawing>
      </w:r>
    </w:p>
    <w:p w14:paraId="010004C6" w14:textId="373B65BC" w:rsidR="00FA4E4E" w:rsidRDefault="00F331A1" w:rsidP="00F331A1">
      <w:pPr>
        <w:pStyle w:val="Paragraphedeliste"/>
        <w:numPr>
          <w:ilvl w:val="0"/>
          <w:numId w:val="3"/>
        </w:numPr>
      </w:pPr>
      <w:r>
        <w:t>Concept :</w:t>
      </w:r>
      <w:r w:rsidR="00FA4E4E">
        <w:t xml:space="preserve"> </w:t>
      </w:r>
    </w:p>
    <w:p w14:paraId="6DEFDC36" w14:textId="35ED8940" w:rsidR="00FA4E4E" w:rsidRDefault="00FA4E4E" w:rsidP="00F331A1">
      <w:pPr>
        <w:pStyle w:val="Paragraphedeliste"/>
        <w:numPr>
          <w:ilvl w:val="1"/>
          <w:numId w:val="3"/>
        </w:numPr>
      </w:pPr>
      <w:r>
        <w:t>Centrer une variable</w:t>
      </w:r>
    </w:p>
    <w:p w14:paraId="30DFC1D8" w14:textId="00819020" w:rsidR="00FA4E4E" w:rsidRDefault="00FA4E4E" w:rsidP="00F331A1">
      <w:pPr>
        <w:pStyle w:val="Paragraphedeliste"/>
        <w:numPr>
          <w:ilvl w:val="2"/>
          <w:numId w:val="3"/>
        </w:numPr>
      </w:pPr>
      <w:r>
        <w:t>Soustraire la moyenne à chaque valeur de la variable</w:t>
      </w:r>
    </w:p>
    <w:p w14:paraId="03F16569" w14:textId="58FAD2A8" w:rsidR="00FA4E4E" w:rsidRDefault="00FA4E4E" w:rsidP="00F331A1">
      <w:pPr>
        <w:pStyle w:val="Paragraphedeliste"/>
        <w:numPr>
          <w:ilvl w:val="3"/>
          <w:numId w:val="3"/>
        </w:numPr>
      </w:pPr>
      <w:r>
        <w:t>Consiste en un changement d’origine, qui place la moyenne de la distribution au point 0 de l’axe des abscisses</w:t>
      </w:r>
    </w:p>
    <w:p w14:paraId="56485C42" w14:textId="48A4C798" w:rsidR="00FA4E4E" w:rsidRDefault="00FA4E4E" w:rsidP="00F331A1">
      <w:pPr>
        <w:pStyle w:val="Paragraphedeliste"/>
        <w:numPr>
          <w:ilvl w:val="1"/>
          <w:numId w:val="3"/>
        </w:numPr>
      </w:pPr>
      <w:r>
        <w:t>Réduire une variable</w:t>
      </w:r>
    </w:p>
    <w:p w14:paraId="69DE70DF" w14:textId="53C9AC6C" w:rsidR="00FA4E4E" w:rsidRDefault="00FA4E4E" w:rsidP="00F331A1">
      <w:pPr>
        <w:pStyle w:val="Paragraphedeliste"/>
        <w:numPr>
          <w:ilvl w:val="2"/>
          <w:numId w:val="3"/>
        </w:numPr>
      </w:pPr>
      <w:r>
        <w:t>Diviser toutes ses valeurs par son écart-type</w:t>
      </w:r>
    </w:p>
    <w:p w14:paraId="29C90BF7" w14:textId="2EA2D583" w:rsidR="00F331A1" w:rsidRDefault="00F331A1" w:rsidP="00F331A1">
      <w:pPr>
        <w:pStyle w:val="Paragraphedeliste"/>
        <w:numPr>
          <w:ilvl w:val="0"/>
          <w:numId w:val="3"/>
        </w:numPr>
      </w:pPr>
      <w:r>
        <w:t>Intérêt :</w:t>
      </w:r>
    </w:p>
    <w:p w14:paraId="08E73265" w14:textId="5FE507E3" w:rsidR="00F331A1" w:rsidRDefault="00F331A1" w:rsidP="00F331A1">
      <w:pPr>
        <w:pStyle w:val="Paragraphedeliste"/>
        <w:numPr>
          <w:ilvl w:val="1"/>
          <w:numId w:val="3"/>
        </w:numPr>
      </w:pPr>
      <w:r>
        <w:t>Les données deviennent indépendantes de l’unit ou de l’échelle choisie</w:t>
      </w:r>
    </w:p>
    <w:p w14:paraId="7CF7C85C" w14:textId="37D059A0" w:rsidR="00EA7092" w:rsidRDefault="00EA7092" w:rsidP="00EA7092">
      <w:r w:rsidRPr="00EA7092">
        <w:rPr>
          <w:noProof/>
        </w:rPr>
        <w:lastRenderedPageBreak/>
        <w:drawing>
          <wp:inline distT="0" distB="0" distL="0" distR="0" wp14:anchorId="4F0B16C1" wp14:editId="75FF8001">
            <wp:extent cx="6439234" cy="3458817"/>
            <wp:effectExtent l="0" t="0" r="0" b="8890"/>
            <wp:docPr id="464511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1707" name=""/>
                    <pic:cNvPicPr/>
                  </pic:nvPicPr>
                  <pic:blipFill>
                    <a:blip r:embed="rId27"/>
                    <a:stretch>
                      <a:fillRect/>
                    </a:stretch>
                  </pic:blipFill>
                  <pic:spPr>
                    <a:xfrm>
                      <a:off x="0" y="0"/>
                      <a:ext cx="6445157" cy="3461999"/>
                    </a:xfrm>
                    <a:prstGeom prst="rect">
                      <a:avLst/>
                    </a:prstGeom>
                  </pic:spPr>
                </pic:pic>
              </a:graphicData>
            </a:graphic>
          </wp:inline>
        </w:drawing>
      </w:r>
    </w:p>
    <w:p w14:paraId="0F0D0692" w14:textId="77164D9C" w:rsidR="003E1B21" w:rsidRDefault="003E1B21" w:rsidP="003E1B21">
      <w:pPr>
        <w:pStyle w:val="Paragraphedeliste"/>
        <w:numPr>
          <w:ilvl w:val="0"/>
          <w:numId w:val="3"/>
        </w:numPr>
      </w:pPr>
      <w:r>
        <w:t>Permet de calculer l’écart-réduit</w:t>
      </w:r>
    </w:p>
    <w:p w14:paraId="443523D5" w14:textId="31FEFCBF" w:rsidR="003E1B21" w:rsidRDefault="003E1B21" w:rsidP="003E1B21">
      <w:pPr>
        <w:pStyle w:val="Paragraphedeliste"/>
        <w:numPr>
          <w:ilvl w:val="1"/>
          <w:numId w:val="3"/>
        </w:numPr>
      </w:pPr>
      <w:r>
        <w:t>Mesure de combien d’écarts-types une observation particulière est éloigné de la moyenne de la population</w:t>
      </w:r>
    </w:p>
    <w:p w14:paraId="23B8D223" w14:textId="601B9DD1" w:rsidR="003E1B21" w:rsidRDefault="003E1B21" w:rsidP="003E1B21">
      <w:pPr>
        <w:pStyle w:val="Paragraphedeliste"/>
        <w:numPr>
          <w:ilvl w:val="1"/>
          <w:numId w:val="3"/>
        </w:numPr>
      </w:pPr>
      <w:r w:rsidRPr="003E1B21">
        <w:rPr>
          <w:noProof/>
        </w:rPr>
        <w:drawing>
          <wp:inline distT="0" distB="0" distL="0" distR="0" wp14:anchorId="1E82531D" wp14:editId="7B793BB7">
            <wp:extent cx="1892411" cy="1220647"/>
            <wp:effectExtent l="0" t="0" r="0" b="0"/>
            <wp:docPr id="398380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80272" name=""/>
                    <pic:cNvPicPr/>
                  </pic:nvPicPr>
                  <pic:blipFill>
                    <a:blip r:embed="rId28"/>
                    <a:stretch>
                      <a:fillRect/>
                    </a:stretch>
                  </pic:blipFill>
                  <pic:spPr>
                    <a:xfrm>
                      <a:off x="0" y="0"/>
                      <a:ext cx="1898009" cy="1224258"/>
                    </a:xfrm>
                    <a:prstGeom prst="rect">
                      <a:avLst/>
                    </a:prstGeom>
                  </pic:spPr>
                </pic:pic>
              </a:graphicData>
            </a:graphic>
          </wp:inline>
        </w:drawing>
      </w:r>
    </w:p>
    <w:p w14:paraId="0F5FC430" w14:textId="69E34F5C" w:rsidR="002607E3" w:rsidRDefault="002607E3" w:rsidP="003E1B21">
      <w:pPr>
        <w:pStyle w:val="Paragraphedeliste"/>
        <w:numPr>
          <w:ilvl w:val="1"/>
          <w:numId w:val="3"/>
        </w:numPr>
      </w:pPr>
      <w:r>
        <w:t>Soit une série statistique d’espérance 500 et d’écart-type 80</w:t>
      </w:r>
    </w:p>
    <w:p w14:paraId="4FF2A0CB" w14:textId="63C69E46" w:rsidR="002607E3" w:rsidRDefault="002607E3" w:rsidP="002607E3">
      <w:pPr>
        <w:pStyle w:val="Paragraphedeliste"/>
        <w:numPr>
          <w:ilvl w:val="2"/>
          <w:numId w:val="3"/>
        </w:numPr>
      </w:pPr>
      <w:r>
        <w:t>Si on ajoute 25 à chaque observation</w:t>
      </w:r>
    </w:p>
    <w:p w14:paraId="4624E574" w14:textId="44590E3E" w:rsidR="002607E3" w:rsidRDefault="002607E3" w:rsidP="002607E3">
      <w:pPr>
        <w:pStyle w:val="Paragraphedeliste"/>
        <w:numPr>
          <w:ilvl w:val="3"/>
          <w:numId w:val="3"/>
        </w:numPr>
      </w:pPr>
      <w:r>
        <w:t>Nouvelle espérance = 525 et nouvel écart-type = 80</w:t>
      </w:r>
    </w:p>
    <w:p w14:paraId="66A367E2" w14:textId="0E674E3E" w:rsidR="00D605DD" w:rsidRDefault="00D605DD" w:rsidP="00D605DD">
      <w:pPr>
        <w:pStyle w:val="Paragraphedeliste"/>
        <w:numPr>
          <w:ilvl w:val="2"/>
          <w:numId w:val="3"/>
        </w:numPr>
      </w:pPr>
      <w:r w:rsidRPr="00D605DD">
        <w:rPr>
          <w:noProof/>
        </w:rPr>
        <w:drawing>
          <wp:inline distT="0" distB="0" distL="0" distR="0" wp14:anchorId="2C316AEE" wp14:editId="48FF3473">
            <wp:extent cx="3874167" cy="1566407"/>
            <wp:effectExtent l="0" t="0" r="0" b="0"/>
            <wp:docPr id="699163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3019" name=""/>
                    <pic:cNvPicPr/>
                  </pic:nvPicPr>
                  <pic:blipFill>
                    <a:blip r:embed="rId29"/>
                    <a:stretch>
                      <a:fillRect/>
                    </a:stretch>
                  </pic:blipFill>
                  <pic:spPr>
                    <a:xfrm>
                      <a:off x="0" y="0"/>
                      <a:ext cx="3882025" cy="1569584"/>
                    </a:xfrm>
                    <a:prstGeom prst="rect">
                      <a:avLst/>
                    </a:prstGeom>
                  </pic:spPr>
                </pic:pic>
              </a:graphicData>
            </a:graphic>
          </wp:inline>
        </w:drawing>
      </w:r>
    </w:p>
    <w:p w14:paraId="744F98E9" w14:textId="2C037EBA" w:rsidR="00D605DD" w:rsidRDefault="00D605DD" w:rsidP="00D605DD">
      <w:pPr>
        <w:pStyle w:val="Paragraphedeliste"/>
        <w:numPr>
          <w:ilvl w:val="2"/>
          <w:numId w:val="3"/>
        </w:numPr>
      </w:pPr>
      <w:r w:rsidRPr="00D605DD">
        <w:rPr>
          <w:noProof/>
        </w:rPr>
        <w:drawing>
          <wp:inline distT="0" distB="0" distL="0" distR="0" wp14:anchorId="1D216ACE" wp14:editId="1781DE40">
            <wp:extent cx="2067339" cy="717998"/>
            <wp:effectExtent l="0" t="0" r="0" b="6350"/>
            <wp:docPr id="474811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1026" name=""/>
                    <pic:cNvPicPr/>
                  </pic:nvPicPr>
                  <pic:blipFill>
                    <a:blip r:embed="rId30"/>
                    <a:stretch>
                      <a:fillRect/>
                    </a:stretch>
                  </pic:blipFill>
                  <pic:spPr>
                    <a:xfrm>
                      <a:off x="0" y="0"/>
                      <a:ext cx="2071543" cy="719458"/>
                    </a:xfrm>
                    <a:prstGeom prst="rect">
                      <a:avLst/>
                    </a:prstGeom>
                  </pic:spPr>
                </pic:pic>
              </a:graphicData>
            </a:graphic>
          </wp:inline>
        </w:drawing>
      </w:r>
    </w:p>
    <w:p w14:paraId="3B17B5DB" w14:textId="211EFCFF" w:rsidR="00D605DD" w:rsidRDefault="00D605DD" w:rsidP="00D605DD">
      <w:pPr>
        <w:pStyle w:val="Paragraphedeliste"/>
        <w:numPr>
          <w:ilvl w:val="2"/>
          <w:numId w:val="3"/>
        </w:numPr>
      </w:pPr>
      <w:r w:rsidRPr="00D605DD">
        <w:rPr>
          <w:noProof/>
        </w:rPr>
        <w:drawing>
          <wp:inline distT="0" distB="0" distL="0" distR="0" wp14:anchorId="3CDC92E3" wp14:editId="6C3DA947">
            <wp:extent cx="3184497" cy="442642"/>
            <wp:effectExtent l="0" t="0" r="0" b="0"/>
            <wp:docPr id="1542487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87061" name=""/>
                    <pic:cNvPicPr/>
                  </pic:nvPicPr>
                  <pic:blipFill>
                    <a:blip r:embed="rId31"/>
                    <a:stretch>
                      <a:fillRect/>
                    </a:stretch>
                  </pic:blipFill>
                  <pic:spPr>
                    <a:xfrm>
                      <a:off x="0" y="0"/>
                      <a:ext cx="3217782" cy="447269"/>
                    </a:xfrm>
                    <a:prstGeom prst="rect">
                      <a:avLst/>
                    </a:prstGeom>
                  </pic:spPr>
                </pic:pic>
              </a:graphicData>
            </a:graphic>
          </wp:inline>
        </w:drawing>
      </w:r>
    </w:p>
    <w:p w14:paraId="6F8E667A" w14:textId="7BF0D2EF" w:rsidR="003E1B21" w:rsidRDefault="003E1B21" w:rsidP="003E1B21">
      <w:pPr>
        <w:pStyle w:val="Paragraphedeliste"/>
        <w:numPr>
          <w:ilvl w:val="1"/>
          <w:numId w:val="3"/>
        </w:numPr>
      </w:pPr>
      <w:r w:rsidRPr="003E1B21">
        <w:rPr>
          <w:noProof/>
        </w:rPr>
        <w:lastRenderedPageBreak/>
        <w:drawing>
          <wp:inline distT="0" distB="0" distL="0" distR="0" wp14:anchorId="60D90F56" wp14:editId="0B9F7F6C">
            <wp:extent cx="4055166" cy="1409832"/>
            <wp:effectExtent l="0" t="0" r="2540" b="0"/>
            <wp:docPr id="1112120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0402" name=""/>
                    <pic:cNvPicPr/>
                  </pic:nvPicPr>
                  <pic:blipFill>
                    <a:blip r:embed="rId32"/>
                    <a:stretch>
                      <a:fillRect/>
                    </a:stretch>
                  </pic:blipFill>
                  <pic:spPr>
                    <a:xfrm>
                      <a:off x="0" y="0"/>
                      <a:ext cx="4063318" cy="1412666"/>
                    </a:xfrm>
                    <a:prstGeom prst="rect">
                      <a:avLst/>
                    </a:prstGeom>
                  </pic:spPr>
                </pic:pic>
              </a:graphicData>
            </a:graphic>
          </wp:inline>
        </w:drawing>
      </w:r>
    </w:p>
    <w:p w14:paraId="10D03DC3" w14:textId="3D67C72D" w:rsidR="00750CD1" w:rsidRDefault="00750CD1" w:rsidP="00750CD1">
      <w:pPr>
        <w:pStyle w:val="Paragraphedeliste"/>
        <w:numPr>
          <w:ilvl w:val="0"/>
          <w:numId w:val="3"/>
        </w:numPr>
      </w:pPr>
      <w:r>
        <w:t>N’est pas spécifique à la loi normale</w:t>
      </w:r>
    </w:p>
    <w:p w14:paraId="236A3996" w14:textId="665288AF" w:rsidR="006A2000" w:rsidRDefault="006A2000" w:rsidP="006A2000">
      <w:pPr>
        <w:pStyle w:val="Titre2"/>
      </w:pPr>
      <w:bookmarkStart w:id="11" w:name="_Toc193640037"/>
      <w:r>
        <w:t>Transformations des données</w:t>
      </w:r>
      <w:bookmarkEnd w:id="11"/>
    </w:p>
    <w:p w14:paraId="352C4EAD" w14:textId="1DD9AB26" w:rsidR="001F50AD" w:rsidRDefault="001F50AD" w:rsidP="001F50AD">
      <w:pPr>
        <w:pStyle w:val="Paragraphedeliste"/>
        <w:numPr>
          <w:ilvl w:val="0"/>
          <w:numId w:val="3"/>
        </w:numPr>
      </w:pPr>
      <w:r>
        <w:t>Pour comparer des séries statistiques, il est parfois nécessaire de changer d’unité.</w:t>
      </w:r>
    </w:p>
    <w:p w14:paraId="67238AB6" w14:textId="42FC4F12" w:rsidR="001F50AD" w:rsidRDefault="001F50AD" w:rsidP="001F50AD">
      <w:pPr>
        <w:pStyle w:val="Paragraphedeliste"/>
        <w:numPr>
          <w:ilvl w:val="0"/>
          <w:numId w:val="3"/>
        </w:numPr>
      </w:pPr>
      <w:r>
        <w:t>On peut aussi changer toutes les valeurs d’une série (ajout de 1 points à chaque devoir par exemple)</w:t>
      </w:r>
    </w:p>
    <w:p w14:paraId="0BDF95F8" w14:textId="459399DD" w:rsidR="001F50AD" w:rsidRDefault="001F50AD" w:rsidP="001F50AD">
      <w:pPr>
        <w:pStyle w:val="Titre3"/>
      </w:pPr>
      <w:bookmarkStart w:id="12" w:name="_Toc193640038"/>
      <w:r>
        <w:t>Exemple x + b</w:t>
      </w:r>
      <w:bookmarkEnd w:id="12"/>
    </w:p>
    <w:p w14:paraId="7F95DD7E" w14:textId="422368C4" w:rsidR="001F50AD" w:rsidRDefault="001F50AD" w:rsidP="001F50AD">
      <w:pPr>
        <w:pStyle w:val="Paragraphedeliste"/>
        <w:numPr>
          <w:ilvl w:val="0"/>
          <w:numId w:val="3"/>
        </w:numPr>
      </w:pPr>
      <w:r>
        <w:t>Mesures centrales</w:t>
      </w:r>
    </w:p>
    <w:p w14:paraId="64B833F6" w14:textId="2561CDE6" w:rsidR="001F50AD" w:rsidRDefault="001F50AD" w:rsidP="001F50AD">
      <w:pPr>
        <w:pStyle w:val="Paragraphedeliste"/>
        <w:numPr>
          <w:ilvl w:val="1"/>
          <w:numId w:val="3"/>
        </w:numPr>
      </w:pPr>
      <w:r>
        <w:t>Augmentent de 1</w:t>
      </w:r>
    </w:p>
    <w:p w14:paraId="02195A81" w14:textId="77ED3DB4" w:rsidR="001F50AD" w:rsidRDefault="001F50AD" w:rsidP="001F50AD">
      <w:pPr>
        <w:pStyle w:val="Paragraphedeliste"/>
        <w:numPr>
          <w:ilvl w:val="0"/>
          <w:numId w:val="3"/>
        </w:numPr>
      </w:pPr>
      <w:r>
        <w:t>Mesures de dispersion</w:t>
      </w:r>
    </w:p>
    <w:p w14:paraId="3757D0B6" w14:textId="6A6349BF" w:rsidR="001F50AD" w:rsidRPr="001F50AD" w:rsidRDefault="001F50AD" w:rsidP="001F50AD">
      <w:pPr>
        <w:pStyle w:val="Paragraphedeliste"/>
        <w:numPr>
          <w:ilvl w:val="1"/>
          <w:numId w:val="3"/>
        </w:numPr>
      </w:pPr>
      <w:r>
        <w:t>Pas modifiées</w:t>
      </w:r>
    </w:p>
    <w:p w14:paraId="4DFBABA0" w14:textId="5801C596" w:rsidR="001F50AD" w:rsidRDefault="001F50AD" w:rsidP="001F50AD">
      <w:pPr>
        <w:pStyle w:val="Paragraphedeliste"/>
        <w:numPr>
          <w:ilvl w:val="1"/>
          <w:numId w:val="3"/>
        </w:numPr>
      </w:pPr>
      <w:r w:rsidRPr="001F50AD">
        <w:rPr>
          <w:noProof/>
        </w:rPr>
        <w:drawing>
          <wp:inline distT="0" distB="0" distL="0" distR="0" wp14:anchorId="5705F298" wp14:editId="494DF50A">
            <wp:extent cx="2496710" cy="908470"/>
            <wp:effectExtent l="0" t="0" r="0" b="6350"/>
            <wp:docPr id="17161205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0522" name=""/>
                    <pic:cNvPicPr/>
                  </pic:nvPicPr>
                  <pic:blipFill>
                    <a:blip r:embed="rId33"/>
                    <a:stretch>
                      <a:fillRect/>
                    </a:stretch>
                  </pic:blipFill>
                  <pic:spPr>
                    <a:xfrm>
                      <a:off x="0" y="0"/>
                      <a:ext cx="2523306" cy="918147"/>
                    </a:xfrm>
                    <a:prstGeom prst="rect">
                      <a:avLst/>
                    </a:prstGeom>
                  </pic:spPr>
                </pic:pic>
              </a:graphicData>
            </a:graphic>
          </wp:inline>
        </w:drawing>
      </w:r>
    </w:p>
    <w:p w14:paraId="3F165130" w14:textId="77777777" w:rsidR="001F50AD" w:rsidRDefault="001F50AD" w:rsidP="001F50AD">
      <w:pPr>
        <w:pStyle w:val="Paragraphedeliste"/>
        <w:numPr>
          <w:ilvl w:val="1"/>
          <w:numId w:val="3"/>
        </w:numPr>
      </w:pPr>
    </w:p>
    <w:p w14:paraId="03BE8CDD" w14:textId="69215713" w:rsidR="001F50AD" w:rsidRDefault="001F50AD" w:rsidP="001F50AD">
      <w:pPr>
        <w:pStyle w:val="Paragraphedeliste"/>
        <w:numPr>
          <w:ilvl w:val="1"/>
          <w:numId w:val="3"/>
        </w:numPr>
      </w:pPr>
      <w:r w:rsidRPr="001F50AD">
        <w:rPr>
          <w:noProof/>
        </w:rPr>
        <w:drawing>
          <wp:inline distT="0" distB="0" distL="0" distR="0" wp14:anchorId="6C9CA1E5" wp14:editId="3BE5EA06">
            <wp:extent cx="2472856" cy="1058126"/>
            <wp:effectExtent l="0" t="0" r="3810" b="8890"/>
            <wp:docPr id="114174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122" name=""/>
                    <pic:cNvPicPr/>
                  </pic:nvPicPr>
                  <pic:blipFill>
                    <a:blip r:embed="rId34"/>
                    <a:stretch>
                      <a:fillRect/>
                    </a:stretch>
                  </pic:blipFill>
                  <pic:spPr>
                    <a:xfrm>
                      <a:off x="0" y="0"/>
                      <a:ext cx="2485969" cy="1063737"/>
                    </a:xfrm>
                    <a:prstGeom prst="rect">
                      <a:avLst/>
                    </a:prstGeom>
                  </pic:spPr>
                </pic:pic>
              </a:graphicData>
            </a:graphic>
          </wp:inline>
        </w:drawing>
      </w:r>
    </w:p>
    <w:p w14:paraId="72FB0374" w14:textId="413C171B" w:rsidR="001F50AD" w:rsidRDefault="001F50AD" w:rsidP="001F50AD">
      <w:pPr>
        <w:pStyle w:val="Paragraphedeliste"/>
        <w:numPr>
          <w:ilvl w:val="1"/>
          <w:numId w:val="3"/>
        </w:numPr>
      </w:pPr>
      <w:r w:rsidRPr="001F50AD">
        <w:rPr>
          <w:noProof/>
        </w:rPr>
        <w:drawing>
          <wp:inline distT="0" distB="0" distL="0" distR="0" wp14:anchorId="394F2D2B" wp14:editId="7DF3A5DE">
            <wp:extent cx="3784821" cy="758465"/>
            <wp:effectExtent l="0" t="0" r="6350" b="3810"/>
            <wp:docPr id="361274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4030" name=""/>
                    <pic:cNvPicPr/>
                  </pic:nvPicPr>
                  <pic:blipFill>
                    <a:blip r:embed="rId35"/>
                    <a:stretch>
                      <a:fillRect/>
                    </a:stretch>
                  </pic:blipFill>
                  <pic:spPr>
                    <a:xfrm>
                      <a:off x="0" y="0"/>
                      <a:ext cx="3839497" cy="769422"/>
                    </a:xfrm>
                    <a:prstGeom prst="rect">
                      <a:avLst/>
                    </a:prstGeom>
                  </pic:spPr>
                </pic:pic>
              </a:graphicData>
            </a:graphic>
          </wp:inline>
        </w:drawing>
      </w:r>
    </w:p>
    <w:p w14:paraId="49FA8FD4" w14:textId="70821FDF" w:rsidR="001F50AD" w:rsidRDefault="001F50AD" w:rsidP="001F50AD">
      <w:pPr>
        <w:pStyle w:val="Titre3"/>
      </w:pPr>
      <w:bookmarkStart w:id="13" w:name="_Toc193640039"/>
      <w:r>
        <w:t>Exemple ax</w:t>
      </w:r>
      <w:bookmarkEnd w:id="13"/>
    </w:p>
    <w:p w14:paraId="6726429F" w14:textId="3FAA25A4" w:rsidR="001F50AD" w:rsidRDefault="001F50AD" w:rsidP="001F50AD">
      <w:pPr>
        <w:pStyle w:val="Paragraphedeliste"/>
        <w:numPr>
          <w:ilvl w:val="0"/>
          <w:numId w:val="3"/>
        </w:numPr>
      </w:pPr>
      <w:r>
        <w:t>Chaque note est multipliée par 10</w:t>
      </w:r>
    </w:p>
    <w:p w14:paraId="7AFEDDC4" w14:textId="33B2A345" w:rsidR="001F50AD" w:rsidRDefault="001F50AD" w:rsidP="001F50AD">
      <w:pPr>
        <w:pStyle w:val="Paragraphedeliste"/>
        <w:numPr>
          <w:ilvl w:val="1"/>
          <w:numId w:val="3"/>
        </w:numPr>
      </w:pPr>
      <w:r>
        <w:t>Mesures Tendance centrales</w:t>
      </w:r>
    </w:p>
    <w:p w14:paraId="76C8A9D1" w14:textId="37E446FD" w:rsidR="001F50AD" w:rsidRDefault="001F50AD" w:rsidP="001F50AD">
      <w:pPr>
        <w:pStyle w:val="Paragraphedeliste"/>
        <w:numPr>
          <w:ilvl w:val="2"/>
          <w:numId w:val="3"/>
        </w:numPr>
      </w:pPr>
      <w:r>
        <w:t>Multipliées par 10</w:t>
      </w:r>
    </w:p>
    <w:p w14:paraId="261FB64C" w14:textId="41522361" w:rsidR="001F50AD" w:rsidRDefault="001F50AD" w:rsidP="001F50AD">
      <w:pPr>
        <w:pStyle w:val="Paragraphedeliste"/>
        <w:numPr>
          <w:ilvl w:val="1"/>
          <w:numId w:val="3"/>
        </w:numPr>
      </w:pPr>
      <w:r>
        <w:t>Mesures de dispersion</w:t>
      </w:r>
    </w:p>
    <w:p w14:paraId="0E90885F" w14:textId="2DAEC4A6" w:rsidR="001F50AD" w:rsidRDefault="001F50AD" w:rsidP="001F50AD">
      <w:pPr>
        <w:pStyle w:val="Paragraphedeliste"/>
        <w:numPr>
          <w:ilvl w:val="2"/>
          <w:numId w:val="3"/>
        </w:numPr>
      </w:pPr>
      <w:r>
        <w:t>Multipliées par 10</w:t>
      </w:r>
    </w:p>
    <w:p w14:paraId="2ECDFB77" w14:textId="09182C5F" w:rsidR="001F50AD" w:rsidRDefault="001F50AD" w:rsidP="001F50AD">
      <w:pPr>
        <w:pStyle w:val="Paragraphedeliste"/>
        <w:numPr>
          <w:ilvl w:val="3"/>
          <w:numId w:val="3"/>
        </w:numPr>
      </w:pPr>
      <w:r>
        <w:t>Sauf variance qui est multipliée par 100</w:t>
      </w:r>
    </w:p>
    <w:p w14:paraId="0BFD5AB7" w14:textId="7E9C7328" w:rsidR="001F50AD" w:rsidRDefault="001F50AD" w:rsidP="001F50AD">
      <w:pPr>
        <w:pStyle w:val="Paragraphedeliste"/>
        <w:numPr>
          <w:ilvl w:val="1"/>
          <w:numId w:val="3"/>
        </w:numPr>
      </w:pPr>
      <w:r w:rsidRPr="001F50AD">
        <w:rPr>
          <w:noProof/>
        </w:rPr>
        <w:lastRenderedPageBreak/>
        <w:drawing>
          <wp:inline distT="0" distB="0" distL="0" distR="0" wp14:anchorId="606FBE9B" wp14:editId="760DABC1">
            <wp:extent cx="2679590" cy="832548"/>
            <wp:effectExtent l="0" t="0" r="6985" b="5715"/>
            <wp:docPr id="1482450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0539" name=""/>
                    <pic:cNvPicPr/>
                  </pic:nvPicPr>
                  <pic:blipFill>
                    <a:blip r:embed="rId36"/>
                    <a:stretch>
                      <a:fillRect/>
                    </a:stretch>
                  </pic:blipFill>
                  <pic:spPr>
                    <a:xfrm>
                      <a:off x="0" y="0"/>
                      <a:ext cx="2739572" cy="851184"/>
                    </a:xfrm>
                    <a:prstGeom prst="rect">
                      <a:avLst/>
                    </a:prstGeom>
                  </pic:spPr>
                </pic:pic>
              </a:graphicData>
            </a:graphic>
          </wp:inline>
        </w:drawing>
      </w:r>
    </w:p>
    <w:p w14:paraId="5229C94B" w14:textId="7279EA48" w:rsidR="004F4899" w:rsidRDefault="004F4899" w:rsidP="001F50AD">
      <w:pPr>
        <w:pStyle w:val="Paragraphedeliste"/>
        <w:numPr>
          <w:ilvl w:val="1"/>
          <w:numId w:val="3"/>
        </w:numPr>
      </w:pPr>
      <w:r w:rsidRPr="001F50AD">
        <w:rPr>
          <w:noProof/>
        </w:rPr>
        <w:drawing>
          <wp:inline distT="0" distB="0" distL="0" distR="0" wp14:anchorId="4A1DCE9B" wp14:editId="748BF349">
            <wp:extent cx="3784821" cy="758465"/>
            <wp:effectExtent l="0" t="0" r="6350" b="3810"/>
            <wp:docPr id="11160707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4030" name=""/>
                    <pic:cNvPicPr/>
                  </pic:nvPicPr>
                  <pic:blipFill>
                    <a:blip r:embed="rId35"/>
                    <a:stretch>
                      <a:fillRect/>
                    </a:stretch>
                  </pic:blipFill>
                  <pic:spPr>
                    <a:xfrm>
                      <a:off x="0" y="0"/>
                      <a:ext cx="3839497" cy="769422"/>
                    </a:xfrm>
                    <a:prstGeom prst="rect">
                      <a:avLst/>
                    </a:prstGeom>
                  </pic:spPr>
                </pic:pic>
              </a:graphicData>
            </a:graphic>
          </wp:inline>
        </w:drawing>
      </w:r>
    </w:p>
    <w:p w14:paraId="1D9ECA8D" w14:textId="626A3220" w:rsidR="004F4899" w:rsidRDefault="004F4899" w:rsidP="001F50AD">
      <w:pPr>
        <w:pStyle w:val="Paragraphedeliste"/>
        <w:numPr>
          <w:ilvl w:val="1"/>
          <w:numId w:val="3"/>
        </w:numPr>
      </w:pPr>
      <w:r>
        <w:t>Moyenne : 90</w:t>
      </w:r>
    </w:p>
    <w:p w14:paraId="098D450D" w14:textId="79391DDC" w:rsidR="004F4899" w:rsidRDefault="004F4899" w:rsidP="001F50AD">
      <w:pPr>
        <w:pStyle w:val="Paragraphedeliste"/>
        <w:numPr>
          <w:ilvl w:val="1"/>
          <w:numId w:val="3"/>
        </w:numPr>
      </w:pPr>
      <w:r>
        <w:t>Ecart-type : 14.1</w:t>
      </w:r>
    </w:p>
    <w:p w14:paraId="48C43B26" w14:textId="6F53AA0E" w:rsidR="004F4899" w:rsidRDefault="004F4899" w:rsidP="001F50AD">
      <w:pPr>
        <w:pStyle w:val="Paragraphedeliste"/>
        <w:numPr>
          <w:ilvl w:val="1"/>
          <w:numId w:val="3"/>
        </w:numPr>
      </w:pPr>
      <w:r>
        <w:t>Médiane : 90</w:t>
      </w:r>
    </w:p>
    <w:p w14:paraId="5042163F" w14:textId="495EC99E" w:rsidR="004F4899" w:rsidRDefault="004F4899" w:rsidP="001F50AD">
      <w:pPr>
        <w:pStyle w:val="Paragraphedeliste"/>
        <w:numPr>
          <w:ilvl w:val="1"/>
          <w:numId w:val="3"/>
        </w:numPr>
      </w:pPr>
      <w:r>
        <w:t>Ecart interquartile : 30</w:t>
      </w:r>
    </w:p>
    <w:p w14:paraId="6FFF3449" w14:textId="3051597F" w:rsidR="004F4899" w:rsidRDefault="004F4899" w:rsidP="001F50AD">
      <w:pPr>
        <w:pStyle w:val="Paragraphedeliste"/>
        <w:numPr>
          <w:ilvl w:val="1"/>
          <w:numId w:val="3"/>
        </w:numPr>
      </w:pPr>
      <w:r>
        <w:t>Etendue : 40</w:t>
      </w:r>
    </w:p>
    <w:p w14:paraId="1902A42B" w14:textId="2B2A3B78" w:rsidR="004F4899" w:rsidRDefault="004F4899" w:rsidP="004F4899">
      <w:pPr>
        <w:pStyle w:val="Titre3"/>
      </w:pPr>
      <w:bookmarkStart w:id="14" w:name="_Toc193640040"/>
      <w:r>
        <w:t>Exemple ax + b</w:t>
      </w:r>
      <w:bookmarkEnd w:id="14"/>
    </w:p>
    <w:p w14:paraId="288955A7" w14:textId="689D4779" w:rsidR="009862DB" w:rsidRDefault="009862DB" w:rsidP="009862DB">
      <w:pPr>
        <w:pStyle w:val="Paragraphedeliste"/>
        <w:numPr>
          <w:ilvl w:val="0"/>
          <w:numId w:val="3"/>
        </w:numPr>
      </w:pPr>
      <w:r w:rsidRPr="009862DB">
        <w:t>Une station météo située en Grande-Bretagne a enregistré les températures minimales tous les jours du mois de janvier ‍ </w:t>
      </w:r>
      <w:r>
        <w:t>2015</w:t>
      </w:r>
      <w:r w:rsidRPr="009862DB">
        <w:t>. La moyenne de cette série est ‍ </w:t>
      </w:r>
      <w:r>
        <w:t>104°F</w:t>
      </w:r>
      <w:r w:rsidRPr="009862DB">
        <w:t xml:space="preserve"> et son écart-type ‍</w:t>
      </w:r>
      <w:r>
        <w:t>9°F</w:t>
      </w:r>
      <w:r w:rsidRPr="009862DB">
        <w:t>. On veut donner ces résultats en degrés Celsius.</w:t>
      </w:r>
    </w:p>
    <w:p w14:paraId="4D72F9C8" w14:textId="7541E9F6" w:rsidR="009862DB" w:rsidRDefault="009862DB" w:rsidP="009862DB">
      <w:pPr>
        <w:pStyle w:val="Paragraphedeliste"/>
        <w:numPr>
          <w:ilvl w:val="1"/>
          <w:numId w:val="3"/>
        </w:numPr>
      </w:pPr>
      <w:r w:rsidRPr="009862DB">
        <w:rPr>
          <w:noProof/>
        </w:rPr>
        <w:drawing>
          <wp:inline distT="0" distB="0" distL="0" distR="0" wp14:anchorId="7CB989AF" wp14:editId="2EEDCDEB">
            <wp:extent cx="4965589" cy="783810"/>
            <wp:effectExtent l="0" t="0" r="6985" b="0"/>
            <wp:docPr id="132701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8536" name=""/>
                    <pic:cNvPicPr/>
                  </pic:nvPicPr>
                  <pic:blipFill>
                    <a:blip r:embed="rId37"/>
                    <a:stretch>
                      <a:fillRect/>
                    </a:stretch>
                  </pic:blipFill>
                  <pic:spPr>
                    <a:xfrm>
                      <a:off x="0" y="0"/>
                      <a:ext cx="4983599" cy="786653"/>
                    </a:xfrm>
                    <a:prstGeom prst="rect">
                      <a:avLst/>
                    </a:prstGeom>
                  </pic:spPr>
                </pic:pic>
              </a:graphicData>
            </a:graphic>
          </wp:inline>
        </w:drawing>
      </w:r>
    </w:p>
    <w:p w14:paraId="78D57A29" w14:textId="32F20327" w:rsidR="009862DB" w:rsidRDefault="009862DB" w:rsidP="009862DB">
      <w:pPr>
        <w:pStyle w:val="Paragraphedeliste"/>
        <w:numPr>
          <w:ilvl w:val="1"/>
          <w:numId w:val="3"/>
        </w:numPr>
      </w:pPr>
      <w:r>
        <w:t>Moyenne = 40°C</w:t>
      </w:r>
    </w:p>
    <w:p w14:paraId="7DB847DC" w14:textId="08DDCACF" w:rsidR="009862DB" w:rsidRDefault="009862DB" w:rsidP="009862DB">
      <w:pPr>
        <w:pStyle w:val="Paragraphedeliste"/>
        <w:numPr>
          <w:ilvl w:val="1"/>
          <w:numId w:val="3"/>
        </w:numPr>
      </w:pPr>
      <w:r>
        <w:t>Ecart-type = 5°C</w:t>
      </w:r>
    </w:p>
    <w:p w14:paraId="394D095F" w14:textId="5F72E978" w:rsidR="0079789D" w:rsidRDefault="0079789D" w:rsidP="0079789D">
      <w:pPr>
        <w:pStyle w:val="Titre2"/>
      </w:pPr>
      <w:bookmarkStart w:id="15" w:name="_Toc193640041"/>
      <w:r>
        <w:t>Corrélation et Causalité</w:t>
      </w:r>
      <w:bookmarkEnd w:id="15"/>
    </w:p>
    <w:p w14:paraId="2BEBDEF7" w14:textId="60A7682B" w:rsidR="002A7736" w:rsidRDefault="002A7736" w:rsidP="002A7736">
      <w:pPr>
        <w:pStyle w:val="Paragraphedeliste"/>
        <w:numPr>
          <w:ilvl w:val="0"/>
          <w:numId w:val="3"/>
        </w:numPr>
      </w:pPr>
      <w:r>
        <w:t>Corrélation</w:t>
      </w:r>
    </w:p>
    <w:p w14:paraId="1ED3D77F" w14:textId="39F07471" w:rsidR="002A7736" w:rsidRDefault="002A7736" w:rsidP="002A7736">
      <w:pPr>
        <w:pStyle w:val="Paragraphedeliste"/>
        <w:numPr>
          <w:ilvl w:val="1"/>
          <w:numId w:val="3"/>
        </w:numPr>
      </w:pPr>
      <w:r>
        <w:t>Positive</w:t>
      </w:r>
    </w:p>
    <w:p w14:paraId="6AE00BCA" w14:textId="58AFEA44" w:rsidR="002A7736" w:rsidRDefault="002A7736" w:rsidP="002A7736">
      <w:pPr>
        <w:pStyle w:val="Paragraphedeliste"/>
        <w:numPr>
          <w:ilvl w:val="2"/>
          <w:numId w:val="3"/>
        </w:numPr>
      </w:pPr>
      <w:r>
        <w:t>Quand 2 variables évoluent dans le même sens</w:t>
      </w:r>
    </w:p>
    <w:p w14:paraId="785565B7" w14:textId="5B9D120B" w:rsidR="002A7736" w:rsidRDefault="002A7736" w:rsidP="002A7736">
      <w:pPr>
        <w:pStyle w:val="Paragraphedeliste"/>
        <w:numPr>
          <w:ilvl w:val="1"/>
          <w:numId w:val="3"/>
        </w:numPr>
      </w:pPr>
      <w:r>
        <w:t>Négative</w:t>
      </w:r>
    </w:p>
    <w:p w14:paraId="6AE211A6" w14:textId="68520491" w:rsidR="002A7736" w:rsidRDefault="002A7736" w:rsidP="002A7736">
      <w:pPr>
        <w:pStyle w:val="Paragraphedeliste"/>
        <w:numPr>
          <w:ilvl w:val="2"/>
          <w:numId w:val="3"/>
        </w:numPr>
      </w:pPr>
      <w:r>
        <w:t>Quand 2 variables évoluent en sens opposé</w:t>
      </w:r>
    </w:p>
    <w:p w14:paraId="0F0F076E" w14:textId="6C5FA48A" w:rsidR="002A7736" w:rsidRDefault="002A7736" w:rsidP="002A7736">
      <w:pPr>
        <w:pStyle w:val="Paragraphedeliste"/>
        <w:numPr>
          <w:ilvl w:val="0"/>
          <w:numId w:val="3"/>
        </w:numPr>
      </w:pPr>
      <w:r>
        <w:t>Causalité</w:t>
      </w:r>
    </w:p>
    <w:p w14:paraId="050252D1" w14:textId="7E9086E2" w:rsidR="002A7736" w:rsidRDefault="002A7736" w:rsidP="002A7736">
      <w:pPr>
        <w:pStyle w:val="Paragraphedeliste"/>
        <w:numPr>
          <w:ilvl w:val="1"/>
          <w:numId w:val="3"/>
        </w:numPr>
      </w:pPr>
      <w:r>
        <w:t>Quand 2 variables, en plus d’être corrélées</w:t>
      </w:r>
    </w:p>
    <w:p w14:paraId="7ADF5080" w14:textId="0C356073" w:rsidR="002A7736" w:rsidRDefault="002A7736" w:rsidP="002A7736">
      <w:pPr>
        <w:pStyle w:val="Paragraphedeliste"/>
        <w:numPr>
          <w:ilvl w:val="2"/>
          <w:numId w:val="3"/>
        </w:numPr>
      </w:pPr>
      <w:r>
        <w:t>Ont un lien de cause à effet</w:t>
      </w:r>
    </w:p>
    <w:p w14:paraId="0494BE27" w14:textId="3FC8FDE2" w:rsidR="002A7736" w:rsidRDefault="002A7736" w:rsidP="002A7736">
      <w:pPr>
        <w:pStyle w:val="Paragraphedeliste"/>
        <w:numPr>
          <w:ilvl w:val="3"/>
          <w:numId w:val="3"/>
        </w:numPr>
      </w:pPr>
      <w:r>
        <w:t>A explique B ou B explique A</w:t>
      </w:r>
    </w:p>
    <w:p w14:paraId="2589281D" w14:textId="5782A7E2" w:rsidR="002A7736" w:rsidRDefault="002A7736" w:rsidP="002A7736">
      <w:pPr>
        <w:pStyle w:val="Paragraphedeliste"/>
        <w:numPr>
          <w:ilvl w:val="0"/>
          <w:numId w:val="3"/>
        </w:numPr>
      </w:pPr>
      <w:r>
        <w:t>Toutes les corrélations entre 2 variables ne sont pas des causalités</w:t>
      </w:r>
    </w:p>
    <w:p w14:paraId="3201FD62" w14:textId="639804F4" w:rsidR="002A7736" w:rsidRDefault="002A7736" w:rsidP="002A7736">
      <w:pPr>
        <w:pStyle w:val="Paragraphedeliste"/>
        <w:numPr>
          <w:ilvl w:val="0"/>
          <w:numId w:val="3"/>
        </w:numPr>
      </w:pPr>
      <w:r>
        <w:t>Toutes les causalités entre 2 variables sont des corrélations</w:t>
      </w:r>
    </w:p>
    <w:p w14:paraId="3F0ED8F6" w14:textId="2DD0C209" w:rsidR="002A7736" w:rsidRPr="002A7736" w:rsidRDefault="002A7736" w:rsidP="002A7736">
      <w:pPr>
        <w:pStyle w:val="Paragraphedeliste"/>
        <w:numPr>
          <w:ilvl w:val="0"/>
          <w:numId w:val="3"/>
        </w:numPr>
      </w:pPr>
      <w:r w:rsidRPr="002A7736">
        <w:rPr>
          <w:noProof/>
        </w:rPr>
        <w:drawing>
          <wp:inline distT="0" distB="0" distL="0" distR="0" wp14:anchorId="3CB0A026" wp14:editId="5F281F9C">
            <wp:extent cx="4019323" cy="1645920"/>
            <wp:effectExtent l="0" t="0" r="635" b="0"/>
            <wp:docPr id="408747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7496" name=""/>
                    <pic:cNvPicPr/>
                  </pic:nvPicPr>
                  <pic:blipFill>
                    <a:blip r:embed="rId38"/>
                    <a:stretch>
                      <a:fillRect/>
                    </a:stretch>
                  </pic:blipFill>
                  <pic:spPr>
                    <a:xfrm>
                      <a:off x="0" y="0"/>
                      <a:ext cx="4054851" cy="1660469"/>
                    </a:xfrm>
                    <a:prstGeom prst="rect">
                      <a:avLst/>
                    </a:prstGeom>
                  </pic:spPr>
                </pic:pic>
              </a:graphicData>
            </a:graphic>
          </wp:inline>
        </w:drawing>
      </w:r>
    </w:p>
    <w:p w14:paraId="62FD3BB9" w14:textId="6DF87F88" w:rsidR="00861BAA" w:rsidRDefault="00861BAA" w:rsidP="00BA7FE2">
      <w:pPr>
        <w:pStyle w:val="Titre1"/>
      </w:pPr>
      <w:bookmarkStart w:id="16" w:name="_Toc193640042"/>
      <w:r>
        <w:lastRenderedPageBreak/>
        <w:t>REPRESENTATIONS</w:t>
      </w:r>
      <w:bookmarkEnd w:id="16"/>
    </w:p>
    <w:p w14:paraId="348C629D" w14:textId="526F2964" w:rsidR="00861BAA" w:rsidRPr="00861BAA" w:rsidRDefault="00861BAA" w:rsidP="00861BAA">
      <w:pPr>
        <w:pStyle w:val="Titre2"/>
      </w:pPr>
      <w:bookmarkStart w:id="17" w:name="_Toc193640043"/>
      <w:r>
        <w:t>Diagrammes</w:t>
      </w:r>
      <w:bookmarkEnd w:id="17"/>
    </w:p>
    <w:p w14:paraId="0FB8E531" w14:textId="210F4CAD" w:rsidR="00D06146" w:rsidRDefault="0034689A" w:rsidP="00861BAA">
      <w:pPr>
        <w:pStyle w:val="Titre3"/>
      </w:pPr>
      <w:bookmarkStart w:id="18" w:name="_Toc193640044"/>
      <w:r>
        <w:t>Diagramme à images</w:t>
      </w:r>
      <w:bookmarkEnd w:id="18"/>
    </w:p>
    <w:p w14:paraId="15192A0D" w14:textId="25A33E98" w:rsidR="0034689A" w:rsidRDefault="0075085E" w:rsidP="006E7829">
      <w:r w:rsidRPr="0034689A">
        <w:rPr>
          <w:noProof/>
        </w:rPr>
        <w:drawing>
          <wp:inline distT="0" distB="0" distL="0" distR="0" wp14:anchorId="02A525F0" wp14:editId="4B782C41">
            <wp:extent cx="1367155" cy="1393190"/>
            <wp:effectExtent l="0" t="0" r="4445" b="0"/>
            <wp:docPr id="1565208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877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7155" cy="1393190"/>
                    </a:xfrm>
                    <a:prstGeom prst="rect">
                      <a:avLst/>
                    </a:prstGeom>
                  </pic:spPr>
                </pic:pic>
              </a:graphicData>
            </a:graphic>
          </wp:inline>
        </w:drawing>
      </w:r>
    </w:p>
    <w:p w14:paraId="53DCF610" w14:textId="6E04E5EE" w:rsidR="00D06146" w:rsidRDefault="0034689A" w:rsidP="00D06146">
      <w:r>
        <w:t>Similaire à un diagramme en bâtons mais les données quantitatives sont représentées par des sym</w:t>
      </w:r>
      <w:r w:rsidR="0075085E">
        <w:t>b</w:t>
      </w:r>
      <w:r>
        <w:t xml:space="preserve">oles ou des figures </w:t>
      </w:r>
      <w:sdt>
        <w:sdtPr>
          <w:id w:val="922992142"/>
          <w:citation/>
        </w:sdtPr>
        <w:sdtContent>
          <w:r>
            <w:fldChar w:fldCharType="begin"/>
          </w:r>
          <w:r>
            <w:instrText xml:space="preserve"> CITATION Les25 \l 1036 </w:instrText>
          </w:r>
          <w:r>
            <w:fldChar w:fldCharType="separate"/>
          </w:r>
          <w:r>
            <w:rPr>
              <w:noProof/>
            </w:rPr>
            <w:t>(1)</w:t>
          </w:r>
          <w:r>
            <w:fldChar w:fldCharType="end"/>
          </w:r>
        </w:sdtContent>
      </w:sdt>
      <w:r>
        <w:t>.</w:t>
      </w:r>
    </w:p>
    <w:p w14:paraId="76C68224" w14:textId="6A955F24" w:rsidR="00D06146" w:rsidRDefault="0075085E" w:rsidP="00861BAA">
      <w:pPr>
        <w:pStyle w:val="Titre3"/>
      </w:pPr>
      <w:bookmarkStart w:id="19" w:name="_Toc193640045"/>
      <w:r>
        <w:t>Diagramme en bâton</w:t>
      </w:r>
      <w:bookmarkEnd w:id="19"/>
    </w:p>
    <w:p w14:paraId="7991C61A" w14:textId="686217C0" w:rsidR="00861BAA" w:rsidRDefault="00861BAA" w:rsidP="0075085E">
      <w:r w:rsidRPr="00861BAA">
        <w:rPr>
          <w:noProof/>
        </w:rPr>
        <w:drawing>
          <wp:inline distT="0" distB="0" distL="0" distR="0" wp14:anchorId="16362141" wp14:editId="11F04083">
            <wp:extent cx="3373315" cy="2776331"/>
            <wp:effectExtent l="0" t="0" r="0" b="5080"/>
            <wp:docPr id="129379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753" name=""/>
                    <pic:cNvPicPr/>
                  </pic:nvPicPr>
                  <pic:blipFill>
                    <a:blip r:embed="rId40"/>
                    <a:stretch>
                      <a:fillRect/>
                    </a:stretch>
                  </pic:blipFill>
                  <pic:spPr>
                    <a:xfrm>
                      <a:off x="0" y="0"/>
                      <a:ext cx="3375274" cy="2777943"/>
                    </a:xfrm>
                    <a:prstGeom prst="rect">
                      <a:avLst/>
                    </a:prstGeom>
                  </pic:spPr>
                </pic:pic>
              </a:graphicData>
            </a:graphic>
          </wp:inline>
        </w:drawing>
      </w:r>
    </w:p>
    <w:p w14:paraId="1CCABF61" w14:textId="7444F0A1" w:rsidR="00861BAA" w:rsidRDefault="00861BAA" w:rsidP="00861BAA">
      <w:pPr>
        <w:pStyle w:val="Titre3"/>
      </w:pPr>
      <w:bookmarkStart w:id="20" w:name="_Toc193640046"/>
      <w:r>
        <w:t>Diagramme à points</w:t>
      </w:r>
      <w:bookmarkEnd w:id="20"/>
    </w:p>
    <w:p w14:paraId="36BD8A31" w14:textId="0E3496DE" w:rsidR="00861BAA" w:rsidRDefault="00861BAA" w:rsidP="00861BAA">
      <w:r w:rsidRPr="00861BAA">
        <w:rPr>
          <w:noProof/>
        </w:rPr>
        <w:drawing>
          <wp:inline distT="0" distB="0" distL="0" distR="0" wp14:anchorId="128C6E09" wp14:editId="1D981BBD">
            <wp:extent cx="4366591" cy="1776915"/>
            <wp:effectExtent l="0" t="0" r="0" b="0"/>
            <wp:docPr id="1471940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0285" name=""/>
                    <pic:cNvPicPr/>
                  </pic:nvPicPr>
                  <pic:blipFill>
                    <a:blip r:embed="rId41"/>
                    <a:stretch>
                      <a:fillRect/>
                    </a:stretch>
                  </pic:blipFill>
                  <pic:spPr>
                    <a:xfrm>
                      <a:off x="0" y="0"/>
                      <a:ext cx="4369707" cy="1778183"/>
                    </a:xfrm>
                    <a:prstGeom prst="rect">
                      <a:avLst/>
                    </a:prstGeom>
                  </pic:spPr>
                </pic:pic>
              </a:graphicData>
            </a:graphic>
          </wp:inline>
        </w:drawing>
      </w:r>
    </w:p>
    <w:p w14:paraId="349ADF7F" w14:textId="77777777" w:rsidR="00861BAA" w:rsidRDefault="00861BAA" w:rsidP="00861BAA">
      <w:pPr>
        <w:pStyle w:val="Titre3"/>
      </w:pPr>
      <w:bookmarkStart w:id="21" w:name="_Toc193640047"/>
      <w:r>
        <w:lastRenderedPageBreak/>
        <w:t>Diagramme de Venn</w:t>
      </w:r>
      <w:bookmarkEnd w:id="21"/>
    </w:p>
    <w:p w14:paraId="347CD8EA" w14:textId="77777777" w:rsidR="00861BAA" w:rsidRDefault="00861BAA" w:rsidP="00861BAA">
      <w:r>
        <w:rPr>
          <w:noProof/>
        </w:rPr>
        <w:drawing>
          <wp:anchor distT="0" distB="0" distL="114300" distR="114300" simplePos="0" relativeHeight="251659264" behindDoc="0" locked="0" layoutInCell="1" allowOverlap="1" wp14:anchorId="1B846265" wp14:editId="40BF7483">
            <wp:simplePos x="0" y="0"/>
            <wp:positionH relativeFrom="margin">
              <wp:align>left</wp:align>
            </wp:positionH>
            <wp:positionV relativeFrom="paragraph">
              <wp:posOffset>50800</wp:posOffset>
            </wp:positionV>
            <wp:extent cx="1605915" cy="1551940"/>
            <wp:effectExtent l="0" t="0" r="0" b="0"/>
            <wp:wrapSquare wrapText="bothSides"/>
            <wp:docPr id="2110951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1621" name="Image 2110951621"/>
                    <pic:cNvPicPr/>
                  </pic:nvPicPr>
                  <pic:blipFill>
                    <a:blip r:embed="rId42">
                      <a:extLst>
                        <a:ext uri="{28A0092B-C50C-407E-A947-70E740481C1C}">
                          <a14:useLocalDpi xmlns:a14="http://schemas.microsoft.com/office/drawing/2010/main" val="0"/>
                        </a:ext>
                      </a:extLst>
                    </a:blip>
                    <a:stretch>
                      <a:fillRect/>
                    </a:stretch>
                  </pic:blipFill>
                  <pic:spPr>
                    <a:xfrm>
                      <a:off x="0" y="0"/>
                      <a:ext cx="1609006" cy="1555241"/>
                    </a:xfrm>
                    <a:prstGeom prst="rect">
                      <a:avLst/>
                    </a:prstGeom>
                  </pic:spPr>
                </pic:pic>
              </a:graphicData>
            </a:graphic>
            <wp14:sizeRelH relativeFrom="margin">
              <wp14:pctWidth>0</wp14:pctWidth>
            </wp14:sizeRelH>
            <wp14:sizeRelV relativeFrom="margin">
              <wp14:pctHeight>0</wp14:pctHeight>
            </wp14:sizeRelV>
          </wp:anchor>
        </w:drawing>
      </w:r>
      <w:r w:rsidRPr="006E7829">
        <w:t xml:space="preserve">Diagramme de Venn montrant quels </w:t>
      </w:r>
      <w:hyperlink r:id="rId43" w:tooltip="Glyphes" w:history="1">
        <w:r w:rsidRPr="006E7829">
          <w:t>glyphes</w:t>
        </w:r>
      </w:hyperlink>
      <w:r w:rsidRPr="006E7829">
        <w:t xml:space="preserve"> en majuscules sont partagés par les alphabets </w:t>
      </w:r>
      <w:hyperlink r:id="rId44" w:tooltip="Alphabet grec" w:history="1">
        <w:r w:rsidRPr="006E7829">
          <w:t>grec</w:t>
        </w:r>
      </w:hyperlink>
      <w:r w:rsidRPr="006E7829">
        <w:t xml:space="preserve">, </w:t>
      </w:r>
      <w:hyperlink r:id="rId45" w:tooltip="Alphabet latin" w:history="1">
        <w:r w:rsidRPr="006E7829">
          <w:t>latin</w:t>
        </w:r>
      </w:hyperlink>
      <w:r w:rsidRPr="006E7829">
        <w:t xml:space="preserve"> et </w:t>
      </w:r>
      <w:hyperlink r:id="rId46" w:history="1">
        <w:r w:rsidRPr="006E7829">
          <w:t>russe</w:t>
        </w:r>
      </w:hyperlink>
      <w:r w:rsidRPr="006E7829">
        <w:t>.</w:t>
      </w:r>
    </w:p>
    <w:p w14:paraId="349A5151" w14:textId="77777777" w:rsidR="00861BAA" w:rsidRDefault="00861BAA" w:rsidP="00861BAA"/>
    <w:p w14:paraId="1F2E4EC5" w14:textId="77777777" w:rsidR="00861BAA" w:rsidRDefault="00861BAA" w:rsidP="00861BAA"/>
    <w:p w14:paraId="4E9093D6" w14:textId="77777777" w:rsidR="00861BAA" w:rsidRDefault="00861BAA" w:rsidP="00861BAA"/>
    <w:p w14:paraId="5BF0813D" w14:textId="77777777" w:rsidR="00861BAA" w:rsidRDefault="00861BAA" w:rsidP="00861BAA"/>
    <w:p w14:paraId="7BA7230E" w14:textId="355C183B" w:rsidR="00C753CF" w:rsidRDefault="00C753CF" w:rsidP="00C753CF">
      <w:pPr>
        <w:pStyle w:val="Titre3"/>
      </w:pPr>
      <w:bookmarkStart w:id="22" w:name="_Toc193640048"/>
      <w:r>
        <w:t>Histogrammes</w:t>
      </w:r>
      <w:bookmarkEnd w:id="22"/>
    </w:p>
    <w:p w14:paraId="714EC1C0" w14:textId="2AEFDC5C" w:rsidR="00C753CF" w:rsidRDefault="00C753CF" w:rsidP="00C753CF">
      <w:pPr>
        <w:pStyle w:val="Paragraphedeliste"/>
        <w:numPr>
          <w:ilvl w:val="0"/>
          <w:numId w:val="3"/>
        </w:numPr>
      </w:pPr>
      <w:r>
        <w:t>Choisir des classes pour regrouper les données</w:t>
      </w:r>
    </w:p>
    <w:p w14:paraId="00EF587C" w14:textId="77777777" w:rsidR="00C753CF" w:rsidRDefault="00C753CF" w:rsidP="00C753CF">
      <w:pPr>
        <w:pStyle w:val="Paragraphedeliste"/>
        <w:numPr>
          <w:ilvl w:val="1"/>
          <w:numId w:val="3"/>
        </w:numPr>
      </w:pPr>
      <w:r>
        <w:t>L’intervalle des classes ne doit être ni trop grand, ni trop petit</w:t>
      </w:r>
    </w:p>
    <w:p w14:paraId="2BA12B88" w14:textId="10B82C03" w:rsidR="00B9642A" w:rsidRDefault="00B9642A" w:rsidP="00C753CF">
      <w:pPr>
        <w:pStyle w:val="Paragraphedeliste"/>
        <w:numPr>
          <w:ilvl w:val="1"/>
          <w:numId w:val="3"/>
        </w:numPr>
      </w:pPr>
      <w:r>
        <w:t>Appelé amplitude de classe</w:t>
      </w:r>
    </w:p>
    <w:p w14:paraId="2577F2F3" w14:textId="77777777" w:rsidR="00B9642A" w:rsidRDefault="00B9642A" w:rsidP="00B9642A">
      <w:pPr>
        <w:pStyle w:val="Paragraphedeliste"/>
        <w:numPr>
          <w:ilvl w:val="0"/>
          <w:numId w:val="3"/>
        </w:numPr>
        <w:spacing w:after="0" w:line="240" w:lineRule="auto"/>
      </w:pPr>
      <w:r w:rsidRPr="00B9642A">
        <w:t>Un histogramme est un graphique permettant de représenter les séries continues dont</w:t>
      </w:r>
    </w:p>
    <w:p w14:paraId="39271F0D" w14:textId="05F18724" w:rsidR="00B9642A" w:rsidRDefault="00B9642A" w:rsidP="00B9642A">
      <w:pPr>
        <w:pStyle w:val="Paragraphedeliste"/>
        <w:numPr>
          <w:ilvl w:val="1"/>
          <w:numId w:val="3"/>
        </w:numPr>
        <w:spacing w:after="0" w:line="240" w:lineRule="auto"/>
      </w:pPr>
      <w:r>
        <w:t>L</w:t>
      </w:r>
      <w:r w:rsidRPr="00B9642A">
        <w:t>es valeurs du caractère étudié ont été regroupées en « classes »</w:t>
      </w:r>
    </w:p>
    <w:p w14:paraId="4E670C2E" w14:textId="77777777" w:rsidR="00B9642A" w:rsidRDefault="00B9642A" w:rsidP="00B9642A">
      <w:pPr>
        <w:pStyle w:val="Paragraphedeliste"/>
        <w:numPr>
          <w:ilvl w:val="1"/>
          <w:numId w:val="3"/>
        </w:numPr>
        <w:spacing w:after="0" w:line="240" w:lineRule="auto"/>
      </w:pPr>
      <w:r w:rsidRPr="00B9642A">
        <w:t>Chaque classe est alors représentée par un rectangle dont</w:t>
      </w:r>
    </w:p>
    <w:p w14:paraId="7940229F" w14:textId="300F13BF" w:rsidR="00B9642A" w:rsidRDefault="00A33BF6" w:rsidP="00B9642A">
      <w:pPr>
        <w:pStyle w:val="Paragraphedeliste"/>
        <w:numPr>
          <w:ilvl w:val="2"/>
          <w:numId w:val="3"/>
        </w:numPr>
        <w:spacing w:after="0" w:line="240" w:lineRule="auto"/>
      </w:pPr>
      <w:r w:rsidRPr="00B9642A">
        <w:t>La</w:t>
      </w:r>
      <w:r w:rsidR="00B9642A" w:rsidRPr="00B9642A">
        <w:t xml:space="preserve"> base est proportionnelle à son amplitude et </w:t>
      </w:r>
    </w:p>
    <w:p w14:paraId="5698EE3C" w14:textId="2716CF7E" w:rsidR="00B9642A" w:rsidRDefault="00A33BF6" w:rsidP="00B9642A">
      <w:pPr>
        <w:pStyle w:val="Paragraphedeliste"/>
        <w:numPr>
          <w:ilvl w:val="2"/>
          <w:numId w:val="3"/>
        </w:numPr>
        <w:spacing w:after="0" w:line="240" w:lineRule="auto"/>
      </w:pPr>
      <w:r w:rsidRPr="00B9642A">
        <w:t>De</w:t>
      </w:r>
      <w:r w:rsidR="00B9642A" w:rsidRPr="00B9642A">
        <w:t xml:space="preserve"> hauteur telle que </w:t>
      </w:r>
    </w:p>
    <w:p w14:paraId="6B040CDB" w14:textId="1F4F0694" w:rsidR="00B9642A" w:rsidRPr="00B9642A" w:rsidRDefault="00A33BF6" w:rsidP="00B9642A">
      <w:pPr>
        <w:pStyle w:val="Paragraphedeliste"/>
        <w:numPr>
          <w:ilvl w:val="2"/>
          <w:numId w:val="3"/>
        </w:numPr>
        <w:spacing w:after="0" w:line="240" w:lineRule="auto"/>
      </w:pPr>
      <w:r w:rsidRPr="00B9642A">
        <w:t>L’aire</w:t>
      </w:r>
      <w:r w:rsidR="00B9642A" w:rsidRPr="00B9642A">
        <w:t xml:space="preserve"> du rectangle soit proportionnelle à son effectif. </w:t>
      </w:r>
    </w:p>
    <w:p w14:paraId="156E2B4B" w14:textId="77777777" w:rsidR="00B9642A" w:rsidRDefault="00B9642A" w:rsidP="00B9642A">
      <w:pPr>
        <w:pStyle w:val="Paragraphedeliste"/>
        <w:numPr>
          <w:ilvl w:val="0"/>
          <w:numId w:val="3"/>
        </w:numPr>
        <w:spacing w:after="0" w:line="240" w:lineRule="auto"/>
      </w:pPr>
      <w:r w:rsidRPr="00B9642A">
        <w:t>Dans le cas de classes de même amplitude, il suffit que la hauteur des rectangles soit proportionnelle à l'effectif.</w:t>
      </w:r>
    </w:p>
    <w:p w14:paraId="5DD213AF" w14:textId="5AFB3AB9" w:rsidR="00EA7411" w:rsidRDefault="00EA7411" w:rsidP="00EA7411">
      <w:pPr>
        <w:pStyle w:val="Paragraphedeliste"/>
        <w:numPr>
          <w:ilvl w:val="1"/>
          <w:numId w:val="3"/>
        </w:numPr>
        <w:spacing w:after="0" w:line="240" w:lineRule="auto"/>
      </w:pPr>
      <w:r>
        <w:t xml:space="preserve">Ex : </w:t>
      </w:r>
      <w:r w:rsidRPr="00EA7411">
        <w:t>On gradue l'axe des abscisses de ‍</w:t>
      </w:r>
      <w:r>
        <w:t>0</w:t>
      </w:r>
      <w:r w:rsidRPr="00EA7411">
        <w:t> à ‍</w:t>
      </w:r>
      <w:r>
        <w:t>250</w:t>
      </w:r>
      <w:r w:rsidRPr="00EA7411">
        <w:t> avec comme amplitude de classe ‍</w:t>
      </w:r>
      <w:r>
        <w:t>50</w:t>
      </w:r>
      <w:r w:rsidRPr="00EA7411">
        <w:t>.</w:t>
      </w:r>
    </w:p>
    <w:p w14:paraId="4CBE9562" w14:textId="2F9144F6" w:rsidR="00EA7411" w:rsidRDefault="00EA7411" w:rsidP="00EA7411">
      <w:pPr>
        <w:pStyle w:val="Titre3"/>
        <w:rPr>
          <w:rFonts w:eastAsiaTheme="minorHAnsi"/>
        </w:rPr>
      </w:pPr>
      <w:bookmarkStart w:id="23" w:name="_Toc193640049"/>
      <w:r>
        <w:rPr>
          <w:rFonts w:eastAsiaTheme="minorHAnsi"/>
        </w:rPr>
        <w:t>Diagramme tiges-feuilles</w:t>
      </w:r>
      <w:bookmarkEnd w:id="23"/>
    </w:p>
    <w:p w14:paraId="2CC81905" w14:textId="49509384" w:rsidR="00EA7411" w:rsidRDefault="00EA7411" w:rsidP="00EA7411">
      <w:pPr>
        <w:pStyle w:val="Paragraphedeliste"/>
        <w:numPr>
          <w:ilvl w:val="0"/>
          <w:numId w:val="3"/>
        </w:numPr>
      </w:pPr>
      <w:r>
        <w:t>Tige = nombre de milliers, centaines, dizaine dont peut être constituée chacune des valeurs</w:t>
      </w:r>
    </w:p>
    <w:p w14:paraId="05EFF9DB" w14:textId="60F3DEC8" w:rsidR="00EA7411" w:rsidRDefault="00EA7411" w:rsidP="00EA7411">
      <w:pPr>
        <w:pStyle w:val="Paragraphedeliste"/>
        <w:numPr>
          <w:ilvl w:val="0"/>
          <w:numId w:val="3"/>
        </w:numPr>
      </w:pPr>
      <w:r>
        <w:t>Feuilles = chiffres des unités de chaque des valeurs</w:t>
      </w:r>
    </w:p>
    <w:p w14:paraId="25E25C24" w14:textId="4364E58B" w:rsidR="00EA7411" w:rsidRDefault="00EA7411" w:rsidP="00EA7411">
      <w:pPr>
        <w:pStyle w:val="Paragraphedeliste"/>
        <w:numPr>
          <w:ilvl w:val="0"/>
          <w:numId w:val="3"/>
        </w:numPr>
      </w:pPr>
      <w:r>
        <w:t>Exemple</w:t>
      </w:r>
    </w:p>
    <w:p w14:paraId="3AD9DC3D" w14:textId="2C2411A0" w:rsidR="00EA7411" w:rsidRPr="00EA7411" w:rsidRDefault="00EA7411" w:rsidP="00EA7411">
      <w:pPr>
        <w:pStyle w:val="Paragraphedeliste"/>
        <w:numPr>
          <w:ilvl w:val="1"/>
          <w:numId w:val="3"/>
        </w:numPr>
      </w:pPr>
      <w:r>
        <w:t xml:space="preserve">Données : </w:t>
      </w:r>
      <w:r w:rsidRPr="00EA7411">
        <w:t>17</w:t>
      </w:r>
      <w:r>
        <w:t>, 18, 20, 25, 28, 34, 34, 37, 38, 50</w:t>
      </w:r>
    </w:p>
    <w:p w14:paraId="093C9476" w14:textId="6BB97809" w:rsidR="00B9642A" w:rsidRDefault="00EA7411" w:rsidP="00B9642A">
      <w:pPr>
        <w:pStyle w:val="Paragraphedeliste"/>
      </w:pPr>
      <w:r w:rsidRPr="00EA7411">
        <w:rPr>
          <w:noProof/>
        </w:rPr>
        <w:drawing>
          <wp:inline distT="0" distB="0" distL="0" distR="0" wp14:anchorId="453ED081" wp14:editId="50A685E4">
            <wp:extent cx="3366433" cy="1060174"/>
            <wp:effectExtent l="0" t="0" r="5715" b="6985"/>
            <wp:docPr id="1743373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3336" name=""/>
                    <pic:cNvPicPr/>
                  </pic:nvPicPr>
                  <pic:blipFill>
                    <a:blip r:embed="rId47"/>
                    <a:stretch>
                      <a:fillRect/>
                    </a:stretch>
                  </pic:blipFill>
                  <pic:spPr>
                    <a:xfrm>
                      <a:off x="0" y="0"/>
                      <a:ext cx="3387172" cy="1066705"/>
                    </a:xfrm>
                    <a:prstGeom prst="rect">
                      <a:avLst/>
                    </a:prstGeom>
                  </pic:spPr>
                </pic:pic>
              </a:graphicData>
            </a:graphic>
          </wp:inline>
        </w:drawing>
      </w:r>
    </w:p>
    <w:p w14:paraId="0CE63513" w14:textId="754C0BDD" w:rsidR="00A33BF6" w:rsidRDefault="00A33BF6" w:rsidP="00A33BF6">
      <w:pPr>
        <w:pStyle w:val="Titre3"/>
      </w:pPr>
      <w:bookmarkStart w:id="24" w:name="_Toc193640050"/>
      <w:r>
        <w:t>Diagramme en boîte</w:t>
      </w:r>
      <w:bookmarkEnd w:id="24"/>
    </w:p>
    <w:p w14:paraId="5A358BCB" w14:textId="5259387A" w:rsidR="00042C1C" w:rsidRDefault="00042C1C" w:rsidP="00042C1C">
      <w:r>
        <w:t>Met en évidence la médiane de la série et les quartiles.</w:t>
      </w:r>
    </w:p>
    <w:p w14:paraId="603913A8" w14:textId="3FFA7AB8" w:rsidR="00182820" w:rsidRDefault="00182820" w:rsidP="00042C1C">
      <w:r w:rsidRPr="00182820">
        <w:rPr>
          <w:noProof/>
        </w:rPr>
        <w:drawing>
          <wp:inline distT="0" distB="0" distL="0" distR="0" wp14:anchorId="56D20D03" wp14:editId="51B0E658">
            <wp:extent cx="2250220" cy="484755"/>
            <wp:effectExtent l="0" t="0" r="0" b="0"/>
            <wp:docPr id="16761651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65156" name=""/>
                    <pic:cNvPicPr/>
                  </pic:nvPicPr>
                  <pic:blipFill>
                    <a:blip r:embed="rId48"/>
                    <a:stretch>
                      <a:fillRect/>
                    </a:stretch>
                  </pic:blipFill>
                  <pic:spPr>
                    <a:xfrm>
                      <a:off x="0" y="0"/>
                      <a:ext cx="2272796" cy="489619"/>
                    </a:xfrm>
                    <a:prstGeom prst="rect">
                      <a:avLst/>
                    </a:prstGeom>
                  </pic:spPr>
                </pic:pic>
              </a:graphicData>
            </a:graphic>
          </wp:inline>
        </w:drawing>
      </w:r>
      <w:r>
        <w:t xml:space="preserve"> Exemple sans visuel, juste numérique</w:t>
      </w:r>
    </w:p>
    <w:p w14:paraId="2BD72D46" w14:textId="5300EB8B" w:rsidR="00182820" w:rsidRDefault="00182820" w:rsidP="00042C1C">
      <w:r w:rsidRPr="00182820">
        <w:rPr>
          <w:noProof/>
        </w:rPr>
        <w:drawing>
          <wp:inline distT="0" distB="0" distL="0" distR="0" wp14:anchorId="65590D09" wp14:editId="1FC82CC7">
            <wp:extent cx="2488759" cy="965705"/>
            <wp:effectExtent l="0" t="0" r="6985" b="6350"/>
            <wp:docPr id="557460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0402" name=""/>
                    <pic:cNvPicPr/>
                  </pic:nvPicPr>
                  <pic:blipFill>
                    <a:blip r:embed="rId49"/>
                    <a:stretch>
                      <a:fillRect/>
                    </a:stretch>
                  </pic:blipFill>
                  <pic:spPr>
                    <a:xfrm>
                      <a:off x="0" y="0"/>
                      <a:ext cx="2499357" cy="969817"/>
                    </a:xfrm>
                    <a:prstGeom prst="rect">
                      <a:avLst/>
                    </a:prstGeom>
                  </pic:spPr>
                </pic:pic>
              </a:graphicData>
            </a:graphic>
          </wp:inline>
        </w:drawing>
      </w:r>
      <w:r>
        <w:t xml:space="preserve"> </w:t>
      </w:r>
    </w:p>
    <w:p w14:paraId="5E70A127" w14:textId="63CA8F68" w:rsidR="00182820" w:rsidRDefault="00182820" w:rsidP="00042C1C">
      <w:r w:rsidRPr="00182820">
        <w:rPr>
          <w:noProof/>
        </w:rPr>
        <w:lastRenderedPageBreak/>
        <w:drawing>
          <wp:inline distT="0" distB="0" distL="0" distR="0" wp14:anchorId="6CEC6C0F" wp14:editId="1B410A03">
            <wp:extent cx="3824578" cy="1418505"/>
            <wp:effectExtent l="0" t="0" r="5080" b="0"/>
            <wp:docPr id="2067938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8637" name=""/>
                    <pic:cNvPicPr/>
                  </pic:nvPicPr>
                  <pic:blipFill>
                    <a:blip r:embed="rId50"/>
                    <a:stretch>
                      <a:fillRect/>
                    </a:stretch>
                  </pic:blipFill>
                  <pic:spPr>
                    <a:xfrm>
                      <a:off x="0" y="0"/>
                      <a:ext cx="3829600" cy="1420368"/>
                    </a:xfrm>
                    <a:prstGeom prst="rect">
                      <a:avLst/>
                    </a:prstGeom>
                  </pic:spPr>
                </pic:pic>
              </a:graphicData>
            </a:graphic>
          </wp:inline>
        </w:drawing>
      </w:r>
    </w:p>
    <w:p w14:paraId="18771B6E" w14:textId="56867CF0" w:rsidR="00182820" w:rsidRPr="00042C1C" w:rsidRDefault="00182820" w:rsidP="00042C1C"/>
    <w:p w14:paraId="4198DF3A" w14:textId="77777777" w:rsidR="00A33BF6" w:rsidRPr="00A33BF6" w:rsidRDefault="00A33BF6" w:rsidP="00A33BF6"/>
    <w:p w14:paraId="5DF940B5" w14:textId="1DFCA915" w:rsidR="00861BAA" w:rsidRDefault="00861BAA" w:rsidP="00B9642A">
      <w:pPr>
        <w:pStyle w:val="Titre2"/>
      </w:pPr>
      <w:bookmarkStart w:id="25" w:name="_Toc193640051"/>
      <w:r>
        <w:t>Tableaux</w:t>
      </w:r>
      <w:bookmarkEnd w:id="25"/>
    </w:p>
    <w:p w14:paraId="25484F0A" w14:textId="42615ECB" w:rsidR="00861BAA" w:rsidRDefault="00861BAA" w:rsidP="00861BAA">
      <w:pPr>
        <w:pStyle w:val="Titre3"/>
      </w:pPr>
      <w:bookmarkStart w:id="26" w:name="_Toc193640052"/>
      <w:r>
        <w:t>Tableau des effectifs</w:t>
      </w:r>
      <w:bookmarkEnd w:id="26"/>
    </w:p>
    <w:p w14:paraId="05ECEDF5" w14:textId="7855E698" w:rsidR="00861BAA" w:rsidRPr="00861BAA" w:rsidRDefault="00861BAA" w:rsidP="00861BAA">
      <w:r w:rsidRPr="00861BAA">
        <w:rPr>
          <w:noProof/>
        </w:rPr>
        <w:drawing>
          <wp:inline distT="0" distB="0" distL="0" distR="0" wp14:anchorId="127C5D84" wp14:editId="501522D4">
            <wp:extent cx="1314616" cy="1643269"/>
            <wp:effectExtent l="0" t="0" r="0" b="0"/>
            <wp:docPr id="152150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565" name=""/>
                    <pic:cNvPicPr/>
                  </pic:nvPicPr>
                  <pic:blipFill>
                    <a:blip r:embed="rId51"/>
                    <a:stretch>
                      <a:fillRect/>
                    </a:stretch>
                  </pic:blipFill>
                  <pic:spPr>
                    <a:xfrm>
                      <a:off x="0" y="0"/>
                      <a:ext cx="1327074" cy="1658842"/>
                    </a:xfrm>
                    <a:prstGeom prst="rect">
                      <a:avLst/>
                    </a:prstGeom>
                  </pic:spPr>
                </pic:pic>
              </a:graphicData>
            </a:graphic>
          </wp:inline>
        </w:drawing>
      </w:r>
    </w:p>
    <w:p w14:paraId="0E7B659E" w14:textId="6B494E26" w:rsidR="00C109FC" w:rsidRDefault="00C109FC" w:rsidP="00861BAA">
      <w:pPr>
        <w:pStyle w:val="Titre3"/>
      </w:pPr>
      <w:bookmarkStart w:id="27" w:name="_Toc193640053"/>
      <w:r>
        <w:t>Tableaux fréquence en ligne</w:t>
      </w:r>
      <w:bookmarkEnd w:id="27"/>
    </w:p>
    <w:p w14:paraId="433E06CC" w14:textId="77777777" w:rsidR="005D0BD2" w:rsidRDefault="005D0BD2" w:rsidP="005D0BD2">
      <w:pPr>
        <w:pStyle w:val="Sansinterligne"/>
      </w:pPr>
      <w:r>
        <w:t>Tableau qui associe des classes de valeurs à leurs fréquences d’apparition.</w:t>
      </w:r>
    </w:p>
    <w:p w14:paraId="4323352A" w14:textId="0162AEB7" w:rsidR="00C109FC" w:rsidRPr="00C109FC" w:rsidRDefault="00C109FC" w:rsidP="00C109FC">
      <w:r w:rsidRPr="00C109FC">
        <w:rPr>
          <w:noProof/>
        </w:rPr>
        <w:drawing>
          <wp:inline distT="0" distB="0" distL="0" distR="0" wp14:anchorId="41D55B47" wp14:editId="7BEA4E12">
            <wp:extent cx="4699221" cy="1313627"/>
            <wp:effectExtent l="0" t="0" r="6350" b="1270"/>
            <wp:docPr id="6606846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4662" name=""/>
                    <pic:cNvPicPr/>
                  </pic:nvPicPr>
                  <pic:blipFill>
                    <a:blip r:embed="rId52"/>
                    <a:stretch>
                      <a:fillRect/>
                    </a:stretch>
                  </pic:blipFill>
                  <pic:spPr>
                    <a:xfrm>
                      <a:off x="0" y="0"/>
                      <a:ext cx="4711717" cy="1317120"/>
                    </a:xfrm>
                    <a:prstGeom prst="rect">
                      <a:avLst/>
                    </a:prstGeom>
                  </pic:spPr>
                </pic:pic>
              </a:graphicData>
            </a:graphic>
          </wp:inline>
        </w:drawing>
      </w:r>
    </w:p>
    <w:p w14:paraId="74A1C008" w14:textId="76BB676B" w:rsidR="006E7829" w:rsidRDefault="006E7829" w:rsidP="00861BAA">
      <w:pPr>
        <w:pStyle w:val="Titre3"/>
      </w:pPr>
      <w:bookmarkStart w:id="28" w:name="_Toc193640054"/>
      <w:r>
        <w:lastRenderedPageBreak/>
        <w:t>Tableaux croisés = tableau à double entrée (dynamique pour BDD et Excel)</w:t>
      </w:r>
      <w:bookmarkEnd w:id="28"/>
    </w:p>
    <w:p w14:paraId="5D6AA9F9" w14:textId="5AD9FE71" w:rsidR="006E7829" w:rsidRDefault="006E7829" w:rsidP="006E7829">
      <w:r>
        <w:rPr>
          <w:noProof/>
        </w:rPr>
        <w:drawing>
          <wp:inline distT="0" distB="0" distL="0" distR="0" wp14:anchorId="51DC8D4B" wp14:editId="083EDF71">
            <wp:extent cx="2806811" cy="3293113"/>
            <wp:effectExtent l="0" t="0" r="0" b="2540"/>
            <wp:docPr id="17687304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0475" name="Image 1768730475"/>
                    <pic:cNvPicPr/>
                  </pic:nvPicPr>
                  <pic:blipFill>
                    <a:blip r:embed="rId53">
                      <a:extLst>
                        <a:ext uri="{28A0092B-C50C-407E-A947-70E740481C1C}">
                          <a14:useLocalDpi xmlns:a14="http://schemas.microsoft.com/office/drawing/2010/main" val="0"/>
                        </a:ext>
                      </a:extLst>
                    </a:blip>
                    <a:stretch>
                      <a:fillRect/>
                    </a:stretch>
                  </pic:blipFill>
                  <pic:spPr>
                    <a:xfrm>
                      <a:off x="0" y="0"/>
                      <a:ext cx="2809255" cy="3295981"/>
                    </a:xfrm>
                    <a:prstGeom prst="rect">
                      <a:avLst/>
                    </a:prstGeom>
                  </pic:spPr>
                </pic:pic>
              </a:graphicData>
            </a:graphic>
          </wp:inline>
        </w:drawing>
      </w:r>
    </w:p>
    <w:p w14:paraId="6E485F71" w14:textId="6A0B7E5D" w:rsidR="006E7829" w:rsidRDefault="006E7829" w:rsidP="006E7829">
      <w:r w:rsidRPr="006E7829">
        <w:t>En haut : tableau de données de départ. En bas, un tableau croisé dynamique généré.</w:t>
      </w:r>
    </w:p>
    <w:p w14:paraId="2C3D9EBA" w14:textId="77777777" w:rsidR="003F6951" w:rsidRDefault="003F6951" w:rsidP="006E7829"/>
    <w:p w14:paraId="25C9358B" w14:textId="77777777" w:rsidR="003F6951" w:rsidRPr="003F6951" w:rsidRDefault="003F6951" w:rsidP="003F6951">
      <w:r w:rsidRPr="003F6951">
        <w:t>Un tableau croisé des fréquences permet de comparer deux sous-populations selon l'un des deux caractères étudiés.</w:t>
      </w:r>
    </w:p>
    <w:p w14:paraId="27CF1E77" w14:textId="1E7F169E" w:rsidR="00C109FC" w:rsidRPr="006E7829" w:rsidRDefault="00C109FC" w:rsidP="006E7829">
      <w:r w:rsidRPr="00C109FC">
        <w:rPr>
          <w:noProof/>
        </w:rPr>
        <w:drawing>
          <wp:inline distT="0" distB="0" distL="0" distR="0" wp14:anchorId="0C93652C" wp14:editId="735485C4">
            <wp:extent cx="3784821" cy="1871968"/>
            <wp:effectExtent l="0" t="0" r="6350" b="0"/>
            <wp:docPr id="320946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46025" name=""/>
                    <pic:cNvPicPr/>
                  </pic:nvPicPr>
                  <pic:blipFill>
                    <a:blip r:embed="rId54"/>
                    <a:stretch>
                      <a:fillRect/>
                    </a:stretch>
                  </pic:blipFill>
                  <pic:spPr>
                    <a:xfrm>
                      <a:off x="0" y="0"/>
                      <a:ext cx="3805032" cy="1881964"/>
                    </a:xfrm>
                    <a:prstGeom prst="rect">
                      <a:avLst/>
                    </a:prstGeom>
                  </pic:spPr>
                </pic:pic>
              </a:graphicData>
            </a:graphic>
          </wp:inline>
        </w:drawing>
      </w:r>
    </w:p>
    <w:p w14:paraId="392AF053" w14:textId="0B980C4C" w:rsidR="00E21DE9" w:rsidRDefault="00E21DE9" w:rsidP="0044110D">
      <w:pPr>
        <w:pStyle w:val="Titre2"/>
      </w:pPr>
      <w:bookmarkStart w:id="29" w:name="_Toc193640055"/>
      <w:r>
        <w:lastRenderedPageBreak/>
        <w:t>Polygone des fréquences cumulées croissantes</w:t>
      </w:r>
      <w:bookmarkEnd w:id="29"/>
    </w:p>
    <w:p w14:paraId="557DA468" w14:textId="48776A18" w:rsidR="00E21DE9" w:rsidRDefault="007D29CB" w:rsidP="00E21DE9">
      <w:r w:rsidRPr="007D29CB">
        <w:rPr>
          <w:noProof/>
        </w:rPr>
        <w:drawing>
          <wp:inline distT="0" distB="0" distL="0" distR="0" wp14:anchorId="282DFE13" wp14:editId="0778F333">
            <wp:extent cx="3982006" cy="3943900"/>
            <wp:effectExtent l="0" t="0" r="0" b="0"/>
            <wp:docPr id="1541580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0701" name=""/>
                    <pic:cNvPicPr/>
                  </pic:nvPicPr>
                  <pic:blipFill>
                    <a:blip r:embed="rId55"/>
                    <a:stretch>
                      <a:fillRect/>
                    </a:stretch>
                  </pic:blipFill>
                  <pic:spPr>
                    <a:xfrm>
                      <a:off x="0" y="0"/>
                      <a:ext cx="3982006" cy="3943900"/>
                    </a:xfrm>
                    <a:prstGeom prst="rect">
                      <a:avLst/>
                    </a:prstGeom>
                  </pic:spPr>
                </pic:pic>
              </a:graphicData>
            </a:graphic>
          </wp:inline>
        </w:drawing>
      </w:r>
    </w:p>
    <w:p w14:paraId="7DE7B90C" w14:textId="0117FFAE" w:rsidR="00E21DE9" w:rsidRDefault="00E21DE9" w:rsidP="00E21DE9">
      <w:pPr>
        <w:pStyle w:val="Paragraphedeliste"/>
        <w:numPr>
          <w:ilvl w:val="0"/>
          <w:numId w:val="3"/>
        </w:numPr>
      </w:pPr>
      <w:r>
        <w:t>Aucune boisson ne contient pas de sucre (premier point)</w:t>
      </w:r>
    </w:p>
    <w:p w14:paraId="5EA4E695" w14:textId="6BD24D2D" w:rsidR="00E21DE9" w:rsidRDefault="00E21DE9" w:rsidP="00E21DE9">
      <w:pPr>
        <w:pStyle w:val="Paragraphedeliste"/>
        <w:numPr>
          <w:ilvl w:val="0"/>
          <w:numId w:val="3"/>
        </w:numPr>
      </w:pPr>
      <w:r>
        <w:t>10% des boissons possèdent entre 0 et 5g de sucre</w:t>
      </w:r>
    </w:p>
    <w:p w14:paraId="70E96120" w14:textId="467CDE93" w:rsidR="00E21DE9" w:rsidRDefault="00E21DE9" w:rsidP="00E21DE9">
      <w:pPr>
        <w:pStyle w:val="Paragraphedeliste"/>
        <w:numPr>
          <w:ilvl w:val="0"/>
          <w:numId w:val="3"/>
        </w:numPr>
      </w:pPr>
      <w:r>
        <w:t>Un café qui contient 15g de sucre correspond au 20</w:t>
      </w:r>
      <w:r w:rsidRPr="00E21DE9">
        <w:rPr>
          <w:vertAlign w:val="superscript"/>
        </w:rPr>
        <w:t>ème</w:t>
      </w:r>
      <w:r>
        <w:t xml:space="preserve"> centile</w:t>
      </w:r>
    </w:p>
    <w:p w14:paraId="50BE88AC" w14:textId="08752843" w:rsidR="00E21DE9" w:rsidRDefault="00E21DE9" w:rsidP="00E21DE9">
      <w:pPr>
        <w:pStyle w:val="Paragraphedeliste"/>
        <w:numPr>
          <w:ilvl w:val="0"/>
          <w:numId w:val="3"/>
        </w:numPr>
      </w:pPr>
      <w:r>
        <w:t>100% des boisons contiennent 50g ou moins de sucre</w:t>
      </w:r>
    </w:p>
    <w:p w14:paraId="6EDB8424" w14:textId="016AC7C1" w:rsidR="007D29CB" w:rsidRDefault="007D29CB" w:rsidP="00E21DE9">
      <w:pPr>
        <w:pStyle w:val="Paragraphedeliste"/>
        <w:numPr>
          <w:ilvl w:val="0"/>
          <w:numId w:val="3"/>
        </w:numPr>
      </w:pPr>
      <w:r>
        <w:t>La médiane (50% des boissons) (50</w:t>
      </w:r>
      <w:r w:rsidRPr="007D29CB">
        <w:rPr>
          <w:vertAlign w:val="superscript"/>
        </w:rPr>
        <w:t>ème</w:t>
      </w:r>
      <w:r>
        <w:t xml:space="preserve"> centile) est de 25g</w:t>
      </w:r>
    </w:p>
    <w:p w14:paraId="11725679" w14:textId="50400F0A" w:rsidR="007D29CB" w:rsidRDefault="007D29CB" w:rsidP="007D29CB">
      <w:pPr>
        <w:pStyle w:val="Paragraphedeliste"/>
        <w:numPr>
          <w:ilvl w:val="1"/>
          <w:numId w:val="3"/>
        </w:numPr>
      </w:pPr>
      <w:r>
        <w:t>Autant de boissons ont plus de 25g de sucre et moins de 25g de sucre</w:t>
      </w:r>
    </w:p>
    <w:p w14:paraId="0F432BA0" w14:textId="4B6C62FF" w:rsidR="007D29CB" w:rsidRPr="00E21DE9" w:rsidRDefault="007D29CB" w:rsidP="007D29CB">
      <w:pPr>
        <w:pStyle w:val="Paragraphedeliste"/>
        <w:numPr>
          <w:ilvl w:val="0"/>
          <w:numId w:val="3"/>
        </w:numPr>
      </w:pPr>
      <w:r>
        <w:t>I = 20.5</w:t>
      </w:r>
    </w:p>
    <w:p w14:paraId="5E475019" w14:textId="1A3D351A" w:rsidR="006E7829" w:rsidRDefault="0044110D" w:rsidP="0044110D">
      <w:pPr>
        <w:pStyle w:val="Titre2"/>
      </w:pPr>
      <w:bookmarkStart w:id="30" w:name="_Toc193640056"/>
      <w:r>
        <w:t>Comparer deux courbes</w:t>
      </w:r>
      <w:bookmarkEnd w:id="30"/>
    </w:p>
    <w:p w14:paraId="1B367AFE" w14:textId="5F112D8F" w:rsidR="0044110D" w:rsidRPr="0044110D" w:rsidRDefault="0044110D" w:rsidP="0044110D">
      <w:r>
        <w:t>Attention aux échelles des courbes qui peuvent introduire des interprétations trompeuses</w:t>
      </w:r>
    </w:p>
    <w:p w14:paraId="7740B37E" w14:textId="0F7C188A" w:rsidR="00635027" w:rsidRDefault="009908D9" w:rsidP="00FE10A8">
      <w:pPr>
        <w:pStyle w:val="Titre1"/>
      </w:pPr>
      <w:bookmarkStart w:id="31" w:name="_Toc193640057"/>
      <w:r>
        <w:lastRenderedPageBreak/>
        <w:t>DISTRIBUTION STATISTIQUE</w:t>
      </w:r>
      <w:bookmarkEnd w:id="31"/>
    </w:p>
    <w:p w14:paraId="20AAB605" w14:textId="3E507812" w:rsidR="009908D9" w:rsidRDefault="009908D9" w:rsidP="009908D9">
      <w:pPr>
        <w:pStyle w:val="Titre2"/>
      </w:pPr>
      <w:bookmarkStart w:id="32" w:name="_Toc193640058"/>
      <w:r>
        <w:t>Définition</w:t>
      </w:r>
      <w:bookmarkEnd w:id="32"/>
    </w:p>
    <w:p w14:paraId="34569F84" w14:textId="0FB8AF17" w:rsidR="00F07551" w:rsidRDefault="009908D9" w:rsidP="007E2130">
      <w:pPr>
        <w:pStyle w:val="Sansinterligne"/>
        <w:numPr>
          <w:ilvl w:val="0"/>
          <w:numId w:val="3"/>
        </w:numPr>
      </w:pPr>
      <w:r>
        <w:t>Elle est modélisée par une loi de probabilité.</w:t>
      </w:r>
    </w:p>
    <w:p w14:paraId="7E4D2755" w14:textId="77777777" w:rsidR="00F07551" w:rsidRDefault="00F07551" w:rsidP="00F07551">
      <w:pPr>
        <w:pStyle w:val="Sansinterligne"/>
        <w:numPr>
          <w:ilvl w:val="1"/>
          <w:numId w:val="3"/>
        </w:numPr>
      </w:pPr>
      <w:r>
        <w:t>Tableau qui associe des classes de valeurs obtenues lors d’une expérience à leur fréquence d’apparition. Ce tableau de valeurs est modélisé en théorie des probabilités par une loi de probabilité.</w:t>
      </w:r>
    </w:p>
    <w:p w14:paraId="142EA5DF" w14:textId="77777777" w:rsidR="00F07551" w:rsidRDefault="009908D9" w:rsidP="00F07551">
      <w:pPr>
        <w:pStyle w:val="Sansinterligne"/>
        <w:numPr>
          <w:ilvl w:val="1"/>
          <w:numId w:val="3"/>
        </w:numPr>
      </w:pPr>
      <w:r>
        <w:t>Les classes peuvent être :</w:t>
      </w:r>
    </w:p>
    <w:p w14:paraId="1B59A7B5" w14:textId="77777777" w:rsidR="00F07551" w:rsidRDefault="009908D9" w:rsidP="00F07551">
      <w:pPr>
        <w:pStyle w:val="Sansinterligne"/>
        <w:numPr>
          <w:ilvl w:val="2"/>
          <w:numId w:val="3"/>
        </w:numPr>
      </w:pPr>
      <w:r>
        <w:t>Des intervalles de valeurs (colonnes histogrammes)</w:t>
      </w:r>
    </w:p>
    <w:p w14:paraId="67551B77" w14:textId="77777777" w:rsidR="00F07551" w:rsidRDefault="009908D9" w:rsidP="009908D9">
      <w:pPr>
        <w:pStyle w:val="Sansinterligne"/>
        <w:numPr>
          <w:ilvl w:val="2"/>
          <w:numId w:val="3"/>
        </w:numPr>
      </w:pPr>
      <w:r>
        <w:t>Des valeurs discrètes (une classe ne peut regrouper qu’une seule valeur)</w:t>
      </w:r>
    </w:p>
    <w:p w14:paraId="5AD8C8BE" w14:textId="0831534B" w:rsidR="009908D9" w:rsidRDefault="009908D9" w:rsidP="009908D9">
      <w:pPr>
        <w:pStyle w:val="Sansinterligne"/>
        <w:numPr>
          <w:ilvl w:val="2"/>
          <w:numId w:val="3"/>
        </w:numPr>
      </w:pPr>
      <w:r>
        <w:t xml:space="preserve">Pour que les calculs aient un sens, il faut que l’effectif de chaque classe soit suffisant </w:t>
      </w:r>
      <w:sdt>
        <w:sdtPr>
          <w:id w:val="-1698684344"/>
          <w:citation/>
        </w:sdtPr>
        <w:sdtContent>
          <w:r>
            <w:fldChar w:fldCharType="begin"/>
          </w:r>
          <w:r>
            <w:instrText xml:space="preserve"> CITATION Dis25 \l 1036 </w:instrText>
          </w:r>
          <w:r>
            <w:fldChar w:fldCharType="separate"/>
          </w:r>
          <w:r>
            <w:rPr>
              <w:noProof/>
            </w:rPr>
            <w:t>(1)</w:t>
          </w:r>
          <w:r>
            <w:fldChar w:fldCharType="end"/>
          </w:r>
        </w:sdtContent>
      </w:sdt>
      <w:r>
        <w:t>.</w:t>
      </w:r>
    </w:p>
    <w:p w14:paraId="23EF70AA" w14:textId="1761494A" w:rsidR="00F07551" w:rsidRDefault="00F07551" w:rsidP="00F07551">
      <w:pPr>
        <w:pStyle w:val="Sansinterligne"/>
        <w:numPr>
          <w:ilvl w:val="0"/>
          <w:numId w:val="3"/>
        </w:numPr>
      </w:pPr>
      <w:r>
        <w:t>Distribution de variables aléatoire</w:t>
      </w:r>
    </w:p>
    <w:p w14:paraId="20D9E466" w14:textId="54AC871C" w:rsidR="00F07551" w:rsidRDefault="00F07551" w:rsidP="00F07551">
      <w:pPr>
        <w:pStyle w:val="Sansinterligne"/>
        <w:numPr>
          <w:ilvl w:val="1"/>
          <w:numId w:val="3"/>
        </w:numPr>
      </w:pPr>
      <w:r>
        <w:t>Variable dont la valeur ne peut pas être prédit précisément à l’avance</w:t>
      </w:r>
    </w:p>
    <w:p w14:paraId="6191C989" w14:textId="002AA73F" w:rsidR="00F07551" w:rsidRDefault="00F07551" w:rsidP="00F07551">
      <w:pPr>
        <w:pStyle w:val="Sansinterligne"/>
        <w:numPr>
          <w:ilvl w:val="1"/>
          <w:numId w:val="3"/>
        </w:numPr>
      </w:pPr>
      <w:r>
        <w:t>Elle suit une distribution de probabilité</w:t>
      </w:r>
    </w:p>
    <w:p w14:paraId="1BA86D60" w14:textId="77777777" w:rsidR="00501FEE" w:rsidRDefault="00F07551" w:rsidP="00F07551">
      <w:pPr>
        <w:pStyle w:val="Sansinterligne"/>
        <w:numPr>
          <w:ilvl w:val="2"/>
          <w:numId w:val="3"/>
        </w:numPr>
      </w:pPr>
      <w:r>
        <w:t xml:space="preserve">Permet de répondre à </w:t>
      </w:r>
      <w:r w:rsidR="00501FEE">
        <w:t>des</w:t>
      </w:r>
      <w:r>
        <w:t xml:space="preserve"> question</w:t>
      </w:r>
      <w:r w:rsidR="00501FEE">
        <w:t>s comme</w:t>
      </w:r>
      <w:r>
        <w:t xml:space="preserve"> </w:t>
      </w:r>
    </w:p>
    <w:p w14:paraId="725D1EEE" w14:textId="191451FD" w:rsidR="00F07551" w:rsidRDefault="00F07551" w:rsidP="00501FEE">
      <w:pPr>
        <w:pStyle w:val="Sansinterligne"/>
        <w:numPr>
          <w:ilvl w:val="3"/>
          <w:numId w:val="3"/>
        </w:numPr>
      </w:pPr>
      <w:r>
        <w:t>Quelle est la probabilité que la variable soit comprise entre -2 et 6.5 ?</w:t>
      </w:r>
    </w:p>
    <w:p w14:paraId="11682FD4" w14:textId="37F9FAE5" w:rsidR="00F07551" w:rsidRDefault="00F07551" w:rsidP="00501FEE">
      <w:pPr>
        <w:pStyle w:val="Sansinterligne"/>
        <w:numPr>
          <w:ilvl w:val="4"/>
          <w:numId w:val="3"/>
        </w:numPr>
      </w:pPr>
      <w:r>
        <w:t>P(-2&lt;Y&lt;6.5) = ?</w:t>
      </w:r>
    </w:p>
    <w:p w14:paraId="539A2389" w14:textId="76993F73" w:rsidR="00501FEE" w:rsidRDefault="00501FEE" w:rsidP="00501FEE">
      <w:pPr>
        <w:pStyle w:val="Sansinterligne"/>
        <w:numPr>
          <w:ilvl w:val="3"/>
          <w:numId w:val="3"/>
        </w:numPr>
      </w:pPr>
      <w:r>
        <w:t>Quelle est la probabilité qu’une valeur inférieure à 60 ou plus grande que 142 soit obtenu ?</w:t>
      </w:r>
    </w:p>
    <w:p w14:paraId="41959E5C" w14:textId="4D3FE9AF" w:rsidR="00501FEE" w:rsidRDefault="00501FEE" w:rsidP="00501FEE">
      <w:pPr>
        <w:pStyle w:val="Sansinterligne"/>
        <w:numPr>
          <w:ilvl w:val="4"/>
          <w:numId w:val="3"/>
        </w:numPr>
      </w:pPr>
      <w:proofErr w:type="gramStart"/>
      <w:r>
        <w:t>P(</w:t>
      </w:r>
      <w:proofErr w:type="gramEnd"/>
      <w:r>
        <w:t>Y&lt;60 U Y&gt;142) = ?</w:t>
      </w:r>
    </w:p>
    <w:p w14:paraId="4FB22F72" w14:textId="155BB45D" w:rsidR="00501FEE" w:rsidRDefault="00501FEE" w:rsidP="00501FEE">
      <w:pPr>
        <w:pStyle w:val="Sansinterligne"/>
        <w:numPr>
          <w:ilvl w:val="1"/>
          <w:numId w:val="3"/>
        </w:numPr>
      </w:pPr>
      <w:r>
        <w:t>Lorsque deux variables ont la même distribution de probabilité, on dit que ces variables sont identiquement distribuées</w:t>
      </w:r>
    </w:p>
    <w:p w14:paraId="33E51F05" w14:textId="24EC18EE" w:rsidR="00501FEE" w:rsidRDefault="00501FEE" w:rsidP="00501FEE">
      <w:pPr>
        <w:pStyle w:val="Sansinterligne"/>
        <w:numPr>
          <w:ilvl w:val="0"/>
          <w:numId w:val="3"/>
        </w:numPr>
      </w:pPr>
      <w:r>
        <w:t>Exemple de distributions</w:t>
      </w:r>
    </w:p>
    <w:p w14:paraId="61CBEEA0" w14:textId="27F314CD" w:rsidR="00501FEE" w:rsidRDefault="00501FEE" w:rsidP="00501FEE">
      <w:pPr>
        <w:pStyle w:val="Sansinterligne"/>
        <w:numPr>
          <w:ilvl w:val="1"/>
          <w:numId w:val="3"/>
        </w:numPr>
      </w:pPr>
      <w:r>
        <w:t>Distribution normale</w:t>
      </w:r>
    </w:p>
    <w:p w14:paraId="53B1C732" w14:textId="555ADDC3" w:rsidR="00501FEE" w:rsidRDefault="00501FEE" w:rsidP="00501FEE">
      <w:pPr>
        <w:pStyle w:val="Sansinterligne"/>
        <w:numPr>
          <w:ilvl w:val="2"/>
          <w:numId w:val="3"/>
        </w:numPr>
      </w:pPr>
      <w:r w:rsidRPr="00501FEE">
        <w:rPr>
          <w:noProof/>
        </w:rPr>
        <w:drawing>
          <wp:inline distT="0" distB="0" distL="0" distR="0" wp14:anchorId="19FA64AC" wp14:editId="1C51BDB8">
            <wp:extent cx="1717482" cy="1555238"/>
            <wp:effectExtent l="0" t="0" r="0" b="6985"/>
            <wp:docPr id="808038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8232" name=""/>
                    <pic:cNvPicPr/>
                  </pic:nvPicPr>
                  <pic:blipFill>
                    <a:blip r:embed="rId56"/>
                    <a:stretch>
                      <a:fillRect/>
                    </a:stretch>
                  </pic:blipFill>
                  <pic:spPr>
                    <a:xfrm>
                      <a:off x="0" y="0"/>
                      <a:ext cx="1732064" cy="1568442"/>
                    </a:xfrm>
                    <a:prstGeom prst="rect">
                      <a:avLst/>
                    </a:prstGeom>
                  </pic:spPr>
                </pic:pic>
              </a:graphicData>
            </a:graphic>
          </wp:inline>
        </w:drawing>
      </w:r>
    </w:p>
    <w:p w14:paraId="5BE204E9" w14:textId="77777777" w:rsidR="00501FEE" w:rsidRDefault="00501FEE" w:rsidP="000D645E">
      <w:pPr>
        <w:pStyle w:val="Sansinterligne"/>
        <w:numPr>
          <w:ilvl w:val="1"/>
          <w:numId w:val="3"/>
        </w:numPr>
      </w:pPr>
      <w:r>
        <w:t>Distribution uniforme continue</w:t>
      </w:r>
    </w:p>
    <w:p w14:paraId="16DBE602" w14:textId="54E23B19" w:rsidR="00501FEE" w:rsidRDefault="00501FEE" w:rsidP="00501FEE">
      <w:pPr>
        <w:pStyle w:val="Sansinterligne"/>
        <w:numPr>
          <w:ilvl w:val="2"/>
          <w:numId w:val="3"/>
        </w:numPr>
      </w:pPr>
      <w:r w:rsidRPr="00501FEE">
        <w:rPr>
          <w:noProof/>
        </w:rPr>
        <w:drawing>
          <wp:inline distT="0" distB="0" distL="0" distR="0" wp14:anchorId="060218A2" wp14:editId="53B50971">
            <wp:extent cx="2079266" cy="1686653"/>
            <wp:effectExtent l="0" t="0" r="0" b="8890"/>
            <wp:docPr id="1025879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9583" name=""/>
                    <pic:cNvPicPr/>
                  </pic:nvPicPr>
                  <pic:blipFill>
                    <a:blip r:embed="rId57"/>
                    <a:stretch>
                      <a:fillRect/>
                    </a:stretch>
                  </pic:blipFill>
                  <pic:spPr>
                    <a:xfrm flipV="1">
                      <a:off x="0" y="0"/>
                      <a:ext cx="2091693" cy="1696733"/>
                    </a:xfrm>
                    <a:prstGeom prst="rect">
                      <a:avLst/>
                    </a:prstGeom>
                  </pic:spPr>
                </pic:pic>
              </a:graphicData>
            </a:graphic>
          </wp:inline>
        </w:drawing>
      </w:r>
    </w:p>
    <w:p w14:paraId="0BD01D60" w14:textId="7F304B8F" w:rsidR="00501FEE" w:rsidRDefault="00501FEE" w:rsidP="00501FEE">
      <w:pPr>
        <w:pStyle w:val="Sansinterligne"/>
        <w:numPr>
          <w:ilvl w:val="1"/>
          <w:numId w:val="3"/>
        </w:numPr>
      </w:pPr>
      <w:r>
        <w:t>Distribution uniforme discrète</w:t>
      </w:r>
    </w:p>
    <w:p w14:paraId="4DDF7BF7" w14:textId="4D9B8835" w:rsidR="00501FEE" w:rsidRDefault="00501FEE" w:rsidP="00501FEE">
      <w:pPr>
        <w:pStyle w:val="Sansinterligne"/>
        <w:numPr>
          <w:ilvl w:val="2"/>
          <w:numId w:val="3"/>
        </w:numPr>
      </w:pPr>
      <w:r w:rsidRPr="00501FEE">
        <w:rPr>
          <w:noProof/>
        </w:rPr>
        <w:lastRenderedPageBreak/>
        <w:drawing>
          <wp:inline distT="0" distB="0" distL="0" distR="0" wp14:anchorId="62C526CE" wp14:editId="04D8DCC8">
            <wp:extent cx="2103120" cy="1431522"/>
            <wp:effectExtent l="0" t="0" r="0" b="0"/>
            <wp:docPr id="1382662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62010" name=""/>
                    <pic:cNvPicPr/>
                  </pic:nvPicPr>
                  <pic:blipFill>
                    <a:blip r:embed="rId58"/>
                    <a:stretch>
                      <a:fillRect/>
                    </a:stretch>
                  </pic:blipFill>
                  <pic:spPr>
                    <a:xfrm>
                      <a:off x="0" y="0"/>
                      <a:ext cx="2117170" cy="1441086"/>
                    </a:xfrm>
                    <a:prstGeom prst="rect">
                      <a:avLst/>
                    </a:prstGeom>
                  </pic:spPr>
                </pic:pic>
              </a:graphicData>
            </a:graphic>
          </wp:inline>
        </w:drawing>
      </w:r>
    </w:p>
    <w:p w14:paraId="58F6C29D" w14:textId="5923A588" w:rsidR="00501FEE" w:rsidRDefault="00501FEE" w:rsidP="00501FEE">
      <w:pPr>
        <w:pStyle w:val="Sansinterligne"/>
        <w:numPr>
          <w:ilvl w:val="1"/>
          <w:numId w:val="3"/>
        </w:numPr>
      </w:pPr>
      <w:r>
        <w:t>Distribution exponentielle</w:t>
      </w:r>
    </w:p>
    <w:p w14:paraId="4FB507AB" w14:textId="5987F6ED" w:rsidR="00501FEE" w:rsidRDefault="00501FEE" w:rsidP="00501FEE">
      <w:pPr>
        <w:pStyle w:val="Sansinterligne"/>
        <w:numPr>
          <w:ilvl w:val="2"/>
          <w:numId w:val="3"/>
        </w:numPr>
      </w:pPr>
      <w:r w:rsidRPr="00501FEE">
        <w:rPr>
          <w:noProof/>
        </w:rPr>
        <w:drawing>
          <wp:inline distT="0" distB="0" distL="0" distR="0" wp14:anchorId="5018B62B" wp14:editId="43BAD12A">
            <wp:extent cx="2119023" cy="1474113"/>
            <wp:effectExtent l="0" t="0" r="0" b="0"/>
            <wp:docPr id="1951452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2861" name=""/>
                    <pic:cNvPicPr/>
                  </pic:nvPicPr>
                  <pic:blipFill>
                    <a:blip r:embed="rId59"/>
                    <a:stretch>
                      <a:fillRect/>
                    </a:stretch>
                  </pic:blipFill>
                  <pic:spPr>
                    <a:xfrm>
                      <a:off x="0" y="0"/>
                      <a:ext cx="2125730" cy="1478779"/>
                    </a:xfrm>
                    <a:prstGeom prst="rect">
                      <a:avLst/>
                    </a:prstGeom>
                  </pic:spPr>
                </pic:pic>
              </a:graphicData>
            </a:graphic>
          </wp:inline>
        </w:drawing>
      </w:r>
    </w:p>
    <w:p w14:paraId="2D88B728" w14:textId="73BAAF3F" w:rsidR="00501FEE" w:rsidRDefault="00501FEE" w:rsidP="000D645E">
      <w:pPr>
        <w:pStyle w:val="Sansinterligne"/>
        <w:numPr>
          <w:ilvl w:val="1"/>
          <w:numId w:val="3"/>
        </w:numPr>
      </w:pPr>
      <w:r>
        <w:t>Distribution triangulaire</w:t>
      </w:r>
    </w:p>
    <w:p w14:paraId="7E611A33" w14:textId="40E81160" w:rsidR="00501FEE" w:rsidRDefault="00501FEE" w:rsidP="00501FEE">
      <w:pPr>
        <w:pStyle w:val="Sansinterligne"/>
        <w:numPr>
          <w:ilvl w:val="2"/>
          <w:numId w:val="3"/>
        </w:numPr>
      </w:pPr>
      <w:r w:rsidRPr="00501FEE">
        <w:rPr>
          <w:noProof/>
        </w:rPr>
        <w:drawing>
          <wp:inline distT="0" distB="0" distL="0" distR="0" wp14:anchorId="21EF68BE" wp14:editId="145105D0">
            <wp:extent cx="2213611" cy="1575782"/>
            <wp:effectExtent l="0" t="0" r="0" b="5715"/>
            <wp:docPr id="183117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5597" name=""/>
                    <pic:cNvPicPr/>
                  </pic:nvPicPr>
                  <pic:blipFill>
                    <a:blip r:embed="rId60"/>
                    <a:stretch>
                      <a:fillRect/>
                    </a:stretch>
                  </pic:blipFill>
                  <pic:spPr>
                    <a:xfrm>
                      <a:off x="0" y="0"/>
                      <a:ext cx="2223324" cy="1582697"/>
                    </a:xfrm>
                    <a:prstGeom prst="rect">
                      <a:avLst/>
                    </a:prstGeom>
                  </pic:spPr>
                </pic:pic>
              </a:graphicData>
            </a:graphic>
          </wp:inline>
        </w:drawing>
      </w:r>
    </w:p>
    <w:p w14:paraId="1504F793" w14:textId="2FEC47D4" w:rsidR="00585A77" w:rsidRDefault="00650A38" w:rsidP="00585A77">
      <w:pPr>
        <w:pStyle w:val="Titre2"/>
      </w:pPr>
      <w:bookmarkStart w:id="33" w:name="_Toc193640059"/>
      <w:r>
        <w:t>Théorème central limite</w:t>
      </w:r>
      <w:bookmarkEnd w:id="33"/>
    </w:p>
    <w:p w14:paraId="226FB79F" w14:textId="6A385AB7" w:rsidR="00650A38" w:rsidRDefault="00650A38" w:rsidP="00650A38">
      <w:r>
        <w:t xml:space="preserve">Si plusieurs variables aléatoires indépendantes suivent la même distribution, au plus leur nombre va grandir, au plus la somme va tendre vers une distribution normale </w:t>
      </w:r>
      <w:sdt>
        <w:sdtPr>
          <w:id w:val="925230315"/>
          <w:citation/>
        </w:sdtPr>
        <w:sdtContent>
          <w:r>
            <w:fldChar w:fldCharType="begin"/>
          </w:r>
          <w:r>
            <w:instrText xml:space="preserve"> CITATION Thé25 \l 1036 </w:instrText>
          </w:r>
          <w:r>
            <w:fldChar w:fldCharType="separate"/>
          </w:r>
          <w:r>
            <w:rPr>
              <w:noProof/>
            </w:rPr>
            <w:t>(3)</w:t>
          </w:r>
          <w:r>
            <w:fldChar w:fldCharType="end"/>
          </w:r>
        </w:sdtContent>
      </w:sdt>
      <w:r w:rsidR="000A6A1B">
        <w:t>.</w:t>
      </w:r>
    </w:p>
    <w:p w14:paraId="15E7BC6D" w14:textId="77777777" w:rsidR="0078409D" w:rsidRDefault="000A6A1B" w:rsidP="0078409D">
      <w:pPr>
        <w:pStyle w:val="Paragraphedeliste"/>
        <w:numPr>
          <w:ilvl w:val="0"/>
          <w:numId w:val="3"/>
        </w:numPr>
      </w:pPr>
      <w:r>
        <w:t xml:space="preserve">Deux variables </w:t>
      </w:r>
      <w:r w:rsidR="0078409D">
        <w:t xml:space="preserve">sont identiquement distribuées si </w:t>
      </w:r>
    </w:p>
    <w:p w14:paraId="1BD49C2F" w14:textId="364C949B" w:rsidR="000A6A1B" w:rsidRDefault="0078409D" w:rsidP="0078409D">
      <w:pPr>
        <w:pStyle w:val="Paragraphedeliste"/>
        <w:numPr>
          <w:ilvl w:val="1"/>
          <w:numId w:val="3"/>
        </w:numPr>
      </w:pPr>
      <w:r>
        <w:t>Elles</w:t>
      </w:r>
      <w:r w:rsidR="000A6A1B">
        <w:t xml:space="preserve"> </w:t>
      </w:r>
      <w:r>
        <w:t>ont la même loi de probabilité</w:t>
      </w:r>
    </w:p>
    <w:p w14:paraId="691700A6" w14:textId="3F353FB8" w:rsidR="0078409D" w:rsidRDefault="0078409D" w:rsidP="0078409D">
      <w:pPr>
        <w:pStyle w:val="Paragraphedeliste"/>
        <w:numPr>
          <w:ilvl w:val="2"/>
          <w:numId w:val="3"/>
        </w:numPr>
      </w:pPr>
      <w:r>
        <w:t>Elles prennent les mêmes valeurs avec les mêmes probabilités</w:t>
      </w:r>
    </w:p>
    <w:p w14:paraId="2F773630" w14:textId="25A10A31" w:rsidR="0078409D" w:rsidRDefault="0078409D" w:rsidP="0078409D">
      <w:pPr>
        <w:pStyle w:val="Paragraphedeliste"/>
        <w:numPr>
          <w:ilvl w:val="2"/>
          <w:numId w:val="3"/>
        </w:numPr>
      </w:pPr>
      <w:r>
        <w:t>Même si elles peuvent être définies différemment</w:t>
      </w:r>
    </w:p>
    <w:p w14:paraId="549FE2C0" w14:textId="18B9EA8A" w:rsidR="0078409D" w:rsidRDefault="0078409D" w:rsidP="0078409D">
      <w:pPr>
        <w:pStyle w:val="Paragraphedeliste"/>
        <w:numPr>
          <w:ilvl w:val="2"/>
          <w:numId w:val="3"/>
        </w:numPr>
      </w:pPr>
      <w:r>
        <w:t>Même si elles peuvent être observées dans des contextes différents</w:t>
      </w:r>
    </w:p>
    <w:p w14:paraId="67587EF7" w14:textId="2804F9CE" w:rsidR="0078409D" w:rsidRDefault="0078409D" w:rsidP="0078409D">
      <w:pPr>
        <w:pStyle w:val="Paragraphedeliste"/>
        <w:numPr>
          <w:ilvl w:val="1"/>
          <w:numId w:val="3"/>
        </w:numPr>
      </w:pPr>
      <w:r>
        <w:t>Exemple : Lancé de deux dés</w:t>
      </w:r>
    </w:p>
    <w:p w14:paraId="391AB86F" w14:textId="27C383DB" w:rsidR="00D04601" w:rsidRDefault="00D04601" w:rsidP="00D04601">
      <w:r>
        <w:t>Exemple d’addition de plusieurs distributions exponentielles</w:t>
      </w:r>
    </w:p>
    <w:p w14:paraId="0B18253A" w14:textId="3E33F75F" w:rsidR="00D04601" w:rsidRDefault="00D04601" w:rsidP="00D04601">
      <w:r w:rsidRPr="00D04601">
        <w:rPr>
          <w:noProof/>
        </w:rPr>
        <w:lastRenderedPageBreak/>
        <w:drawing>
          <wp:inline distT="0" distB="0" distL="0" distR="0" wp14:anchorId="6AA5C01D" wp14:editId="7DEFF60E">
            <wp:extent cx="4866199" cy="3091798"/>
            <wp:effectExtent l="0" t="0" r="0" b="0"/>
            <wp:docPr id="224161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1768" name=""/>
                    <pic:cNvPicPr/>
                  </pic:nvPicPr>
                  <pic:blipFill>
                    <a:blip r:embed="rId61"/>
                    <a:stretch>
                      <a:fillRect/>
                    </a:stretch>
                  </pic:blipFill>
                  <pic:spPr>
                    <a:xfrm>
                      <a:off x="0" y="0"/>
                      <a:ext cx="4897880" cy="3111927"/>
                    </a:xfrm>
                    <a:prstGeom prst="rect">
                      <a:avLst/>
                    </a:prstGeom>
                  </pic:spPr>
                </pic:pic>
              </a:graphicData>
            </a:graphic>
          </wp:inline>
        </w:drawing>
      </w:r>
    </w:p>
    <w:p w14:paraId="3FFFD2D6" w14:textId="4CD8F536" w:rsidR="00D04601" w:rsidRDefault="00D04601" w:rsidP="00D04601">
      <w:r>
        <w:t>Exemple avec des distributions uniformes discrètes</w:t>
      </w:r>
    </w:p>
    <w:p w14:paraId="5D0F54C9" w14:textId="74371C52" w:rsidR="00D04601" w:rsidRPr="00650A38" w:rsidRDefault="00D04601" w:rsidP="00D04601">
      <w:r w:rsidRPr="00D04601">
        <w:rPr>
          <w:noProof/>
        </w:rPr>
        <w:drawing>
          <wp:inline distT="0" distB="0" distL="0" distR="0" wp14:anchorId="01467552" wp14:editId="51253712">
            <wp:extent cx="4810540" cy="3156121"/>
            <wp:effectExtent l="0" t="0" r="9525" b="6350"/>
            <wp:docPr id="20771719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1987" name=""/>
                    <pic:cNvPicPr/>
                  </pic:nvPicPr>
                  <pic:blipFill>
                    <a:blip r:embed="rId62"/>
                    <a:stretch>
                      <a:fillRect/>
                    </a:stretch>
                  </pic:blipFill>
                  <pic:spPr>
                    <a:xfrm>
                      <a:off x="0" y="0"/>
                      <a:ext cx="4819737" cy="3162155"/>
                    </a:xfrm>
                    <a:prstGeom prst="rect">
                      <a:avLst/>
                    </a:prstGeom>
                  </pic:spPr>
                </pic:pic>
              </a:graphicData>
            </a:graphic>
          </wp:inline>
        </w:drawing>
      </w:r>
    </w:p>
    <w:p w14:paraId="32957F17" w14:textId="3E3BF61C" w:rsidR="00A33BF6" w:rsidRDefault="00A33BF6" w:rsidP="00A33BF6">
      <w:pPr>
        <w:pStyle w:val="Titre2"/>
      </w:pPr>
      <w:bookmarkStart w:id="34" w:name="_Toc193640060"/>
      <w:r>
        <w:t>Asymétrique Vs Symétrique</w:t>
      </w:r>
      <w:bookmarkEnd w:id="34"/>
    </w:p>
    <w:p w14:paraId="22C191E3" w14:textId="55A40464" w:rsidR="00A33BF6" w:rsidRDefault="00A33BF6" w:rsidP="00A33BF6">
      <w:pPr>
        <w:pStyle w:val="Paragraphedeliste"/>
        <w:numPr>
          <w:ilvl w:val="0"/>
          <w:numId w:val="2"/>
        </w:numPr>
      </w:pPr>
      <w:r>
        <w:t>Symétrique</w:t>
      </w:r>
    </w:p>
    <w:p w14:paraId="6AEDB468" w14:textId="01E7E603" w:rsidR="00A33BF6" w:rsidRDefault="00A33BF6" w:rsidP="00A33BF6">
      <w:pPr>
        <w:pStyle w:val="Paragraphedeliste"/>
        <w:numPr>
          <w:ilvl w:val="1"/>
          <w:numId w:val="2"/>
        </w:numPr>
      </w:pPr>
      <w:r>
        <w:t>Si les valeurs de la série sont également dispersées de part et d’autre de la valeur centrale.</w:t>
      </w:r>
    </w:p>
    <w:p w14:paraId="326E9955" w14:textId="2BD4E3EF" w:rsidR="00A33BF6" w:rsidRDefault="00A33BF6" w:rsidP="00A33BF6">
      <w:pPr>
        <w:pStyle w:val="Paragraphedeliste"/>
        <w:numPr>
          <w:ilvl w:val="0"/>
          <w:numId w:val="2"/>
        </w:numPr>
      </w:pPr>
      <w:r>
        <w:t>Asymétrique</w:t>
      </w:r>
    </w:p>
    <w:p w14:paraId="246C0F5C" w14:textId="7E19F779" w:rsidR="00A33BF6" w:rsidRDefault="00A33BF6" w:rsidP="00A33BF6">
      <w:pPr>
        <w:pStyle w:val="Paragraphedeliste"/>
        <w:numPr>
          <w:ilvl w:val="1"/>
          <w:numId w:val="2"/>
        </w:numPr>
      </w:pPr>
      <w:r>
        <w:t>Si l’une des queues de la distribution est plus longue d’un côté de la valeur centrale que de l’autre.</w:t>
      </w:r>
    </w:p>
    <w:p w14:paraId="0923F721" w14:textId="65F7DDDD" w:rsidR="00A33BF6" w:rsidRDefault="00A33BF6" w:rsidP="00A33BF6">
      <w:pPr>
        <w:pStyle w:val="Paragraphedeliste"/>
        <w:numPr>
          <w:ilvl w:val="2"/>
          <w:numId w:val="2"/>
        </w:numPr>
      </w:pPr>
      <w:r>
        <w:t>Si la queue de distribution est étalée à droite</w:t>
      </w:r>
    </w:p>
    <w:p w14:paraId="2FBC4D89" w14:textId="219E8255" w:rsidR="00A33BF6" w:rsidRDefault="00A33BF6" w:rsidP="00A33BF6">
      <w:pPr>
        <w:pStyle w:val="Paragraphedeliste"/>
        <w:numPr>
          <w:ilvl w:val="3"/>
          <w:numId w:val="2"/>
        </w:numPr>
      </w:pPr>
      <w:r>
        <w:t>Distribution est asymétrique à gauche ou asymétrique positive</w:t>
      </w:r>
      <w:r w:rsidR="003419F9">
        <w:t xml:space="preserve"> ou étalée à droite</w:t>
      </w:r>
    </w:p>
    <w:p w14:paraId="6B86B773" w14:textId="7C1A6BA1" w:rsidR="004447EF" w:rsidRDefault="004447EF" w:rsidP="004447EF">
      <w:pPr>
        <w:pStyle w:val="Titre2"/>
      </w:pPr>
      <w:bookmarkStart w:id="35" w:name="_Toc193640061"/>
      <w:r>
        <w:lastRenderedPageBreak/>
        <w:t>Distribution Normale (Gauss)</w:t>
      </w:r>
      <w:bookmarkEnd w:id="35"/>
    </w:p>
    <w:p w14:paraId="407D227F" w14:textId="4F89011A" w:rsidR="004447EF" w:rsidRDefault="004447EF" w:rsidP="004447EF">
      <w:pPr>
        <w:pStyle w:val="Paragraphedeliste"/>
        <w:numPr>
          <w:ilvl w:val="0"/>
          <w:numId w:val="2"/>
        </w:numPr>
      </w:pPr>
      <w:r>
        <w:t>Distribuée symétriquement autour de la moyenne</w:t>
      </w:r>
      <w:r w:rsidR="00F15664">
        <w:t xml:space="preserve"> d’une variable aléatoire continue</w:t>
      </w:r>
    </w:p>
    <w:p w14:paraId="061B4732" w14:textId="0C30AA43" w:rsidR="001A77C8" w:rsidRDefault="001A77C8" w:rsidP="001A77C8">
      <w:pPr>
        <w:pStyle w:val="Paragraphedeliste"/>
        <w:numPr>
          <w:ilvl w:val="1"/>
          <w:numId w:val="2"/>
        </w:numPr>
      </w:pPr>
      <w:r>
        <w:t>Fonction de densité de probabilités à la forme d’une courbe en cloche symétrique</w:t>
      </w:r>
    </w:p>
    <w:p w14:paraId="3A53087B" w14:textId="739E6454" w:rsidR="001A77C8" w:rsidRDefault="001A77C8" w:rsidP="001A77C8">
      <w:pPr>
        <w:pStyle w:val="Paragraphedeliste"/>
        <w:numPr>
          <w:ilvl w:val="1"/>
          <w:numId w:val="2"/>
        </w:numPr>
      </w:pPr>
      <w:r>
        <w:t>La moyenne et la médiane sont égales</w:t>
      </w:r>
    </w:p>
    <w:p w14:paraId="1095614A" w14:textId="483E464F" w:rsidR="001A77C8" w:rsidRDefault="001A77C8" w:rsidP="001A77C8">
      <w:pPr>
        <w:pStyle w:val="Paragraphedeliste"/>
        <w:numPr>
          <w:ilvl w:val="2"/>
          <w:numId w:val="2"/>
        </w:numPr>
      </w:pPr>
      <w:r>
        <w:t>La courbe est centrée sur la moyenne</w:t>
      </w:r>
    </w:p>
    <w:p w14:paraId="7F31C583" w14:textId="2170FB53" w:rsidR="00A010B5" w:rsidRDefault="00F15664" w:rsidP="00F15664">
      <w:pPr>
        <w:pStyle w:val="Paragraphedeliste"/>
        <w:numPr>
          <w:ilvl w:val="0"/>
          <w:numId w:val="2"/>
        </w:numPr>
      </w:pPr>
      <w:r w:rsidRPr="00F15664">
        <w:rPr>
          <w:noProof/>
        </w:rPr>
        <w:drawing>
          <wp:inline distT="0" distB="0" distL="0" distR="0" wp14:anchorId="06666D75" wp14:editId="24E3B56C">
            <wp:extent cx="1163683" cy="453224"/>
            <wp:effectExtent l="0" t="0" r="0" b="4445"/>
            <wp:docPr id="723089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9431" name=""/>
                    <pic:cNvPicPr/>
                  </pic:nvPicPr>
                  <pic:blipFill>
                    <a:blip r:embed="rId63"/>
                    <a:stretch>
                      <a:fillRect/>
                    </a:stretch>
                  </pic:blipFill>
                  <pic:spPr>
                    <a:xfrm>
                      <a:off x="0" y="0"/>
                      <a:ext cx="1183250" cy="460845"/>
                    </a:xfrm>
                    <a:prstGeom prst="rect">
                      <a:avLst/>
                    </a:prstGeom>
                  </pic:spPr>
                </pic:pic>
              </a:graphicData>
            </a:graphic>
          </wp:inline>
        </w:drawing>
      </w:r>
    </w:p>
    <w:p w14:paraId="0D31A465" w14:textId="16F8FA7F" w:rsidR="004447EF" w:rsidRPr="00A010B5" w:rsidRDefault="004447EF" w:rsidP="004447EF">
      <w:pPr>
        <w:pStyle w:val="Paragraphedeliste"/>
        <w:numPr>
          <w:ilvl w:val="0"/>
          <w:numId w:val="2"/>
        </w:numPr>
      </w:pPr>
      <w:r>
        <w:t xml:space="preserve">Largeur de la « cloche » </w:t>
      </w:r>
      <w:r w:rsidR="00A010B5">
        <w:t>dépend de l’</w:t>
      </w:r>
      <w:r w:rsidR="00CE5B3C">
        <w:t>écart-type (standar</w:t>
      </w:r>
      <w:r w:rsidR="00894A65">
        <w:t>t</w:t>
      </w:r>
      <w:r w:rsidR="00CE5B3C">
        <w:t xml:space="preserve"> </w:t>
      </w:r>
      <w:r w:rsidR="003419F9">
        <w:t>d</w:t>
      </w:r>
      <w:r w:rsidR="00894A65">
        <w:t>e</w:t>
      </w:r>
      <w:r w:rsidR="003419F9">
        <w:t>viation</w:t>
      </w:r>
      <w:r w:rsidR="00CE5B3C">
        <w:t xml:space="preserve">) = </w:t>
      </w:r>
      <w:r w:rsidR="00CE5B3C" w:rsidRPr="00CE5B3C">
        <w:rPr>
          <w:i/>
          <w:iCs/>
        </w:rPr>
        <w:t>σ</w:t>
      </w:r>
    </w:p>
    <w:p w14:paraId="0F9A823F" w14:textId="259C6009" w:rsidR="00A010B5" w:rsidRPr="007E24C2" w:rsidRDefault="00A010B5" w:rsidP="004447EF">
      <w:pPr>
        <w:pStyle w:val="Paragraphedeliste"/>
        <w:numPr>
          <w:ilvl w:val="0"/>
          <w:numId w:val="2"/>
        </w:numPr>
      </w:pPr>
      <w:r>
        <w:t>La courbe ne touche jamais l’axe des ordonnées sur les bords : toutes les valeurs ont une probabilité d’occurrence</w:t>
      </w:r>
    </w:p>
    <w:p w14:paraId="73451B2E" w14:textId="77777777" w:rsidR="00E722D5" w:rsidRDefault="007E24C2" w:rsidP="004447EF">
      <w:pPr>
        <w:pStyle w:val="Paragraphedeliste"/>
        <w:numPr>
          <w:ilvl w:val="0"/>
          <w:numId w:val="2"/>
        </w:numPr>
      </w:pPr>
      <w:r>
        <w:t>Fonction de densité de probabilité d’une variable aléatoire continue</w:t>
      </w:r>
    </w:p>
    <w:p w14:paraId="727709E6" w14:textId="1522CDFD" w:rsidR="007E24C2" w:rsidRDefault="007E24C2" w:rsidP="00E722D5">
      <w:pPr>
        <w:pStyle w:val="Paragraphedeliste"/>
        <w:numPr>
          <w:ilvl w:val="1"/>
          <w:numId w:val="2"/>
        </w:numPr>
      </w:pPr>
      <w:r w:rsidRPr="007E24C2">
        <w:rPr>
          <w:noProof/>
        </w:rPr>
        <w:drawing>
          <wp:inline distT="0" distB="0" distL="0" distR="0" wp14:anchorId="4671250D" wp14:editId="7DA74174">
            <wp:extent cx="3038899" cy="933580"/>
            <wp:effectExtent l="0" t="0" r="9525" b="0"/>
            <wp:docPr id="155365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7354" name=""/>
                    <pic:cNvPicPr/>
                  </pic:nvPicPr>
                  <pic:blipFill>
                    <a:blip r:embed="rId64"/>
                    <a:stretch>
                      <a:fillRect/>
                    </a:stretch>
                  </pic:blipFill>
                  <pic:spPr>
                    <a:xfrm>
                      <a:off x="0" y="0"/>
                      <a:ext cx="3038899" cy="933580"/>
                    </a:xfrm>
                    <a:prstGeom prst="rect">
                      <a:avLst/>
                    </a:prstGeom>
                  </pic:spPr>
                </pic:pic>
              </a:graphicData>
            </a:graphic>
          </wp:inline>
        </w:drawing>
      </w:r>
    </w:p>
    <w:p w14:paraId="76380314" w14:textId="4CBEBA86" w:rsidR="00E8568E" w:rsidRDefault="00E8568E" w:rsidP="00E8568E">
      <w:pPr>
        <w:pStyle w:val="Paragraphedeliste"/>
        <w:numPr>
          <w:ilvl w:val="2"/>
          <w:numId w:val="2"/>
        </w:numPr>
      </w:pPr>
      <w:r>
        <w:t>On remarque dans la parenthèse que la variable est centrée réduite</w:t>
      </w:r>
    </w:p>
    <w:p w14:paraId="30915F16" w14:textId="2E5918BB" w:rsidR="00E8568E" w:rsidRDefault="00E8568E" w:rsidP="00E8568E">
      <w:pPr>
        <w:pStyle w:val="Paragraphedeliste"/>
        <w:numPr>
          <w:ilvl w:val="2"/>
          <w:numId w:val="2"/>
        </w:numPr>
      </w:pPr>
      <w:r w:rsidRPr="00E8568E">
        <w:rPr>
          <w:noProof/>
        </w:rPr>
        <w:drawing>
          <wp:inline distT="0" distB="0" distL="0" distR="0" wp14:anchorId="2B1684D1" wp14:editId="3680CDDC">
            <wp:extent cx="3093058" cy="4243270"/>
            <wp:effectExtent l="0" t="0" r="0" b="5080"/>
            <wp:docPr id="704563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63237" name=""/>
                    <pic:cNvPicPr/>
                  </pic:nvPicPr>
                  <pic:blipFill>
                    <a:blip r:embed="rId65"/>
                    <a:stretch>
                      <a:fillRect/>
                    </a:stretch>
                  </pic:blipFill>
                  <pic:spPr>
                    <a:xfrm>
                      <a:off x="0" y="0"/>
                      <a:ext cx="3097795" cy="4249768"/>
                    </a:xfrm>
                    <a:prstGeom prst="rect">
                      <a:avLst/>
                    </a:prstGeom>
                  </pic:spPr>
                </pic:pic>
              </a:graphicData>
            </a:graphic>
          </wp:inline>
        </w:drawing>
      </w:r>
    </w:p>
    <w:p w14:paraId="268DB997" w14:textId="77777777" w:rsidR="00E722D5" w:rsidRDefault="00E722D5" w:rsidP="00E722D5">
      <w:pPr>
        <w:pStyle w:val="Paragraphedeliste"/>
        <w:numPr>
          <w:ilvl w:val="1"/>
          <w:numId w:val="2"/>
        </w:numPr>
      </w:pPr>
      <w:r>
        <w:lastRenderedPageBreak/>
        <w:t xml:space="preserve">L’intégrale </w:t>
      </w:r>
      <w:r w:rsidRPr="007E24C2">
        <w:rPr>
          <w:noProof/>
        </w:rPr>
        <w:drawing>
          <wp:inline distT="0" distB="0" distL="0" distR="0" wp14:anchorId="5B45B671" wp14:editId="241F8C45">
            <wp:extent cx="1272209" cy="1147388"/>
            <wp:effectExtent l="0" t="0" r="4445" b="0"/>
            <wp:docPr id="4140951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95189" name=""/>
                    <pic:cNvPicPr/>
                  </pic:nvPicPr>
                  <pic:blipFill>
                    <a:blip r:embed="rId66"/>
                    <a:stretch>
                      <a:fillRect/>
                    </a:stretch>
                  </pic:blipFill>
                  <pic:spPr>
                    <a:xfrm>
                      <a:off x="0" y="0"/>
                      <a:ext cx="1280457" cy="1154827"/>
                    </a:xfrm>
                    <a:prstGeom prst="rect">
                      <a:avLst/>
                    </a:prstGeom>
                  </pic:spPr>
                </pic:pic>
              </a:graphicData>
            </a:graphic>
          </wp:inline>
        </w:drawing>
      </w:r>
      <w:r>
        <w:t xml:space="preserve"> nous donne l’aire sous la courbe entre 6.5 et 7.5</w:t>
      </w:r>
    </w:p>
    <w:p w14:paraId="2615AC66" w14:textId="74DAD348" w:rsidR="00E722D5" w:rsidRDefault="00E722D5" w:rsidP="00E722D5">
      <w:pPr>
        <w:pStyle w:val="Paragraphedeliste"/>
        <w:numPr>
          <w:ilvl w:val="2"/>
          <w:numId w:val="2"/>
        </w:numPr>
      </w:pPr>
      <w:r>
        <w:t>Fonction de densité de probabilité donne une aire sous la courbe proportionnelle à la probabilité d’occurrence</w:t>
      </w:r>
    </w:p>
    <w:p w14:paraId="3A895405" w14:textId="2B76D110" w:rsidR="00E722D5" w:rsidRDefault="00E722D5" w:rsidP="00E722D5">
      <w:pPr>
        <w:pStyle w:val="Paragraphedeliste"/>
        <w:numPr>
          <w:ilvl w:val="3"/>
          <w:numId w:val="2"/>
        </w:numPr>
      </w:pPr>
      <w:r>
        <w:t>Ainsi, on ne calcule pas la probabilité d’occurrence d’une valeur, mais d’un intervalle</w:t>
      </w:r>
    </w:p>
    <w:p w14:paraId="75BB1E7E" w14:textId="7E7978F8" w:rsidR="00E722D5" w:rsidRDefault="00E722D5" w:rsidP="00E722D5">
      <w:pPr>
        <w:pStyle w:val="Paragraphedeliste"/>
        <w:numPr>
          <w:ilvl w:val="1"/>
          <w:numId w:val="2"/>
        </w:numPr>
      </w:pPr>
      <w:r>
        <w:t>Calcul très compliqué, à la place on fait des approximations</w:t>
      </w:r>
    </w:p>
    <w:p w14:paraId="7D641126" w14:textId="3C18970F" w:rsidR="004A4D89" w:rsidRDefault="004A4D89" w:rsidP="00E722D5">
      <w:pPr>
        <w:pStyle w:val="Paragraphedeliste"/>
        <w:numPr>
          <w:ilvl w:val="1"/>
          <w:numId w:val="2"/>
        </w:numPr>
      </w:pPr>
      <w:r>
        <w:t>FDC = Fonction de Distribution Cumulative</w:t>
      </w:r>
    </w:p>
    <w:p w14:paraId="76D1249F" w14:textId="78FC55AC" w:rsidR="004A4D89" w:rsidRDefault="004A4D89" w:rsidP="004A4D89">
      <w:pPr>
        <w:pStyle w:val="Paragraphedeliste"/>
        <w:numPr>
          <w:ilvl w:val="2"/>
          <w:numId w:val="2"/>
        </w:numPr>
      </w:pPr>
      <w:r w:rsidRPr="004A4D89">
        <w:rPr>
          <w:noProof/>
        </w:rPr>
        <w:drawing>
          <wp:inline distT="0" distB="0" distL="0" distR="0" wp14:anchorId="036FA7FE" wp14:editId="6D8C5C2A">
            <wp:extent cx="3943900" cy="1533739"/>
            <wp:effectExtent l="0" t="0" r="0" b="9525"/>
            <wp:docPr id="973342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2451" name=""/>
                    <pic:cNvPicPr/>
                  </pic:nvPicPr>
                  <pic:blipFill>
                    <a:blip r:embed="rId67"/>
                    <a:stretch>
                      <a:fillRect/>
                    </a:stretch>
                  </pic:blipFill>
                  <pic:spPr>
                    <a:xfrm>
                      <a:off x="0" y="0"/>
                      <a:ext cx="3943900" cy="1533739"/>
                    </a:xfrm>
                    <a:prstGeom prst="rect">
                      <a:avLst/>
                    </a:prstGeom>
                  </pic:spPr>
                </pic:pic>
              </a:graphicData>
            </a:graphic>
          </wp:inline>
        </w:drawing>
      </w:r>
    </w:p>
    <w:p w14:paraId="13E4ACE4" w14:textId="5224ADFD" w:rsidR="004A4D89" w:rsidRDefault="004A4D89" w:rsidP="004A4D89">
      <w:pPr>
        <w:pStyle w:val="Paragraphedeliste"/>
        <w:numPr>
          <w:ilvl w:val="2"/>
          <w:numId w:val="2"/>
        </w:numPr>
      </w:pPr>
      <w:r>
        <w:t>Probabilité que la variable prenne une valeur inférieure à une valeur donnée</w:t>
      </w:r>
    </w:p>
    <w:p w14:paraId="0F01266E" w14:textId="397964E1" w:rsidR="004A4D89" w:rsidRDefault="004A4D89" w:rsidP="004A4D89">
      <w:pPr>
        <w:pStyle w:val="Paragraphedeliste"/>
        <w:numPr>
          <w:ilvl w:val="2"/>
          <w:numId w:val="2"/>
        </w:numPr>
      </w:pPr>
      <w:r w:rsidRPr="004A4D89">
        <w:rPr>
          <w:noProof/>
        </w:rPr>
        <w:drawing>
          <wp:inline distT="0" distB="0" distL="0" distR="0" wp14:anchorId="011FEB20" wp14:editId="408BE6DE">
            <wp:extent cx="3820058" cy="1448002"/>
            <wp:effectExtent l="0" t="0" r="9525" b="0"/>
            <wp:docPr id="19795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20" name=""/>
                    <pic:cNvPicPr/>
                  </pic:nvPicPr>
                  <pic:blipFill>
                    <a:blip r:embed="rId68"/>
                    <a:stretch>
                      <a:fillRect/>
                    </a:stretch>
                  </pic:blipFill>
                  <pic:spPr>
                    <a:xfrm>
                      <a:off x="0" y="0"/>
                      <a:ext cx="3820058" cy="1448002"/>
                    </a:xfrm>
                    <a:prstGeom prst="rect">
                      <a:avLst/>
                    </a:prstGeom>
                  </pic:spPr>
                </pic:pic>
              </a:graphicData>
            </a:graphic>
          </wp:inline>
        </w:drawing>
      </w:r>
    </w:p>
    <w:p w14:paraId="58973C5C" w14:textId="65E99F84" w:rsidR="00E53CC3" w:rsidRDefault="00E53CC3" w:rsidP="004A4D89">
      <w:pPr>
        <w:pStyle w:val="Paragraphedeliste"/>
        <w:numPr>
          <w:ilvl w:val="2"/>
          <w:numId w:val="2"/>
        </w:numPr>
      </w:pPr>
      <w:r w:rsidRPr="00E53CC3">
        <w:rPr>
          <w:noProof/>
        </w:rPr>
        <w:drawing>
          <wp:inline distT="0" distB="0" distL="0" distR="0" wp14:anchorId="4E99890F" wp14:editId="148298BD">
            <wp:extent cx="3831344" cy="2623930"/>
            <wp:effectExtent l="0" t="0" r="0" b="5080"/>
            <wp:docPr id="1779408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08285" name=""/>
                    <pic:cNvPicPr/>
                  </pic:nvPicPr>
                  <pic:blipFill>
                    <a:blip r:embed="rId69"/>
                    <a:stretch>
                      <a:fillRect/>
                    </a:stretch>
                  </pic:blipFill>
                  <pic:spPr>
                    <a:xfrm>
                      <a:off x="0" y="0"/>
                      <a:ext cx="3852093" cy="2638140"/>
                    </a:xfrm>
                    <a:prstGeom prst="rect">
                      <a:avLst/>
                    </a:prstGeom>
                  </pic:spPr>
                </pic:pic>
              </a:graphicData>
            </a:graphic>
          </wp:inline>
        </w:drawing>
      </w:r>
    </w:p>
    <w:p w14:paraId="2973560C" w14:textId="60978D8B" w:rsidR="004A4D89" w:rsidRDefault="004A4D89" w:rsidP="004A4D89">
      <w:pPr>
        <w:pStyle w:val="Paragraphedeliste"/>
        <w:numPr>
          <w:ilvl w:val="2"/>
          <w:numId w:val="2"/>
        </w:numPr>
      </w:pPr>
      <w:r>
        <w:t>Création de la distribution dans un tableau</w:t>
      </w:r>
    </w:p>
    <w:p w14:paraId="6770CFAC" w14:textId="48EEEE2E" w:rsidR="004A4D89" w:rsidRDefault="004A4D89" w:rsidP="004A4D89">
      <w:pPr>
        <w:pStyle w:val="Paragraphedeliste"/>
        <w:numPr>
          <w:ilvl w:val="3"/>
          <w:numId w:val="2"/>
        </w:numPr>
      </w:pPr>
      <w:r>
        <w:t xml:space="preserve">Loi.Normale(x, µ, </w:t>
      </w:r>
      <w:r w:rsidRPr="004A4D89">
        <w:t>σ,</w:t>
      </w:r>
      <w:r>
        <w:rPr>
          <w:b/>
          <w:bCs/>
        </w:rPr>
        <w:t xml:space="preserve"> </w:t>
      </w:r>
      <w:r w:rsidR="00E53CC3" w:rsidRPr="00E53CC3">
        <w:t>vrai)</w:t>
      </w:r>
    </w:p>
    <w:p w14:paraId="1C40C658" w14:textId="1F96CF0A" w:rsidR="00E53CC3" w:rsidRDefault="00E53CC3" w:rsidP="00E53CC3">
      <w:pPr>
        <w:pStyle w:val="Paragraphedeliste"/>
        <w:numPr>
          <w:ilvl w:val="4"/>
          <w:numId w:val="2"/>
        </w:numPr>
      </w:pPr>
      <w:r>
        <w:lastRenderedPageBreak/>
        <w:t>Fonction de Distribution Cumulative</w:t>
      </w:r>
    </w:p>
    <w:p w14:paraId="0799EFF6" w14:textId="6886080D" w:rsidR="00E53CC3" w:rsidRDefault="00E53CC3" w:rsidP="00E53CC3">
      <w:pPr>
        <w:pStyle w:val="Paragraphedeliste"/>
        <w:numPr>
          <w:ilvl w:val="3"/>
          <w:numId w:val="2"/>
        </w:numPr>
      </w:pPr>
      <w:r>
        <w:t xml:space="preserve">Loi.Normale(x, µ, </w:t>
      </w:r>
      <w:r w:rsidRPr="004A4D89">
        <w:t>σ,</w:t>
      </w:r>
      <w:r>
        <w:rPr>
          <w:b/>
          <w:bCs/>
        </w:rPr>
        <w:t xml:space="preserve"> </w:t>
      </w:r>
      <w:r>
        <w:t>faux</w:t>
      </w:r>
      <w:r w:rsidRPr="00E53CC3">
        <w:t>)</w:t>
      </w:r>
    </w:p>
    <w:p w14:paraId="1FCD946F" w14:textId="7CD5D66C" w:rsidR="00E53CC3" w:rsidRDefault="00E53CC3" w:rsidP="00E53CC3">
      <w:pPr>
        <w:pStyle w:val="Paragraphedeliste"/>
        <w:numPr>
          <w:ilvl w:val="4"/>
          <w:numId w:val="2"/>
        </w:numPr>
      </w:pPr>
      <w:r>
        <w:t>Fonction de Distribution normale</w:t>
      </w:r>
    </w:p>
    <w:p w14:paraId="2122F2EF" w14:textId="6437B0CB" w:rsidR="00D10FB8" w:rsidRDefault="00D10FB8" w:rsidP="00D10FB8">
      <w:pPr>
        <w:pStyle w:val="Paragraphedeliste"/>
        <w:numPr>
          <w:ilvl w:val="1"/>
          <w:numId w:val="2"/>
        </w:numPr>
      </w:pPr>
      <w:r>
        <w:t xml:space="preserve">Calculer </w:t>
      </w:r>
      <w:proofErr w:type="gramStart"/>
      <w:r>
        <w:t>P(</w:t>
      </w:r>
      <w:proofErr w:type="gramEnd"/>
      <w:r>
        <w:t xml:space="preserve"> -05 &lt; x &lt; 0.5) revient à calculer</w:t>
      </w:r>
    </w:p>
    <w:p w14:paraId="04075E8E" w14:textId="606C5104" w:rsidR="00D10FB8" w:rsidRDefault="00D10FB8" w:rsidP="00D10FB8">
      <w:pPr>
        <w:pStyle w:val="Paragraphedeliste"/>
        <w:numPr>
          <w:ilvl w:val="2"/>
          <w:numId w:val="2"/>
        </w:numPr>
      </w:pPr>
      <w:proofErr w:type="gramStart"/>
      <w:r>
        <w:t>FDC(</w:t>
      </w:r>
      <w:proofErr w:type="gramEnd"/>
      <w:r>
        <w:t>0,5) – FDC(-0.5)</w:t>
      </w:r>
    </w:p>
    <w:p w14:paraId="0C667215" w14:textId="31675F43" w:rsidR="00D10FB8" w:rsidRDefault="00D10FB8" w:rsidP="00D10FB8">
      <w:pPr>
        <w:pStyle w:val="Paragraphedeliste"/>
        <w:numPr>
          <w:ilvl w:val="2"/>
          <w:numId w:val="2"/>
        </w:numPr>
      </w:pPr>
      <w:r w:rsidRPr="00D10FB8">
        <w:rPr>
          <w:noProof/>
        </w:rPr>
        <w:drawing>
          <wp:inline distT="0" distB="0" distL="0" distR="0" wp14:anchorId="65BE4CBA" wp14:editId="4DCFCA45">
            <wp:extent cx="2858577" cy="918243"/>
            <wp:effectExtent l="0" t="0" r="0" b="0"/>
            <wp:docPr id="137445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55422" name=""/>
                    <pic:cNvPicPr/>
                  </pic:nvPicPr>
                  <pic:blipFill>
                    <a:blip r:embed="rId70"/>
                    <a:stretch>
                      <a:fillRect/>
                    </a:stretch>
                  </pic:blipFill>
                  <pic:spPr>
                    <a:xfrm>
                      <a:off x="0" y="0"/>
                      <a:ext cx="2867818" cy="921212"/>
                    </a:xfrm>
                    <a:prstGeom prst="rect">
                      <a:avLst/>
                    </a:prstGeom>
                  </pic:spPr>
                </pic:pic>
              </a:graphicData>
            </a:graphic>
          </wp:inline>
        </w:drawing>
      </w:r>
    </w:p>
    <w:p w14:paraId="545FD684" w14:textId="6FD9E208" w:rsidR="002B0100" w:rsidRDefault="002B0100" w:rsidP="004447EF">
      <w:pPr>
        <w:pStyle w:val="Paragraphedeliste"/>
        <w:numPr>
          <w:ilvl w:val="0"/>
          <w:numId w:val="2"/>
        </w:numPr>
      </w:pPr>
      <w:r>
        <w:t>Si on répète un grand nombre de fois une expérience binomiale, on se rapproche de la loi normale</w:t>
      </w:r>
    </w:p>
    <w:p w14:paraId="1C10FF69" w14:textId="7EB20544" w:rsidR="002B0100" w:rsidRPr="00A81103" w:rsidRDefault="002B0100" w:rsidP="002B0100">
      <w:pPr>
        <w:pStyle w:val="Paragraphedeliste"/>
        <w:numPr>
          <w:ilvl w:val="1"/>
          <w:numId w:val="2"/>
        </w:numPr>
      </w:pPr>
      <w:r>
        <w:t>Théorème central limite</w:t>
      </w:r>
    </w:p>
    <w:p w14:paraId="377814F7" w14:textId="6261B589" w:rsidR="00A81103" w:rsidRDefault="00A81103" w:rsidP="00A81103">
      <w:pPr>
        <w:pStyle w:val="Titre3"/>
      </w:pPr>
      <w:bookmarkStart w:id="36" w:name="_Toc193640062"/>
      <w:r>
        <w:t>Distribution normale centrée réduite</w:t>
      </w:r>
      <w:bookmarkEnd w:id="36"/>
    </w:p>
    <w:p w14:paraId="5BF35370" w14:textId="7B88E566" w:rsidR="00A81103" w:rsidRDefault="00A81103" w:rsidP="00A81103">
      <w:pPr>
        <w:pStyle w:val="Paragraphedeliste"/>
        <w:numPr>
          <w:ilvl w:val="0"/>
          <w:numId w:val="2"/>
        </w:numPr>
      </w:pPr>
      <w:r>
        <w:t>Loi normale ayant une espérance de 0 et un écart-type de 1</w:t>
      </w:r>
    </w:p>
    <w:p w14:paraId="7819EAD5" w14:textId="0B798283" w:rsidR="00E8568E" w:rsidRDefault="00E8568E" w:rsidP="00E8568E">
      <w:pPr>
        <w:pStyle w:val="Paragraphedeliste"/>
        <w:numPr>
          <w:ilvl w:val="1"/>
          <w:numId w:val="2"/>
        </w:numPr>
      </w:pPr>
      <w:r>
        <w:t>On retranche la moyenne, et on divise par l’écart-type</w:t>
      </w:r>
    </w:p>
    <w:p w14:paraId="0B0CD325" w14:textId="234F2E0A" w:rsidR="00E8568E" w:rsidRDefault="00E8568E" w:rsidP="00E8568E">
      <w:pPr>
        <w:pStyle w:val="Paragraphedeliste"/>
        <w:numPr>
          <w:ilvl w:val="2"/>
          <w:numId w:val="2"/>
        </w:numPr>
      </w:pPr>
      <w:r>
        <w:t>Signifie : De combien d’écart type la valeur est éloignée de la moyenne ?</w:t>
      </w:r>
    </w:p>
    <w:p w14:paraId="59AD4D25" w14:textId="1E7B0D30" w:rsidR="00F9308F" w:rsidRDefault="00750CD1" w:rsidP="00A81103">
      <w:pPr>
        <w:pStyle w:val="Paragraphedeliste"/>
        <w:numPr>
          <w:ilvl w:val="0"/>
          <w:numId w:val="2"/>
        </w:numPr>
      </w:pPr>
      <w:r w:rsidRPr="00750CD1">
        <w:rPr>
          <w:noProof/>
        </w:rPr>
        <w:drawing>
          <wp:inline distT="0" distB="0" distL="0" distR="0" wp14:anchorId="71B5A58E" wp14:editId="1A41A719">
            <wp:extent cx="5760720" cy="1637665"/>
            <wp:effectExtent l="0" t="0" r="0" b="635"/>
            <wp:docPr id="1375329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9360" name=""/>
                    <pic:cNvPicPr/>
                  </pic:nvPicPr>
                  <pic:blipFill>
                    <a:blip r:embed="rId71"/>
                    <a:stretch>
                      <a:fillRect/>
                    </a:stretch>
                  </pic:blipFill>
                  <pic:spPr>
                    <a:xfrm>
                      <a:off x="0" y="0"/>
                      <a:ext cx="5760720" cy="1637665"/>
                    </a:xfrm>
                    <a:prstGeom prst="rect">
                      <a:avLst/>
                    </a:prstGeom>
                  </pic:spPr>
                </pic:pic>
              </a:graphicData>
            </a:graphic>
          </wp:inline>
        </w:drawing>
      </w:r>
    </w:p>
    <w:p w14:paraId="661408B3" w14:textId="23C34C52" w:rsidR="00F9308F" w:rsidRPr="00A81103" w:rsidRDefault="00F9308F" w:rsidP="00A81103">
      <w:pPr>
        <w:pStyle w:val="Paragraphedeliste"/>
        <w:numPr>
          <w:ilvl w:val="0"/>
          <w:numId w:val="2"/>
        </w:numPr>
      </w:pPr>
      <w:r w:rsidRPr="00F9308F">
        <w:rPr>
          <w:noProof/>
        </w:rPr>
        <w:drawing>
          <wp:inline distT="0" distB="0" distL="0" distR="0" wp14:anchorId="1653BBCF" wp14:editId="2558BBC2">
            <wp:extent cx="4456489" cy="1280160"/>
            <wp:effectExtent l="0" t="0" r="1270" b="0"/>
            <wp:docPr id="1495361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1852" name=""/>
                    <pic:cNvPicPr/>
                  </pic:nvPicPr>
                  <pic:blipFill>
                    <a:blip r:embed="rId72"/>
                    <a:stretch>
                      <a:fillRect/>
                    </a:stretch>
                  </pic:blipFill>
                  <pic:spPr>
                    <a:xfrm>
                      <a:off x="0" y="0"/>
                      <a:ext cx="4462476" cy="1281880"/>
                    </a:xfrm>
                    <a:prstGeom prst="rect">
                      <a:avLst/>
                    </a:prstGeom>
                  </pic:spPr>
                </pic:pic>
              </a:graphicData>
            </a:graphic>
          </wp:inline>
        </w:drawing>
      </w:r>
    </w:p>
    <w:p w14:paraId="32814FC4" w14:textId="33037072" w:rsidR="00CE5B3C" w:rsidRDefault="00185CF0" w:rsidP="00185CF0">
      <w:pPr>
        <w:pStyle w:val="Titre3"/>
      </w:pPr>
      <w:bookmarkStart w:id="37" w:name="_Toc193640063"/>
      <w:r>
        <w:t>Règle empirique</w:t>
      </w:r>
      <w:bookmarkEnd w:id="37"/>
    </w:p>
    <w:p w14:paraId="6FB2564A" w14:textId="2A1C7C3A" w:rsidR="00185CF0" w:rsidRPr="00185CF0" w:rsidRDefault="00185CF0" w:rsidP="00185CF0">
      <w:pPr>
        <w:pStyle w:val="Paragraphedeliste"/>
        <w:numPr>
          <w:ilvl w:val="0"/>
          <w:numId w:val="2"/>
        </w:numPr>
      </w:pPr>
      <w:r>
        <w:t>= Règle des 3 sigmas - Règle empirique - Règle 68 / 95 /99.7</w:t>
      </w:r>
    </w:p>
    <w:p w14:paraId="1881688B" w14:textId="6FAB8F26" w:rsidR="00185CF0" w:rsidRPr="00185CF0" w:rsidRDefault="00185CF0" w:rsidP="009B1301">
      <w:pPr>
        <w:pStyle w:val="Paragraphedeliste"/>
        <w:numPr>
          <w:ilvl w:val="0"/>
          <w:numId w:val="2"/>
        </w:numPr>
      </w:pPr>
      <w:r>
        <w:t>Dispersion des valeurs autour de la moyenne d’une distribution</w:t>
      </w:r>
      <w:r w:rsidR="00750CD1">
        <w:t xml:space="preserve"> normale</w:t>
      </w:r>
    </w:p>
    <w:p w14:paraId="26FACD6C" w14:textId="52461B7C" w:rsidR="00CE5B3C" w:rsidRDefault="00CE5B3C" w:rsidP="00185CF0">
      <w:pPr>
        <w:pStyle w:val="Paragraphedeliste"/>
        <w:numPr>
          <w:ilvl w:val="1"/>
          <w:numId w:val="2"/>
        </w:numPr>
      </w:pPr>
      <w:r>
        <w:t xml:space="preserve">Environ </w:t>
      </w:r>
      <w:r w:rsidRPr="00185CF0">
        <w:rPr>
          <w:b/>
          <w:bCs/>
        </w:rPr>
        <w:t>68%</w:t>
      </w:r>
      <w:r>
        <w:t xml:space="preserve"> des valeurs se situent à +/- 1 </w:t>
      </w:r>
      <w:r w:rsidRPr="00CE5B3C">
        <w:rPr>
          <w:i/>
          <w:iCs/>
        </w:rPr>
        <w:t>σ</w:t>
      </w:r>
      <w:r>
        <w:t xml:space="preserve"> de la moyenne</w:t>
      </w:r>
      <w:r w:rsidR="007D29CB">
        <w:t xml:space="preserve"> (donc dans 2</w:t>
      </w:r>
      <w:r w:rsidR="007D29CB" w:rsidRPr="007D29CB">
        <w:rPr>
          <w:i/>
          <w:iCs/>
        </w:rPr>
        <w:t xml:space="preserve"> </w:t>
      </w:r>
      <w:r w:rsidR="007D29CB" w:rsidRPr="00CE5B3C">
        <w:rPr>
          <w:i/>
          <w:iCs/>
        </w:rPr>
        <w:t>σ</w:t>
      </w:r>
      <w:r w:rsidR="007D29CB">
        <w:rPr>
          <w:i/>
          <w:iCs/>
        </w:rPr>
        <w:t>)</w:t>
      </w:r>
    </w:p>
    <w:p w14:paraId="63459EA3" w14:textId="3AB1F399" w:rsidR="00CE5B3C" w:rsidRDefault="00CE5B3C" w:rsidP="00185CF0">
      <w:pPr>
        <w:pStyle w:val="Paragraphedeliste"/>
        <w:numPr>
          <w:ilvl w:val="1"/>
          <w:numId w:val="2"/>
        </w:numPr>
      </w:pPr>
      <w:r w:rsidRPr="00185CF0">
        <w:rPr>
          <w:b/>
          <w:bCs/>
        </w:rPr>
        <w:t>95%</w:t>
      </w:r>
      <w:r>
        <w:t xml:space="preserve"> à +/- 2 </w:t>
      </w:r>
      <w:r w:rsidRPr="00CE5B3C">
        <w:rPr>
          <w:i/>
          <w:iCs/>
        </w:rPr>
        <w:t>σ</w:t>
      </w:r>
    </w:p>
    <w:p w14:paraId="3845DF27" w14:textId="403B2791" w:rsidR="00A81103" w:rsidRDefault="00CE5B3C" w:rsidP="001A77C8">
      <w:pPr>
        <w:pStyle w:val="Paragraphedeliste"/>
        <w:numPr>
          <w:ilvl w:val="1"/>
          <w:numId w:val="2"/>
        </w:numPr>
      </w:pPr>
      <w:r w:rsidRPr="00185CF0">
        <w:rPr>
          <w:b/>
          <w:bCs/>
        </w:rPr>
        <w:t>99.7%</w:t>
      </w:r>
      <w:r>
        <w:t xml:space="preserve"> à +/- 3 </w:t>
      </w:r>
      <w:r w:rsidRPr="00CE5B3C">
        <w:rPr>
          <w:i/>
          <w:iCs/>
        </w:rPr>
        <w:t>σ</w:t>
      </w:r>
      <w:r>
        <w:rPr>
          <w:i/>
          <w:iCs/>
        </w:rPr>
        <w:t xml:space="preserve"> </w:t>
      </w:r>
      <w:sdt>
        <w:sdtPr>
          <w:rPr>
            <w:i/>
            <w:iCs/>
          </w:rPr>
          <w:id w:val="-432592994"/>
          <w:citation/>
        </w:sdtPr>
        <w:sdtContent>
          <w:r>
            <w:rPr>
              <w:i/>
              <w:iCs/>
            </w:rPr>
            <w:fldChar w:fldCharType="begin"/>
          </w:r>
          <w:r>
            <w:rPr>
              <w:i/>
              <w:iCs/>
            </w:rPr>
            <w:instrText xml:space="preserve"> CITATION Règ25 \l 1036 </w:instrText>
          </w:r>
          <w:r>
            <w:rPr>
              <w:i/>
              <w:iCs/>
            </w:rPr>
            <w:fldChar w:fldCharType="separate"/>
          </w:r>
          <w:r>
            <w:rPr>
              <w:noProof/>
            </w:rPr>
            <w:t>(2)</w:t>
          </w:r>
          <w:r>
            <w:rPr>
              <w:i/>
              <w:iCs/>
            </w:rPr>
            <w:fldChar w:fldCharType="end"/>
          </w:r>
        </w:sdtContent>
      </w:sdt>
    </w:p>
    <w:p w14:paraId="3E205E3B" w14:textId="7A109BFC" w:rsidR="001A77C8" w:rsidRDefault="001A77C8" w:rsidP="001A77C8">
      <w:pPr>
        <w:pStyle w:val="Paragraphedeliste"/>
        <w:numPr>
          <w:ilvl w:val="1"/>
          <w:numId w:val="2"/>
        </w:numPr>
      </w:pPr>
      <w:r w:rsidRPr="001A77C8">
        <w:rPr>
          <w:noProof/>
        </w:rPr>
        <w:lastRenderedPageBreak/>
        <w:drawing>
          <wp:inline distT="0" distB="0" distL="0" distR="0" wp14:anchorId="5C2369D3" wp14:editId="7114C516">
            <wp:extent cx="4369241" cy="2224113"/>
            <wp:effectExtent l="0" t="0" r="0" b="5080"/>
            <wp:docPr id="1360689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89516" name=""/>
                    <pic:cNvPicPr/>
                  </pic:nvPicPr>
                  <pic:blipFill>
                    <a:blip r:embed="rId73"/>
                    <a:stretch>
                      <a:fillRect/>
                    </a:stretch>
                  </pic:blipFill>
                  <pic:spPr>
                    <a:xfrm>
                      <a:off x="0" y="0"/>
                      <a:ext cx="4390928" cy="2235153"/>
                    </a:xfrm>
                    <a:prstGeom prst="rect">
                      <a:avLst/>
                    </a:prstGeom>
                  </pic:spPr>
                </pic:pic>
              </a:graphicData>
            </a:graphic>
          </wp:inline>
        </w:drawing>
      </w:r>
    </w:p>
    <w:p w14:paraId="3F2386FA" w14:textId="3A87F138" w:rsidR="00A81103" w:rsidRDefault="00A81103" w:rsidP="00A81103">
      <w:pPr>
        <w:pStyle w:val="Paragraphedeliste"/>
        <w:numPr>
          <w:ilvl w:val="2"/>
          <w:numId w:val="2"/>
        </w:numPr>
      </w:pPr>
      <w:r>
        <w:t>Aire sous la courbe</w:t>
      </w:r>
    </w:p>
    <w:p w14:paraId="733CF8E3" w14:textId="29CA7147" w:rsidR="00F9308F" w:rsidRDefault="00750CD1" w:rsidP="00F9308F">
      <w:pPr>
        <w:pStyle w:val="Paragraphedeliste"/>
        <w:numPr>
          <w:ilvl w:val="1"/>
          <w:numId w:val="2"/>
        </w:numPr>
      </w:pPr>
      <w:r w:rsidRPr="00750CD1">
        <w:rPr>
          <w:noProof/>
        </w:rPr>
        <w:drawing>
          <wp:inline distT="0" distB="0" distL="0" distR="0" wp14:anchorId="5668841D" wp14:editId="332CB4D3">
            <wp:extent cx="5132567" cy="525024"/>
            <wp:effectExtent l="0" t="0" r="0" b="8890"/>
            <wp:docPr id="9404292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9298" name=""/>
                    <pic:cNvPicPr/>
                  </pic:nvPicPr>
                  <pic:blipFill>
                    <a:blip r:embed="rId74"/>
                    <a:stretch>
                      <a:fillRect/>
                    </a:stretch>
                  </pic:blipFill>
                  <pic:spPr>
                    <a:xfrm>
                      <a:off x="0" y="0"/>
                      <a:ext cx="5143458" cy="526138"/>
                    </a:xfrm>
                    <a:prstGeom prst="rect">
                      <a:avLst/>
                    </a:prstGeom>
                  </pic:spPr>
                </pic:pic>
              </a:graphicData>
            </a:graphic>
          </wp:inline>
        </w:drawing>
      </w:r>
    </w:p>
    <w:p w14:paraId="0B2F2C53" w14:textId="40892C85" w:rsidR="00750CD1" w:rsidRDefault="00750CD1" w:rsidP="00750CD1">
      <w:pPr>
        <w:pStyle w:val="Paragraphedeliste"/>
        <w:numPr>
          <w:ilvl w:val="2"/>
          <w:numId w:val="2"/>
        </w:numPr>
      </w:pPr>
      <w:r>
        <w:t>2.5 %</w:t>
      </w:r>
    </w:p>
    <w:p w14:paraId="258DA53C" w14:textId="367FF99D" w:rsidR="00750CD1" w:rsidRDefault="00750CD1" w:rsidP="00750CD1">
      <w:pPr>
        <w:pStyle w:val="Paragraphedeliste"/>
        <w:numPr>
          <w:ilvl w:val="1"/>
          <w:numId w:val="2"/>
        </w:numPr>
      </w:pPr>
      <w:r w:rsidRPr="00750CD1">
        <w:rPr>
          <w:noProof/>
        </w:rPr>
        <w:drawing>
          <wp:inline distT="0" distB="0" distL="0" distR="0" wp14:anchorId="6697DEDD" wp14:editId="0E13FB96">
            <wp:extent cx="4846320" cy="1352610"/>
            <wp:effectExtent l="0" t="0" r="0" b="0"/>
            <wp:docPr id="19436774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7454" name=""/>
                    <pic:cNvPicPr/>
                  </pic:nvPicPr>
                  <pic:blipFill>
                    <a:blip r:embed="rId75"/>
                    <a:stretch>
                      <a:fillRect/>
                    </a:stretch>
                  </pic:blipFill>
                  <pic:spPr>
                    <a:xfrm>
                      <a:off x="0" y="0"/>
                      <a:ext cx="4857732" cy="1355795"/>
                    </a:xfrm>
                    <a:prstGeom prst="rect">
                      <a:avLst/>
                    </a:prstGeom>
                  </pic:spPr>
                </pic:pic>
              </a:graphicData>
            </a:graphic>
          </wp:inline>
        </w:drawing>
      </w:r>
    </w:p>
    <w:p w14:paraId="42029892" w14:textId="70585022" w:rsidR="001A77C8" w:rsidRDefault="00750CD1" w:rsidP="001A77C8">
      <w:pPr>
        <w:pStyle w:val="Paragraphedeliste"/>
        <w:numPr>
          <w:ilvl w:val="2"/>
          <w:numId w:val="2"/>
        </w:numPr>
      </w:pPr>
      <w:r>
        <w:t>99.85%</w:t>
      </w:r>
    </w:p>
    <w:p w14:paraId="5854170F" w14:textId="6E2963BA" w:rsidR="007E24C2" w:rsidRDefault="007E24C2" w:rsidP="007E24C2">
      <w:pPr>
        <w:pStyle w:val="Titre3"/>
      </w:pPr>
      <w:bookmarkStart w:id="38" w:name="_Toc193640064"/>
      <w:r>
        <w:t>Table</w:t>
      </w:r>
      <w:bookmarkEnd w:id="38"/>
    </w:p>
    <w:p w14:paraId="53F06BC0" w14:textId="1A62C43C" w:rsidR="007E24C2" w:rsidRDefault="007E24C2" w:rsidP="007E24C2">
      <w:pPr>
        <w:pStyle w:val="Paragraphedeliste"/>
        <w:numPr>
          <w:ilvl w:val="0"/>
          <w:numId w:val="2"/>
        </w:numPr>
      </w:pPr>
      <w:r>
        <w:t>Pas de sens de se demander « quelle est la probabilité qu’une variable ai telle valeur, car variable continue, mais plutôt « quelle probabilité que la valeur soit comprise dans cet intervalle »</w:t>
      </w:r>
    </w:p>
    <w:p w14:paraId="01285C0B" w14:textId="5EED105F" w:rsidR="007E24C2" w:rsidRDefault="007E24C2" w:rsidP="007E24C2">
      <w:pPr>
        <w:pStyle w:val="Paragraphedeliste"/>
        <w:numPr>
          <w:ilvl w:val="1"/>
          <w:numId w:val="2"/>
        </w:numPr>
      </w:pPr>
      <w:r>
        <w:t>Correspond à l’air sous la courbe de cet intervalle</w:t>
      </w:r>
    </w:p>
    <w:p w14:paraId="08E03BB5" w14:textId="2DD9D764" w:rsidR="007E24C2" w:rsidRDefault="007E24C2" w:rsidP="007E24C2">
      <w:pPr>
        <w:pStyle w:val="Paragraphedeliste"/>
        <w:numPr>
          <w:ilvl w:val="2"/>
          <w:numId w:val="2"/>
        </w:numPr>
      </w:pPr>
      <w:r w:rsidRPr="007E24C2">
        <w:rPr>
          <w:noProof/>
        </w:rPr>
        <w:drawing>
          <wp:inline distT="0" distB="0" distL="0" distR="0" wp14:anchorId="1928DBAA" wp14:editId="63A42015">
            <wp:extent cx="2210463" cy="1809762"/>
            <wp:effectExtent l="0" t="0" r="0" b="0"/>
            <wp:docPr id="452659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9551" name=""/>
                    <pic:cNvPicPr/>
                  </pic:nvPicPr>
                  <pic:blipFill>
                    <a:blip r:embed="rId76"/>
                    <a:stretch>
                      <a:fillRect/>
                    </a:stretch>
                  </pic:blipFill>
                  <pic:spPr>
                    <a:xfrm>
                      <a:off x="0" y="0"/>
                      <a:ext cx="2215217" cy="1813654"/>
                    </a:xfrm>
                    <a:prstGeom prst="rect">
                      <a:avLst/>
                    </a:prstGeom>
                  </pic:spPr>
                </pic:pic>
              </a:graphicData>
            </a:graphic>
          </wp:inline>
        </w:drawing>
      </w:r>
    </w:p>
    <w:p w14:paraId="578133DD" w14:textId="77777777" w:rsidR="002B0100" w:rsidRPr="007E24C2" w:rsidRDefault="002B0100" w:rsidP="002B0100"/>
    <w:p w14:paraId="17073042" w14:textId="2B62D7E6" w:rsidR="007E24C2" w:rsidRDefault="007E24C2" w:rsidP="007E24C2">
      <w:pPr>
        <w:pStyle w:val="Titre2"/>
      </w:pPr>
      <w:bookmarkStart w:id="39" w:name="_Toc193640065"/>
      <w:r>
        <w:t>Loi Binomiale</w:t>
      </w:r>
      <w:bookmarkEnd w:id="39"/>
    </w:p>
    <w:p w14:paraId="36C3B0FE" w14:textId="77777777" w:rsidR="002B0100" w:rsidRPr="002B0100" w:rsidRDefault="002B0100" w:rsidP="002B0100"/>
    <w:p w14:paraId="7271BE54" w14:textId="77777777" w:rsidR="007E24C2" w:rsidRPr="007E24C2" w:rsidRDefault="007E24C2" w:rsidP="007E24C2"/>
    <w:p w14:paraId="64FE36EC" w14:textId="77777777" w:rsidR="009908D9" w:rsidRPr="009908D9" w:rsidRDefault="009908D9" w:rsidP="009908D9"/>
    <w:p w14:paraId="18FF7510" w14:textId="77777777" w:rsidR="009908D9" w:rsidRPr="009908D9" w:rsidRDefault="009908D9" w:rsidP="009908D9"/>
    <w:p w14:paraId="2303EA75" w14:textId="5EFA7202" w:rsidR="00D6026F" w:rsidRDefault="00D6026F" w:rsidP="00D06146">
      <w:pPr>
        <w:pStyle w:val="Titre1"/>
      </w:pPr>
      <w:bookmarkStart w:id="40" w:name="_Toc193640066"/>
      <w:r>
        <w:lastRenderedPageBreak/>
        <w:t>ETUDE D’UNE SERIE STATISTIQUE A DEUX VARIABLES</w:t>
      </w:r>
      <w:bookmarkEnd w:id="40"/>
    </w:p>
    <w:p w14:paraId="2BF2BFEC" w14:textId="10A63932" w:rsidR="005970F0" w:rsidRDefault="005970F0" w:rsidP="005970F0">
      <w:pPr>
        <w:pStyle w:val="Titre2"/>
      </w:pPr>
      <w:bookmarkStart w:id="41" w:name="_Toc193640067"/>
      <w:r>
        <w:t>Représentation en nuage de points</w:t>
      </w:r>
      <w:bookmarkEnd w:id="41"/>
    </w:p>
    <w:p w14:paraId="2F4CF3E1" w14:textId="23C4D933" w:rsidR="00A7642D" w:rsidRPr="00A7642D" w:rsidRDefault="00A7642D" w:rsidP="00A7642D">
      <w:pPr>
        <w:pStyle w:val="Paragraphedeliste"/>
        <w:numPr>
          <w:ilvl w:val="0"/>
          <w:numId w:val="2"/>
        </w:numPr>
        <w:rPr>
          <w:b/>
          <w:bCs/>
        </w:rPr>
      </w:pPr>
      <w:r>
        <w:t xml:space="preserve">Également appelé </w:t>
      </w:r>
      <w:r w:rsidRPr="00A7642D">
        <w:rPr>
          <w:b/>
          <w:bCs/>
        </w:rPr>
        <w:t>Diagramme de dispersion</w:t>
      </w:r>
    </w:p>
    <w:p w14:paraId="1A7099BE" w14:textId="77777777" w:rsidR="005970F0" w:rsidRDefault="005970F0" w:rsidP="005970F0">
      <w:pPr>
        <w:pStyle w:val="Paragraphedeliste"/>
        <w:numPr>
          <w:ilvl w:val="0"/>
          <w:numId w:val="2"/>
        </w:numPr>
      </w:pPr>
      <w:r w:rsidRPr="005970F0">
        <w:t xml:space="preserve">Par convention, un nuage de points pertinent représente dans un repère orthogonal correctement choisi les couples d'observations en prenant pour </w:t>
      </w:r>
    </w:p>
    <w:p w14:paraId="43B4C39A" w14:textId="63FADDD4" w:rsidR="005970F0" w:rsidRDefault="005970F0" w:rsidP="005970F0">
      <w:pPr>
        <w:pStyle w:val="Paragraphedeliste"/>
        <w:numPr>
          <w:ilvl w:val="1"/>
          <w:numId w:val="2"/>
        </w:numPr>
      </w:pPr>
      <w:r>
        <w:t>A</w:t>
      </w:r>
      <w:r w:rsidRPr="005970F0">
        <w:t>bscisse</w:t>
      </w:r>
      <w:r>
        <w:t xml:space="preserve"> (</w:t>
      </w:r>
      <w:r w:rsidRPr="005970F0">
        <w:rPr>
          <w:b/>
          <w:bCs/>
        </w:rPr>
        <w:t>x</w:t>
      </w:r>
      <w:r>
        <w:t>)</w:t>
      </w:r>
      <w:r w:rsidRPr="005970F0">
        <w:t xml:space="preserve"> la </w:t>
      </w:r>
      <w:r w:rsidRPr="005970F0">
        <w:rPr>
          <w:b/>
          <w:bCs/>
        </w:rPr>
        <w:t xml:space="preserve">variable indépendante </w:t>
      </w:r>
      <w:r w:rsidRPr="005970F0">
        <w:t>ou explicative</w:t>
      </w:r>
    </w:p>
    <w:p w14:paraId="32144CF0" w14:textId="6C227B83" w:rsidR="005970F0" w:rsidRDefault="005970F0" w:rsidP="005970F0">
      <w:pPr>
        <w:pStyle w:val="Paragraphedeliste"/>
        <w:numPr>
          <w:ilvl w:val="1"/>
          <w:numId w:val="2"/>
        </w:numPr>
      </w:pPr>
      <w:r>
        <w:t>Ordonnée (</w:t>
      </w:r>
      <w:r w:rsidRPr="005970F0">
        <w:rPr>
          <w:b/>
          <w:bCs/>
        </w:rPr>
        <w:t>y</w:t>
      </w:r>
      <w:r>
        <w:t xml:space="preserve">) la </w:t>
      </w:r>
      <w:r w:rsidRPr="005970F0">
        <w:rPr>
          <w:b/>
          <w:bCs/>
        </w:rPr>
        <w:t>variable dépendante</w:t>
      </w:r>
      <w:r>
        <w:t xml:space="preserve"> ou à expliquer</w:t>
      </w:r>
    </w:p>
    <w:p w14:paraId="0BE74EEC" w14:textId="61FA991C" w:rsidR="005970F0" w:rsidRDefault="005970F0" w:rsidP="005970F0">
      <w:pPr>
        <w:pStyle w:val="Paragraphedeliste"/>
        <w:numPr>
          <w:ilvl w:val="2"/>
          <w:numId w:val="2"/>
        </w:numPr>
      </w:pPr>
      <w:r>
        <w:t xml:space="preserve">Exemple : </w:t>
      </w:r>
      <w:r w:rsidRPr="005970F0">
        <w:t>Un constructeur automobile cherche une estimation de la consommation d'essence de ses voitures selon leur poids.</w:t>
      </w:r>
    </w:p>
    <w:p w14:paraId="122D85B3" w14:textId="51520873" w:rsidR="005970F0" w:rsidRDefault="005970F0" w:rsidP="005970F0">
      <w:pPr>
        <w:pStyle w:val="Paragraphedeliste"/>
        <w:numPr>
          <w:ilvl w:val="2"/>
          <w:numId w:val="2"/>
        </w:numPr>
      </w:pPr>
      <w:r w:rsidRPr="005970F0">
        <w:rPr>
          <w:noProof/>
        </w:rPr>
        <w:drawing>
          <wp:inline distT="0" distB="0" distL="0" distR="0" wp14:anchorId="531B0D5A" wp14:editId="22170EA1">
            <wp:extent cx="2369489" cy="2116743"/>
            <wp:effectExtent l="0" t="0" r="0" b="0"/>
            <wp:docPr id="1420412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608" name=""/>
                    <pic:cNvPicPr/>
                  </pic:nvPicPr>
                  <pic:blipFill>
                    <a:blip r:embed="rId77"/>
                    <a:stretch>
                      <a:fillRect/>
                    </a:stretch>
                  </pic:blipFill>
                  <pic:spPr>
                    <a:xfrm>
                      <a:off x="0" y="0"/>
                      <a:ext cx="2378284" cy="2124600"/>
                    </a:xfrm>
                    <a:prstGeom prst="rect">
                      <a:avLst/>
                    </a:prstGeom>
                  </pic:spPr>
                </pic:pic>
              </a:graphicData>
            </a:graphic>
          </wp:inline>
        </w:drawing>
      </w:r>
    </w:p>
    <w:p w14:paraId="21DEAD9E" w14:textId="6F534A9F" w:rsidR="008747AC" w:rsidRDefault="00164C75" w:rsidP="008747AC">
      <w:pPr>
        <w:pStyle w:val="Titre2"/>
      </w:pPr>
      <w:bookmarkStart w:id="42" w:name="_Toc193640068"/>
      <w:r>
        <w:t>Corrélation (relation)</w:t>
      </w:r>
      <w:bookmarkEnd w:id="42"/>
    </w:p>
    <w:p w14:paraId="141E5EF9" w14:textId="6992620B" w:rsidR="008747AC" w:rsidRPr="008747AC" w:rsidRDefault="008747AC" w:rsidP="008747AC">
      <w:pPr>
        <w:pStyle w:val="Paragraphedeliste"/>
        <w:numPr>
          <w:ilvl w:val="0"/>
          <w:numId w:val="2"/>
        </w:numPr>
      </w:pPr>
      <w:r w:rsidRPr="008747AC">
        <w:t>On peut déduire de l'allure du nuage de points s'il y a une corrélation positive ou négative entre les deux variables, ou s'il n'y a pas de corrélation du tout.</w:t>
      </w:r>
    </w:p>
    <w:p w14:paraId="601739A6" w14:textId="09533F67" w:rsidR="008747AC" w:rsidRDefault="008747AC" w:rsidP="008747AC">
      <w:pPr>
        <w:pStyle w:val="Paragraphedeliste"/>
        <w:numPr>
          <w:ilvl w:val="0"/>
          <w:numId w:val="2"/>
        </w:numPr>
      </w:pPr>
      <w:r>
        <w:t>Linéaire</w:t>
      </w:r>
    </w:p>
    <w:p w14:paraId="6B6FB14C" w14:textId="5A549D2E" w:rsidR="008747AC" w:rsidRDefault="008747AC" w:rsidP="008747AC">
      <w:pPr>
        <w:pStyle w:val="Paragraphedeliste"/>
        <w:numPr>
          <w:ilvl w:val="1"/>
          <w:numId w:val="2"/>
        </w:numPr>
      </w:pPr>
      <w:r>
        <w:t>On peut tracer une droite entre tous les points</w:t>
      </w:r>
    </w:p>
    <w:p w14:paraId="6D8D560E" w14:textId="79B2734D" w:rsidR="008747AC" w:rsidRDefault="008747AC" w:rsidP="008747AC">
      <w:pPr>
        <w:pStyle w:val="Paragraphedeliste"/>
        <w:numPr>
          <w:ilvl w:val="2"/>
          <w:numId w:val="2"/>
        </w:numPr>
      </w:pPr>
      <w:r>
        <w:t>Ex : Il existe une relation linéaire négative entre l’âge des conducteur et le nombre d’accidents. Le nombre d’accident diminue avec l’âge</w:t>
      </w:r>
    </w:p>
    <w:p w14:paraId="5373CEB0" w14:textId="22ED5A5B" w:rsidR="008747AC" w:rsidRDefault="008747AC" w:rsidP="008747AC">
      <w:pPr>
        <w:pStyle w:val="Paragraphedeliste"/>
        <w:numPr>
          <w:ilvl w:val="2"/>
          <w:numId w:val="2"/>
        </w:numPr>
      </w:pPr>
      <w:r w:rsidRPr="008747AC">
        <w:rPr>
          <w:noProof/>
        </w:rPr>
        <w:drawing>
          <wp:inline distT="0" distB="0" distL="0" distR="0" wp14:anchorId="06B0289C" wp14:editId="4B3F38C7">
            <wp:extent cx="2185996" cy="1971924"/>
            <wp:effectExtent l="0" t="0" r="5080" b="0"/>
            <wp:docPr id="1812167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7920" name=""/>
                    <pic:cNvPicPr/>
                  </pic:nvPicPr>
                  <pic:blipFill>
                    <a:blip r:embed="rId78"/>
                    <a:stretch>
                      <a:fillRect/>
                    </a:stretch>
                  </pic:blipFill>
                  <pic:spPr>
                    <a:xfrm>
                      <a:off x="0" y="0"/>
                      <a:ext cx="2188832" cy="1974483"/>
                    </a:xfrm>
                    <a:prstGeom prst="rect">
                      <a:avLst/>
                    </a:prstGeom>
                  </pic:spPr>
                </pic:pic>
              </a:graphicData>
            </a:graphic>
          </wp:inline>
        </w:drawing>
      </w:r>
    </w:p>
    <w:p w14:paraId="6A335549" w14:textId="18FA3858" w:rsidR="008747AC" w:rsidRDefault="008747AC" w:rsidP="008747AC">
      <w:pPr>
        <w:pStyle w:val="Paragraphedeliste"/>
        <w:numPr>
          <w:ilvl w:val="0"/>
          <w:numId w:val="2"/>
        </w:numPr>
      </w:pPr>
      <w:r>
        <w:t>Valeurs extrêmes</w:t>
      </w:r>
    </w:p>
    <w:p w14:paraId="68BDF650" w14:textId="172B3F54" w:rsidR="008747AC" w:rsidRDefault="008747AC" w:rsidP="008747AC">
      <w:pPr>
        <w:pStyle w:val="Paragraphedeliste"/>
        <w:numPr>
          <w:ilvl w:val="1"/>
          <w:numId w:val="2"/>
        </w:numPr>
      </w:pPr>
      <w:r>
        <w:t>Valeurs en dehors de la droite</w:t>
      </w:r>
    </w:p>
    <w:p w14:paraId="1C83121B" w14:textId="77777777" w:rsidR="00EB5871" w:rsidRDefault="00EB5871" w:rsidP="008747AC">
      <w:pPr>
        <w:pStyle w:val="Paragraphedeliste"/>
        <w:numPr>
          <w:ilvl w:val="1"/>
          <w:numId w:val="2"/>
        </w:numPr>
      </w:pPr>
      <w:r>
        <w:t xml:space="preserve">On parle aussi de </w:t>
      </w:r>
    </w:p>
    <w:p w14:paraId="13EED271" w14:textId="063253B9" w:rsidR="00EB5871" w:rsidRDefault="00EB5871" w:rsidP="00EB5871">
      <w:pPr>
        <w:pStyle w:val="Paragraphedeliste"/>
        <w:numPr>
          <w:ilvl w:val="2"/>
          <w:numId w:val="2"/>
        </w:numPr>
      </w:pPr>
      <w:r>
        <w:t>Valeur aberrante</w:t>
      </w:r>
    </w:p>
    <w:p w14:paraId="6C0162B9" w14:textId="68279A73" w:rsidR="00EB5871" w:rsidRDefault="00EB5871" w:rsidP="00EB5871">
      <w:pPr>
        <w:pStyle w:val="Paragraphedeliste"/>
        <w:numPr>
          <w:ilvl w:val="2"/>
          <w:numId w:val="2"/>
        </w:numPr>
      </w:pPr>
      <w:r>
        <w:lastRenderedPageBreak/>
        <w:t>Valeur atypique</w:t>
      </w:r>
    </w:p>
    <w:p w14:paraId="641B5711" w14:textId="06F3A2B9" w:rsidR="00E96DA9" w:rsidRDefault="00E96DA9" w:rsidP="00EB5871">
      <w:pPr>
        <w:pStyle w:val="Paragraphedeliste"/>
        <w:numPr>
          <w:ilvl w:val="2"/>
          <w:numId w:val="2"/>
        </w:numPr>
      </w:pPr>
      <w:r w:rsidRPr="00E96DA9">
        <w:rPr>
          <w:noProof/>
        </w:rPr>
        <w:drawing>
          <wp:inline distT="0" distB="0" distL="0" distR="0" wp14:anchorId="4BB63932" wp14:editId="2573853F">
            <wp:extent cx="1908313" cy="1854880"/>
            <wp:effectExtent l="0" t="0" r="0" b="0"/>
            <wp:docPr id="1253793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3146" name=""/>
                    <pic:cNvPicPr/>
                  </pic:nvPicPr>
                  <pic:blipFill>
                    <a:blip r:embed="rId79"/>
                    <a:stretch>
                      <a:fillRect/>
                    </a:stretch>
                  </pic:blipFill>
                  <pic:spPr>
                    <a:xfrm>
                      <a:off x="0" y="0"/>
                      <a:ext cx="1920395" cy="1866624"/>
                    </a:xfrm>
                    <a:prstGeom prst="rect">
                      <a:avLst/>
                    </a:prstGeom>
                  </pic:spPr>
                </pic:pic>
              </a:graphicData>
            </a:graphic>
          </wp:inline>
        </w:drawing>
      </w:r>
    </w:p>
    <w:p w14:paraId="0C078B7A" w14:textId="70379FAD" w:rsidR="00564A2C" w:rsidRDefault="00564A2C" w:rsidP="00EB5871">
      <w:pPr>
        <w:pStyle w:val="Paragraphedeliste"/>
        <w:numPr>
          <w:ilvl w:val="2"/>
          <w:numId w:val="2"/>
        </w:numPr>
      </w:pPr>
      <w:r w:rsidRPr="00564A2C">
        <w:t>On peut considérer que le point représentant Sharon est aberrant car, pour sa masse, elle porte un sac à dos plus lourd que les autres élèves de poids voisins</w:t>
      </w:r>
    </w:p>
    <w:p w14:paraId="37A81915" w14:textId="6C423660" w:rsidR="00564A2C" w:rsidRDefault="00564A2C" w:rsidP="00EB5871">
      <w:pPr>
        <w:pStyle w:val="Paragraphedeliste"/>
        <w:numPr>
          <w:ilvl w:val="2"/>
          <w:numId w:val="2"/>
        </w:numPr>
      </w:pPr>
      <w:r w:rsidRPr="00564A2C">
        <w:t>En statistique, il existe différents tests de détection des valeurs aberrantes</w:t>
      </w:r>
      <w:r>
        <w:t xml:space="preserve"> (plus tard)</w:t>
      </w:r>
    </w:p>
    <w:p w14:paraId="65FCE7DA" w14:textId="3663A8D8" w:rsidR="008747AC" w:rsidRDefault="008747AC" w:rsidP="008747AC">
      <w:pPr>
        <w:pStyle w:val="Paragraphedeliste"/>
        <w:numPr>
          <w:ilvl w:val="0"/>
          <w:numId w:val="2"/>
        </w:numPr>
      </w:pPr>
      <w:r>
        <w:t>Négative</w:t>
      </w:r>
    </w:p>
    <w:p w14:paraId="4DFAC0F1" w14:textId="3A65D1BF" w:rsidR="008747AC" w:rsidRDefault="008747AC" w:rsidP="008747AC">
      <w:pPr>
        <w:pStyle w:val="Paragraphedeliste"/>
        <w:numPr>
          <w:ilvl w:val="1"/>
          <w:numId w:val="2"/>
        </w:numPr>
      </w:pPr>
      <w:r>
        <w:t>Se dirige en bas à droite</w:t>
      </w:r>
    </w:p>
    <w:p w14:paraId="5CE4997C" w14:textId="6B7AAFB4" w:rsidR="004010C6" w:rsidRDefault="004010C6" w:rsidP="004010C6">
      <w:pPr>
        <w:pStyle w:val="Paragraphedeliste"/>
        <w:numPr>
          <w:ilvl w:val="0"/>
          <w:numId w:val="2"/>
        </w:numPr>
      </w:pPr>
      <w:r>
        <w:t>Clusters</w:t>
      </w:r>
    </w:p>
    <w:p w14:paraId="69F290C4" w14:textId="552BC09B" w:rsidR="004010C6" w:rsidRDefault="004010C6" w:rsidP="004010C6">
      <w:pPr>
        <w:pStyle w:val="Paragraphedeliste"/>
        <w:numPr>
          <w:ilvl w:val="1"/>
          <w:numId w:val="2"/>
        </w:numPr>
      </w:pPr>
      <w:r>
        <w:t>Également appelés</w:t>
      </w:r>
    </w:p>
    <w:p w14:paraId="4D28C4B2" w14:textId="0EFD5265" w:rsidR="004010C6" w:rsidRDefault="004010C6" w:rsidP="004010C6">
      <w:pPr>
        <w:pStyle w:val="Paragraphedeliste"/>
        <w:numPr>
          <w:ilvl w:val="2"/>
          <w:numId w:val="2"/>
        </w:numPr>
      </w:pPr>
      <w:r>
        <w:t>Amas</w:t>
      </w:r>
    </w:p>
    <w:p w14:paraId="0F0FDB89" w14:textId="5D8C899A" w:rsidR="004010C6" w:rsidRDefault="004010C6" w:rsidP="004010C6">
      <w:pPr>
        <w:pStyle w:val="Paragraphedeliste"/>
        <w:numPr>
          <w:ilvl w:val="1"/>
          <w:numId w:val="2"/>
        </w:numPr>
      </w:pPr>
      <w:r w:rsidRPr="004010C6">
        <w:rPr>
          <w:noProof/>
        </w:rPr>
        <w:drawing>
          <wp:inline distT="0" distB="0" distL="0" distR="0" wp14:anchorId="7387B362" wp14:editId="07835B9D">
            <wp:extent cx="2789804" cy="2341528"/>
            <wp:effectExtent l="0" t="0" r="0" b="1905"/>
            <wp:docPr id="15110704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0466" name=""/>
                    <pic:cNvPicPr/>
                  </pic:nvPicPr>
                  <pic:blipFill>
                    <a:blip r:embed="rId80"/>
                    <a:stretch>
                      <a:fillRect/>
                    </a:stretch>
                  </pic:blipFill>
                  <pic:spPr>
                    <a:xfrm>
                      <a:off x="0" y="0"/>
                      <a:ext cx="2795969" cy="2346703"/>
                    </a:xfrm>
                    <a:prstGeom prst="rect">
                      <a:avLst/>
                    </a:prstGeom>
                  </pic:spPr>
                </pic:pic>
              </a:graphicData>
            </a:graphic>
          </wp:inline>
        </w:drawing>
      </w:r>
    </w:p>
    <w:p w14:paraId="19EFF9CD" w14:textId="327EF458" w:rsidR="0025441D" w:rsidRPr="0025441D" w:rsidRDefault="0025441D" w:rsidP="00C02328">
      <w:pPr>
        <w:pStyle w:val="Titre3"/>
      </w:pPr>
      <w:bookmarkStart w:id="43" w:name="_Toc193640069"/>
      <w:r w:rsidRPr="0025441D">
        <w:t>Coefficient de corrélation linéaire</w:t>
      </w:r>
      <w:bookmarkEnd w:id="43"/>
    </w:p>
    <w:p w14:paraId="396A56AB" w14:textId="7BF14064" w:rsidR="0025441D" w:rsidRDefault="0025441D" w:rsidP="0025441D">
      <w:pPr>
        <w:pStyle w:val="Paragraphedeliste"/>
        <w:numPr>
          <w:ilvl w:val="1"/>
          <w:numId w:val="2"/>
        </w:numPr>
      </w:pPr>
      <w:r>
        <w:t>Mesure de l’intensité et du sens de la relation linéaire entre deux variables</w:t>
      </w:r>
    </w:p>
    <w:p w14:paraId="473CAC4A" w14:textId="1F043E0C" w:rsidR="0025441D" w:rsidRDefault="0025441D" w:rsidP="0025441D">
      <w:pPr>
        <w:pStyle w:val="Paragraphedeliste"/>
        <w:numPr>
          <w:ilvl w:val="1"/>
          <w:numId w:val="2"/>
        </w:numPr>
      </w:pPr>
      <w:r>
        <w:t>Compris entre -1 et 1</w:t>
      </w:r>
    </w:p>
    <w:p w14:paraId="568D9B95" w14:textId="46D83E5B" w:rsidR="0025441D" w:rsidRDefault="0025441D" w:rsidP="0025441D">
      <w:pPr>
        <w:pStyle w:val="Paragraphedeliste"/>
        <w:numPr>
          <w:ilvl w:val="2"/>
          <w:numId w:val="2"/>
        </w:numPr>
      </w:pPr>
      <w:r>
        <w:t>Sa valeur absolue indique l’intensité de la relation</w:t>
      </w:r>
    </w:p>
    <w:p w14:paraId="6B3212CD" w14:textId="27AAE322" w:rsidR="0025441D" w:rsidRDefault="0025441D" w:rsidP="00FD4FB9">
      <w:pPr>
        <w:pStyle w:val="Paragraphedeliste"/>
        <w:numPr>
          <w:ilvl w:val="3"/>
          <w:numId w:val="2"/>
        </w:numPr>
      </w:pPr>
      <w:r>
        <w:t xml:space="preserve">1 : </w:t>
      </w:r>
      <w:r w:rsidRPr="0025441D">
        <w:t>il existe une relation linéaire positive parfaite entre les variables, les points du nuage sont alignés</w:t>
      </w:r>
    </w:p>
    <w:p w14:paraId="34C2EF67" w14:textId="550711DF" w:rsidR="0025441D" w:rsidRDefault="0025441D" w:rsidP="00FD4FB9">
      <w:pPr>
        <w:pStyle w:val="Paragraphedeliste"/>
        <w:numPr>
          <w:ilvl w:val="3"/>
          <w:numId w:val="2"/>
        </w:numPr>
      </w:pPr>
      <w:r>
        <w:t xml:space="preserve">0.5 </w:t>
      </w:r>
      <w:r w:rsidRPr="0025441D">
        <w:t xml:space="preserve">: il existe une relation linéaire positive </w:t>
      </w:r>
      <w:r w:rsidR="00CE1269">
        <w:t>faible</w:t>
      </w:r>
      <w:r w:rsidRPr="0025441D">
        <w:t xml:space="preserve"> entre les variables</w:t>
      </w:r>
    </w:p>
    <w:p w14:paraId="4E62CE22" w14:textId="1C036F03" w:rsidR="00CE1269" w:rsidRDefault="00CE1269" w:rsidP="00CE1269">
      <w:pPr>
        <w:pStyle w:val="Paragraphedeliste"/>
        <w:numPr>
          <w:ilvl w:val="3"/>
          <w:numId w:val="2"/>
        </w:numPr>
      </w:pPr>
      <w:r>
        <w:t xml:space="preserve">0 </w:t>
      </w:r>
      <w:r w:rsidRPr="0025441D">
        <w:t xml:space="preserve">: </w:t>
      </w:r>
      <w:r>
        <w:t>pas de relation linéaire entre les variables</w:t>
      </w:r>
    </w:p>
    <w:p w14:paraId="2A207395" w14:textId="5F44C650" w:rsidR="00CE1269" w:rsidRDefault="00CE1269" w:rsidP="00CE1269">
      <w:pPr>
        <w:pStyle w:val="Paragraphedeliste"/>
        <w:numPr>
          <w:ilvl w:val="3"/>
          <w:numId w:val="2"/>
        </w:numPr>
      </w:pPr>
      <w:r>
        <w:t xml:space="preserve">- 1 : </w:t>
      </w:r>
      <w:r w:rsidRPr="0025441D">
        <w:t xml:space="preserve">il existe une relation linéaire </w:t>
      </w:r>
      <w:r>
        <w:t>négative</w:t>
      </w:r>
      <w:r w:rsidRPr="0025441D">
        <w:t xml:space="preserve"> parfaite entre les variables, les points du nuage sont alignés</w:t>
      </w:r>
    </w:p>
    <w:p w14:paraId="4639EF1F" w14:textId="12CECB3A" w:rsidR="0025441D" w:rsidRDefault="0025441D" w:rsidP="0025441D">
      <w:pPr>
        <w:pStyle w:val="Paragraphedeliste"/>
        <w:numPr>
          <w:ilvl w:val="1"/>
          <w:numId w:val="2"/>
        </w:numPr>
      </w:pPr>
      <w:r w:rsidRPr="0025441D">
        <w:rPr>
          <w:noProof/>
        </w:rPr>
        <w:lastRenderedPageBreak/>
        <w:drawing>
          <wp:inline distT="0" distB="0" distL="0" distR="0" wp14:anchorId="225735E8" wp14:editId="6ECC2BBF">
            <wp:extent cx="3053301" cy="960552"/>
            <wp:effectExtent l="0" t="0" r="0" b="0"/>
            <wp:docPr id="88272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2230" name=""/>
                    <pic:cNvPicPr/>
                  </pic:nvPicPr>
                  <pic:blipFill>
                    <a:blip r:embed="rId81"/>
                    <a:stretch>
                      <a:fillRect/>
                    </a:stretch>
                  </pic:blipFill>
                  <pic:spPr>
                    <a:xfrm>
                      <a:off x="0" y="0"/>
                      <a:ext cx="3071281" cy="966209"/>
                    </a:xfrm>
                    <a:prstGeom prst="rect">
                      <a:avLst/>
                    </a:prstGeom>
                  </pic:spPr>
                </pic:pic>
              </a:graphicData>
            </a:graphic>
          </wp:inline>
        </w:drawing>
      </w:r>
    </w:p>
    <w:p w14:paraId="397D6581" w14:textId="22E960AA" w:rsidR="00E403EA" w:rsidRDefault="00E403EA" w:rsidP="00E403EA">
      <w:pPr>
        <w:pStyle w:val="Titre3"/>
      </w:pPr>
      <w:bookmarkStart w:id="44" w:name="_Toc193640070"/>
      <w:r>
        <w:t>Coefficient de détermination</w:t>
      </w:r>
      <w:bookmarkEnd w:id="44"/>
      <w:r>
        <w:t xml:space="preserve"> </w:t>
      </w:r>
    </w:p>
    <w:p w14:paraId="7B845D03" w14:textId="2DF71C08" w:rsidR="00E403EA" w:rsidRDefault="00E403EA" w:rsidP="00E403EA">
      <w:pPr>
        <w:pStyle w:val="Paragraphedeliste"/>
        <w:numPr>
          <w:ilvl w:val="0"/>
          <w:numId w:val="2"/>
        </w:numPr>
      </w:pPr>
      <w:r w:rsidRPr="00E403EA">
        <w:rPr>
          <w:noProof/>
        </w:rPr>
        <w:drawing>
          <wp:inline distT="0" distB="0" distL="0" distR="0" wp14:anchorId="7BFB2FD3" wp14:editId="6E66B872">
            <wp:extent cx="266737" cy="295316"/>
            <wp:effectExtent l="0" t="0" r="0" b="9525"/>
            <wp:docPr id="17366065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6593" name=""/>
                    <pic:cNvPicPr/>
                  </pic:nvPicPr>
                  <pic:blipFill>
                    <a:blip r:embed="rId82"/>
                    <a:stretch>
                      <a:fillRect/>
                    </a:stretch>
                  </pic:blipFill>
                  <pic:spPr>
                    <a:xfrm>
                      <a:off x="0" y="0"/>
                      <a:ext cx="266737" cy="295316"/>
                    </a:xfrm>
                    <a:prstGeom prst="rect">
                      <a:avLst/>
                    </a:prstGeom>
                  </pic:spPr>
                </pic:pic>
              </a:graphicData>
            </a:graphic>
          </wp:inline>
        </w:drawing>
      </w:r>
    </w:p>
    <w:p w14:paraId="301AB9F8" w14:textId="78E24C9C" w:rsidR="00250F0B" w:rsidRDefault="00250F0B" w:rsidP="00250F0B">
      <w:pPr>
        <w:pStyle w:val="Paragraphedeliste"/>
        <w:numPr>
          <w:ilvl w:val="1"/>
          <w:numId w:val="2"/>
        </w:numPr>
      </w:pPr>
      <w:r>
        <w:t>Mesure, dans un sens, la diminution de l’erreur de prédiction lorsqu’on utilise la variable x pour expliquer la variable y dans le modèle de régression linéaire</w:t>
      </w:r>
    </w:p>
    <w:p w14:paraId="70645A02" w14:textId="1CA7E7E4" w:rsidR="0044336B" w:rsidRDefault="0044336B" w:rsidP="0044336B">
      <w:pPr>
        <w:pStyle w:val="Paragraphedeliste"/>
        <w:numPr>
          <w:ilvl w:val="2"/>
          <w:numId w:val="2"/>
        </w:numPr>
      </w:pPr>
      <w:r>
        <w:t>Explication</w:t>
      </w:r>
    </w:p>
    <w:p w14:paraId="358C7ABA" w14:textId="77777777" w:rsidR="0044336B" w:rsidRDefault="0044336B" w:rsidP="0044336B">
      <w:pPr>
        <w:pStyle w:val="Paragraphedeliste"/>
        <w:numPr>
          <w:ilvl w:val="3"/>
          <w:numId w:val="2"/>
        </w:numPr>
      </w:pPr>
      <w:r>
        <w:t xml:space="preserve">Si on définit le modèle de régression linéaire qui n’utilise pas la variable x pour estimer les valeurs de y. Donc on définit le modèle composé uniquement de la constante </w:t>
      </w:r>
      <w:r w:rsidRPr="0044336B">
        <w:rPr>
          <w:i/>
          <w:iCs/>
        </w:rPr>
        <w:t>y = a</w:t>
      </w:r>
    </w:p>
    <w:p w14:paraId="40107463" w14:textId="6E73653A" w:rsidR="0044336B" w:rsidRDefault="0044336B" w:rsidP="0044336B">
      <w:pPr>
        <w:pStyle w:val="Paragraphedeliste"/>
        <w:numPr>
          <w:ilvl w:val="4"/>
          <w:numId w:val="2"/>
        </w:numPr>
      </w:pPr>
      <w:r>
        <w:t>Dans ce cas, l’estimateur des MCO (Méthode des Moindres carrés ordinaire) est la moyenne arithmétique de y</w:t>
      </w:r>
    </w:p>
    <w:p w14:paraId="6D2551AF" w14:textId="30D483F8" w:rsidR="0044336B" w:rsidRDefault="0044336B" w:rsidP="0044336B">
      <w:pPr>
        <w:pStyle w:val="Paragraphedeliste"/>
        <w:numPr>
          <w:ilvl w:val="4"/>
          <w:numId w:val="2"/>
        </w:numPr>
      </w:pPr>
      <w:r w:rsidRPr="0044336B">
        <w:rPr>
          <w:noProof/>
        </w:rPr>
        <w:drawing>
          <wp:inline distT="0" distB="0" distL="0" distR="0" wp14:anchorId="63D78D25" wp14:editId="601B9635">
            <wp:extent cx="3773646" cy="2552369"/>
            <wp:effectExtent l="0" t="0" r="0" b="635"/>
            <wp:docPr id="227328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28756" name=""/>
                    <pic:cNvPicPr/>
                  </pic:nvPicPr>
                  <pic:blipFill>
                    <a:blip r:embed="rId83"/>
                    <a:stretch>
                      <a:fillRect/>
                    </a:stretch>
                  </pic:blipFill>
                  <pic:spPr>
                    <a:xfrm>
                      <a:off x="0" y="0"/>
                      <a:ext cx="3788973" cy="2562736"/>
                    </a:xfrm>
                    <a:prstGeom prst="rect">
                      <a:avLst/>
                    </a:prstGeom>
                  </pic:spPr>
                </pic:pic>
              </a:graphicData>
            </a:graphic>
          </wp:inline>
        </w:drawing>
      </w:r>
    </w:p>
    <w:p w14:paraId="4934A0B4" w14:textId="0FFBCD2E" w:rsidR="0044336B" w:rsidRDefault="0044336B" w:rsidP="0044336B">
      <w:pPr>
        <w:pStyle w:val="Paragraphedeliste"/>
        <w:numPr>
          <w:ilvl w:val="4"/>
          <w:numId w:val="2"/>
        </w:numPr>
      </w:pPr>
      <w:r w:rsidRPr="0044336B">
        <w:rPr>
          <w:noProof/>
        </w:rPr>
        <w:drawing>
          <wp:inline distT="0" distB="0" distL="0" distR="0" wp14:anchorId="49FB06C5" wp14:editId="44A61966">
            <wp:extent cx="3892163" cy="2942290"/>
            <wp:effectExtent l="0" t="0" r="0" b="0"/>
            <wp:docPr id="539282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2408" name=""/>
                    <pic:cNvPicPr/>
                  </pic:nvPicPr>
                  <pic:blipFill>
                    <a:blip r:embed="rId84"/>
                    <a:stretch>
                      <a:fillRect/>
                    </a:stretch>
                  </pic:blipFill>
                  <pic:spPr>
                    <a:xfrm>
                      <a:off x="0" y="0"/>
                      <a:ext cx="3897541" cy="2946355"/>
                    </a:xfrm>
                    <a:prstGeom prst="rect">
                      <a:avLst/>
                    </a:prstGeom>
                  </pic:spPr>
                </pic:pic>
              </a:graphicData>
            </a:graphic>
          </wp:inline>
        </w:drawing>
      </w:r>
    </w:p>
    <w:p w14:paraId="4E07A3BD" w14:textId="5F66EC30" w:rsidR="0044336B" w:rsidRDefault="0044336B" w:rsidP="0044336B">
      <w:pPr>
        <w:pStyle w:val="Paragraphedeliste"/>
        <w:numPr>
          <w:ilvl w:val="3"/>
          <w:numId w:val="2"/>
        </w:numPr>
      </w:pPr>
      <w:r>
        <w:lastRenderedPageBreak/>
        <w:t>Si maintenant, on utilise la variable x pour prédire les valeurs de y, comment l’erreur de prédiction va évoluer ?</w:t>
      </w:r>
    </w:p>
    <w:p w14:paraId="66039E52" w14:textId="75503593" w:rsidR="0044336B" w:rsidRDefault="0044336B" w:rsidP="0044336B">
      <w:pPr>
        <w:pStyle w:val="Paragraphedeliste"/>
        <w:numPr>
          <w:ilvl w:val="4"/>
          <w:numId w:val="2"/>
        </w:numPr>
      </w:pPr>
      <w:r w:rsidRPr="0044336B">
        <w:rPr>
          <w:noProof/>
        </w:rPr>
        <w:drawing>
          <wp:inline distT="0" distB="0" distL="0" distR="0" wp14:anchorId="21245173" wp14:editId="049F594F">
            <wp:extent cx="3875762" cy="2600076"/>
            <wp:effectExtent l="0" t="0" r="0" b="0"/>
            <wp:docPr id="2063819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9819" name=""/>
                    <pic:cNvPicPr/>
                  </pic:nvPicPr>
                  <pic:blipFill>
                    <a:blip r:embed="rId85"/>
                    <a:stretch>
                      <a:fillRect/>
                    </a:stretch>
                  </pic:blipFill>
                  <pic:spPr>
                    <a:xfrm>
                      <a:off x="0" y="0"/>
                      <a:ext cx="3906357" cy="2620601"/>
                    </a:xfrm>
                    <a:prstGeom prst="rect">
                      <a:avLst/>
                    </a:prstGeom>
                  </pic:spPr>
                </pic:pic>
              </a:graphicData>
            </a:graphic>
          </wp:inline>
        </w:drawing>
      </w:r>
    </w:p>
    <w:p w14:paraId="4650FBBE" w14:textId="32D62BA5" w:rsidR="0044336B" w:rsidRDefault="0044336B" w:rsidP="0044336B">
      <w:pPr>
        <w:pStyle w:val="Paragraphedeliste"/>
        <w:numPr>
          <w:ilvl w:val="4"/>
          <w:numId w:val="2"/>
        </w:numPr>
      </w:pPr>
      <w:r w:rsidRPr="0044336B">
        <w:rPr>
          <w:noProof/>
        </w:rPr>
        <w:drawing>
          <wp:inline distT="0" distB="0" distL="0" distR="0" wp14:anchorId="5D552511" wp14:editId="429AD639">
            <wp:extent cx="3768336" cy="971314"/>
            <wp:effectExtent l="0" t="0" r="3810" b="635"/>
            <wp:docPr id="672632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32075" name=""/>
                    <pic:cNvPicPr/>
                  </pic:nvPicPr>
                  <pic:blipFill>
                    <a:blip r:embed="rId86"/>
                    <a:stretch>
                      <a:fillRect/>
                    </a:stretch>
                  </pic:blipFill>
                  <pic:spPr>
                    <a:xfrm>
                      <a:off x="0" y="0"/>
                      <a:ext cx="3774154" cy="972814"/>
                    </a:xfrm>
                    <a:prstGeom prst="rect">
                      <a:avLst/>
                    </a:prstGeom>
                  </pic:spPr>
                </pic:pic>
              </a:graphicData>
            </a:graphic>
          </wp:inline>
        </w:drawing>
      </w:r>
    </w:p>
    <w:p w14:paraId="66E448C9" w14:textId="02FF51AD" w:rsidR="0044336B" w:rsidRDefault="0044336B" w:rsidP="0044336B">
      <w:pPr>
        <w:pStyle w:val="Paragraphedeliste"/>
        <w:numPr>
          <w:ilvl w:val="4"/>
          <w:numId w:val="2"/>
        </w:numPr>
      </w:pPr>
      <w:r w:rsidRPr="0044336B">
        <w:rPr>
          <w:noProof/>
        </w:rPr>
        <w:drawing>
          <wp:inline distT="0" distB="0" distL="0" distR="0" wp14:anchorId="17ED048F" wp14:editId="054A9897">
            <wp:extent cx="4002499" cy="2496709"/>
            <wp:effectExtent l="0" t="0" r="0" b="0"/>
            <wp:docPr id="1370419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9981" name=""/>
                    <pic:cNvPicPr/>
                  </pic:nvPicPr>
                  <pic:blipFill>
                    <a:blip r:embed="rId87"/>
                    <a:stretch>
                      <a:fillRect/>
                    </a:stretch>
                  </pic:blipFill>
                  <pic:spPr>
                    <a:xfrm>
                      <a:off x="0" y="0"/>
                      <a:ext cx="4027311" cy="2512186"/>
                    </a:xfrm>
                    <a:prstGeom prst="rect">
                      <a:avLst/>
                    </a:prstGeom>
                  </pic:spPr>
                </pic:pic>
              </a:graphicData>
            </a:graphic>
          </wp:inline>
        </w:drawing>
      </w:r>
    </w:p>
    <w:p w14:paraId="57500921" w14:textId="56D65497" w:rsidR="0044336B" w:rsidRDefault="0044336B" w:rsidP="0044336B">
      <w:pPr>
        <w:pStyle w:val="Paragraphedeliste"/>
        <w:numPr>
          <w:ilvl w:val="4"/>
          <w:numId w:val="2"/>
        </w:numPr>
        <w:rPr>
          <w:b/>
          <w:bCs/>
        </w:rPr>
      </w:pPr>
      <w:r w:rsidRPr="0044336B">
        <w:rPr>
          <w:b/>
          <w:bCs/>
        </w:rPr>
        <w:t xml:space="preserve">La somme des carrés des résidus </w:t>
      </w:r>
      <w:r w:rsidR="00AE7FCF">
        <w:rPr>
          <w:b/>
          <w:bCs/>
        </w:rPr>
        <w:t xml:space="preserve">(= Somme des Carrés des Erreurs) </w:t>
      </w:r>
      <w:r w:rsidRPr="0044336B">
        <w:rPr>
          <w:b/>
          <w:bCs/>
        </w:rPr>
        <w:t>diminue de 41.1879 à 13.7627</w:t>
      </w:r>
    </w:p>
    <w:p w14:paraId="23F98F1C" w14:textId="10974C51" w:rsidR="00AE7FCF" w:rsidRPr="00AE7FCF" w:rsidRDefault="00AE7FCF" w:rsidP="00AE7FCF">
      <w:pPr>
        <w:rPr>
          <w:b/>
          <w:bCs/>
        </w:rPr>
      </w:pPr>
      <w:r w:rsidRPr="00AE7FCF">
        <w:rPr>
          <w:noProof/>
        </w:rPr>
        <w:drawing>
          <wp:inline distT="0" distB="0" distL="0" distR="0" wp14:anchorId="17578C74" wp14:editId="3AC74A09">
            <wp:extent cx="5979381" cy="610329"/>
            <wp:effectExtent l="0" t="0" r="2540" b="0"/>
            <wp:docPr id="349115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5925" name=""/>
                    <pic:cNvPicPr/>
                  </pic:nvPicPr>
                  <pic:blipFill>
                    <a:blip r:embed="rId88"/>
                    <a:stretch>
                      <a:fillRect/>
                    </a:stretch>
                  </pic:blipFill>
                  <pic:spPr>
                    <a:xfrm>
                      <a:off x="0" y="0"/>
                      <a:ext cx="6262910" cy="639269"/>
                    </a:xfrm>
                    <a:prstGeom prst="rect">
                      <a:avLst/>
                    </a:prstGeom>
                  </pic:spPr>
                </pic:pic>
              </a:graphicData>
            </a:graphic>
          </wp:inline>
        </w:drawing>
      </w:r>
    </w:p>
    <w:p w14:paraId="71173E5D" w14:textId="49930676" w:rsidR="0044336B" w:rsidRDefault="0044336B" w:rsidP="0044336B">
      <w:pPr>
        <w:pStyle w:val="Paragraphedeliste"/>
        <w:numPr>
          <w:ilvl w:val="5"/>
          <w:numId w:val="2"/>
        </w:numPr>
      </w:pPr>
      <w:r w:rsidRPr="0044336B">
        <w:t xml:space="preserve">Donc lorsqu’on utilise la régression linéaire de y en x par la méthode des MCO, l’erreur de prédiction diminue </w:t>
      </w:r>
    </w:p>
    <w:p w14:paraId="21534082" w14:textId="5A16DE22" w:rsidR="0044336B" w:rsidRDefault="0044336B" w:rsidP="0044336B">
      <w:pPr>
        <w:pStyle w:val="Paragraphedeliste"/>
        <w:numPr>
          <w:ilvl w:val="4"/>
          <w:numId w:val="2"/>
        </w:numPr>
      </w:pPr>
      <w:proofErr w:type="gramStart"/>
      <w:r>
        <w:t>En terme de</w:t>
      </w:r>
      <w:proofErr w:type="gramEnd"/>
      <w:r>
        <w:t xml:space="preserve"> pourcentage de la valeur initiale de l’erreur de prévision, cette diminution représente</w:t>
      </w:r>
    </w:p>
    <w:p w14:paraId="5D3F405D" w14:textId="5771364E" w:rsidR="0044336B" w:rsidRDefault="0044336B" w:rsidP="0044336B">
      <w:pPr>
        <w:pStyle w:val="Paragraphedeliste"/>
        <w:numPr>
          <w:ilvl w:val="4"/>
          <w:numId w:val="2"/>
        </w:numPr>
      </w:pPr>
      <w:r w:rsidRPr="0044336B">
        <w:rPr>
          <w:noProof/>
        </w:rPr>
        <w:lastRenderedPageBreak/>
        <w:drawing>
          <wp:inline distT="0" distB="0" distL="0" distR="0" wp14:anchorId="2D3D3B82" wp14:editId="40A34486">
            <wp:extent cx="3616350" cy="704237"/>
            <wp:effectExtent l="0" t="0" r="3175" b="635"/>
            <wp:docPr id="1602983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3019" name=""/>
                    <pic:cNvPicPr/>
                  </pic:nvPicPr>
                  <pic:blipFill>
                    <a:blip r:embed="rId89"/>
                    <a:stretch>
                      <a:fillRect/>
                    </a:stretch>
                  </pic:blipFill>
                  <pic:spPr>
                    <a:xfrm>
                      <a:off x="0" y="0"/>
                      <a:ext cx="3635387" cy="707944"/>
                    </a:xfrm>
                    <a:prstGeom prst="rect">
                      <a:avLst/>
                    </a:prstGeom>
                  </pic:spPr>
                </pic:pic>
              </a:graphicData>
            </a:graphic>
          </wp:inline>
        </w:drawing>
      </w:r>
    </w:p>
    <w:p w14:paraId="5EAD1B8A" w14:textId="0054FF83" w:rsidR="0044336B" w:rsidRDefault="0044336B" w:rsidP="0044336B">
      <w:pPr>
        <w:pStyle w:val="Paragraphedeliste"/>
        <w:numPr>
          <w:ilvl w:val="5"/>
          <w:numId w:val="2"/>
        </w:numPr>
      </w:pPr>
      <w:r>
        <w:t>Dans le tableau, r au carré est égale à 0.6659. BOOM BITCH.</w:t>
      </w:r>
    </w:p>
    <w:p w14:paraId="5642F072" w14:textId="5BFFFEC1" w:rsidR="005816E6" w:rsidRDefault="005816E6" w:rsidP="005816E6">
      <w:pPr>
        <w:pStyle w:val="Paragraphedeliste"/>
        <w:numPr>
          <w:ilvl w:val="4"/>
          <w:numId w:val="2"/>
        </w:numPr>
      </w:pPr>
      <w:r w:rsidRPr="005816E6">
        <w:rPr>
          <w:noProof/>
        </w:rPr>
        <w:drawing>
          <wp:inline distT="0" distB="0" distL="0" distR="0" wp14:anchorId="542A73EF" wp14:editId="6846D851">
            <wp:extent cx="196649" cy="206734"/>
            <wp:effectExtent l="0" t="0" r="0" b="3175"/>
            <wp:docPr id="1790507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7734" name=""/>
                    <pic:cNvPicPr/>
                  </pic:nvPicPr>
                  <pic:blipFill>
                    <a:blip r:embed="rId90"/>
                    <a:stretch>
                      <a:fillRect/>
                    </a:stretch>
                  </pic:blipFill>
                  <pic:spPr>
                    <a:xfrm>
                      <a:off x="0" y="0"/>
                      <a:ext cx="199356" cy="209580"/>
                    </a:xfrm>
                    <a:prstGeom prst="rect">
                      <a:avLst/>
                    </a:prstGeom>
                  </pic:spPr>
                </pic:pic>
              </a:graphicData>
            </a:graphic>
          </wp:inline>
        </w:drawing>
      </w:r>
      <w:r>
        <w:t xml:space="preserve"> (</w:t>
      </w:r>
      <w:r w:rsidRPr="005816E6">
        <w:rPr>
          <w:b/>
          <w:bCs/>
        </w:rPr>
        <w:t>Coefficient de détermination</w:t>
      </w:r>
      <w:r>
        <w:t>)</w:t>
      </w:r>
    </w:p>
    <w:p w14:paraId="7B7969AB" w14:textId="003F33C3" w:rsidR="005816E6" w:rsidRDefault="005816E6" w:rsidP="005816E6">
      <w:pPr>
        <w:pStyle w:val="Paragraphedeliste"/>
        <w:numPr>
          <w:ilvl w:val="5"/>
          <w:numId w:val="2"/>
        </w:numPr>
      </w:pPr>
      <w:r>
        <w:t>Confronte</w:t>
      </w:r>
    </w:p>
    <w:p w14:paraId="48AAA5BB" w14:textId="75766D3A" w:rsidR="005816E6" w:rsidRDefault="005816E6" w:rsidP="005816E6">
      <w:pPr>
        <w:pStyle w:val="Paragraphedeliste"/>
        <w:numPr>
          <w:ilvl w:val="6"/>
          <w:numId w:val="2"/>
        </w:numPr>
      </w:pPr>
      <w:r>
        <w:t>La prédiction du modèle s’appuyant sur x</w:t>
      </w:r>
    </w:p>
    <w:p w14:paraId="25FB0DDF" w14:textId="52A5C5EB" w:rsidR="005816E6" w:rsidRDefault="005816E6" w:rsidP="005816E6">
      <w:pPr>
        <w:pStyle w:val="Paragraphedeliste"/>
        <w:numPr>
          <w:ilvl w:val="6"/>
          <w:numId w:val="2"/>
        </w:numPr>
      </w:pPr>
      <w:r>
        <w:t>Avec le modèle qui n’utilise pas l’information procurée par x, cad uniquement basé sur y.</w:t>
      </w:r>
    </w:p>
    <w:p w14:paraId="35676425" w14:textId="5515E09D" w:rsidR="005816E6" w:rsidRDefault="005816E6" w:rsidP="005816E6">
      <w:pPr>
        <w:pStyle w:val="Paragraphedeliste"/>
        <w:numPr>
          <w:ilvl w:val="5"/>
          <w:numId w:val="2"/>
        </w:numPr>
      </w:pPr>
      <w:r>
        <w:t>Indique le pourcentage de l’erreur de prédiction de y en moins lorsqu’on utilise x</w:t>
      </w:r>
    </w:p>
    <w:p w14:paraId="725A613C" w14:textId="32EF4FDF" w:rsidR="005816E6" w:rsidRDefault="005816E6" w:rsidP="005816E6">
      <w:pPr>
        <w:pStyle w:val="Paragraphedeliste"/>
        <w:numPr>
          <w:ilvl w:val="6"/>
          <w:numId w:val="2"/>
        </w:numPr>
        <w:rPr>
          <w:b/>
          <w:bCs/>
        </w:rPr>
      </w:pPr>
      <w:r w:rsidRPr="005816E6">
        <w:rPr>
          <w:b/>
          <w:bCs/>
        </w:rPr>
        <w:t>Soit dans quelle mesure la variable x permet d’améliorer nos connaissances sur la variable y</w:t>
      </w:r>
    </w:p>
    <w:p w14:paraId="11B55055" w14:textId="4FA0CF5E" w:rsidR="00F4214E" w:rsidRDefault="005816E6" w:rsidP="00F4214E">
      <w:pPr>
        <w:pStyle w:val="Paragraphedeliste"/>
        <w:numPr>
          <w:ilvl w:val="5"/>
          <w:numId w:val="2"/>
        </w:numPr>
        <w:rPr>
          <w:b/>
          <w:bCs/>
        </w:rPr>
      </w:pPr>
      <w:r>
        <w:rPr>
          <w:b/>
          <w:bCs/>
        </w:rPr>
        <w:t>Souvent définit comme étant la proportion de la variance de y expliquée par le modèle de régression de y en x</w:t>
      </w:r>
    </w:p>
    <w:p w14:paraId="2109E6EA" w14:textId="0396447A" w:rsidR="00F4214E" w:rsidRDefault="00F4214E" w:rsidP="00F4214E">
      <w:pPr>
        <w:rPr>
          <w:b/>
          <w:bCs/>
        </w:rPr>
      </w:pPr>
      <w:r w:rsidRPr="00F4214E">
        <w:rPr>
          <w:b/>
          <w:bCs/>
          <w:noProof/>
        </w:rPr>
        <w:drawing>
          <wp:inline distT="0" distB="0" distL="0" distR="0" wp14:anchorId="36CDC1A1" wp14:editId="37149D1C">
            <wp:extent cx="6162261" cy="2499004"/>
            <wp:effectExtent l="0" t="0" r="0" b="0"/>
            <wp:docPr id="608663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63853" name=""/>
                    <pic:cNvPicPr/>
                  </pic:nvPicPr>
                  <pic:blipFill>
                    <a:blip r:embed="rId91"/>
                    <a:stretch>
                      <a:fillRect/>
                    </a:stretch>
                  </pic:blipFill>
                  <pic:spPr>
                    <a:xfrm>
                      <a:off x="0" y="0"/>
                      <a:ext cx="6182533" cy="2507225"/>
                    </a:xfrm>
                    <a:prstGeom prst="rect">
                      <a:avLst/>
                    </a:prstGeom>
                  </pic:spPr>
                </pic:pic>
              </a:graphicData>
            </a:graphic>
          </wp:inline>
        </w:drawing>
      </w:r>
    </w:p>
    <w:p w14:paraId="149AF0B4" w14:textId="540EFD46" w:rsidR="00F4214E" w:rsidRDefault="00F4214E" w:rsidP="00F4214E">
      <w:pPr>
        <w:rPr>
          <w:b/>
          <w:bCs/>
        </w:rPr>
      </w:pPr>
      <w:r>
        <w:rPr>
          <w:b/>
          <w:bCs/>
        </w:rPr>
        <w:t>SCE = Somme des Carrés des Erreurs</w:t>
      </w:r>
    </w:p>
    <w:p w14:paraId="40A24720" w14:textId="1D6B6D17" w:rsidR="00F4214E" w:rsidRDefault="00F4214E" w:rsidP="00F4214E">
      <w:pPr>
        <w:rPr>
          <w:b/>
          <w:bCs/>
        </w:rPr>
      </w:pPr>
      <w:r w:rsidRPr="00F4214E">
        <w:rPr>
          <w:b/>
          <w:bCs/>
          <w:noProof/>
        </w:rPr>
        <w:drawing>
          <wp:inline distT="0" distB="0" distL="0" distR="0" wp14:anchorId="3D44C49A" wp14:editId="5612056E">
            <wp:extent cx="6178164" cy="1599021"/>
            <wp:effectExtent l="0" t="0" r="0" b="1270"/>
            <wp:docPr id="65292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0702" name=""/>
                    <pic:cNvPicPr/>
                  </pic:nvPicPr>
                  <pic:blipFill>
                    <a:blip r:embed="rId92"/>
                    <a:stretch>
                      <a:fillRect/>
                    </a:stretch>
                  </pic:blipFill>
                  <pic:spPr>
                    <a:xfrm>
                      <a:off x="0" y="0"/>
                      <a:ext cx="6203739" cy="1605640"/>
                    </a:xfrm>
                    <a:prstGeom prst="rect">
                      <a:avLst/>
                    </a:prstGeom>
                  </pic:spPr>
                </pic:pic>
              </a:graphicData>
            </a:graphic>
          </wp:inline>
        </w:drawing>
      </w:r>
    </w:p>
    <w:p w14:paraId="76B6D177" w14:textId="61D26199" w:rsidR="00F4214E" w:rsidRDefault="00F4214E" w:rsidP="00F4214E">
      <w:pPr>
        <w:rPr>
          <w:b/>
          <w:bCs/>
        </w:rPr>
      </w:pPr>
      <w:r w:rsidRPr="00F4214E">
        <w:rPr>
          <w:b/>
          <w:bCs/>
          <w:noProof/>
        </w:rPr>
        <w:lastRenderedPageBreak/>
        <w:drawing>
          <wp:inline distT="0" distB="0" distL="0" distR="0" wp14:anchorId="58C0B19B" wp14:editId="00F9FC15">
            <wp:extent cx="6177915" cy="1395343"/>
            <wp:effectExtent l="0" t="0" r="0" b="0"/>
            <wp:docPr id="345571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1332" name=""/>
                    <pic:cNvPicPr/>
                  </pic:nvPicPr>
                  <pic:blipFill>
                    <a:blip r:embed="rId93"/>
                    <a:stretch>
                      <a:fillRect/>
                    </a:stretch>
                  </pic:blipFill>
                  <pic:spPr>
                    <a:xfrm>
                      <a:off x="0" y="0"/>
                      <a:ext cx="6212695" cy="1403198"/>
                    </a:xfrm>
                    <a:prstGeom prst="rect">
                      <a:avLst/>
                    </a:prstGeom>
                  </pic:spPr>
                </pic:pic>
              </a:graphicData>
            </a:graphic>
          </wp:inline>
        </w:drawing>
      </w:r>
    </w:p>
    <w:p w14:paraId="48BE8EE2" w14:textId="55A34399" w:rsidR="00F4214E" w:rsidRDefault="00F4214E" w:rsidP="00F4214E">
      <w:pPr>
        <w:pStyle w:val="Paragraphedeliste"/>
        <w:numPr>
          <w:ilvl w:val="0"/>
          <w:numId w:val="2"/>
        </w:numPr>
      </w:pPr>
      <w:r w:rsidRPr="00F4214E">
        <w:t>Permet de déterminer si un ajustement est bon ou pas</w:t>
      </w:r>
    </w:p>
    <w:p w14:paraId="20CBD4F3" w14:textId="7C0EC95C" w:rsidR="00F4214E" w:rsidRDefault="00F4214E" w:rsidP="00F4214E">
      <w:r w:rsidRPr="00F4214E">
        <w:rPr>
          <w:noProof/>
        </w:rPr>
        <w:drawing>
          <wp:inline distT="0" distB="0" distL="0" distR="0" wp14:anchorId="5E4FC734" wp14:editId="103ABD29">
            <wp:extent cx="6042992" cy="1161038"/>
            <wp:effectExtent l="0" t="0" r="0" b="1270"/>
            <wp:docPr id="1286748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48865" name=""/>
                    <pic:cNvPicPr/>
                  </pic:nvPicPr>
                  <pic:blipFill>
                    <a:blip r:embed="rId94"/>
                    <a:stretch>
                      <a:fillRect/>
                    </a:stretch>
                  </pic:blipFill>
                  <pic:spPr>
                    <a:xfrm>
                      <a:off x="0" y="0"/>
                      <a:ext cx="6049942" cy="1162373"/>
                    </a:xfrm>
                    <a:prstGeom prst="rect">
                      <a:avLst/>
                    </a:prstGeom>
                  </pic:spPr>
                </pic:pic>
              </a:graphicData>
            </a:graphic>
          </wp:inline>
        </w:drawing>
      </w:r>
    </w:p>
    <w:p w14:paraId="7AA8F7EA" w14:textId="3DC0ED15" w:rsidR="00F4214E" w:rsidRDefault="00F4214E" w:rsidP="00F4214E">
      <w:pPr>
        <w:pStyle w:val="Paragraphedeliste"/>
        <w:numPr>
          <w:ilvl w:val="0"/>
          <w:numId w:val="2"/>
        </w:numPr>
      </w:pPr>
      <w:r>
        <w:t>Interprétation de la formule 1 – (SCEd / SCEy)</w:t>
      </w:r>
    </w:p>
    <w:p w14:paraId="0D445064" w14:textId="4C48459D" w:rsidR="00F4214E" w:rsidRDefault="00F4214E" w:rsidP="00F4214E">
      <w:pPr>
        <w:pStyle w:val="Paragraphedeliste"/>
        <w:numPr>
          <w:ilvl w:val="1"/>
          <w:numId w:val="2"/>
        </w:numPr>
      </w:pPr>
      <w:r>
        <w:t>Si R carré = 0, alors pas de corrélation</w:t>
      </w:r>
    </w:p>
    <w:p w14:paraId="1723BDC2" w14:textId="0306838D" w:rsidR="00F4214E" w:rsidRDefault="00F4214E" w:rsidP="00F4214E">
      <w:pPr>
        <w:pStyle w:val="Paragraphedeliste"/>
        <w:numPr>
          <w:ilvl w:val="2"/>
          <w:numId w:val="2"/>
        </w:numPr>
      </w:pPr>
      <w:r>
        <w:t>Pour que R carré = 0, SCEd doit être égale</w:t>
      </w:r>
      <w:r w:rsidR="00C939AE">
        <w:t xml:space="preserve"> à</w:t>
      </w:r>
      <w:r>
        <w:t xml:space="preserve"> SCEy</w:t>
      </w:r>
    </w:p>
    <w:p w14:paraId="3B350771" w14:textId="55707332" w:rsidR="00F4214E" w:rsidRPr="00F4214E" w:rsidRDefault="00F4214E" w:rsidP="00F4214E">
      <w:pPr>
        <w:pStyle w:val="Paragraphedeliste"/>
        <w:numPr>
          <w:ilvl w:val="3"/>
          <w:numId w:val="2"/>
        </w:numPr>
      </w:pPr>
      <w:r>
        <w:t>Donc que la variation de y ne peut être expliquer que par la variance de y, et donc sa moyenne est la meilleure manière de prévoir la variable aléatoire y</w:t>
      </w:r>
    </w:p>
    <w:p w14:paraId="00CF022F" w14:textId="0B6F5077" w:rsidR="00F3322A" w:rsidRDefault="00F3322A" w:rsidP="00F3322A">
      <w:pPr>
        <w:pStyle w:val="Titre2"/>
      </w:pPr>
      <w:bookmarkStart w:id="45" w:name="_Toc193640071"/>
      <w:r>
        <w:t>Description d’un nuage de point</w:t>
      </w:r>
      <w:bookmarkEnd w:id="45"/>
    </w:p>
    <w:p w14:paraId="5532F171" w14:textId="77777777" w:rsidR="00F3322A" w:rsidRDefault="00F3322A" w:rsidP="00F3322A">
      <w:pPr>
        <w:pStyle w:val="Paragraphedeliste"/>
        <w:numPr>
          <w:ilvl w:val="0"/>
          <w:numId w:val="2"/>
        </w:numPr>
      </w:pPr>
      <w:r>
        <w:t xml:space="preserve">Pour des variables </w:t>
      </w:r>
    </w:p>
    <w:p w14:paraId="20936F43" w14:textId="103BA498" w:rsidR="00F3322A" w:rsidRDefault="00F3322A" w:rsidP="00F3322A">
      <w:pPr>
        <w:pStyle w:val="Paragraphedeliste"/>
        <w:numPr>
          <w:ilvl w:val="1"/>
          <w:numId w:val="2"/>
        </w:numPr>
      </w:pPr>
      <w:r>
        <w:t>Qualitatives</w:t>
      </w:r>
    </w:p>
    <w:p w14:paraId="53201AEE" w14:textId="15D6AE06" w:rsidR="00F3322A" w:rsidRDefault="00F3322A" w:rsidP="00F3322A">
      <w:pPr>
        <w:pStyle w:val="Paragraphedeliste"/>
        <w:numPr>
          <w:ilvl w:val="2"/>
          <w:numId w:val="2"/>
        </w:numPr>
      </w:pPr>
      <w:r>
        <w:t>Corrélation</w:t>
      </w:r>
    </w:p>
    <w:p w14:paraId="6C15D794" w14:textId="50BBB61D" w:rsidR="00F3322A" w:rsidRDefault="00F3322A" w:rsidP="00F3322A">
      <w:pPr>
        <w:pStyle w:val="Paragraphedeliste"/>
        <w:numPr>
          <w:ilvl w:val="1"/>
          <w:numId w:val="2"/>
        </w:numPr>
      </w:pPr>
      <w:r>
        <w:t>Quantitatives</w:t>
      </w:r>
    </w:p>
    <w:p w14:paraId="3F4CF2A5" w14:textId="64383FCE" w:rsidR="00F3322A" w:rsidRPr="00F3322A" w:rsidRDefault="00F3322A" w:rsidP="00F3322A">
      <w:pPr>
        <w:pStyle w:val="Paragraphedeliste"/>
        <w:numPr>
          <w:ilvl w:val="2"/>
          <w:numId w:val="2"/>
        </w:numPr>
      </w:pPr>
      <w:r>
        <w:t>Association</w:t>
      </w:r>
    </w:p>
    <w:p w14:paraId="4773C5AA" w14:textId="31AB6F00" w:rsidR="00F3322A" w:rsidRDefault="00F3322A" w:rsidP="00F3322A">
      <w:pPr>
        <w:pStyle w:val="Paragraphedeliste"/>
        <w:numPr>
          <w:ilvl w:val="0"/>
          <w:numId w:val="2"/>
        </w:numPr>
      </w:pPr>
      <w:r>
        <w:t>On doit préciser</w:t>
      </w:r>
    </w:p>
    <w:p w14:paraId="79F2825A" w14:textId="270D4161" w:rsidR="00F3322A" w:rsidRDefault="00F3322A" w:rsidP="00F3322A">
      <w:pPr>
        <w:pStyle w:val="Paragraphedeliste"/>
        <w:numPr>
          <w:ilvl w:val="1"/>
          <w:numId w:val="2"/>
        </w:numPr>
      </w:pPr>
      <w:r>
        <w:t>La forme</w:t>
      </w:r>
    </w:p>
    <w:p w14:paraId="36845DD5" w14:textId="11DA9D9A" w:rsidR="00F3322A" w:rsidRDefault="00F3322A" w:rsidP="00F3322A">
      <w:pPr>
        <w:pStyle w:val="Paragraphedeliste"/>
        <w:numPr>
          <w:ilvl w:val="2"/>
          <w:numId w:val="2"/>
        </w:numPr>
      </w:pPr>
      <w:r>
        <w:t>Relation entre les deux variables est-elle affine (linéaire) ?</w:t>
      </w:r>
    </w:p>
    <w:p w14:paraId="3E44F123" w14:textId="116028A2" w:rsidR="00A7642D" w:rsidRDefault="00A7642D" w:rsidP="00A7642D">
      <w:pPr>
        <w:pStyle w:val="Paragraphedeliste"/>
        <w:numPr>
          <w:ilvl w:val="3"/>
          <w:numId w:val="2"/>
        </w:numPr>
      </w:pPr>
      <w:r w:rsidRPr="00A7642D">
        <w:rPr>
          <w:noProof/>
        </w:rPr>
        <w:drawing>
          <wp:inline distT="0" distB="0" distL="0" distR="0" wp14:anchorId="31037EE2" wp14:editId="256A496F">
            <wp:extent cx="1351722" cy="1294607"/>
            <wp:effectExtent l="0" t="0" r="1270" b="1270"/>
            <wp:docPr id="55610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0626" name=""/>
                    <pic:cNvPicPr/>
                  </pic:nvPicPr>
                  <pic:blipFill>
                    <a:blip r:embed="rId95"/>
                    <a:stretch>
                      <a:fillRect/>
                    </a:stretch>
                  </pic:blipFill>
                  <pic:spPr>
                    <a:xfrm>
                      <a:off x="0" y="0"/>
                      <a:ext cx="1364817" cy="1307149"/>
                    </a:xfrm>
                    <a:prstGeom prst="rect">
                      <a:avLst/>
                    </a:prstGeom>
                  </pic:spPr>
                </pic:pic>
              </a:graphicData>
            </a:graphic>
          </wp:inline>
        </w:drawing>
      </w:r>
    </w:p>
    <w:p w14:paraId="1ED53BA1" w14:textId="3C007294" w:rsidR="00A7642D" w:rsidRDefault="00A7642D" w:rsidP="00A7642D">
      <w:pPr>
        <w:pStyle w:val="Paragraphedeliste"/>
        <w:numPr>
          <w:ilvl w:val="4"/>
          <w:numId w:val="2"/>
        </w:numPr>
      </w:pPr>
      <w:r w:rsidRPr="00A7642D">
        <w:t>Il existe une relation non affine négative modérée entre les deux variables</w:t>
      </w:r>
    </w:p>
    <w:p w14:paraId="73792F32" w14:textId="725DE737" w:rsidR="00F3322A" w:rsidRDefault="00F3322A" w:rsidP="00F3322A">
      <w:pPr>
        <w:pStyle w:val="Paragraphedeliste"/>
        <w:numPr>
          <w:ilvl w:val="1"/>
          <w:numId w:val="2"/>
        </w:numPr>
      </w:pPr>
      <w:r>
        <w:t>Le sens</w:t>
      </w:r>
    </w:p>
    <w:p w14:paraId="08FECE17" w14:textId="16C9DFC0" w:rsidR="00F3322A" w:rsidRDefault="00F3322A" w:rsidP="00F3322A">
      <w:pPr>
        <w:pStyle w:val="Paragraphedeliste"/>
        <w:numPr>
          <w:ilvl w:val="2"/>
          <w:numId w:val="2"/>
        </w:numPr>
      </w:pPr>
      <w:r>
        <w:t>Les variables vont dans le même sens</w:t>
      </w:r>
    </w:p>
    <w:p w14:paraId="5E2B643D" w14:textId="5DF4933D" w:rsidR="00F3322A" w:rsidRDefault="00F3322A" w:rsidP="00F3322A">
      <w:pPr>
        <w:pStyle w:val="Paragraphedeliste"/>
        <w:numPr>
          <w:ilvl w:val="3"/>
          <w:numId w:val="2"/>
        </w:numPr>
      </w:pPr>
      <w:r>
        <w:t>Relation positive</w:t>
      </w:r>
    </w:p>
    <w:p w14:paraId="0E98A09B" w14:textId="3AF8F3A1" w:rsidR="00F3322A" w:rsidRDefault="00F3322A" w:rsidP="00F3322A">
      <w:pPr>
        <w:pStyle w:val="Paragraphedeliste"/>
        <w:numPr>
          <w:ilvl w:val="1"/>
          <w:numId w:val="2"/>
        </w:numPr>
      </w:pPr>
      <w:r>
        <w:t>L’intensité</w:t>
      </w:r>
    </w:p>
    <w:p w14:paraId="53CC9058" w14:textId="441C329C" w:rsidR="00F3322A" w:rsidRDefault="00F3322A" w:rsidP="00F3322A">
      <w:pPr>
        <w:pStyle w:val="Paragraphedeliste"/>
        <w:numPr>
          <w:ilvl w:val="2"/>
          <w:numId w:val="2"/>
        </w:numPr>
      </w:pPr>
      <w:r>
        <w:t>Forte</w:t>
      </w:r>
    </w:p>
    <w:p w14:paraId="06E0A4CA" w14:textId="38B9CC44" w:rsidR="00F3322A" w:rsidRDefault="00F3322A" w:rsidP="00F3322A">
      <w:pPr>
        <w:pStyle w:val="Paragraphedeliste"/>
        <w:numPr>
          <w:ilvl w:val="3"/>
          <w:numId w:val="2"/>
        </w:numPr>
      </w:pPr>
      <w:r>
        <w:lastRenderedPageBreak/>
        <w:t>L</w:t>
      </w:r>
      <w:r w:rsidRPr="00F3322A">
        <w:t>es points semblent être alignés sur une droite, la relation entre les deux variables est forte</w:t>
      </w:r>
    </w:p>
    <w:p w14:paraId="1A0EEFC9" w14:textId="44E590AC" w:rsidR="00A83822" w:rsidRDefault="00A83822" w:rsidP="00F3322A">
      <w:pPr>
        <w:pStyle w:val="Paragraphedeliste"/>
        <w:numPr>
          <w:ilvl w:val="3"/>
          <w:numId w:val="2"/>
        </w:numPr>
      </w:pPr>
      <w:r w:rsidRPr="00A83822">
        <w:rPr>
          <w:noProof/>
        </w:rPr>
        <w:drawing>
          <wp:inline distT="0" distB="0" distL="0" distR="0" wp14:anchorId="35EBEFA6" wp14:editId="277400E6">
            <wp:extent cx="1323157" cy="1335819"/>
            <wp:effectExtent l="0" t="0" r="0" b="0"/>
            <wp:docPr id="1436711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11832" name=""/>
                    <pic:cNvPicPr/>
                  </pic:nvPicPr>
                  <pic:blipFill>
                    <a:blip r:embed="rId96"/>
                    <a:stretch>
                      <a:fillRect/>
                    </a:stretch>
                  </pic:blipFill>
                  <pic:spPr>
                    <a:xfrm>
                      <a:off x="0" y="0"/>
                      <a:ext cx="1339225" cy="1352041"/>
                    </a:xfrm>
                    <a:prstGeom prst="rect">
                      <a:avLst/>
                    </a:prstGeom>
                  </pic:spPr>
                </pic:pic>
              </a:graphicData>
            </a:graphic>
          </wp:inline>
        </w:drawing>
      </w:r>
    </w:p>
    <w:p w14:paraId="72939482" w14:textId="489C314F" w:rsidR="00F3322A" w:rsidRDefault="00F3322A" w:rsidP="00F3322A">
      <w:pPr>
        <w:pStyle w:val="Paragraphedeliste"/>
        <w:numPr>
          <w:ilvl w:val="2"/>
          <w:numId w:val="2"/>
        </w:numPr>
      </w:pPr>
      <w:r>
        <w:t>Modérée</w:t>
      </w:r>
    </w:p>
    <w:p w14:paraId="4E9A1233" w14:textId="33CD536E" w:rsidR="00A83822" w:rsidRDefault="00A83822" w:rsidP="00A83822">
      <w:pPr>
        <w:pStyle w:val="Paragraphedeliste"/>
        <w:numPr>
          <w:ilvl w:val="3"/>
          <w:numId w:val="2"/>
        </w:numPr>
      </w:pPr>
      <w:r w:rsidRPr="00A83822">
        <w:rPr>
          <w:noProof/>
        </w:rPr>
        <w:drawing>
          <wp:inline distT="0" distB="0" distL="0" distR="0" wp14:anchorId="6706742E" wp14:editId="2363F3AD">
            <wp:extent cx="1492323" cy="1359673"/>
            <wp:effectExtent l="0" t="0" r="0" b="0"/>
            <wp:docPr id="258243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3990" name=""/>
                    <pic:cNvPicPr/>
                  </pic:nvPicPr>
                  <pic:blipFill>
                    <a:blip r:embed="rId97"/>
                    <a:stretch>
                      <a:fillRect/>
                    </a:stretch>
                  </pic:blipFill>
                  <pic:spPr>
                    <a:xfrm>
                      <a:off x="0" y="0"/>
                      <a:ext cx="1495089" cy="1362193"/>
                    </a:xfrm>
                    <a:prstGeom prst="rect">
                      <a:avLst/>
                    </a:prstGeom>
                  </pic:spPr>
                </pic:pic>
              </a:graphicData>
            </a:graphic>
          </wp:inline>
        </w:drawing>
      </w:r>
    </w:p>
    <w:p w14:paraId="7FAFA14D" w14:textId="153214A3" w:rsidR="00F3322A" w:rsidRDefault="00F3322A" w:rsidP="00F3322A">
      <w:pPr>
        <w:pStyle w:val="Paragraphedeliste"/>
        <w:numPr>
          <w:ilvl w:val="2"/>
          <w:numId w:val="2"/>
        </w:numPr>
      </w:pPr>
      <w:r>
        <w:t>Faible</w:t>
      </w:r>
    </w:p>
    <w:p w14:paraId="33FEBF73" w14:textId="0DB027ED" w:rsidR="00F3322A" w:rsidRDefault="00F3322A" w:rsidP="00F3322A">
      <w:pPr>
        <w:pStyle w:val="Paragraphedeliste"/>
        <w:numPr>
          <w:ilvl w:val="1"/>
          <w:numId w:val="2"/>
        </w:numPr>
      </w:pPr>
      <w:r>
        <w:t>La présence de valeurs aberrantes</w:t>
      </w:r>
    </w:p>
    <w:p w14:paraId="3B7D3DFC" w14:textId="74E717C7" w:rsidR="00CE1269" w:rsidRDefault="00CE1269" w:rsidP="00CE1269">
      <w:pPr>
        <w:pStyle w:val="Titre2"/>
      </w:pPr>
      <w:bookmarkStart w:id="46" w:name="_Toc193640072"/>
      <w:r>
        <w:t>Régression linéaire</w:t>
      </w:r>
      <w:bookmarkEnd w:id="46"/>
    </w:p>
    <w:p w14:paraId="342F6C35" w14:textId="79C21F8B" w:rsidR="003B0D22" w:rsidRDefault="003B0D22" w:rsidP="003B0D22">
      <w:pPr>
        <w:pStyle w:val="Titre3"/>
      </w:pPr>
      <w:bookmarkStart w:id="47" w:name="_Toc193640073"/>
      <w:r>
        <w:t>Droite d’ajustement</w:t>
      </w:r>
      <w:bookmarkEnd w:id="47"/>
    </w:p>
    <w:p w14:paraId="092722D3" w14:textId="77777777" w:rsidR="00F206B5" w:rsidRDefault="00F206B5" w:rsidP="00F206B5">
      <w:pPr>
        <w:pStyle w:val="Paragraphedeliste"/>
        <w:numPr>
          <w:ilvl w:val="0"/>
          <w:numId w:val="2"/>
        </w:numPr>
      </w:pPr>
      <w:r w:rsidRPr="00F206B5">
        <w:t>Lorsque le nuage de points associé à une série statistique double a une forme "allongée " c'est-à-dire lorsque les points sont sensiblement alignés</w:t>
      </w:r>
    </w:p>
    <w:p w14:paraId="0D807E34" w14:textId="77777777" w:rsidR="00F206B5" w:rsidRDefault="00F206B5" w:rsidP="00F206B5">
      <w:pPr>
        <w:pStyle w:val="Paragraphedeliste"/>
        <w:numPr>
          <w:ilvl w:val="1"/>
          <w:numId w:val="2"/>
        </w:numPr>
      </w:pPr>
      <w:r>
        <w:t>O</w:t>
      </w:r>
      <w:r w:rsidRPr="00F206B5">
        <w:t xml:space="preserve">n peut tracer des droites passant « au plus près de ces points ». </w:t>
      </w:r>
    </w:p>
    <w:p w14:paraId="6E241739" w14:textId="3FBB3F84" w:rsidR="00F206B5" w:rsidRDefault="00F206B5" w:rsidP="00F206B5">
      <w:pPr>
        <w:pStyle w:val="Paragraphedeliste"/>
        <w:numPr>
          <w:ilvl w:val="2"/>
          <w:numId w:val="2"/>
        </w:numPr>
      </w:pPr>
      <w:r w:rsidRPr="00F206B5">
        <w:t xml:space="preserve">On dit alors que chacune de ces droites réalise un </w:t>
      </w:r>
      <w:r w:rsidRPr="00F206B5">
        <w:rPr>
          <w:b/>
          <w:bCs/>
        </w:rPr>
        <w:t>justement affine</w:t>
      </w:r>
      <w:r w:rsidRPr="00F206B5">
        <w:t xml:space="preserve"> du nuage de points.</w:t>
      </w:r>
    </w:p>
    <w:p w14:paraId="3F9871C5" w14:textId="26829868" w:rsidR="00F206B5" w:rsidRPr="000B284F" w:rsidRDefault="00F206B5" w:rsidP="00F206B5">
      <w:pPr>
        <w:pStyle w:val="Paragraphedeliste"/>
        <w:numPr>
          <w:ilvl w:val="2"/>
          <w:numId w:val="2"/>
        </w:numPr>
      </w:pPr>
      <w:r>
        <w:t xml:space="preserve">De type </w:t>
      </w:r>
      <w:r w:rsidRPr="00F206B5">
        <w:rPr>
          <w:b/>
          <w:bCs/>
        </w:rPr>
        <w:t>a x + b</w:t>
      </w:r>
    </w:p>
    <w:p w14:paraId="0E1843C6" w14:textId="06524A0C" w:rsidR="000B284F" w:rsidRDefault="000B284F" w:rsidP="000B284F">
      <w:pPr>
        <w:pStyle w:val="Paragraphedeliste"/>
        <w:numPr>
          <w:ilvl w:val="0"/>
          <w:numId w:val="2"/>
        </w:numPr>
      </w:pPr>
      <w:r w:rsidRPr="000B284F">
        <w:t>Existe alors</w:t>
      </w:r>
      <w:r>
        <w:t xml:space="preserve"> deux valeurs pour chaque occurrence de la variable</w:t>
      </w:r>
    </w:p>
    <w:p w14:paraId="05214E0E" w14:textId="1C3D2BC4" w:rsidR="000B284F" w:rsidRPr="00336D24" w:rsidRDefault="000B284F" w:rsidP="000B284F">
      <w:pPr>
        <w:pStyle w:val="Paragraphedeliste"/>
        <w:numPr>
          <w:ilvl w:val="1"/>
          <w:numId w:val="2"/>
        </w:numPr>
        <w:rPr>
          <w:b/>
          <w:bCs/>
        </w:rPr>
      </w:pPr>
      <w:r w:rsidRPr="00336D24">
        <w:rPr>
          <w:b/>
          <w:bCs/>
        </w:rPr>
        <w:t>Valeur observée</w:t>
      </w:r>
    </w:p>
    <w:p w14:paraId="21CA32EB" w14:textId="149843AF" w:rsidR="000B284F" w:rsidRDefault="000B284F" w:rsidP="000B284F">
      <w:pPr>
        <w:pStyle w:val="Paragraphedeliste"/>
        <w:numPr>
          <w:ilvl w:val="2"/>
          <w:numId w:val="2"/>
        </w:numPr>
      </w:pPr>
      <w:r>
        <w:t>Celle de l’échantillon</w:t>
      </w:r>
    </w:p>
    <w:p w14:paraId="4FEEC935" w14:textId="5C0E3A9F" w:rsidR="000B284F" w:rsidRPr="00336D24" w:rsidRDefault="000B284F" w:rsidP="000B284F">
      <w:pPr>
        <w:pStyle w:val="Paragraphedeliste"/>
        <w:numPr>
          <w:ilvl w:val="1"/>
          <w:numId w:val="2"/>
        </w:numPr>
        <w:rPr>
          <w:b/>
          <w:bCs/>
        </w:rPr>
      </w:pPr>
      <w:r w:rsidRPr="00336D24">
        <w:rPr>
          <w:b/>
          <w:bCs/>
        </w:rPr>
        <w:t>Valeur estimée</w:t>
      </w:r>
    </w:p>
    <w:p w14:paraId="77FCBEC9" w14:textId="0BC2CF5D" w:rsidR="000B284F" w:rsidRDefault="000B284F" w:rsidP="000B284F">
      <w:pPr>
        <w:pStyle w:val="Paragraphedeliste"/>
        <w:numPr>
          <w:ilvl w:val="2"/>
          <w:numId w:val="2"/>
        </w:numPr>
      </w:pPr>
      <w:r>
        <w:t>Celle correspondante à la droite d’ajustement (donc estimée par le modèle)</w:t>
      </w:r>
    </w:p>
    <w:p w14:paraId="2EC69962" w14:textId="358710EB" w:rsidR="00336D24" w:rsidRDefault="00336D24" w:rsidP="000B284F">
      <w:pPr>
        <w:pStyle w:val="Paragraphedeliste"/>
        <w:numPr>
          <w:ilvl w:val="2"/>
          <w:numId w:val="2"/>
        </w:numPr>
      </w:pPr>
      <w:r>
        <w:t>Notée y avec un chapeau</w:t>
      </w:r>
    </w:p>
    <w:p w14:paraId="4C87DF4E" w14:textId="63937DB7" w:rsidR="00336D24" w:rsidRDefault="00336D24" w:rsidP="00336D24">
      <w:pPr>
        <w:pStyle w:val="Paragraphedeliste"/>
        <w:numPr>
          <w:ilvl w:val="3"/>
          <w:numId w:val="2"/>
        </w:numPr>
      </w:pPr>
      <w:r w:rsidRPr="00336D24">
        <w:rPr>
          <w:noProof/>
        </w:rPr>
        <w:drawing>
          <wp:inline distT="0" distB="0" distL="0" distR="0" wp14:anchorId="2C4AB251" wp14:editId="0B047306">
            <wp:extent cx="1987826" cy="875298"/>
            <wp:effectExtent l="0" t="0" r="0" b="1270"/>
            <wp:docPr id="459391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1530" name=""/>
                    <pic:cNvPicPr/>
                  </pic:nvPicPr>
                  <pic:blipFill>
                    <a:blip r:embed="rId98"/>
                    <a:stretch>
                      <a:fillRect/>
                    </a:stretch>
                  </pic:blipFill>
                  <pic:spPr>
                    <a:xfrm>
                      <a:off x="0" y="0"/>
                      <a:ext cx="1991722" cy="877014"/>
                    </a:xfrm>
                    <a:prstGeom prst="rect">
                      <a:avLst/>
                    </a:prstGeom>
                  </pic:spPr>
                </pic:pic>
              </a:graphicData>
            </a:graphic>
          </wp:inline>
        </w:drawing>
      </w:r>
    </w:p>
    <w:p w14:paraId="7547B4E9" w14:textId="28F5B7F0" w:rsidR="000B284F" w:rsidRPr="000B284F" w:rsidRDefault="000B284F" w:rsidP="000B284F">
      <w:pPr>
        <w:pStyle w:val="Paragraphedeliste"/>
        <w:numPr>
          <w:ilvl w:val="1"/>
          <w:numId w:val="2"/>
        </w:numPr>
      </w:pPr>
      <w:r>
        <w:t xml:space="preserve">La différence entre ces deux valeurs est le </w:t>
      </w:r>
      <w:r w:rsidRPr="000B284F">
        <w:rPr>
          <w:b/>
          <w:bCs/>
        </w:rPr>
        <w:t>résidu</w:t>
      </w:r>
    </w:p>
    <w:p w14:paraId="79E9B63D" w14:textId="35E482E5" w:rsidR="000B284F" w:rsidRPr="00315AA9" w:rsidRDefault="000B284F" w:rsidP="000B284F">
      <w:pPr>
        <w:pStyle w:val="Paragraphedeliste"/>
        <w:numPr>
          <w:ilvl w:val="2"/>
          <w:numId w:val="2"/>
        </w:numPr>
      </w:pPr>
      <w:r>
        <w:rPr>
          <w:b/>
          <w:bCs/>
        </w:rPr>
        <w:t>Résidu = Valeur observée – valeur estimée</w:t>
      </w:r>
    </w:p>
    <w:p w14:paraId="5FF5E6FB" w14:textId="6C227776" w:rsidR="00315AA9" w:rsidRPr="000B284F" w:rsidRDefault="00315AA9" w:rsidP="000B284F">
      <w:pPr>
        <w:pStyle w:val="Paragraphedeliste"/>
        <w:numPr>
          <w:ilvl w:val="2"/>
          <w:numId w:val="2"/>
        </w:numPr>
      </w:pPr>
      <w:r>
        <w:t>La valeur est ici « y », cad la valeur en ordonnée, celle de la variable dépendante, la variable expliquée</w:t>
      </w:r>
    </w:p>
    <w:p w14:paraId="7AA0FBFC" w14:textId="5EF8B2E7" w:rsidR="000B284F" w:rsidRPr="000B284F" w:rsidRDefault="000B284F" w:rsidP="000B284F">
      <w:r w:rsidRPr="000B284F">
        <w:rPr>
          <w:noProof/>
        </w:rPr>
        <w:lastRenderedPageBreak/>
        <w:drawing>
          <wp:inline distT="0" distB="0" distL="0" distR="0" wp14:anchorId="05F43684" wp14:editId="62174E27">
            <wp:extent cx="6138407" cy="3392634"/>
            <wp:effectExtent l="0" t="0" r="0" b="0"/>
            <wp:docPr id="1453425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25146" name=""/>
                    <pic:cNvPicPr/>
                  </pic:nvPicPr>
                  <pic:blipFill>
                    <a:blip r:embed="rId99"/>
                    <a:stretch>
                      <a:fillRect/>
                    </a:stretch>
                  </pic:blipFill>
                  <pic:spPr>
                    <a:xfrm>
                      <a:off x="0" y="0"/>
                      <a:ext cx="6143586" cy="3395496"/>
                    </a:xfrm>
                    <a:prstGeom prst="rect">
                      <a:avLst/>
                    </a:prstGeom>
                  </pic:spPr>
                </pic:pic>
              </a:graphicData>
            </a:graphic>
          </wp:inline>
        </w:drawing>
      </w:r>
    </w:p>
    <w:p w14:paraId="39EE24DE" w14:textId="7B8A325B" w:rsidR="00F206B5" w:rsidRDefault="00F206B5" w:rsidP="00F206B5">
      <w:pPr>
        <w:pStyle w:val="Titre4"/>
      </w:pPr>
      <w:r>
        <w:t>Méthode des moindres carrés</w:t>
      </w:r>
    </w:p>
    <w:p w14:paraId="58A23719" w14:textId="3BF8ED88" w:rsidR="00F206B5" w:rsidRDefault="00F206B5" w:rsidP="00F206B5">
      <w:pPr>
        <w:pStyle w:val="Paragraphedeliste"/>
        <w:numPr>
          <w:ilvl w:val="0"/>
          <w:numId w:val="2"/>
        </w:numPr>
      </w:pPr>
      <w:r w:rsidRPr="00F206B5">
        <w:t xml:space="preserve">De nombreuses droites ajustent le nuage de points. </w:t>
      </w:r>
      <w:r w:rsidR="00F4214E">
        <w:t>Celle qui nous intéresse ici est la droite des moindres carrés</w:t>
      </w:r>
    </w:p>
    <w:p w14:paraId="3AC64782" w14:textId="5DA9DFB5" w:rsidR="00F206B5" w:rsidRDefault="00F206B5" w:rsidP="00F206B5">
      <w:pPr>
        <w:pStyle w:val="Paragraphedeliste"/>
        <w:numPr>
          <w:ilvl w:val="1"/>
          <w:numId w:val="2"/>
        </w:numPr>
      </w:pPr>
      <w:r w:rsidRPr="00F206B5">
        <w:t>L'ajustement linéaire par la méthode des moindres carrés consiste à déterminer la droite d'ajustement passant par le point " moyen "</w:t>
      </w:r>
      <w:r w:rsidR="00C02328">
        <w:t xml:space="preserve"> </w:t>
      </w:r>
    </w:p>
    <w:p w14:paraId="3C96A569" w14:textId="768828B2" w:rsidR="00C02328" w:rsidRDefault="00C02328" w:rsidP="00C02328">
      <w:pPr>
        <w:pStyle w:val="Paragraphedeliste"/>
        <w:numPr>
          <w:ilvl w:val="2"/>
          <w:numId w:val="2"/>
        </w:numPr>
      </w:pPr>
      <w:r w:rsidRPr="00C02328">
        <w:rPr>
          <w:noProof/>
        </w:rPr>
        <w:drawing>
          <wp:inline distT="0" distB="0" distL="0" distR="0" wp14:anchorId="608E22E2" wp14:editId="5B199F91">
            <wp:extent cx="795131" cy="408311"/>
            <wp:effectExtent l="0" t="0" r="5080" b="0"/>
            <wp:docPr id="815763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3614" name=""/>
                    <pic:cNvPicPr/>
                  </pic:nvPicPr>
                  <pic:blipFill>
                    <a:blip r:embed="rId100"/>
                    <a:stretch>
                      <a:fillRect/>
                    </a:stretch>
                  </pic:blipFill>
                  <pic:spPr>
                    <a:xfrm>
                      <a:off x="0" y="0"/>
                      <a:ext cx="801146" cy="411400"/>
                    </a:xfrm>
                    <a:prstGeom prst="rect">
                      <a:avLst/>
                    </a:prstGeom>
                  </pic:spPr>
                </pic:pic>
              </a:graphicData>
            </a:graphic>
          </wp:inline>
        </w:drawing>
      </w:r>
    </w:p>
    <w:p w14:paraId="2FC69F79" w14:textId="4AB1B16E" w:rsidR="00C02328" w:rsidRDefault="00C02328" w:rsidP="00C02328">
      <w:r w:rsidRPr="00C02328">
        <w:rPr>
          <w:noProof/>
        </w:rPr>
        <w:drawing>
          <wp:inline distT="0" distB="0" distL="0" distR="0" wp14:anchorId="1DF0A02F" wp14:editId="5B595523">
            <wp:extent cx="6273580" cy="2798631"/>
            <wp:effectExtent l="0" t="0" r="0" b="1905"/>
            <wp:docPr id="224946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6638" name=""/>
                    <pic:cNvPicPr/>
                  </pic:nvPicPr>
                  <pic:blipFill>
                    <a:blip r:embed="rId101"/>
                    <a:stretch>
                      <a:fillRect/>
                    </a:stretch>
                  </pic:blipFill>
                  <pic:spPr>
                    <a:xfrm>
                      <a:off x="0" y="0"/>
                      <a:ext cx="6280249" cy="2801606"/>
                    </a:xfrm>
                    <a:prstGeom prst="rect">
                      <a:avLst/>
                    </a:prstGeom>
                  </pic:spPr>
                </pic:pic>
              </a:graphicData>
            </a:graphic>
          </wp:inline>
        </w:drawing>
      </w:r>
    </w:p>
    <w:p w14:paraId="5FD25DBF" w14:textId="5B747478" w:rsidR="00315AA9" w:rsidRDefault="00315AA9" w:rsidP="00F206B5">
      <w:pPr>
        <w:pStyle w:val="Paragraphedeliste"/>
        <w:numPr>
          <w:ilvl w:val="1"/>
          <w:numId w:val="2"/>
        </w:numPr>
      </w:pPr>
      <w:r>
        <w:t>Cad, jouer avec les a et b de « a x + b » pour que :</w:t>
      </w:r>
    </w:p>
    <w:p w14:paraId="1FCB16A8" w14:textId="0F6B986D" w:rsidR="00094E4D" w:rsidRDefault="00315AA9" w:rsidP="00094E4D">
      <w:pPr>
        <w:pStyle w:val="Paragraphedeliste"/>
        <w:numPr>
          <w:ilvl w:val="2"/>
          <w:numId w:val="2"/>
        </w:numPr>
      </w:pPr>
      <w:r>
        <w:t>L</w:t>
      </w:r>
      <w:r w:rsidR="00094E4D">
        <w:t xml:space="preserve">a somme des résidus au carré doit être </w:t>
      </w:r>
      <w:proofErr w:type="gramStart"/>
      <w:r w:rsidR="00094E4D">
        <w:t>la plus petite possible</w:t>
      </w:r>
      <w:proofErr w:type="gramEnd"/>
    </w:p>
    <w:p w14:paraId="4DDAADDE" w14:textId="6930D965" w:rsidR="00094E4D" w:rsidRDefault="00094E4D" w:rsidP="00094E4D">
      <w:pPr>
        <w:pStyle w:val="Paragraphedeliste"/>
        <w:numPr>
          <w:ilvl w:val="3"/>
          <w:numId w:val="2"/>
        </w:numPr>
      </w:pPr>
      <w:r w:rsidRPr="00094E4D">
        <w:rPr>
          <w:noProof/>
        </w:rPr>
        <w:drawing>
          <wp:inline distT="0" distB="0" distL="0" distR="0" wp14:anchorId="1210E517" wp14:editId="3FBC1A19">
            <wp:extent cx="787179" cy="540726"/>
            <wp:effectExtent l="0" t="0" r="0" b="0"/>
            <wp:docPr id="1836773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73553" name=""/>
                    <pic:cNvPicPr/>
                  </pic:nvPicPr>
                  <pic:blipFill>
                    <a:blip r:embed="rId102"/>
                    <a:stretch>
                      <a:fillRect/>
                    </a:stretch>
                  </pic:blipFill>
                  <pic:spPr>
                    <a:xfrm>
                      <a:off x="0" y="0"/>
                      <a:ext cx="791179" cy="543474"/>
                    </a:xfrm>
                    <a:prstGeom prst="rect">
                      <a:avLst/>
                    </a:prstGeom>
                  </pic:spPr>
                </pic:pic>
              </a:graphicData>
            </a:graphic>
          </wp:inline>
        </w:drawing>
      </w:r>
    </w:p>
    <w:p w14:paraId="1D459BDA" w14:textId="43E89325" w:rsidR="00C74A31" w:rsidRDefault="00C74A31" w:rsidP="00C74A31">
      <w:pPr>
        <w:pStyle w:val="Paragraphedeliste"/>
        <w:numPr>
          <w:ilvl w:val="4"/>
          <w:numId w:val="2"/>
        </w:numPr>
      </w:pPr>
      <w:r>
        <w:lastRenderedPageBreak/>
        <w:t>Permet que les résidus négatifs et positifs ne se compensent pas</w:t>
      </w:r>
    </w:p>
    <w:p w14:paraId="15186492" w14:textId="29CEEF29" w:rsidR="00C02328" w:rsidRDefault="00C74A31" w:rsidP="00C02328">
      <w:pPr>
        <w:pStyle w:val="Paragraphedeliste"/>
        <w:numPr>
          <w:ilvl w:val="4"/>
          <w:numId w:val="2"/>
        </w:numPr>
      </w:pPr>
      <w:r>
        <w:t>Les résidus plus élevés ont plus de poids</w:t>
      </w:r>
    </w:p>
    <w:p w14:paraId="2DAA2B3B" w14:textId="1B20285B" w:rsidR="00C02328" w:rsidRDefault="00C02328" w:rsidP="00C02328">
      <w:pPr>
        <w:pStyle w:val="Titre3"/>
      </w:pPr>
      <w:bookmarkStart w:id="48" w:name="_Toc193640074"/>
      <w:r>
        <w:t>Déterminer l’équation de la droite</w:t>
      </w:r>
      <w:bookmarkEnd w:id="48"/>
    </w:p>
    <w:p w14:paraId="5CF71095" w14:textId="1C1A54E1" w:rsidR="00C02328" w:rsidRPr="00C02328" w:rsidRDefault="00C02328" w:rsidP="00C02328">
      <w:pPr>
        <w:pStyle w:val="Titre4"/>
      </w:pPr>
      <w:r>
        <w:t>Coefficient de corrélation linéaire</w:t>
      </w:r>
    </w:p>
    <w:p w14:paraId="3FA26F68" w14:textId="236639A0" w:rsidR="00C02328" w:rsidRDefault="00C02328" w:rsidP="00C02328">
      <w:pPr>
        <w:pStyle w:val="Paragraphedeliste"/>
        <w:numPr>
          <w:ilvl w:val="0"/>
          <w:numId w:val="2"/>
        </w:numPr>
      </w:pPr>
      <w:r w:rsidRPr="00C02328">
        <w:rPr>
          <w:noProof/>
        </w:rPr>
        <w:drawing>
          <wp:inline distT="0" distB="0" distL="0" distR="0" wp14:anchorId="23BD678C" wp14:editId="211A96D7">
            <wp:extent cx="3069204" cy="1224416"/>
            <wp:effectExtent l="0" t="0" r="0" b="0"/>
            <wp:docPr id="293974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4894" name=""/>
                    <pic:cNvPicPr/>
                  </pic:nvPicPr>
                  <pic:blipFill>
                    <a:blip r:embed="rId103"/>
                    <a:stretch>
                      <a:fillRect/>
                    </a:stretch>
                  </pic:blipFill>
                  <pic:spPr>
                    <a:xfrm>
                      <a:off x="0" y="0"/>
                      <a:ext cx="3074529" cy="1226540"/>
                    </a:xfrm>
                    <a:prstGeom prst="rect">
                      <a:avLst/>
                    </a:prstGeom>
                  </pic:spPr>
                </pic:pic>
              </a:graphicData>
            </a:graphic>
          </wp:inline>
        </w:drawing>
      </w:r>
    </w:p>
    <w:p w14:paraId="2DBACD64" w14:textId="41385B24" w:rsidR="00C02328" w:rsidRDefault="00C02328" w:rsidP="00C02328">
      <w:pPr>
        <w:pStyle w:val="Paragraphedeliste"/>
        <w:numPr>
          <w:ilvl w:val="1"/>
          <w:numId w:val="2"/>
        </w:numPr>
      </w:pPr>
      <w:r>
        <w:t>Moyenne des produits des variables centrées réduites</w:t>
      </w:r>
    </w:p>
    <w:p w14:paraId="089EDF34" w14:textId="72BED2CA" w:rsidR="004C0C72" w:rsidRDefault="004C0C72" w:rsidP="004C0C72">
      <w:pPr>
        <w:pStyle w:val="Titre4"/>
      </w:pPr>
      <w:r>
        <w:t>Cas d’un coefficient de corrélation linaire parfait</w:t>
      </w:r>
    </w:p>
    <w:p w14:paraId="0E075E6C" w14:textId="13D19A3C" w:rsidR="004C0C72" w:rsidRDefault="004C0C72" w:rsidP="004C0C72">
      <w:r w:rsidRPr="004C0C72">
        <w:rPr>
          <w:noProof/>
        </w:rPr>
        <w:drawing>
          <wp:inline distT="0" distB="0" distL="0" distR="0" wp14:anchorId="6B16ADFC" wp14:editId="39D2D14D">
            <wp:extent cx="6027089" cy="4674449"/>
            <wp:effectExtent l="0" t="0" r="0" b="0"/>
            <wp:docPr id="232612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12733" name=""/>
                    <pic:cNvPicPr/>
                  </pic:nvPicPr>
                  <pic:blipFill>
                    <a:blip r:embed="rId104"/>
                    <a:stretch>
                      <a:fillRect/>
                    </a:stretch>
                  </pic:blipFill>
                  <pic:spPr>
                    <a:xfrm>
                      <a:off x="0" y="0"/>
                      <a:ext cx="6028665" cy="4675671"/>
                    </a:xfrm>
                    <a:prstGeom prst="rect">
                      <a:avLst/>
                    </a:prstGeom>
                  </pic:spPr>
                </pic:pic>
              </a:graphicData>
            </a:graphic>
          </wp:inline>
        </w:drawing>
      </w:r>
    </w:p>
    <w:p w14:paraId="0D1C9B43" w14:textId="000826E5" w:rsidR="004C0C72" w:rsidRDefault="004C0C72" w:rsidP="004C0C72">
      <w:pPr>
        <w:pStyle w:val="Paragraphedeliste"/>
        <w:numPr>
          <w:ilvl w:val="0"/>
          <w:numId w:val="2"/>
        </w:numPr>
      </w:pPr>
      <w:r>
        <w:t>La courbe passe par</w:t>
      </w:r>
    </w:p>
    <w:p w14:paraId="58D10C9B" w14:textId="405D48D2" w:rsidR="004C0C72" w:rsidRDefault="004C0C72" w:rsidP="004C0C72">
      <w:pPr>
        <w:pStyle w:val="Paragraphedeliste"/>
        <w:numPr>
          <w:ilvl w:val="1"/>
          <w:numId w:val="2"/>
        </w:numPr>
      </w:pPr>
      <w:r>
        <w:t>Le point moyen</w:t>
      </w:r>
    </w:p>
    <w:p w14:paraId="2B16B42F" w14:textId="6CCF5B8F" w:rsidR="004C0C72" w:rsidRDefault="004C0C72" w:rsidP="004C0C72">
      <w:pPr>
        <w:pStyle w:val="Paragraphedeliste"/>
        <w:numPr>
          <w:ilvl w:val="1"/>
          <w:numId w:val="2"/>
        </w:numPr>
      </w:pPr>
      <w:r>
        <w:t>Le point correspondant à la moyenne moins l’écart type et plus l’écart type pour les deux variables</w:t>
      </w:r>
    </w:p>
    <w:p w14:paraId="7803AB18" w14:textId="1972FCAF" w:rsidR="004C0C72" w:rsidRDefault="004C0C72" w:rsidP="004C0C72">
      <w:pPr>
        <w:pStyle w:val="Paragraphedeliste"/>
        <w:numPr>
          <w:ilvl w:val="2"/>
          <w:numId w:val="2"/>
        </w:numPr>
      </w:pPr>
      <w:r>
        <w:t>Car r vaut 1 dans cette expression</w:t>
      </w:r>
    </w:p>
    <w:p w14:paraId="239AAF0D" w14:textId="524358A4" w:rsidR="004C0C72" w:rsidRDefault="004C0C72" w:rsidP="004C0C72">
      <w:pPr>
        <w:pStyle w:val="Paragraphedeliste"/>
        <w:numPr>
          <w:ilvl w:val="3"/>
          <w:numId w:val="2"/>
        </w:numPr>
      </w:pPr>
      <w:r w:rsidRPr="004C0C72">
        <w:rPr>
          <w:noProof/>
        </w:rPr>
        <w:lastRenderedPageBreak/>
        <w:drawing>
          <wp:inline distT="0" distB="0" distL="0" distR="0" wp14:anchorId="7CAC627E" wp14:editId="7897A99A">
            <wp:extent cx="1766591" cy="732228"/>
            <wp:effectExtent l="0" t="0" r="5080" b="0"/>
            <wp:docPr id="1984179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457" name=""/>
                    <pic:cNvPicPr/>
                  </pic:nvPicPr>
                  <pic:blipFill>
                    <a:blip r:embed="rId105"/>
                    <a:stretch>
                      <a:fillRect/>
                    </a:stretch>
                  </pic:blipFill>
                  <pic:spPr>
                    <a:xfrm>
                      <a:off x="0" y="0"/>
                      <a:ext cx="1783450" cy="739216"/>
                    </a:xfrm>
                    <a:prstGeom prst="rect">
                      <a:avLst/>
                    </a:prstGeom>
                  </pic:spPr>
                </pic:pic>
              </a:graphicData>
            </a:graphic>
          </wp:inline>
        </w:drawing>
      </w:r>
    </w:p>
    <w:p w14:paraId="0C0AA614" w14:textId="78E04E5B" w:rsidR="00287BFE" w:rsidRDefault="00287BFE" w:rsidP="00287BFE">
      <w:pPr>
        <w:pStyle w:val="Paragraphedeliste"/>
        <w:numPr>
          <w:ilvl w:val="2"/>
          <w:numId w:val="2"/>
        </w:numPr>
      </w:pPr>
      <w:r>
        <w:t xml:space="preserve">Donc m dépend de la dispersion de y par rapport à la dispersion de x </w:t>
      </w:r>
    </w:p>
    <w:p w14:paraId="1A420154" w14:textId="21C9D2D3" w:rsidR="00287BFE" w:rsidRDefault="00287BFE" w:rsidP="00287BFE">
      <w:pPr>
        <w:pStyle w:val="Titre4"/>
      </w:pPr>
      <w:r>
        <w:t>Si coefficient de corrélation linéaire pas parfait</w:t>
      </w:r>
    </w:p>
    <w:p w14:paraId="46E54C7C" w14:textId="588E390B" w:rsidR="00287BFE" w:rsidRDefault="00287BFE" w:rsidP="00287BFE">
      <w:r w:rsidRPr="00287BFE">
        <w:rPr>
          <w:noProof/>
        </w:rPr>
        <w:drawing>
          <wp:inline distT="0" distB="0" distL="0" distR="0" wp14:anchorId="632F2D7E" wp14:editId="63312A1B">
            <wp:extent cx="5760720" cy="2698115"/>
            <wp:effectExtent l="0" t="0" r="0" b="6985"/>
            <wp:docPr id="10046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55" name=""/>
                    <pic:cNvPicPr/>
                  </pic:nvPicPr>
                  <pic:blipFill>
                    <a:blip r:embed="rId106"/>
                    <a:stretch>
                      <a:fillRect/>
                    </a:stretch>
                  </pic:blipFill>
                  <pic:spPr>
                    <a:xfrm>
                      <a:off x="0" y="0"/>
                      <a:ext cx="5760720" cy="2698115"/>
                    </a:xfrm>
                    <a:prstGeom prst="rect">
                      <a:avLst/>
                    </a:prstGeom>
                  </pic:spPr>
                </pic:pic>
              </a:graphicData>
            </a:graphic>
          </wp:inline>
        </w:drawing>
      </w:r>
    </w:p>
    <w:p w14:paraId="5437B7FA" w14:textId="3880E674" w:rsidR="00287BFE" w:rsidRDefault="00287BFE" w:rsidP="00D06883">
      <w:pPr>
        <w:pStyle w:val="Paragraphedeliste"/>
        <w:numPr>
          <w:ilvl w:val="0"/>
          <w:numId w:val="2"/>
        </w:numPr>
      </w:pPr>
      <w:r>
        <w:t>Pour r = 0.94, cela signifie que lorsqu’on se déplace de 1 écart type de x, il faut se déplacer de 0.94 écart type de y</w:t>
      </w:r>
    </w:p>
    <w:p w14:paraId="13570F55" w14:textId="50C4F0E0" w:rsidR="00D06883" w:rsidRDefault="00D06883" w:rsidP="00D06883">
      <w:pPr>
        <w:pStyle w:val="Paragraphedeliste"/>
        <w:numPr>
          <w:ilvl w:val="1"/>
          <w:numId w:val="2"/>
        </w:numPr>
      </w:pPr>
      <w:r w:rsidRPr="00D06883">
        <w:rPr>
          <w:noProof/>
        </w:rPr>
        <w:drawing>
          <wp:inline distT="0" distB="0" distL="0" distR="0" wp14:anchorId="2E598F01" wp14:editId="5CEBF603">
            <wp:extent cx="4051190" cy="1169540"/>
            <wp:effectExtent l="0" t="0" r="6985" b="0"/>
            <wp:docPr id="1335065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5082" name=""/>
                    <pic:cNvPicPr/>
                  </pic:nvPicPr>
                  <pic:blipFill>
                    <a:blip r:embed="rId107"/>
                    <a:stretch>
                      <a:fillRect/>
                    </a:stretch>
                  </pic:blipFill>
                  <pic:spPr>
                    <a:xfrm>
                      <a:off x="0" y="0"/>
                      <a:ext cx="4070146" cy="1175012"/>
                    </a:xfrm>
                    <a:prstGeom prst="rect">
                      <a:avLst/>
                    </a:prstGeom>
                  </pic:spPr>
                </pic:pic>
              </a:graphicData>
            </a:graphic>
          </wp:inline>
        </w:drawing>
      </w:r>
    </w:p>
    <w:p w14:paraId="3C5916E4" w14:textId="1BBCF30F" w:rsidR="00566E2B" w:rsidRDefault="00566E2B" w:rsidP="00D06883">
      <w:pPr>
        <w:pStyle w:val="Paragraphedeliste"/>
        <w:numPr>
          <w:ilvl w:val="1"/>
          <w:numId w:val="2"/>
        </w:numPr>
      </w:pPr>
      <w:proofErr w:type="gramStart"/>
      <w:r>
        <w:t>m</w:t>
      </w:r>
      <w:proofErr w:type="gramEnd"/>
      <w:r>
        <w:t xml:space="preserve"> équivaut à la </w:t>
      </w:r>
      <w:r w:rsidRPr="00566E2B">
        <w:rPr>
          <w:b/>
          <w:bCs/>
        </w:rPr>
        <w:t>pente de la courbe</w:t>
      </w:r>
    </w:p>
    <w:p w14:paraId="1F14DCC5" w14:textId="3BE99E76" w:rsidR="00D06883" w:rsidRDefault="00D06883" w:rsidP="00D06883">
      <w:pPr>
        <w:pStyle w:val="Paragraphedeliste"/>
        <w:numPr>
          <w:ilvl w:val="1"/>
          <w:numId w:val="2"/>
        </w:numPr>
      </w:pPr>
      <w:r>
        <w:t xml:space="preserve">Ensuite pour y, on connait le point moyen qui est (moyenne x ; </w:t>
      </w:r>
      <w:proofErr w:type="gramStart"/>
      <w:r>
        <w:t>moyenne y</w:t>
      </w:r>
      <w:proofErr w:type="gramEnd"/>
      <w:r>
        <w:t>) (2 ; 3)</w:t>
      </w:r>
    </w:p>
    <w:p w14:paraId="0863007A" w14:textId="694749BF" w:rsidR="00D06883" w:rsidRDefault="00D06883" w:rsidP="00D06883">
      <w:pPr>
        <w:pStyle w:val="Paragraphedeliste"/>
        <w:numPr>
          <w:ilvl w:val="2"/>
          <w:numId w:val="2"/>
        </w:numPr>
      </w:pPr>
      <w:r>
        <w:t>Donc on peut calculer l’expression y = mx + p en remplaçant mx et y</w:t>
      </w:r>
    </w:p>
    <w:p w14:paraId="65274424" w14:textId="1B0C6685" w:rsidR="00D06883" w:rsidRDefault="00D06883" w:rsidP="00D06883">
      <w:pPr>
        <w:pStyle w:val="Paragraphedeliste"/>
        <w:numPr>
          <w:ilvl w:val="3"/>
          <w:numId w:val="2"/>
        </w:numPr>
      </w:pPr>
      <w:r w:rsidRPr="00D06883">
        <w:rPr>
          <w:noProof/>
        </w:rPr>
        <w:drawing>
          <wp:inline distT="0" distB="0" distL="0" distR="0" wp14:anchorId="07FC3FE1" wp14:editId="3BD883B6">
            <wp:extent cx="2890299" cy="552763"/>
            <wp:effectExtent l="0" t="0" r="5715" b="0"/>
            <wp:docPr id="1028367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7375" name=""/>
                    <pic:cNvPicPr/>
                  </pic:nvPicPr>
                  <pic:blipFill>
                    <a:blip r:embed="rId108"/>
                    <a:stretch>
                      <a:fillRect/>
                    </a:stretch>
                  </pic:blipFill>
                  <pic:spPr>
                    <a:xfrm>
                      <a:off x="0" y="0"/>
                      <a:ext cx="2913675" cy="557234"/>
                    </a:xfrm>
                    <a:prstGeom prst="rect">
                      <a:avLst/>
                    </a:prstGeom>
                  </pic:spPr>
                </pic:pic>
              </a:graphicData>
            </a:graphic>
          </wp:inline>
        </w:drawing>
      </w:r>
      <w:r>
        <w:t xml:space="preserve"> = -2</w:t>
      </w:r>
    </w:p>
    <w:p w14:paraId="15F5E8D0" w14:textId="23DB1331" w:rsidR="00566E2B" w:rsidRDefault="00566E2B" w:rsidP="00566E2B">
      <w:pPr>
        <w:pStyle w:val="Paragraphedeliste"/>
        <w:numPr>
          <w:ilvl w:val="4"/>
          <w:numId w:val="2"/>
        </w:numPr>
      </w:pPr>
      <w:proofErr w:type="gramStart"/>
      <w:r>
        <w:t>p</w:t>
      </w:r>
      <w:proofErr w:type="gramEnd"/>
      <w:r>
        <w:t xml:space="preserve"> équivaut à </w:t>
      </w:r>
      <w:r w:rsidRPr="00566E2B">
        <w:t>l’</w:t>
      </w:r>
      <w:r w:rsidRPr="00566E2B">
        <w:rPr>
          <w:b/>
          <w:bCs/>
        </w:rPr>
        <w:t>ordonnée à l’origine</w:t>
      </w:r>
    </w:p>
    <w:p w14:paraId="3C32006D" w14:textId="57744A17" w:rsidR="00566E2B" w:rsidRDefault="00D06883" w:rsidP="00566E2B">
      <w:pPr>
        <w:pStyle w:val="Paragraphedeliste"/>
        <w:numPr>
          <w:ilvl w:val="3"/>
          <w:numId w:val="2"/>
        </w:numPr>
      </w:pPr>
      <w:r w:rsidRPr="00D06883">
        <w:rPr>
          <w:noProof/>
        </w:rPr>
        <w:drawing>
          <wp:inline distT="0" distB="0" distL="0" distR="0" wp14:anchorId="3F0BB425" wp14:editId="4E13E6D9">
            <wp:extent cx="2289974" cy="763325"/>
            <wp:effectExtent l="0" t="0" r="0" b="0"/>
            <wp:docPr id="1820684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84160" name=""/>
                    <pic:cNvPicPr/>
                  </pic:nvPicPr>
                  <pic:blipFill>
                    <a:blip r:embed="rId109"/>
                    <a:stretch>
                      <a:fillRect/>
                    </a:stretch>
                  </pic:blipFill>
                  <pic:spPr>
                    <a:xfrm>
                      <a:off x="0" y="0"/>
                      <a:ext cx="2313445" cy="771149"/>
                    </a:xfrm>
                    <a:prstGeom prst="rect">
                      <a:avLst/>
                    </a:prstGeom>
                  </pic:spPr>
                </pic:pic>
              </a:graphicData>
            </a:graphic>
          </wp:inline>
        </w:drawing>
      </w:r>
    </w:p>
    <w:p w14:paraId="372CB008" w14:textId="0E402C47" w:rsidR="00287BFE" w:rsidRDefault="00287BFE" w:rsidP="00D06883">
      <w:pPr>
        <w:pStyle w:val="Paragraphedeliste"/>
        <w:numPr>
          <w:ilvl w:val="0"/>
          <w:numId w:val="2"/>
        </w:numPr>
      </w:pPr>
      <w:r>
        <w:t>Pour un r = 0, y = la moyenne de y quoi qu’il arrive =&gt; pas de corrélation</w:t>
      </w:r>
    </w:p>
    <w:p w14:paraId="657E45D0" w14:textId="75E9F02B" w:rsidR="00FE7722" w:rsidRDefault="00FE7722" w:rsidP="00FE7722">
      <w:r w:rsidRPr="00FE7722">
        <w:rPr>
          <w:noProof/>
        </w:rPr>
        <w:lastRenderedPageBreak/>
        <w:drawing>
          <wp:inline distT="0" distB="0" distL="0" distR="0" wp14:anchorId="2AAF8FEB" wp14:editId="0819448B">
            <wp:extent cx="5852160" cy="2623538"/>
            <wp:effectExtent l="0" t="0" r="0" b="5715"/>
            <wp:docPr id="1045700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0122" name=""/>
                    <pic:cNvPicPr/>
                  </pic:nvPicPr>
                  <pic:blipFill>
                    <a:blip r:embed="rId110"/>
                    <a:stretch>
                      <a:fillRect/>
                    </a:stretch>
                  </pic:blipFill>
                  <pic:spPr>
                    <a:xfrm>
                      <a:off x="0" y="0"/>
                      <a:ext cx="5855214" cy="2624907"/>
                    </a:xfrm>
                    <a:prstGeom prst="rect">
                      <a:avLst/>
                    </a:prstGeom>
                  </pic:spPr>
                </pic:pic>
              </a:graphicData>
            </a:graphic>
          </wp:inline>
        </w:drawing>
      </w:r>
    </w:p>
    <w:p w14:paraId="0B681064" w14:textId="34EF7D4E" w:rsidR="008E1A7B" w:rsidRDefault="008E1A7B" w:rsidP="00FE7722">
      <w:r w:rsidRPr="008E1A7B">
        <w:rPr>
          <w:noProof/>
        </w:rPr>
        <w:drawing>
          <wp:inline distT="0" distB="0" distL="0" distR="0" wp14:anchorId="62A6DD12" wp14:editId="143F0845">
            <wp:extent cx="5760720" cy="644525"/>
            <wp:effectExtent l="0" t="0" r="0" b="3175"/>
            <wp:docPr id="727111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1989" name=""/>
                    <pic:cNvPicPr/>
                  </pic:nvPicPr>
                  <pic:blipFill>
                    <a:blip r:embed="rId111"/>
                    <a:stretch>
                      <a:fillRect/>
                    </a:stretch>
                  </pic:blipFill>
                  <pic:spPr>
                    <a:xfrm>
                      <a:off x="0" y="0"/>
                      <a:ext cx="5760720" cy="644525"/>
                    </a:xfrm>
                    <a:prstGeom prst="rect">
                      <a:avLst/>
                    </a:prstGeom>
                  </pic:spPr>
                </pic:pic>
              </a:graphicData>
            </a:graphic>
          </wp:inline>
        </w:drawing>
      </w:r>
    </w:p>
    <w:p w14:paraId="431CBEC8" w14:textId="1BF56832" w:rsidR="008E1A7B" w:rsidRDefault="008E1A7B" w:rsidP="00FE7722">
      <w:r w:rsidRPr="008E1A7B">
        <w:rPr>
          <w:noProof/>
        </w:rPr>
        <w:drawing>
          <wp:inline distT="0" distB="0" distL="0" distR="0" wp14:anchorId="30AB101F" wp14:editId="2447E9C4">
            <wp:extent cx="5760720" cy="546735"/>
            <wp:effectExtent l="0" t="0" r="0" b="5715"/>
            <wp:docPr id="1985468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8649" name=""/>
                    <pic:cNvPicPr/>
                  </pic:nvPicPr>
                  <pic:blipFill>
                    <a:blip r:embed="rId112"/>
                    <a:stretch>
                      <a:fillRect/>
                    </a:stretch>
                  </pic:blipFill>
                  <pic:spPr>
                    <a:xfrm>
                      <a:off x="0" y="0"/>
                      <a:ext cx="5760720" cy="546735"/>
                    </a:xfrm>
                    <a:prstGeom prst="rect">
                      <a:avLst/>
                    </a:prstGeom>
                  </pic:spPr>
                </pic:pic>
              </a:graphicData>
            </a:graphic>
          </wp:inline>
        </w:drawing>
      </w:r>
    </w:p>
    <w:p w14:paraId="275EE8CB" w14:textId="7095D948" w:rsidR="008E1A7B" w:rsidRDefault="008E1A7B" w:rsidP="00FE7722">
      <w:r w:rsidRPr="008E1A7B">
        <w:rPr>
          <w:noProof/>
        </w:rPr>
        <w:drawing>
          <wp:inline distT="0" distB="0" distL="0" distR="0" wp14:anchorId="3FBD9B03" wp14:editId="6CEDBBF8">
            <wp:extent cx="5760720" cy="1783080"/>
            <wp:effectExtent l="0" t="0" r="0" b="7620"/>
            <wp:docPr id="180252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234" name=""/>
                    <pic:cNvPicPr/>
                  </pic:nvPicPr>
                  <pic:blipFill>
                    <a:blip r:embed="rId113"/>
                    <a:stretch>
                      <a:fillRect/>
                    </a:stretch>
                  </pic:blipFill>
                  <pic:spPr>
                    <a:xfrm>
                      <a:off x="0" y="0"/>
                      <a:ext cx="5760720" cy="1783080"/>
                    </a:xfrm>
                    <a:prstGeom prst="rect">
                      <a:avLst/>
                    </a:prstGeom>
                  </pic:spPr>
                </pic:pic>
              </a:graphicData>
            </a:graphic>
          </wp:inline>
        </w:drawing>
      </w:r>
    </w:p>
    <w:p w14:paraId="58DA69C1" w14:textId="42AB4FCA" w:rsidR="008E1A7B" w:rsidRDefault="008E1A7B" w:rsidP="00FE7722">
      <w:r w:rsidRPr="008E1A7B">
        <w:rPr>
          <w:noProof/>
        </w:rPr>
        <w:drawing>
          <wp:inline distT="0" distB="0" distL="0" distR="0" wp14:anchorId="4120E0E8" wp14:editId="0D29A971">
            <wp:extent cx="5760720" cy="1134745"/>
            <wp:effectExtent l="0" t="0" r="0" b="8255"/>
            <wp:docPr id="23896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931" name=""/>
                    <pic:cNvPicPr/>
                  </pic:nvPicPr>
                  <pic:blipFill>
                    <a:blip r:embed="rId114"/>
                    <a:stretch>
                      <a:fillRect/>
                    </a:stretch>
                  </pic:blipFill>
                  <pic:spPr>
                    <a:xfrm>
                      <a:off x="0" y="0"/>
                      <a:ext cx="5760720" cy="1134745"/>
                    </a:xfrm>
                    <a:prstGeom prst="rect">
                      <a:avLst/>
                    </a:prstGeom>
                  </pic:spPr>
                </pic:pic>
              </a:graphicData>
            </a:graphic>
          </wp:inline>
        </w:drawing>
      </w:r>
    </w:p>
    <w:p w14:paraId="1B0A226A" w14:textId="77777777" w:rsidR="008E1A7B" w:rsidRDefault="008E1A7B" w:rsidP="00FE7722"/>
    <w:p w14:paraId="0DCEFE8D" w14:textId="77777777" w:rsidR="00D06883" w:rsidRPr="00287BFE" w:rsidRDefault="00D06883" w:rsidP="00287BFE"/>
    <w:p w14:paraId="7C333690" w14:textId="786E19E2" w:rsidR="008E1A7B" w:rsidRDefault="008E1A7B" w:rsidP="00F206B5">
      <w:r w:rsidRPr="008E1A7B">
        <w:rPr>
          <w:noProof/>
        </w:rPr>
        <w:lastRenderedPageBreak/>
        <w:drawing>
          <wp:inline distT="0" distB="0" distL="0" distR="0" wp14:anchorId="32E3F840" wp14:editId="3F139369">
            <wp:extent cx="5760720" cy="1864360"/>
            <wp:effectExtent l="0" t="0" r="0" b="2540"/>
            <wp:docPr id="516478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8532" name=""/>
                    <pic:cNvPicPr/>
                  </pic:nvPicPr>
                  <pic:blipFill>
                    <a:blip r:embed="rId115"/>
                    <a:stretch>
                      <a:fillRect/>
                    </a:stretch>
                  </pic:blipFill>
                  <pic:spPr>
                    <a:xfrm>
                      <a:off x="0" y="0"/>
                      <a:ext cx="5760720" cy="1864360"/>
                    </a:xfrm>
                    <a:prstGeom prst="rect">
                      <a:avLst/>
                    </a:prstGeom>
                  </pic:spPr>
                </pic:pic>
              </a:graphicData>
            </a:graphic>
          </wp:inline>
        </w:drawing>
      </w:r>
    </w:p>
    <w:p w14:paraId="08016803" w14:textId="177685B2" w:rsidR="008E1A7B" w:rsidRDefault="008E1A7B" w:rsidP="00F206B5">
      <w:r w:rsidRPr="008E1A7B">
        <w:rPr>
          <w:noProof/>
        </w:rPr>
        <w:drawing>
          <wp:inline distT="0" distB="0" distL="0" distR="0" wp14:anchorId="38F3B76F" wp14:editId="446ACEDC">
            <wp:extent cx="1455089" cy="541853"/>
            <wp:effectExtent l="0" t="0" r="0" b="0"/>
            <wp:docPr id="6953918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91818" name=""/>
                    <pic:cNvPicPr/>
                  </pic:nvPicPr>
                  <pic:blipFill>
                    <a:blip r:embed="rId116"/>
                    <a:stretch>
                      <a:fillRect/>
                    </a:stretch>
                  </pic:blipFill>
                  <pic:spPr>
                    <a:xfrm>
                      <a:off x="0" y="0"/>
                      <a:ext cx="1470391" cy="547551"/>
                    </a:xfrm>
                    <a:prstGeom prst="rect">
                      <a:avLst/>
                    </a:prstGeom>
                  </pic:spPr>
                </pic:pic>
              </a:graphicData>
            </a:graphic>
          </wp:inline>
        </w:drawing>
      </w:r>
    </w:p>
    <w:p w14:paraId="64F7C800" w14:textId="1585E20C" w:rsidR="008E1A7B" w:rsidRDefault="008E1A7B" w:rsidP="00F206B5">
      <w:r w:rsidRPr="008E1A7B">
        <w:rPr>
          <w:noProof/>
        </w:rPr>
        <w:drawing>
          <wp:inline distT="0" distB="0" distL="0" distR="0" wp14:anchorId="4C3DA0A7" wp14:editId="512A50C2">
            <wp:extent cx="5760720" cy="3034030"/>
            <wp:effectExtent l="0" t="0" r="0" b="0"/>
            <wp:docPr id="1501818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803" name=""/>
                    <pic:cNvPicPr/>
                  </pic:nvPicPr>
                  <pic:blipFill>
                    <a:blip r:embed="rId117"/>
                    <a:stretch>
                      <a:fillRect/>
                    </a:stretch>
                  </pic:blipFill>
                  <pic:spPr>
                    <a:xfrm>
                      <a:off x="0" y="0"/>
                      <a:ext cx="5760720" cy="3034030"/>
                    </a:xfrm>
                    <a:prstGeom prst="rect">
                      <a:avLst/>
                    </a:prstGeom>
                  </pic:spPr>
                </pic:pic>
              </a:graphicData>
            </a:graphic>
          </wp:inline>
        </w:drawing>
      </w:r>
    </w:p>
    <w:p w14:paraId="14094677" w14:textId="55B51BBF" w:rsidR="00C939AE" w:rsidRDefault="00C939AE" w:rsidP="00C939AE">
      <w:pPr>
        <w:pStyle w:val="Titre3"/>
      </w:pPr>
      <w:bookmarkStart w:id="49" w:name="_Toc193640075"/>
      <w:r>
        <w:lastRenderedPageBreak/>
        <w:t>Effet des valeurs influentes</w:t>
      </w:r>
      <w:bookmarkEnd w:id="49"/>
    </w:p>
    <w:p w14:paraId="49628688" w14:textId="7D4B7D67" w:rsidR="00C939AE" w:rsidRDefault="00C939AE" w:rsidP="00C939AE">
      <w:r w:rsidRPr="00C939AE">
        <w:rPr>
          <w:noProof/>
        </w:rPr>
        <w:drawing>
          <wp:inline distT="0" distB="0" distL="0" distR="0" wp14:anchorId="5416C344" wp14:editId="0BC929A2">
            <wp:extent cx="5876014" cy="3447755"/>
            <wp:effectExtent l="0" t="0" r="0" b="635"/>
            <wp:docPr id="1069873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73241" name=""/>
                    <pic:cNvPicPr/>
                  </pic:nvPicPr>
                  <pic:blipFill>
                    <a:blip r:embed="rId118"/>
                    <a:stretch>
                      <a:fillRect/>
                    </a:stretch>
                  </pic:blipFill>
                  <pic:spPr>
                    <a:xfrm>
                      <a:off x="0" y="0"/>
                      <a:ext cx="5881818" cy="3451160"/>
                    </a:xfrm>
                    <a:prstGeom prst="rect">
                      <a:avLst/>
                    </a:prstGeom>
                  </pic:spPr>
                </pic:pic>
              </a:graphicData>
            </a:graphic>
          </wp:inline>
        </w:drawing>
      </w:r>
    </w:p>
    <w:p w14:paraId="51A096C1" w14:textId="590E610D" w:rsidR="00C939AE" w:rsidRDefault="00C939AE" w:rsidP="00C939AE">
      <w:pPr>
        <w:pStyle w:val="Paragraphedeliste"/>
        <w:numPr>
          <w:ilvl w:val="0"/>
          <w:numId w:val="2"/>
        </w:numPr>
      </w:pPr>
      <w:r>
        <w:t xml:space="preserve">Le point de coordonnées (75 ; 86) </w:t>
      </w:r>
    </w:p>
    <w:p w14:paraId="0EC23C2C" w14:textId="57414B4B" w:rsidR="00C939AE" w:rsidRDefault="00C939AE" w:rsidP="00C939AE">
      <w:pPr>
        <w:pStyle w:val="Paragraphedeliste"/>
        <w:numPr>
          <w:ilvl w:val="1"/>
          <w:numId w:val="2"/>
        </w:numPr>
      </w:pPr>
      <w:r>
        <w:t>Est proche de la droite de régression et admet donc un résidu faible</w:t>
      </w:r>
    </w:p>
    <w:p w14:paraId="354A1438" w14:textId="778019ED" w:rsidR="00C939AE" w:rsidRDefault="00C939AE" w:rsidP="00C939AE">
      <w:pPr>
        <w:pStyle w:val="Paragraphedeliste"/>
        <w:numPr>
          <w:ilvl w:val="1"/>
          <w:numId w:val="2"/>
        </w:numPr>
      </w:pPr>
      <w:r>
        <w:t>A une abscisse éloignée de la valeur moyenne des abscisses des autres points</w:t>
      </w:r>
    </w:p>
    <w:p w14:paraId="7A3263C0" w14:textId="22BB0970" w:rsidR="00C939AE" w:rsidRDefault="00C939AE" w:rsidP="00C939AE">
      <w:pPr>
        <w:pStyle w:val="Paragraphedeliste"/>
        <w:numPr>
          <w:ilvl w:val="0"/>
          <w:numId w:val="2"/>
        </w:numPr>
      </w:pPr>
      <w:r>
        <w:t>Effet sur Rcarré</w:t>
      </w:r>
    </w:p>
    <w:p w14:paraId="668DBB7B" w14:textId="7E883AE8" w:rsidR="00C939AE" w:rsidRDefault="00C939AE" w:rsidP="00C939AE">
      <w:pPr>
        <w:pStyle w:val="Paragraphedeliste"/>
        <w:numPr>
          <w:ilvl w:val="1"/>
          <w:numId w:val="2"/>
        </w:numPr>
      </w:pPr>
      <w:r>
        <w:t>Observation a un faible résidu</w:t>
      </w:r>
    </w:p>
    <w:p w14:paraId="071A9F28" w14:textId="20C69D2B" w:rsidR="00C939AE" w:rsidRDefault="00C939AE" w:rsidP="00C939AE">
      <w:pPr>
        <w:pStyle w:val="Paragraphedeliste"/>
        <w:numPr>
          <w:ilvl w:val="2"/>
          <w:numId w:val="2"/>
        </w:numPr>
      </w:pPr>
      <w:r>
        <w:t>Si on supprime l’observation</w:t>
      </w:r>
    </w:p>
    <w:p w14:paraId="4378EEE2" w14:textId="69A767F8" w:rsidR="00C939AE" w:rsidRDefault="00C939AE" w:rsidP="00C939AE">
      <w:pPr>
        <w:pStyle w:val="Paragraphedeliste"/>
        <w:numPr>
          <w:ilvl w:val="3"/>
          <w:numId w:val="2"/>
        </w:numPr>
      </w:pPr>
      <w:r>
        <w:t>La part de la variance totale de Y expliquée par le modèle va diminuer</w:t>
      </w:r>
    </w:p>
    <w:p w14:paraId="53365436" w14:textId="18F7A638" w:rsidR="00C939AE" w:rsidRDefault="00C939AE" w:rsidP="00C939AE">
      <w:pPr>
        <w:pStyle w:val="Paragraphedeliste"/>
        <w:numPr>
          <w:ilvl w:val="4"/>
          <w:numId w:val="2"/>
        </w:numPr>
      </w:pPr>
      <w:r>
        <w:t>Donc le coeff de détermination (qui exprime le rapport entre la variance expliquée par le modèle et la variance totale) va elle aussi diminuer</w:t>
      </w:r>
    </w:p>
    <w:p w14:paraId="6B44B862" w14:textId="1BD146C4" w:rsidR="00C939AE" w:rsidRDefault="00C939AE" w:rsidP="00C939AE">
      <w:pPr>
        <w:pStyle w:val="Paragraphedeliste"/>
        <w:numPr>
          <w:ilvl w:val="0"/>
          <w:numId w:val="2"/>
        </w:numPr>
      </w:pPr>
      <w:r>
        <w:t>Effet sur r</w:t>
      </w:r>
    </w:p>
    <w:p w14:paraId="4A869FF8" w14:textId="3C1C2CA1" w:rsidR="00C939AE" w:rsidRDefault="00C939AE" w:rsidP="00C939AE">
      <w:pPr>
        <w:pStyle w:val="Paragraphedeliste"/>
        <w:numPr>
          <w:ilvl w:val="1"/>
          <w:numId w:val="2"/>
        </w:numPr>
      </w:pPr>
      <w:r>
        <w:t>La corrélation entre les deux variables est plus faible (toujours positive)</w:t>
      </w:r>
    </w:p>
    <w:p w14:paraId="3A4248C6" w14:textId="331CB767" w:rsidR="00C939AE" w:rsidRDefault="00C939AE" w:rsidP="00C939AE">
      <w:pPr>
        <w:pStyle w:val="Paragraphedeliste"/>
        <w:numPr>
          <w:ilvl w:val="2"/>
          <w:numId w:val="2"/>
        </w:numPr>
      </w:pPr>
      <w:r>
        <w:t>Donc plus proche de 0</w:t>
      </w:r>
    </w:p>
    <w:p w14:paraId="04A3631D" w14:textId="2BCB39E3" w:rsidR="00C939AE" w:rsidRDefault="00C939AE" w:rsidP="00C939AE">
      <w:pPr>
        <w:pStyle w:val="Paragraphedeliste"/>
        <w:numPr>
          <w:ilvl w:val="0"/>
          <w:numId w:val="2"/>
        </w:numPr>
      </w:pPr>
      <w:r>
        <w:t>Effet sur écart-type des résidus (s)</w:t>
      </w:r>
    </w:p>
    <w:p w14:paraId="615C18A8" w14:textId="29D307BB" w:rsidR="00C939AE" w:rsidRDefault="00C939AE" w:rsidP="00C939AE">
      <w:pPr>
        <w:pStyle w:val="Paragraphedeliste"/>
        <w:numPr>
          <w:ilvl w:val="1"/>
          <w:numId w:val="2"/>
        </w:numPr>
      </w:pPr>
      <w:r>
        <w:t>Résidu faible, donc somme des carrés des résidus va augmenter</w:t>
      </w:r>
    </w:p>
    <w:p w14:paraId="6324A031" w14:textId="101CA6B4" w:rsidR="00C939AE" w:rsidRPr="00C939AE" w:rsidRDefault="00C939AE" w:rsidP="00C939AE">
      <w:pPr>
        <w:pStyle w:val="Paragraphedeliste"/>
        <w:numPr>
          <w:ilvl w:val="2"/>
          <w:numId w:val="2"/>
        </w:numPr>
      </w:pPr>
      <w:r>
        <w:t>Donc s va augmenter</w:t>
      </w:r>
    </w:p>
    <w:p w14:paraId="49AB5CA8" w14:textId="22BB1A19" w:rsidR="00F12646" w:rsidRDefault="00F12646" w:rsidP="00D06146">
      <w:pPr>
        <w:pStyle w:val="Titre1"/>
      </w:pPr>
      <w:bookmarkStart w:id="50" w:name="_Toc193640076"/>
      <w:r>
        <w:lastRenderedPageBreak/>
        <w:t>LES METHODES DE COLLECTE DES DONNEES STATISTIQUES</w:t>
      </w:r>
      <w:bookmarkEnd w:id="50"/>
    </w:p>
    <w:p w14:paraId="5E0CB580" w14:textId="58FF0207" w:rsidR="00CF4E3D" w:rsidRDefault="00CF4E3D" w:rsidP="00CF4E3D">
      <w:pPr>
        <w:pStyle w:val="Titre2"/>
      </w:pPr>
      <w:bookmarkStart w:id="51" w:name="_Toc193640077"/>
      <w:r>
        <w:t>Biais</w:t>
      </w:r>
      <w:bookmarkEnd w:id="51"/>
    </w:p>
    <w:p w14:paraId="20E7CDD2" w14:textId="434E0247" w:rsidR="00CF4E3D" w:rsidRDefault="00CF4E3D" w:rsidP="00CF4E3D">
      <w:pPr>
        <w:pStyle w:val="Titre3"/>
      </w:pPr>
      <w:bookmarkStart w:id="52" w:name="_Toc193640078"/>
      <w:r>
        <w:t>Exemples</w:t>
      </w:r>
      <w:r w:rsidR="00987329">
        <w:t xml:space="preserve"> pour les sondages</w:t>
      </w:r>
      <w:bookmarkEnd w:id="52"/>
    </w:p>
    <w:p w14:paraId="124F41B7" w14:textId="196DD51D" w:rsidR="00CF4E3D" w:rsidRPr="0042737D" w:rsidRDefault="00CF4E3D" w:rsidP="00CF4E3D">
      <w:pPr>
        <w:pStyle w:val="Paragraphedeliste"/>
        <w:numPr>
          <w:ilvl w:val="0"/>
          <w:numId w:val="2"/>
        </w:numPr>
        <w:rPr>
          <w:b/>
          <w:bCs/>
        </w:rPr>
      </w:pPr>
      <w:r w:rsidRPr="0042737D">
        <w:rPr>
          <w:b/>
          <w:bCs/>
        </w:rPr>
        <w:t>Echantillonnage à participation volontaire</w:t>
      </w:r>
    </w:p>
    <w:p w14:paraId="700B2331" w14:textId="43E37A38" w:rsidR="00CF4E3D" w:rsidRPr="0042737D" w:rsidRDefault="00CF4E3D" w:rsidP="00CF4E3D">
      <w:pPr>
        <w:pStyle w:val="Paragraphedeliste"/>
        <w:numPr>
          <w:ilvl w:val="0"/>
          <w:numId w:val="2"/>
        </w:numPr>
        <w:rPr>
          <w:b/>
          <w:bCs/>
        </w:rPr>
      </w:pPr>
      <w:r w:rsidRPr="0042737D">
        <w:rPr>
          <w:b/>
          <w:bCs/>
        </w:rPr>
        <w:t>Echantillonnage de convenance</w:t>
      </w:r>
    </w:p>
    <w:p w14:paraId="5D6FCF76" w14:textId="6186F3A3" w:rsidR="00CF4E3D" w:rsidRDefault="00CF4E3D" w:rsidP="00CF4E3D">
      <w:pPr>
        <w:pStyle w:val="Paragraphedeliste"/>
        <w:numPr>
          <w:ilvl w:val="1"/>
          <w:numId w:val="2"/>
        </w:numPr>
      </w:pPr>
      <w:r>
        <w:t>Echantillon choisi lors d’une étude pour des raisons pratiques d’accessibilité et de coût</w:t>
      </w:r>
    </w:p>
    <w:p w14:paraId="5A2DBC89" w14:textId="1CC57848" w:rsidR="0042737D" w:rsidRPr="0042737D" w:rsidRDefault="0042737D" w:rsidP="0042737D">
      <w:pPr>
        <w:pStyle w:val="Paragraphedeliste"/>
        <w:numPr>
          <w:ilvl w:val="0"/>
          <w:numId w:val="2"/>
        </w:numPr>
        <w:rPr>
          <w:b/>
          <w:bCs/>
        </w:rPr>
      </w:pPr>
      <w:r w:rsidRPr="0042737D">
        <w:rPr>
          <w:b/>
          <w:bCs/>
        </w:rPr>
        <w:t>Non réponse</w:t>
      </w:r>
    </w:p>
    <w:p w14:paraId="57324148" w14:textId="740D1CE6" w:rsidR="0042737D" w:rsidRDefault="0042737D" w:rsidP="0042737D">
      <w:pPr>
        <w:pStyle w:val="Paragraphedeliste"/>
        <w:numPr>
          <w:ilvl w:val="1"/>
          <w:numId w:val="2"/>
        </w:numPr>
      </w:pPr>
      <w:r>
        <w:t>Lorsque les personnes choisies pour l’échantillon ne sont pas joignables ou refusent de répondre</w:t>
      </w:r>
    </w:p>
    <w:p w14:paraId="338B235F" w14:textId="6FCA5B83" w:rsidR="0042737D" w:rsidRDefault="0042737D" w:rsidP="0042737D">
      <w:pPr>
        <w:pStyle w:val="Paragraphedeliste"/>
        <w:numPr>
          <w:ilvl w:val="1"/>
          <w:numId w:val="2"/>
        </w:numPr>
      </w:pPr>
      <w:r>
        <w:t>Source principale de biais de sélection</w:t>
      </w:r>
    </w:p>
    <w:p w14:paraId="5E74F5B2" w14:textId="02333AE9" w:rsidR="0042737D" w:rsidRDefault="0042737D" w:rsidP="0042737D">
      <w:pPr>
        <w:pStyle w:val="Paragraphedeliste"/>
        <w:numPr>
          <w:ilvl w:val="0"/>
          <w:numId w:val="2"/>
        </w:numPr>
        <w:rPr>
          <w:b/>
          <w:bCs/>
        </w:rPr>
      </w:pPr>
      <w:r w:rsidRPr="0042737D">
        <w:rPr>
          <w:b/>
          <w:bCs/>
        </w:rPr>
        <w:t>Biais de réponse</w:t>
      </w:r>
    </w:p>
    <w:p w14:paraId="5C94E130" w14:textId="641BA45F" w:rsidR="0042737D" w:rsidRDefault="0042737D" w:rsidP="0042737D">
      <w:pPr>
        <w:pStyle w:val="Paragraphedeliste"/>
        <w:numPr>
          <w:ilvl w:val="1"/>
          <w:numId w:val="2"/>
        </w:numPr>
      </w:pPr>
      <w:r w:rsidRPr="0042737D">
        <w:t>Réponse malhonnête de la part de la personne enquêtée</w:t>
      </w:r>
    </w:p>
    <w:p w14:paraId="5BABBA70" w14:textId="45A9F914" w:rsidR="0042737D" w:rsidRDefault="0042737D" w:rsidP="0042737D">
      <w:pPr>
        <w:pStyle w:val="Paragraphedeliste"/>
        <w:numPr>
          <w:ilvl w:val="2"/>
          <w:numId w:val="2"/>
        </w:numPr>
      </w:pPr>
      <w:r>
        <w:t xml:space="preserve">Exe : CPE </w:t>
      </w:r>
      <w:r w:rsidR="00987329">
        <w:t>qui demande aux élèves s’ils fument lors d’un sondage dans l’école</w:t>
      </w:r>
    </w:p>
    <w:p w14:paraId="56AA34DD" w14:textId="0D4AC70F" w:rsidR="00987329" w:rsidRDefault="00987329" w:rsidP="00987329">
      <w:pPr>
        <w:pStyle w:val="Paragraphedeliste"/>
        <w:numPr>
          <w:ilvl w:val="0"/>
          <w:numId w:val="2"/>
        </w:numPr>
        <w:rPr>
          <w:b/>
          <w:bCs/>
        </w:rPr>
      </w:pPr>
      <w:r w:rsidRPr="00987329">
        <w:rPr>
          <w:b/>
          <w:bCs/>
        </w:rPr>
        <w:t>Formulation des questions</w:t>
      </w:r>
    </w:p>
    <w:p w14:paraId="5A5A3187" w14:textId="2D64DDF1" w:rsidR="00987329" w:rsidRDefault="00987329" w:rsidP="00987329">
      <w:pPr>
        <w:pStyle w:val="Paragraphedeliste"/>
        <w:numPr>
          <w:ilvl w:val="1"/>
          <w:numId w:val="2"/>
        </w:numPr>
      </w:pPr>
      <w:r w:rsidRPr="00987329">
        <w:t>Les réponses sont considérées comme induite</w:t>
      </w:r>
      <w:r>
        <w:t>s lorsqu’elles sont influencées par les termes utilisés dans le libellé des questions.</w:t>
      </w:r>
    </w:p>
    <w:p w14:paraId="3AF63B86" w14:textId="05EE4F94" w:rsidR="00987329" w:rsidRPr="00987329" w:rsidRDefault="00987329" w:rsidP="00987329">
      <w:pPr>
        <w:pStyle w:val="Paragraphedeliste"/>
        <w:numPr>
          <w:ilvl w:val="2"/>
          <w:numId w:val="2"/>
        </w:numPr>
      </w:pPr>
      <w:r>
        <w:t>La personne enquêtée perçoit alors ce qu’attend le questionnaire et répond par rapport à cette attente</w:t>
      </w:r>
    </w:p>
    <w:p w14:paraId="3D64CEC9" w14:textId="34A696C1" w:rsidR="00B210FE" w:rsidRPr="0042737D" w:rsidRDefault="00B210FE" w:rsidP="00B210FE">
      <w:pPr>
        <w:pStyle w:val="Paragraphedeliste"/>
        <w:numPr>
          <w:ilvl w:val="0"/>
          <w:numId w:val="2"/>
        </w:numPr>
        <w:rPr>
          <w:b/>
          <w:bCs/>
        </w:rPr>
      </w:pPr>
      <w:r w:rsidRPr="0042737D">
        <w:rPr>
          <w:b/>
          <w:bCs/>
        </w:rPr>
        <w:t>Sous-dénombrement</w:t>
      </w:r>
    </w:p>
    <w:p w14:paraId="18E707B8" w14:textId="323054D1" w:rsidR="0042737D" w:rsidRDefault="0042737D" w:rsidP="0042737D">
      <w:pPr>
        <w:pStyle w:val="Paragraphedeliste"/>
        <w:numPr>
          <w:ilvl w:val="1"/>
          <w:numId w:val="2"/>
        </w:numPr>
      </w:pPr>
      <w:r>
        <w:t>Lorsque certains individus de la population que l’on étudie sont systématiquement absents de l’échantillon (ils ont une probabilité nulle d’en faire partie)</w:t>
      </w:r>
    </w:p>
    <w:p w14:paraId="6B1C5A43" w14:textId="1A72F3EA" w:rsidR="0042737D" w:rsidRDefault="0042737D" w:rsidP="0042737D">
      <w:pPr>
        <w:pStyle w:val="Paragraphedeliste"/>
        <w:numPr>
          <w:ilvl w:val="1"/>
          <w:numId w:val="2"/>
        </w:numPr>
      </w:pPr>
      <w:r w:rsidRPr="0042737D">
        <w:rPr>
          <w:noProof/>
        </w:rPr>
        <w:drawing>
          <wp:inline distT="0" distB="0" distL="0" distR="0" wp14:anchorId="7A72A91D" wp14:editId="314B8D63">
            <wp:extent cx="4814515" cy="1545400"/>
            <wp:effectExtent l="0" t="0" r="5715" b="0"/>
            <wp:docPr id="637784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84209" name=""/>
                    <pic:cNvPicPr/>
                  </pic:nvPicPr>
                  <pic:blipFill>
                    <a:blip r:embed="rId119"/>
                    <a:stretch>
                      <a:fillRect/>
                    </a:stretch>
                  </pic:blipFill>
                  <pic:spPr>
                    <a:xfrm>
                      <a:off x="0" y="0"/>
                      <a:ext cx="4823583" cy="1548311"/>
                    </a:xfrm>
                    <a:prstGeom prst="rect">
                      <a:avLst/>
                    </a:prstGeom>
                  </pic:spPr>
                </pic:pic>
              </a:graphicData>
            </a:graphic>
          </wp:inline>
        </w:drawing>
      </w:r>
    </w:p>
    <w:p w14:paraId="3C1DF080" w14:textId="40B2942A" w:rsidR="0042737D" w:rsidRDefault="0042737D" w:rsidP="0042737D">
      <w:pPr>
        <w:pStyle w:val="Paragraphedeliste"/>
        <w:numPr>
          <w:ilvl w:val="2"/>
          <w:numId w:val="2"/>
        </w:numPr>
      </w:pPr>
      <w:r>
        <w:t>Ici, les personnes qui ne souhaitent pas être sur l’annuaire peuvent être inquiète quant à la confidentialité sur internet</w:t>
      </w:r>
    </w:p>
    <w:p w14:paraId="4B3C518A" w14:textId="4D4911A0" w:rsidR="0042737D" w:rsidRDefault="0042737D" w:rsidP="0042737D">
      <w:pPr>
        <w:pStyle w:val="Paragraphedeliste"/>
        <w:numPr>
          <w:ilvl w:val="3"/>
          <w:numId w:val="2"/>
        </w:numPr>
      </w:pPr>
      <w:r>
        <w:t>Donc 42% est sous-doute sous-estimé</w:t>
      </w:r>
    </w:p>
    <w:p w14:paraId="51DAF323" w14:textId="2E6D16C6" w:rsidR="002A7736" w:rsidRDefault="002A7736" w:rsidP="002A7736">
      <w:pPr>
        <w:pStyle w:val="Titre3"/>
      </w:pPr>
      <w:bookmarkStart w:id="53" w:name="_Toc193640079"/>
      <w:r>
        <w:t>Identification</w:t>
      </w:r>
      <w:bookmarkEnd w:id="53"/>
    </w:p>
    <w:p w14:paraId="2E6D4331" w14:textId="30346CDF" w:rsidR="002A7736" w:rsidRDefault="002A7736" w:rsidP="002A7736">
      <w:pPr>
        <w:pStyle w:val="Paragraphedeliste"/>
        <w:numPr>
          <w:ilvl w:val="0"/>
          <w:numId w:val="2"/>
        </w:numPr>
      </w:pPr>
      <w:r>
        <w:t>Important d’identifier les sources potentielles d’erreur ou biais lors de la planification d’une enquête par sondage</w:t>
      </w:r>
    </w:p>
    <w:p w14:paraId="79860209" w14:textId="651A5B9E" w:rsidR="002A7736" w:rsidRDefault="002A7736" w:rsidP="002A7736">
      <w:pPr>
        <w:pStyle w:val="Paragraphedeliste"/>
        <w:numPr>
          <w:ilvl w:val="1"/>
          <w:numId w:val="2"/>
        </w:numPr>
      </w:pPr>
      <w:r>
        <w:t>Cause d’erreur liée à la méthodologie utilisée</w:t>
      </w:r>
    </w:p>
    <w:p w14:paraId="24E872EA" w14:textId="5B595AB8" w:rsidR="002A7736" w:rsidRDefault="002A7736" w:rsidP="002A7736">
      <w:pPr>
        <w:pStyle w:val="Paragraphedeliste"/>
        <w:numPr>
          <w:ilvl w:val="1"/>
          <w:numId w:val="2"/>
        </w:numPr>
      </w:pPr>
      <w:r>
        <w:t>Entraînent des erreurs dans l’estimation des paramètres</w:t>
      </w:r>
    </w:p>
    <w:p w14:paraId="7579193E" w14:textId="4880797E" w:rsidR="008140A8" w:rsidRDefault="008140A8" w:rsidP="008140A8">
      <w:pPr>
        <w:pStyle w:val="Titre2"/>
      </w:pPr>
      <w:bookmarkStart w:id="54" w:name="_Toc193640080"/>
      <w:r>
        <w:lastRenderedPageBreak/>
        <w:t>Echantillonnage</w:t>
      </w:r>
      <w:bookmarkEnd w:id="54"/>
    </w:p>
    <w:p w14:paraId="7FE6C09D" w14:textId="4025C566" w:rsidR="00060A56" w:rsidRDefault="00060A56" w:rsidP="00060A56">
      <w:pPr>
        <w:pStyle w:val="Titre3"/>
      </w:pPr>
      <w:bookmarkStart w:id="55" w:name="_Toc193640081"/>
      <w:r>
        <w:t>Différentes techniques</w:t>
      </w:r>
      <w:bookmarkEnd w:id="55"/>
    </w:p>
    <w:p w14:paraId="76806084" w14:textId="55C4C12B" w:rsidR="006235F2" w:rsidRDefault="006235F2" w:rsidP="006235F2">
      <w:pPr>
        <w:pStyle w:val="Paragraphedeliste"/>
        <w:numPr>
          <w:ilvl w:val="0"/>
          <w:numId w:val="2"/>
        </w:numPr>
      </w:pPr>
      <w:r>
        <w:t>Les méthodes d’échantillonnage correspondent aux différentes manières de constituer un échantillon de la population étudiée</w:t>
      </w:r>
    </w:p>
    <w:p w14:paraId="666C51D9" w14:textId="7CD8FEC0" w:rsidR="006235F2" w:rsidRPr="006235F2" w:rsidRDefault="006235F2" w:rsidP="006235F2">
      <w:pPr>
        <w:pStyle w:val="Paragraphedeliste"/>
        <w:numPr>
          <w:ilvl w:val="0"/>
          <w:numId w:val="2"/>
        </w:numPr>
      </w:pPr>
      <w:r>
        <w:t>Il existe deux grands types de méthodes</w:t>
      </w:r>
    </w:p>
    <w:p w14:paraId="59339067" w14:textId="073C0FCA" w:rsidR="00060A56" w:rsidRDefault="00060A56" w:rsidP="006235F2">
      <w:pPr>
        <w:pStyle w:val="Paragraphedeliste"/>
        <w:numPr>
          <w:ilvl w:val="1"/>
          <w:numId w:val="2"/>
        </w:numPr>
      </w:pPr>
      <w:r>
        <w:t>Aléatoire</w:t>
      </w:r>
    </w:p>
    <w:p w14:paraId="1241B82C" w14:textId="09D99112" w:rsidR="00060A56" w:rsidRDefault="00060A56" w:rsidP="006235F2">
      <w:pPr>
        <w:pStyle w:val="Paragraphedeliste"/>
        <w:numPr>
          <w:ilvl w:val="1"/>
          <w:numId w:val="2"/>
        </w:numPr>
      </w:pPr>
      <w:r>
        <w:t>Non aléatoire</w:t>
      </w:r>
    </w:p>
    <w:p w14:paraId="6A10EF7C" w14:textId="07946113" w:rsidR="006235F2" w:rsidRDefault="006235F2" w:rsidP="006235F2">
      <w:pPr>
        <w:pStyle w:val="Paragraphedeliste"/>
        <w:numPr>
          <w:ilvl w:val="2"/>
          <w:numId w:val="2"/>
        </w:numPr>
      </w:pPr>
      <w:r>
        <w:t>L’échantillon peut ne pas être représentatif de la population</w:t>
      </w:r>
    </w:p>
    <w:p w14:paraId="1A89F83A" w14:textId="6517C406" w:rsidR="006235F2" w:rsidRDefault="006235F2" w:rsidP="006235F2">
      <w:pPr>
        <w:pStyle w:val="Paragraphedeliste"/>
        <w:numPr>
          <w:ilvl w:val="3"/>
          <w:numId w:val="2"/>
        </w:numPr>
      </w:pPr>
      <w:r>
        <w:t>Cad ne pas posséder les mêmes caractéristiques que la population que l’on souhaite étudier</w:t>
      </w:r>
    </w:p>
    <w:p w14:paraId="07994B03" w14:textId="41E61F23" w:rsidR="006235F2" w:rsidRDefault="006235F2" w:rsidP="006235F2">
      <w:pPr>
        <w:pStyle w:val="Paragraphedeliste"/>
        <w:numPr>
          <w:ilvl w:val="3"/>
          <w:numId w:val="2"/>
        </w:numPr>
      </w:pPr>
      <w:r>
        <w:t>Les résultats obtenus ne peuvent alors être extrapolés à la population</w:t>
      </w:r>
    </w:p>
    <w:p w14:paraId="63438EDA" w14:textId="03BF5431" w:rsidR="006235F2" w:rsidRDefault="006235F2" w:rsidP="006235F2">
      <w:pPr>
        <w:pStyle w:val="Paragraphedeliste"/>
        <w:numPr>
          <w:ilvl w:val="3"/>
          <w:numId w:val="2"/>
        </w:numPr>
      </w:pPr>
      <w:r>
        <w:t>L’étude est dite biaisés et non valide</w:t>
      </w:r>
    </w:p>
    <w:p w14:paraId="4BA2ACEB" w14:textId="4BB69714" w:rsidR="006235F2" w:rsidRDefault="006235F2" w:rsidP="006235F2">
      <w:pPr>
        <w:pStyle w:val="Paragraphedeliste"/>
        <w:numPr>
          <w:ilvl w:val="4"/>
          <w:numId w:val="2"/>
        </w:numPr>
      </w:pPr>
      <w:r>
        <w:t>Biais</w:t>
      </w:r>
    </w:p>
    <w:p w14:paraId="336FFB04" w14:textId="4566081A" w:rsidR="006235F2" w:rsidRPr="00060A56" w:rsidRDefault="006235F2" w:rsidP="006235F2">
      <w:pPr>
        <w:pStyle w:val="Paragraphedeliste"/>
        <w:numPr>
          <w:ilvl w:val="5"/>
          <w:numId w:val="2"/>
        </w:numPr>
      </w:pPr>
      <w:r>
        <w:t>Erreur systématique dans l’estimation d’un paramètre</w:t>
      </w:r>
    </w:p>
    <w:p w14:paraId="236FA3E9" w14:textId="7E358EBF" w:rsidR="008140A8" w:rsidRDefault="008140A8" w:rsidP="008140A8">
      <w:pPr>
        <w:pStyle w:val="Titre3"/>
      </w:pPr>
      <w:bookmarkStart w:id="56" w:name="_Toc193640082"/>
      <w:r>
        <w:t>Techniques pour un échantillonnage aléatoire sans biais</w:t>
      </w:r>
      <w:bookmarkEnd w:id="56"/>
    </w:p>
    <w:p w14:paraId="11B17DCE" w14:textId="592168A2" w:rsidR="00060A56" w:rsidRDefault="00060A56" w:rsidP="00060A56">
      <w:pPr>
        <w:pStyle w:val="Paragraphedeliste"/>
        <w:numPr>
          <w:ilvl w:val="0"/>
          <w:numId w:val="2"/>
        </w:numPr>
        <w:rPr>
          <w:b/>
          <w:bCs/>
        </w:rPr>
      </w:pPr>
      <w:r w:rsidRPr="00060A56">
        <w:rPr>
          <w:b/>
          <w:bCs/>
        </w:rPr>
        <w:t>Echantillon aléatoire simple</w:t>
      </w:r>
    </w:p>
    <w:p w14:paraId="6AE90001" w14:textId="5FC38FC0" w:rsidR="00F926C1" w:rsidRPr="00F926C1" w:rsidRDefault="00F926C1" w:rsidP="00F926C1">
      <w:pPr>
        <w:pStyle w:val="Paragraphedeliste"/>
        <w:numPr>
          <w:ilvl w:val="1"/>
          <w:numId w:val="2"/>
        </w:numPr>
      </w:pPr>
      <w:r w:rsidRPr="00F926C1">
        <w:t>Tous les éléments de la population ont la même probabilité de faire partie de l’échantillon</w:t>
      </w:r>
    </w:p>
    <w:p w14:paraId="37721F75" w14:textId="2457CBC3" w:rsidR="00060A56" w:rsidRDefault="00060A56" w:rsidP="00060A56">
      <w:pPr>
        <w:pStyle w:val="Paragraphedeliste"/>
        <w:numPr>
          <w:ilvl w:val="1"/>
          <w:numId w:val="2"/>
        </w:numPr>
      </w:pPr>
      <w:r>
        <w:t>Attribuer un nombre à chaque individu de la population</w:t>
      </w:r>
    </w:p>
    <w:p w14:paraId="0453AFA2" w14:textId="6259EFAA" w:rsidR="00060A56" w:rsidRDefault="00060A56" w:rsidP="00060A56">
      <w:pPr>
        <w:pStyle w:val="Paragraphedeliste"/>
        <w:numPr>
          <w:ilvl w:val="2"/>
          <w:numId w:val="2"/>
        </w:numPr>
      </w:pPr>
      <w:r>
        <w:t>Puis génération d’une suite de nombres aléatoires</w:t>
      </w:r>
    </w:p>
    <w:p w14:paraId="1A72BD21" w14:textId="5DA6B759" w:rsidR="00060A56" w:rsidRDefault="00060A56" w:rsidP="00060A56">
      <w:pPr>
        <w:pStyle w:val="Paragraphedeliste"/>
        <w:numPr>
          <w:ilvl w:val="2"/>
          <w:numId w:val="2"/>
        </w:numPr>
      </w:pPr>
      <w:r>
        <w:t>Reste toujours une probabilité que l’échantillon sélectionné</w:t>
      </w:r>
    </w:p>
    <w:p w14:paraId="7D3EA293" w14:textId="72CD92AD" w:rsidR="00060A56" w:rsidRDefault="00060A56" w:rsidP="00060A56">
      <w:pPr>
        <w:pStyle w:val="Paragraphedeliste"/>
        <w:numPr>
          <w:ilvl w:val="3"/>
          <w:numId w:val="2"/>
        </w:numPr>
      </w:pPr>
      <w:r>
        <w:t>Ne représente pas totalement la population</w:t>
      </w:r>
    </w:p>
    <w:p w14:paraId="13CC53E8" w14:textId="44BE4EDF" w:rsidR="00060A56" w:rsidRDefault="00060A56" w:rsidP="00060A56">
      <w:pPr>
        <w:pStyle w:val="Paragraphedeliste"/>
        <w:numPr>
          <w:ilvl w:val="3"/>
          <w:numId w:val="2"/>
        </w:numPr>
      </w:pPr>
      <w:r>
        <w:t>Inclus un biais de sélection</w:t>
      </w:r>
    </w:p>
    <w:p w14:paraId="02B0FEE8" w14:textId="087771C1" w:rsidR="00060A56" w:rsidRDefault="00060A56" w:rsidP="00060A56">
      <w:pPr>
        <w:pStyle w:val="Paragraphedeliste"/>
        <w:numPr>
          <w:ilvl w:val="0"/>
          <w:numId w:val="2"/>
        </w:numPr>
        <w:rPr>
          <w:b/>
          <w:bCs/>
        </w:rPr>
      </w:pPr>
      <w:r w:rsidRPr="00060A56">
        <w:rPr>
          <w:b/>
          <w:bCs/>
        </w:rPr>
        <w:t xml:space="preserve">Echantillon </w:t>
      </w:r>
      <w:r>
        <w:rPr>
          <w:b/>
          <w:bCs/>
        </w:rPr>
        <w:t xml:space="preserve">aléatoire </w:t>
      </w:r>
      <w:r w:rsidRPr="00060A56">
        <w:rPr>
          <w:b/>
          <w:bCs/>
        </w:rPr>
        <w:t>stratifié</w:t>
      </w:r>
    </w:p>
    <w:p w14:paraId="605EEB16" w14:textId="548C93D8" w:rsidR="00060A56" w:rsidRDefault="00060A56" w:rsidP="00060A56">
      <w:pPr>
        <w:pStyle w:val="Paragraphedeliste"/>
        <w:numPr>
          <w:ilvl w:val="1"/>
          <w:numId w:val="2"/>
        </w:numPr>
      </w:pPr>
      <w:r w:rsidRPr="00060A56">
        <w:t>Regrouper la population en différentes catégories</w:t>
      </w:r>
      <w:r w:rsidR="006235F2">
        <w:t xml:space="preserve"> homogènes (strates)</w:t>
      </w:r>
    </w:p>
    <w:p w14:paraId="0A4639A8" w14:textId="7AE0B9AB" w:rsidR="006235F2" w:rsidRDefault="006235F2" w:rsidP="006235F2">
      <w:pPr>
        <w:pStyle w:val="Paragraphedeliste"/>
        <w:numPr>
          <w:ilvl w:val="2"/>
          <w:numId w:val="2"/>
        </w:numPr>
      </w:pPr>
      <w:r>
        <w:t>Les strates sont définies selon un ou plusieurs critères</w:t>
      </w:r>
    </w:p>
    <w:p w14:paraId="4895D074" w14:textId="052E067D" w:rsidR="006235F2" w:rsidRDefault="006235F2" w:rsidP="006235F2">
      <w:pPr>
        <w:pStyle w:val="Paragraphedeliste"/>
        <w:numPr>
          <w:ilvl w:val="3"/>
          <w:numId w:val="2"/>
        </w:numPr>
      </w:pPr>
      <w:r>
        <w:t>Appelées variables d’intérêts</w:t>
      </w:r>
    </w:p>
    <w:p w14:paraId="5A2CC1BB" w14:textId="29D60630" w:rsidR="00060A56" w:rsidRDefault="00060A56" w:rsidP="00060A56">
      <w:pPr>
        <w:pStyle w:val="Paragraphedeliste"/>
        <w:numPr>
          <w:ilvl w:val="1"/>
          <w:numId w:val="2"/>
        </w:numPr>
      </w:pPr>
      <w:r>
        <w:t>Puis prélever au hasard un même nombre d’individus dans chaque catégorie</w:t>
      </w:r>
    </w:p>
    <w:p w14:paraId="3DB42A69" w14:textId="7DCEDBF9" w:rsidR="00060A56" w:rsidRDefault="00060A56" w:rsidP="00060A56">
      <w:pPr>
        <w:pStyle w:val="Paragraphedeliste"/>
        <w:numPr>
          <w:ilvl w:val="1"/>
          <w:numId w:val="2"/>
        </w:numPr>
      </w:pPr>
      <w:r>
        <w:t>Cette fois-ci, on diminue le risque de</w:t>
      </w:r>
    </w:p>
    <w:p w14:paraId="15FFEB1F" w14:textId="4E7F4160" w:rsidR="00060A56" w:rsidRDefault="00060A56" w:rsidP="00060A56">
      <w:pPr>
        <w:pStyle w:val="Paragraphedeliste"/>
        <w:numPr>
          <w:ilvl w:val="2"/>
          <w:numId w:val="2"/>
        </w:numPr>
      </w:pPr>
      <w:r>
        <w:t>Ne pas représenter totalement la population</w:t>
      </w:r>
    </w:p>
    <w:p w14:paraId="5996DA6E" w14:textId="1D2F2DEB" w:rsidR="00060A56" w:rsidRDefault="00060A56" w:rsidP="00060A56">
      <w:pPr>
        <w:pStyle w:val="Paragraphedeliste"/>
        <w:numPr>
          <w:ilvl w:val="2"/>
          <w:numId w:val="2"/>
        </w:numPr>
      </w:pPr>
      <w:r>
        <w:t>Limitation d’un biais de sélection qui pourrait induire une sur représentation ou sous-représentation d’une partie de la population</w:t>
      </w:r>
    </w:p>
    <w:p w14:paraId="28196423" w14:textId="5FDDFDE9" w:rsidR="006235F2" w:rsidRDefault="006235F2" w:rsidP="006235F2">
      <w:pPr>
        <w:pStyle w:val="Paragraphedeliste"/>
        <w:numPr>
          <w:ilvl w:val="1"/>
          <w:numId w:val="2"/>
        </w:numPr>
      </w:pPr>
      <w:r>
        <w:t>Méthode intéressante quand la population est hétérogène</w:t>
      </w:r>
    </w:p>
    <w:p w14:paraId="68F3CBBF" w14:textId="4064B2E6" w:rsidR="00060A56" w:rsidRDefault="00060A56" w:rsidP="00060A56">
      <w:pPr>
        <w:pStyle w:val="Paragraphedeliste"/>
        <w:numPr>
          <w:ilvl w:val="1"/>
          <w:numId w:val="2"/>
        </w:numPr>
      </w:pPr>
      <w:r>
        <w:t>Peut rester des biais</w:t>
      </w:r>
    </w:p>
    <w:p w14:paraId="564B91D1" w14:textId="77777777" w:rsidR="00060A56" w:rsidRDefault="00060A56" w:rsidP="00060A56">
      <w:pPr>
        <w:pStyle w:val="Paragraphedeliste"/>
        <w:numPr>
          <w:ilvl w:val="2"/>
          <w:numId w:val="2"/>
        </w:numPr>
      </w:pPr>
      <w:r>
        <w:t>Exemple</w:t>
      </w:r>
    </w:p>
    <w:p w14:paraId="66CDD6C0" w14:textId="32ED24E2" w:rsidR="00060A56" w:rsidRDefault="00060A56" w:rsidP="00060A56">
      <w:pPr>
        <w:pStyle w:val="Paragraphedeliste"/>
        <w:numPr>
          <w:ilvl w:val="3"/>
          <w:numId w:val="2"/>
        </w:numPr>
      </w:pPr>
      <w:r>
        <w:t xml:space="preserve">On stratifie la population d’un lycée en fonction des </w:t>
      </w:r>
      <w:r w:rsidR="00127FEB">
        <w:t>niveaux</w:t>
      </w:r>
    </w:p>
    <w:p w14:paraId="3519EB62" w14:textId="48A07A74" w:rsidR="00060A56" w:rsidRDefault="00060A56" w:rsidP="00060A56">
      <w:pPr>
        <w:pStyle w:val="Paragraphedeliste"/>
        <w:numPr>
          <w:ilvl w:val="4"/>
          <w:numId w:val="2"/>
        </w:numPr>
      </w:pPr>
      <w:r>
        <w:t>On peut obtenir plus de filles que de garçons</w:t>
      </w:r>
    </w:p>
    <w:p w14:paraId="035D1746" w14:textId="6AF3A308" w:rsidR="00127FEB" w:rsidRDefault="00127FEB" w:rsidP="00127FEB">
      <w:pPr>
        <w:pStyle w:val="Paragraphedeliste"/>
        <w:numPr>
          <w:ilvl w:val="1"/>
          <w:numId w:val="2"/>
        </w:numPr>
      </w:pPr>
      <w:r w:rsidRPr="00127FEB">
        <w:rPr>
          <w:noProof/>
        </w:rPr>
        <w:lastRenderedPageBreak/>
        <w:drawing>
          <wp:inline distT="0" distB="0" distL="0" distR="0" wp14:anchorId="0DB51130" wp14:editId="7122156F">
            <wp:extent cx="3538331" cy="1965739"/>
            <wp:effectExtent l="0" t="0" r="5080" b="0"/>
            <wp:docPr id="922041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195" name=""/>
                    <pic:cNvPicPr/>
                  </pic:nvPicPr>
                  <pic:blipFill>
                    <a:blip r:embed="rId120"/>
                    <a:stretch>
                      <a:fillRect/>
                    </a:stretch>
                  </pic:blipFill>
                  <pic:spPr>
                    <a:xfrm>
                      <a:off x="0" y="0"/>
                      <a:ext cx="3549252" cy="1971806"/>
                    </a:xfrm>
                    <a:prstGeom prst="rect">
                      <a:avLst/>
                    </a:prstGeom>
                  </pic:spPr>
                </pic:pic>
              </a:graphicData>
            </a:graphic>
          </wp:inline>
        </w:drawing>
      </w:r>
    </w:p>
    <w:p w14:paraId="7AF2C5F8" w14:textId="3ABE792D" w:rsidR="00060A56" w:rsidRDefault="00060A56" w:rsidP="00060A56">
      <w:pPr>
        <w:pStyle w:val="Paragraphedeliste"/>
        <w:numPr>
          <w:ilvl w:val="0"/>
          <w:numId w:val="2"/>
        </w:numPr>
        <w:rPr>
          <w:b/>
          <w:bCs/>
        </w:rPr>
      </w:pPr>
      <w:r w:rsidRPr="00060A56">
        <w:rPr>
          <w:b/>
          <w:bCs/>
        </w:rPr>
        <w:t>Echantillon</w:t>
      </w:r>
      <w:r>
        <w:rPr>
          <w:b/>
          <w:bCs/>
        </w:rPr>
        <w:t xml:space="preserve"> aléatoire</w:t>
      </w:r>
      <w:r w:rsidRPr="00060A56">
        <w:rPr>
          <w:b/>
          <w:bCs/>
        </w:rPr>
        <w:t xml:space="preserve"> par grappe</w:t>
      </w:r>
    </w:p>
    <w:p w14:paraId="611162B0" w14:textId="15FE79B1" w:rsidR="00060A56" w:rsidRDefault="00060A56" w:rsidP="00060A56">
      <w:pPr>
        <w:pStyle w:val="Paragraphedeliste"/>
        <w:numPr>
          <w:ilvl w:val="1"/>
          <w:numId w:val="2"/>
        </w:numPr>
      </w:pPr>
      <w:r w:rsidRPr="00060A56">
        <w:t xml:space="preserve">Les </w:t>
      </w:r>
      <w:r w:rsidR="00127FEB">
        <w:t>catégories</w:t>
      </w:r>
      <w:r w:rsidRPr="00060A56">
        <w:t xml:space="preserve"> sont </w:t>
      </w:r>
      <w:r w:rsidR="00127FEB">
        <w:t>subdivisées en sous-groupe</w:t>
      </w:r>
      <w:r w:rsidR="006235F2">
        <w:t xml:space="preserve"> ou grappes représentatifs de la population</w:t>
      </w:r>
    </w:p>
    <w:p w14:paraId="1FA4F2AC" w14:textId="1A07EDE6" w:rsidR="006235F2" w:rsidRDefault="006235F2" w:rsidP="00060A56">
      <w:pPr>
        <w:pStyle w:val="Paragraphedeliste"/>
        <w:numPr>
          <w:ilvl w:val="1"/>
          <w:numId w:val="2"/>
        </w:numPr>
      </w:pPr>
      <w:r>
        <w:t>On choisit aléatoirement certaines grappes et toutes les unités de ces grappes constituent l’échantillon</w:t>
      </w:r>
    </w:p>
    <w:p w14:paraId="4599D1E8" w14:textId="77777777" w:rsidR="006235F2" w:rsidRDefault="006235F2" w:rsidP="00060A56">
      <w:pPr>
        <w:pStyle w:val="Paragraphedeliste"/>
        <w:numPr>
          <w:ilvl w:val="1"/>
          <w:numId w:val="2"/>
        </w:numPr>
      </w:pPr>
      <w:r>
        <w:t xml:space="preserve">Méthode intéressante si </w:t>
      </w:r>
    </w:p>
    <w:p w14:paraId="19689136" w14:textId="609CE66C" w:rsidR="006235F2" w:rsidRDefault="006235F2" w:rsidP="006235F2">
      <w:pPr>
        <w:pStyle w:val="Paragraphedeliste"/>
        <w:numPr>
          <w:ilvl w:val="2"/>
          <w:numId w:val="2"/>
        </w:numPr>
      </w:pPr>
      <w:r>
        <w:t>Les grappes sont semblables entre-elles et</w:t>
      </w:r>
    </w:p>
    <w:p w14:paraId="12407F6D" w14:textId="721869A9" w:rsidR="006235F2" w:rsidRDefault="006235F2" w:rsidP="006235F2">
      <w:pPr>
        <w:pStyle w:val="Paragraphedeliste"/>
        <w:numPr>
          <w:ilvl w:val="2"/>
          <w:numId w:val="2"/>
        </w:numPr>
      </w:pPr>
      <w:r>
        <w:t>Les individus sont hétérogènes</w:t>
      </w:r>
    </w:p>
    <w:p w14:paraId="55A4CC53" w14:textId="594E2F0A" w:rsidR="00127FEB" w:rsidRDefault="00127FEB" w:rsidP="00127FEB">
      <w:pPr>
        <w:pStyle w:val="Paragraphedeliste"/>
        <w:numPr>
          <w:ilvl w:val="2"/>
          <w:numId w:val="2"/>
        </w:numPr>
      </w:pPr>
      <w:r>
        <w:t>Exemple</w:t>
      </w:r>
    </w:p>
    <w:p w14:paraId="788FF067" w14:textId="1D940611" w:rsidR="00127FEB" w:rsidRDefault="00127FEB" w:rsidP="00127FEB">
      <w:pPr>
        <w:pStyle w:val="Paragraphedeliste"/>
        <w:numPr>
          <w:ilvl w:val="3"/>
          <w:numId w:val="2"/>
        </w:numPr>
      </w:pPr>
      <w:r>
        <w:t>On sélectionne une classe au hasard dans chaque niveau pour garder une proportion garçon/fille équivalente à celle de la population</w:t>
      </w:r>
    </w:p>
    <w:p w14:paraId="30AD3A73" w14:textId="33D02BE7" w:rsidR="00127FEB" w:rsidRDefault="00127FEB" w:rsidP="00127FEB">
      <w:pPr>
        <w:pStyle w:val="Paragraphedeliste"/>
        <w:numPr>
          <w:ilvl w:val="1"/>
          <w:numId w:val="2"/>
        </w:numPr>
      </w:pPr>
      <w:r w:rsidRPr="00127FEB">
        <w:rPr>
          <w:noProof/>
        </w:rPr>
        <w:drawing>
          <wp:inline distT="0" distB="0" distL="0" distR="0" wp14:anchorId="6FBEF0A0" wp14:editId="7FB23704">
            <wp:extent cx="3132814" cy="1697164"/>
            <wp:effectExtent l="0" t="0" r="0" b="0"/>
            <wp:docPr id="113516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5562" name=""/>
                    <pic:cNvPicPr/>
                  </pic:nvPicPr>
                  <pic:blipFill>
                    <a:blip r:embed="rId121"/>
                    <a:stretch>
                      <a:fillRect/>
                    </a:stretch>
                  </pic:blipFill>
                  <pic:spPr>
                    <a:xfrm>
                      <a:off x="0" y="0"/>
                      <a:ext cx="3141512" cy="1701876"/>
                    </a:xfrm>
                    <a:prstGeom prst="rect">
                      <a:avLst/>
                    </a:prstGeom>
                  </pic:spPr>
                </pic:pic>
              </a:graphicData>
            </a:graphic>
          </wp:inline>
        </w:drawing>
      </w:r>
    </w:p>
    <w:p w14:paraId="19C3BAC0" w14:textId="31F4E349" w:rsidR="006235F2" w:rsidRPr="006235F2" w:rsidRDefault="006235F2" w:rsidP="006235F2">
      <w:pPr>
        <w:pStyle w:val="Paragraphedeliste"/>
        <w:numPr>
          <w:ilvl w:val="0"/>
          <w:numId w:val="2"/>
        </w:numPr>
        <w:rPr>
          <w:b/>
          <w:bCs/>
        </w:rPr>
      </w:pPr>
      <w:r w:rsidRPr="006235F2">
        <w:rPr>
          <w:b/>
          <w:bCs/>
        </w:rPr>
        <w:t>Echantillon aléatoire systématique</w:t>
      </w:r>
    </w:p>
    <w:p w14:paraId="15BDEB34" w14:textId="61C9C778" w:rsidR="006235F2" w:rsidRDefault="006235F2" w:rsidP="006235F2">
      <w:pPr>
        <w:pStyle w:val="Paragraphedeliste"/>
        <w:numPr>
          <w:ilvl w:val="1"/>
          <w:numId w:val="2"/>
        </w:numPr>
      </w:pPr>
      <w:r>
        <w:t>Dans la population, les unités sont numérotées</w:t>
      </w:r>
    </w:p>
    <w:p w14:paraId="45E75EB7" w14:textId="49DC9FB7" w:rsidR="006235F2" w:rsidRDefault="006235F2" w:rsidP="006235F2">
      <w:pPr>
        <w:pStyle w:val="Paragraphedeliste"/>
        <w:numPr>
          <w:ilvl w:val="1"/>
          <w:numId w:val="2"/>
        </w:numPr>
      </w:pPr>
      <w:r>
        <w:t>On choisit une unité au hasard parmi les k premières, puis on sélectionne chaque kième unité pour former l’échantillon</w:t>
      </w:r>
    </w:p>
    <w:p w14:paraId="4C7269A5" w14:textId="1E7A00B8" w:rsidR="00127FEB" w:rsidRDefault="00127FEB" w:rsidP="00127FEB">
      <w:pPr>
        <w:pStyle w:val="Titre3"/>
      </w:pPr>
      <w:bookmarkStart w:id="57" w:name="_Toc193640083"/>
      <w:r>
        <w:t>Techniques pour un échantillonnage non aléatoire</w:t>
      </w:r>
      <w:bookmarkEnd w:id="57"/>
    </w:p>
    <w:p w14:paraId="2799D4D0" w14:textId="446668D2" w:rsidR="00127FEB" w:rsidRDefault="00127FEB" w:rsidP="00127FEB">
      <w:pPr>
        <w:pStyle w:val="Paragraphedeliste"/>
        <w:numPr>
          <w:ilvl w:val="0"/>
          <w:numId w:val="2"/>
        </w:numPr>
        <w:rPr>
          <w:b/>
          <w:bCs/>
        </w:rPr>
      </w:pPr>
      <w:r>
        <w:rPr>
          <w:b/>
          <w:bCs/>
        </w:rPr>
        <w:t xml:space="preserve">Echantillon </w:t>
      </w:r>
      <w:r w:rsidRPr="00127FEB">
        <w:rPr>
          <w:b/>
          <w:bCs/>
        </w:rPr>
        <w:t>A participation volontaire</w:t>
      </w:r>
    </w:p>
    <w:p w14:paraId="5DA22933" w14:textId="5F0D47A1" w:rsidR="00127FEB" w:rsidRDefault="00127FEB" w:rsidP="00127FEB">
      <w:pPr>
        <w:pStyle w:val="Paragraphedeliste"/>
        <w:numPr>
          <w:ilvl w:val="1"/>
          <w:numId w:val="2"/>
        </w:numPr>
      </w:pPr>
      <w:r w:rsidRPr="00127FEB">
        <w:t>Forte change d’introduire des biais</w:t>
      </w:r>
    </w:p>
    <w:p w14:paraId="2869C1DE" w14:textId="0315B92C" w:rsidR="00127FEB" w:rsidRPr="00127FEB" w:rsidRDefault="00127FEB" w:rsidP="00127FEB">
      <w:pPr>
        <w:pStyle w:val="Paragraphedeliste"/>
        <w:numPr>
          <w:ilvl w:val="0"/>
          <w:numId w:val="2"/>
        </w:numPr>
        <w:rPr>
          <w:b/>
          <w:bCs/>
        </w:rPr>
      </w:pPr>
      <w:r w:rsidRPr="00127FEB">
        <w:rPr>
          <w:b/>
          <w:bCs/>
        </w:rPr>
        <w:t>Echantillon de convenance</w:t>
      </w:r>
    </w:p>
    <w:p w14:paraId="02B6D4F2" w14:textId="70C106C2" w:rsidR="00127FEB" w:rsidRDefault="00127FEB" w:rsidP="00127FEB">
      <w:pPr>
        <w:pStyle w:val="Paragraphedeliste"/>
        <w:numPr>
          <w:ilvl w:val="1"/>
          <w:numId w:val="2"/>
        </w:numPr>
      </w:pPr>
      <w:r>
        <w:t>Pratique à constituer</w:t>
      </w:r>
    </w:p>
    <w:p w14:paraId="3B1CE4B3" w14:textId="09AA47F7" w:rsidR="00127FEB" w:rsidRDefault="00127FEB" w:rsidP="00127FEB">
      <w:pPr>
        <w:pStyle w:val="Paragraphedeliste"/>
        <w:numPr>
          <w:ilvl w:val="1"/>
          <w:numId w:val="2"/>
        </w:numPr>
      </w:pPr>
      <w:r>
        <w:t>« Je prends les 100 premiers élèves »</w:t>
      </w:r>
    </w:p>
    <w:p w14:paraId="420F395B" w14:textId="51AA346E" w:rsidR="00127FEB" w:rsidRDefault="00127FEB" w:rsidP="00127FEB">
      <w:pPr>
        <w:pStyle w:val="Paragraphedeliste"/>
        <w:numPr>
          <w:ilvl w:val="2"/>
          <w:numId w:val="2"/>
        </w:numPr>
      </w:pPr>
      <w:r>
        <w:t>Mes les 100 premiers sont peut-être les plus motivés</w:t>
      </w:r>
    </w:p>
    <w:p w14:paraId="64F04B6F" w14:textId="071B4319" w:rsidR="00EB0855" w:rsidRDefault="00EB0855" w:rsidP="00EB0855">
      <w:pPr>
        <w:pStyle w:val="Titre1"/>
      </w:pPr>
      <w:bookmarkStart w:id="58" w:name="_Toc193640084"/>
      <w:r>
        <w:lastRenderedPageBreak/>
        <w:t>TYPES d’ETUDES</w:t>
      </w:r>
      <w:bookmarkEnd w:id="58"/>
    </w:p>
    <w:p w14:paraId="1558E86E" w14:textId="13C1C6EA" w:rsidR="00EB0855" w:rsidRDefault="00EB0855" w:rsidP="00EB0855">
      <w:pPr>
        <w:pStyle w:val="Titre2"/>
      </w:pPr>
      <w:bookmarkStart w:id="59" w:name="_Toc193640085"/>
      <w:r>
        <w:t>Généralités</w:t>
      </w:r>
      <w:bookmarkEnd w:id="59"/>
    </w:p>
    <w:p w14:paraId="5F9C0871" w14:textId="0F4570CE" w:rsidR="00EB0855" w:rsidRDefault="00EB0855" w:rsidP="00EB0855">
      <w:pPr>
        <w:pStyle w:val="Paragraphedeliste"/>
        <w:numPr>
          <w:ilvl w:val="0"/>
          <w:numId w:val="2"/>
        </w:numPr>
      </w:pPr>
      <w:r>
        <w:t>Etude statistique</w:t>
      </w:r>
    </w:p>
    <w:p w14:paraId="42A86A6A" w14:textId="55E85410" w:rsidR="00EB0855" w:rsidRDefault="00EB0855" w:rsidP="00EB0855">
      <w:pPr>
        <w:pStyle w:val="Paragraphedeliste"/>
        <w:numPr>
          <w:ilvl w:val="1"/>
          <w:numId w:val="2"/>
        </w:numPr>
      </w:pPr>
      <w:r>
        <w:t>Collecter des données pour en tirer des conclusions</w:t>
      </w:r>
    </w:p>
    <w:p w14:paraId="7F10ECF8" w14:textId="3D1EEF68" w:rsidR="00473E1C" w:rsidRDefault="00473E1C" w:rsidP="00473E1C">
      <w:pPr>
        <w:pStyle w:val="Paragraphedeliste"/>
        <w:numPr>
          <w:ilvl w:val="0"/>
          <w:numId w:val="2"/>
        </w:numPr>
      </w:pPr>
      <w:r>
        <w:t>Existe 3 types d’études</w:t>
      </w:r>
    </w:p>
    <w:p w14:paraId="4ED2A069" w14:textId="0AE6D21A" w:rsidR="00473E1C" w:rsidRDefault="00473E1C" w:rsidP="00473E1C">
      <w:pPr>
        <w:pStyle w:val="Paragraphedeliste"/>
        <w:numPr>
          <w:ilvl w:val="1"/>
          <w:numId w:val="2"/>
        </w:numPr>
        <w:rPr>
          <w:b/>
          <w:bCs/>
        </w:rPr>
      </w:pPr>
      <w:r w:rsidRPr="00D77368">
        <w:rPr>
          <w:b/>
          <w:bCs/>
        </w:rPr>
        <w:t>Echantillonnage</w:t>
      </w:r>
    </w:p>
    <w:p w14:paraId="2BB83BD4" w14:textId="3FF2EBD5" w:rsidR="00D77368" w:rsidRDefault="00D77368" w:rsidP="00D77368">
      <w:pPr>
        <w:pStyle w:val="Paragraphedeliste"/>
        <w:numPr>
          <w:ilvl w:val="2"/>
          <w:numId w:val="2"/>
        </w:numPr>
      </w:pPr>
      <w:r w:rsidRPr="00D77368">
        <w:t xml:space="preserve">Quand on cherche à estimer un paramètre </w:t>
      </w:r>
      <w:r>
        <w:t>d’une</w:t>
      </w:r>
      <w:r w:rsidRPr="00D77368">
        <w:t xml:space="preserve"> population</w:t>
      </w:r>
      <w:r>
        <w:t xml:space="preserve"> à partir d’un prélèvement d’échantillon</w:t>
      </w:r>
    </w:p>
    <w:p w14:paraId="0026DD29" w14:textId="20C6F92E" w:rsidR="00D77368" w:rsidRDefault="00D77368" w:rsidP="00D77368">
      <w:pPr>
        <w:pStyle w:val="Paragraphedeliste"/>
        <w:numPr>
          <w:ilvl w:val="3"/>
          <w:numId w:val="2"/>
        </w:numPr>
      </w:pPr>
      <w:r>
        <w:t>Existe plusieurs manières de prélever l’échantillon</w:t>
      </w:r>
    </w:p>
    <w:p w14:paraId="45F877C5" w14:textId="0DC92582" w:rsidR="00D77368" w:rsidRPr="00D77368" w:rsidRDefault="00D77368" w:rsidP="00D77368">
      <w:pPr>
        <w:pStyle w:val="Paragraphedeliste"/>
        <w:numPr>
          <w:ilvl w:val="4"/>
          <w:numId w:val="2"/>
        </w:numPr>
      </w:pPr>
      <w:r>
        <w:t>Faire attention aux biais</w:t>
      </w:r>
    </w:p>
    <w:p w14:paraId="752FD5CA" w14:textId="1A5E24C4" w:rsidR="00473E1C" w:rsidRDefault="00473E1C" w:rsidP="00473E1C">
      <w:pPr>
        <w:pStyle w:val="Paragraphedeliste"/>
        <w:numPr>
          <w:ilvl w:val="1"/>
          <w:numId w:val="2"/>
        </w:numPr>
        <w:rPr>
          <w:b/>
          <w:bCs/>
        </w:rPr>
      </w:pPr>
      <w:r w:rsidRPr="00D77368">
        <w:rPr>
          <w:b/>
          <w:bCs/>
        </w:rPr>
        <w:t>Etude observationnelle</w:t>
      </w:r>
    </w:p>
    <w:p w14:paraId="10F2559A" w14:textId="23443BD0" w:rsidR="004A75D3" w:rsidRDefault="004A75D3" w:rsidP="004A75D3">
      <w:pPr>
        <w:pStyle w:val="Paragraphedeliste"/>
        <w:numPr>
          <w:ilvl w:val="2"/>
          <w:numId w:val="2"/>
        </w:numPr>
      </w:pPr>
      <w:r w:rsidRPr="004A75D3">
        <w:t>Quand on essaie de déterminer s</w:t>
      </w:r>
      <w:r>
        <w:t>’</w:t>
      </w:r>
      <w:r w:rsidRPr="004A75D3">
        <w:t xml:space="preserve">il existe une </w:t>
      </w:r>
      <w:r w:rsidR="00672D14">
        <w:t>corrélation</w:t>
      </w:r>
      <w:r w:rsidRPr="004A75D3">
        <w:t xml:space="preserve"> entre des </w:t>
      </w:r>
      <w:r>
        <w:t>paramètres différents</w:t>
      </w:r>
    </w:p>
    <w:p w14:paraId="5AD127CB" w14:textId="612B5557" w:rsidR="00E53159" w:rsidRDefault="00E53159" w:rsidP="004A75D3">
      <w:pPr>
        <w:pStyle w:val="Paragraphedeliste"/>
        <w:numPr>
          <w:ilvl w:val="2"/>
          <w:numId w:val="2"/>
        </w:numPr>
      </w:pPr>
      <w:r>
        <w:t>On recueille l’information relative à une population à partir d’un échantillon d’individus</w:t>
      </w:r>
    </w:p>
    <w:p w14:paraId="1847F2D8" w14:textId="31FD185B" w:rsidR="004A75D3" w:rsidRDefault="004A75D3" w:rsidP="00E978D5">
      <w:pPr>
        <w:pStyle w:val="Paragraphedeliste"/>
        <w:numPr>
          <w:ilvl w:val="3"/>
          <w:numId w:val="2"/>
        </w:numPr>
      </w:pPr>
      <w:r>
        <w:t>Attention, corrélation différente de causalité</w:t>
      </w:r>
    </w:p>
    <w:p w14:paraId="649AADBE" w14:textId="5E635E0F" w:rsidR="004A75D3" w:rsidRDefault="004A75D3" w:rsidP="004A75D3">
      <w:pPr>
        <w:pStyle w:val="Paragraphedeliste"/>
        <w:numPr>
          <w:ilvl w:val="4"/>
          <w:numId w:val="2"/>
        </w:numPr>
      </w:pPr>
      <w:r>
        <w:t xml:space="preserve">Attention aux </w:t>
      </w:r>
      <w:r w:rsidRPr="00672D14">
        <w:rPr>
          <w:b/>
          <w:bCs/>
        </w:rPr>
        <w:t>facteurs de confusion</w:t>
      </w:r>
      <w:r>
        <w:t xml:space="preserve"> (facteur confondant, variable confondante, variable cachée)</w:t>
      </w:r>
    </w:p>
    <w:p w14:paraId="151CC456" w14:textId="70E00D19" w:rsidR="004A75D3" w:rsidRPr="004A75D3" w:rsidRDefault="004A75D3" w:rsidP="004A75D3">
      <w:pPr>
        <w:pStyle w:val="Paragraphedeliste"/>
        <w:numPr>
          <w:ilvl w:val="5"/>
          <w:numId w:val="2"/>
        </w:numPr>
      </w:pPr>
      <w:r>
        <w:t>Influence à la fois la variable dépendante et les variables explicatives</w:t>
      </w:r>
    </w:p>
    <w:p w14:paraId="49ECE39F" w14:textId="6E4D1877" w:rsidR="00473E1C" w:rsidRDefault="00473E1C" w:rsidP="00473E1C">
      <w:pPr>
        <w:pStyle w:val="Paragraphedeliste"/>
        <w:numPr>
          <w:ilvl w:val="1"/>
          <w:numId w:val="2"/>
        </w:numPr>
        <w:rPr>
          <w:b/>
          <w:bCs/>
        </w:rPr>
      </w:pPr>
      <w:r w:rsidRPr="00D77368">
        <w:rPr>
          <w:b/>
          <w:bCs/>
        </w:rPr>
        <w:t>Etudes expérimentales</w:t>
      </w:r>
    </w:p>
    <w:p w14:paraId="6BAF1159" w14:textId="0141FC05" w:rsidR="00672D14" w:rsidRDefault="00672D14" w:rsidP="00672D14">
      <w:pPr>
        <w:pStyle w:val="Paragraphedeliste"/>
        <w:numPr>
          <w:ilvl w:val="2"/>
          <w:numId w:val="2"/>
        </w:numPr>
      </w:pPr>
      <w:r w:rsidRPr="00672D14">
        <w:t>Vérifier si une relation de corrélation est une relation de cause à effet</w:t>
      </w:r>
    </w:p>
    <w:p w14:paraId="021B682E" w14:textId="2CDF8EDB" w:rsidR="00280045" w:rsidRDefault="00280045" w:rsidP="00672D14">
      <w:pPr>
        <w:pStyle w:val="Paragraphedeliste"/>
        <w:numPr>
          <w:ilvl w:val="2"/>
          <w:numId w:val="2"/>
        </w:numPr>
      </w:pPr>
      <w:r>
        <w:t>Un seul paramètre de la population caractéristique est modifié pour mettre en évidence ses effets sur un autre paramètre</w:t>
      </w:r>
    </w:p>
    <w:p w14:paraId="2AC2C3B7" w14:textId="44240FA5" w:rsidR="00672D14" w:rsidRDefault="00672D14" w:rsidP="00672D14">
      <w:pPr>
        <w:pStyle w:val="Paragraphedeliste"/>
        <w:numPr>
          <w:ilvl w:val="2"/>
          <w:numId w:val="2"/>
        </w:numPr>
      </w:pPr>
      <w:r>
        <w:t>Expérience contrôlée</w:t>
      </w:r>
    </w:p>
    <w:p w14:paraId="38FAC81A" w14:textId="50641464" w:rsidR="00672D14" w:rsidRDefault="00672D14" w:rsidP="00672D14">
      <w:pPr>
        <w:pStyle w:val="Paragraphedeliste"/>
        <w:numPr>
          <w:ilvl w:val="3"/>
          <w:numId w:val="2"/>
        </w:numPr>
      </w:pPr>
      <w:r>
        <w:t>1 groupe de contrôle (groupe témoin)</w:t>
      </w:r>
    </w:p>
    <w:p w14:paraId="62BF9D0A" w14:textId="77A01142" w:rsidR="00E40DB3" w:rsidRDefault="00E40DB3" w:rsidP="00E40DB3">
      <w:pPr>
        <w:pStyle w:val="Paragraphedeliste"/>
        <w:numPr>
          <w:ilvl w:val="4"/>
          <w:numId w:val="2"/>
        </w:numPr>
      </w:pPr>
      <w:r>
        <w:t>Avec paramètres imposés</w:t>
      </w:r>
    </w:p>
    <w:p w14:paraId="26C7C034" w14:textId="4AC0C11E" w:rsidR="00672D14" w:rsidRDefault="00672D14" w:rsidP="00672D14">
      <w:pPr>
        <w:pStyle w:val="Paragraphedeliste"/>
        <w:numPr>
          <w:ilvl w:val="3"/>
          <w:numId w:val="2"/>
        </w:numPr>
      </w:pPr>
      <w:r>
        <w:t>1 groupe de traitement</w:t>
      </w:r>
      <w:r w:rsidR="00280045">
        <w:t xml:space="preserve"> (groupe expérimental)</w:t>
      </w:r>
    </w:p>
    <w:p w14:paraId="1EE7555D" w14:textId="1634A1DB" w:rsidR="00E40DB3" w:rsidRDefault="00E40DB3" w:rsidP="00E40DB3">
      <w:pPr>
        <w:pStyle w:val="Paragraphedeliste"/>
        <w:numPr>
          <w:ilvl w:val="4"/>
          <w:numId w:val="2"/>
        </w:numPr>
      </w:pPr>
      <w:r>
        <w:t>Avec paramètres imposés</w:t>
      </w:r>
    </w:p>
    <w:p w14:paraId="09363DDD" w14:textId="5E69B54F" w:rsidR="00E40DB3" w:rsidRDefault="00E40DB3" w:rsidP="00E40DB3">
      <w:pPr>
        <w:pStyle w:val="Paragraphedeliste"/>
        <w:numPr>
          <w:ilvl w:val="2"/>
          <w:numId w:val="2"/>
        </w:numPr>
      </w:pPr>
      <w:r>
        <w:t xml:space="preserve">Répartition </w:t>
      </w:r>
      <w:r w:rsidR="00E53159">
        <w:t xml:space="preserve">aléatoire </w:t>
      </w:r>
      <w:r>
        <w:t>dans les deux groupes pour éviter d’insérer des biais</w:t>
      </w:r>
    </w:p>
    <w:p w14:paraId="242ED455" w14:textId="2F3C9273" w:rsidR="00E40DB3" w:rsidRDefault="00E40DB3" w:rsidP="00E40DB3">
      <w:pPr>
        <w:pStyle w:val="Paragraphedeliste"/>
        <w:numPr>
          <w:ilvl w:val="2"/>
          <w:numId w:val="2"/>
        </w:numPr>
      </w:pPr>
      <w:r>
        <w:t>Exemple</w:t>
      </w:r>
    </w:p>
    <w:p w14:paraId="25780561" w14:textId="15AE30D4" w:rsidR="00E40DB3" w:rsidRDefault="00E40DB3" w:rsidP="00E40DB3">
      <w:pPr>
        <w:pStyle w:val="Paragraphedeliste"/>
        <w:numPr>
          <w:ilvl w:val="3"/>
          <w:numId w:val="2"/>
        </w:numPr>
      </w:pPr>
      <w:r>
        <w:t>On constate une relation de corrélation entre la pression artérielle et le temps passé devant les ordinateurs</w:t>
      </w:r>
    </w:p>
    <w:p w14:paraId="2C9CC7EA" w14:textId="4A34BEAB" w:rsidR="00E40DB3" w:rsidRDefault="00E40DB3" w:rsidP="00E40DB3">
      <w:pPr>
        <w:pStyle w:val="Paragraphedeliste"/>
        <w:numPr>
          <w:ilvl w:val="4"/>
          <w:numId w:val="2"/>
        </w:numPr>
      </w:pPr>
      <w:r>
        <w:t>Peut-être dû à facteur de confusion ? Comme l’activité physique ?</w:t>
      </w:r>
    </w:p>
    <w:p w14:paraId="4925D4BB" w14:textId="0FA63A94" w:rsidR="00E40DB3" w:rsidRDefault="00E40DB3" w:rsidP="00E40DB3">
      <w:pPr>
        <w:pStyle w:val="Paragraphedeliste"/>
        <w:numPr>
          <w:ilvl w:val="3"/>
          <w:numId w:val="2"/>
        </w:numPr>
      </w:pPr>
      <w:r>
        <w:t>Création de deux groupes</w:t>
      </w:r>
    </w:p>
    <w:p w14:paraId="6CEA9E47" w14:textId="2B09A76D" w:rsidR="00E40DB3" w:rsidRDefault="00E40DB3" w:rsidP="00E40DB3">
      <w:pPr>
        <w:pStyle w:val="Paragraphedeliste"/>
        <w:numPr>
          <w:ilvl w:val="4"/>
          <w:numId w:val="2"/>
        </w:numPr>
      </w:pPr>
      <w:r>
        <w:t>Le premier, le contrôle, ne va pas jouer</w:t>
      </w:r>
    </w:p>
    <w:p w14:paraId="4A26F3AD" w14:textId="54529383" w:rsidR="00E40DB3" w:rsidRDefault="00E40DB3" w:rsidP="00E40DB3">
      <w:pPr>
        <w:pStyle w:val="Paragraphedeliste"/>
        <w:numPr>
          <w:ilvl w:val="4"/>
          <w:numId w:val="2"/>
        </w:numPr>
      </w:pPr>
      <w:r>
        <w:t>Le second, le traitement, va jouer 2h par jour</w:t>
      </w:r>
    </w:p>
    <w:p w14:paraId="2115414C" w14:textId="6B779466" w:rsidR="00E40DB3" w:rsidRDefault="00E40DB3" w:rsidP="00E40DB3">
      <w:pPr>
        <w:pStyle w:val="Paragraphedeliste"/>
        <w:numPr>
          <w:ilvl w:val="4"/>
          <w:numId w:val="2"/>
        </w:numPr>
      </w:pPr>
      <w:r>
        <w:t>Et pourquoi pas un troisième qui va jouer 3h pour voir</w:t>
      </w:r>
    </w:p>
    <w:p w14:paraId="766BA334" w14:textId="0BCB247D" w:rsidR="00E324E9" w:rsidRDefault="00E324E9" w:rsidP="00E324E9">
      <w:pPr>
        <w:pStyle w:val="Paragraphedeliste"/>
        <w:numPr>
          <w:ilvl w:val="3"/>
          <w:numId w:val="2"/>
        </w:numPr>
      </w:pPr>
      <w:r>
        <w:t>Puis on va calculer la pression artérielle moyenne dans les deux groupes à plusieurs moments de l’étude</w:t>
      </w:r>
    </w:p>
    <w:p w14:paraId="3A1D77D3" w14:textId="0B6D7731" w:rsidR="00E324E9" w:rsidRDefault="00E324E9" w:rsidP="00E324E9">
      <w:pPr>
        <w:pStyle w:val="Paragraphedeliste"/>
        <w:numPr>
          <w:ilvl w:val="3"/>
          <w:numId w:val="2"/>
        </w:numPr>
      </w:pPr>
      <w:r>
        <w:t>Et on va regarder si cette différence est significative</w:t>
      </w:r>
    </w:p>
    <w:p w14:paraId="1B478A7A" w14:textId="1637F3D5" w:rsidR="00FB7071" w:rsidRDefault="00FB7071" w:rsidP="00FB7071">
      <w:pPr>
        <w:pStyle w:val="Titre2"/>
      </w:pPr>
      <w:bookmarkStart w:id="60" w:name="_Toc193640086"/>
      <w:r>
        <w:lastRenderedPageBreak/>
        <w:t>Etude expérimentale</w:t>
      </w:r>
      <w:bookmarkEnd w:id="60"/>
    </w:p>
    <w:p w14:paraId="3D378055" w14:textId="0652E2A2" w:rsidR="00B26E86" w:rsidRPr="00B26E86" w:rsidRDefault="00B26E86" w:rsidP="00B26E86">
      <w:pPr>
        <w:pStyle w:val="Titre3"/>
      </w:pPr>
      <w:bookmarkStart w:id="61" w:name="_Toc193640087"/>
      <w:r>
        <w:t>Vocabulaire</w:t>
      </w:r>
      <w:bookmarkEnd w:id="61"/>
    </w:p>
    <w:p w14:paraId="48D11CF3" w14:textId="4130AB0C" w:rsidR="005A532C" w:rsidRPr="005A532C" w:rsidRDefault="005A532C" w:rsidP="005A532C">
      <w:pPr>
        <w:pStyle w:val="Paragraphedeliste"/>
        <w:numPr>
          <w:ilvl w:val="0"/>
          <w:numId w:val="2"/>
        </w:numPr>
        <w:rPr>
          <w:b/>
          <w:bCs/>
        </w:rPr>
      </w:pPr>
      <w:r>
        <w:t xml:space="preserve">Constitution des deux groupes par un </w:t>
      </w:r>
      <w:r w:rsidRPr="005A532C">
        <w:rPr>
          <w:b/>
          <w:bCs/>
        </w:rPr>
        <w:t>échantillonnage aléatoire</w:t>
      </w:r>
    </w:p>
    <w:p w14:paraId="4D9731AD" w14:textId="23757D6D" w:rsidR="005A532C" w:rsidRDefault="005A532C" w:rsidP="005A532C">
      <w:pPr>
        <w:pStyle w:val="Paragraphedeliste"/>
        <w:numPr>
          <w:ilvl w:val="1"/>
          <w:numId w:val="2"/>
        </w:numPr>
      </w:pPr>
      <w:r>
        <w:t>Echantillon aléatoire simple</w:t>
      </w:r>
    </w:p>
    <w:p w14:paraId="1F42C8FE" w14:textId="64700745" w:rsidR="005A532C" w:rsidRDefault="005A532C" w:rsidP="005A532C">
      <w:pPr>
        <w:pStyle w:val="Paragraphedeliste"/>
        <w:numPr>
          <w:ilvl w:val="1"/>
          <w:numId w:val="2"/>
        </w:numPr>
      </w:pPr>
      <w:r>
        <w:t>Echantillon aléatoire stratifié</w:t>
      </w:r>
    </w:p>
    <w:p w14:paraId="31603C7A" w14:textId="603443E0" w:rsidR="005A532C" w:rsidRDefault="005A532C" w:rsidP="005A532C">
      <w:pPr>
        <w:pStyle w:val="Paragraphedeliste"/>
        <w:numPr>
          <w:ilvl w:val="1"/>
          <w:numId w:val="2"/>
        </w:numPr>
      </w:pPr>
      <w:r>
        <w:t>Echantillon aléatoire par grappe</w:t>
      </w:r>
    </w:p>
    <w:p w14:paraId="7CCBED32" w14:textId="5D123B85" w:rsidR="005A532C" w:rsidRDefault="005A532C" w:rsidP="005A532C">
      <w:pPr>
        <w:pStyle w:val="Paragraphedeliste"/>
        <w:numPr>
          <w:ilvl w:val="1"/>
          <w:numId w:val="2"/>
        </w:numPr>
      </w:pPr>
      <w:r>
        <w:t>Echantillon aléatoire systématique</w:t>
      </w:r>
    </w:p>
    <w:p w14:paraId="2B6A9CC4" w14:textId="35CC8C06" w:rsidR="00667D66" w:rsidRPr="005A532C" w:rsidRDefault="00667D66" w:rsidP="005A532C">
      <w:pPr>
        <w:pStyle w:val="Paragraphedeliste"/>
        <w:numPr>
          <w:ilvl w:val="1"/>
          <w:numId w:val="2"/>
        </w:numPr>
      </w:pPr>
      <w:r>
        <w:t>Randomisation par paires appariées / Randomisation par essai croisé</w:t>
      </w:r>
    </w:p>
    <w:p w14:paraId="29BE169E" w14:textId="4871FBD2" w:rsidR="00FB7071" w:rsidRDefault="00FB7071" w:rsidP="00FB7071">
      <w:pPr>
        <w:pStyle w:val="Paragraphedeliste"/>
        <w:numPr>
          <w:ilvl w:val="0"/>
          <w:numId w:val="2"/>
        </w:numPr>
      </w:pPr>
      <w:r>
        <w:t xml:space="preserve">Etude en </w:t>
      </w:r>
      <w:r w:rsidRPr="005A532C">
        <w:rPr>
          <w:b/>
          <w:bCs/>
        </w:rPr>
        <w:t>aveugle</w:t>
      </w:r>
    </w:p>
    <w:p w14:paraId="707A7516" w14:textId="2C34BBBF" w:rsidR="00FB7071" w:rsidRDefault="00FB7071" w:rsidP="00FB7071">
      <w:pPr>
        <w:pStyle w:val="Paragraphedeliste"/>
        <w:numPr>
          <w:ilvl w:val="1"/>
          <w:numId w:val="2"/>
        </w:numPr>
      </w:pPr>
      <w:r>
        <w:t>Les individus ne savent pas dans quel groupe ils sont</w:t>
      </w:r>
    </w:p>
    <w:p w14:paraId="452B7D70" w14:textId="7C7BDCF2" w:rsidR="00FB7071" w:rsidRDefault="00FB7071" w:rsidP="00FB7071">
      <w:pPr>
        <w:pStyle w:val="Paragraphedeliste"/>
        <w:numPr>
          <w:ilvl w:val="0"/>
          <w:numId w:val="2"/>
        </w:numPr>
      </w:pPr>
      <w:r>
        <w:t xml:space="preserve">Etude en </w:t>
      </w:r>
      <w:r w:rsidRPr="005A532C">
        <w:rPr>
          <w:b/>
          <w:bCs/>
        </w:rPr>
        <w:t>double aveugle</w:t>
      </w:r>
      <w:r w:rsidR="0078169B">
        <w:rPr>
          <w:b/>
          <w:bCs/>
        </w:rPr>
        <w:t xml:space="preserve"> (double-insu)</w:t>
      </w:r>
    </w:p>
    <w:p w14:paraId="5CC56B4C" w14:textId="0AEF1C57" w:rsidR="00FB7071" w:rsidRDefault="00FB7071" w:rsidP="00FB7071">
      <w:pPr>
        <w:pStyle w:val="Paragraphedeliste"/>
        <w:numPr>
          <w:ilvl w:val="1"/>
          <w:numId w:val="2"/>
        </w:numPr>
      </w:pPr>
      <w:r>
        <w:t>Les individus ne savent pas dans quel groupe ils sont et</w:t>
      </w:r>
    </w:p>
    <w:p w14:paraId="57BE92D7" w14:textId="27B9575A" w:rsidR="00FB7071" w:rsidRDefault="00FB7071" w:rsidP="00FB7071">
      <w:pPr>
        <w:pStyle w:val="Paragraphedeliste"/>
        <w:numPr>
          <w:ilvl w:val="1"/>
          <w:numId w:val="2"/>
        </w:numPr>
      </w:pPr>
      <w:r>
        <w:t>Les évaluateurs ne savent pas dans quel groupe les individus sont</w:t>
      </w:r>
    </w:p>
    <w:p w14:paraId="1E44E606" w14:textId="0AEFED44" w:rsidR="0078169B" w:rsidRDefault="0078169B" w:rsidP="0078169B">
      <w:pPr>
        <w:pStyle w:val="Paragraphedeliste"/>
        <w:numPr>
          <w:ilvl w:val="2"/>
          <w:numId w:val="2"/>
        </w:numPr>
      </w:pPr>
      <w:r>
        <w:t>Permet de garantir que les participants seront a priori pris en charge et suivi de la même manière dans les deux groupes et d’assurer l’objectivité des chercheurs</w:t>
      </w:r>
    </w:p>
    <w:p w14:paraId="65452044" w14:textId="17DF04FA" w:rsidR="005A532C" w:rsidRDefault="005A532C" w:rsidP="005A532C">
      <w:r w:rsidRPr="005A532C">
        <w:rPr>
          <w:noProof/>
        </w:rPr>
        <w:drawing>
          <wp:inline distT="0" distB="0" distL="0" distR="0" wp14:anchorId="61CE9D2C" wp14:editId="62CFA087">
            <wp:extent cx="6267286" cy="2886323"/>
            <wp:effectExtent l="0" t="0" r="635" b="9525"/>
            <wp:docPr id="1327240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0686" name=""/>
                    <pic:cNvPicPr/>
                  </pic:nvPicPr>
                  <pic:blipFill>
                    <a:blip r:embed="rId122"/>
                    <a:stretch>
                      <a:fillRect/>
                    </a:stretch>
                  </pic:blipFill>
                  <pic:spPr>
                    <a:xfrm>
                      <a:off x="0" y="0"/>
                      <a:ext cx="6273686" cy="2889270"/>
                    </a:xfrm>
                    <a:prstGeom prst="rect">
                      <a:avLst/>
                    </a:prstGeom>
                  </pic:spPr>
                </pic:pic>
              </a:graphicData>
            </a:graphic>
          </wp:inline>
        </w:drawing>
      </w:r>
    </w:p>
    <w:p w14:paraId="205A90BA" w14:textId="75FF2F19" w:rsidR="005A532C" w:rsidRPr="005A532C" w:rsidRDefault="005A532C" w:rsidP="005A532C">
      <w:pPr>
        <w:pStyle w:val="Paragraphedeliste"/>
        <w:numPr>
          <w:ilvl w:val="0"/>
          <w:numId w:val="2"/>
        </w:numPr>
        <w:rPr>
          <w:b/>
          <w:bCs/>
        </w:rPr>
      </w:pPr>
      <w:r w:rsidRPr="005A532C">
        <w:rPr>
          <w:b/>
          <w:bCs/>
        </w:rPr>
        <w:t>Variable explicative</w:t>
      </w:r>
    </w:p>
    <w:p w14:paraId="0593AEEE" w14:textId="22DEA101" w:rsidR="005A532C" w:rsidRDefault="005A532C" w:rsidP="005A532C">
      <w:pPr>
        <w:pStyle w:val="Paragraphedeliste"/>
        <w:numPr>
          <w:ilvl w:val="1"/>
          <w:numId w:val="2"/>
        </w:numPr>
      </w:pPr>
      <w:r>
        <w:t>Variable dont les valeurs sont censées expliquer et donc prédire les valeurs d’une autre variable.</w:t>
      </w:r>
    </w:p>
    <w:p w14:paraId="341063C5" w14:textId="665E4DA0" w:rsidR="005A532C" w:rsidRDefault="005A532C" w:rsidP="005A532C">
      <w:pPr>
        <w:pStyle w:val="Paragraphedeliste"/>
        <w:numPr>
          <w:ilvl w:val="1"/>
          <w:numId w:val="2"/>
        </w:numPr>
      </w:pPr>
      <w:r>
        <w:t>Elle influence une autre variable</w:t>
      </w:r>
    </w:p>
    <w:p w14:paraId="63B06FE8" w14:textId="58A14331" w:rsidR="005A532C" w:rsidRDefault="005A532C" w:rsidP="005A532C">
      <w:pPr>
        <w:pStyle w:val="Paragraphedeliste"/>
        <w:numPr>
          <w:ilvl w:val="0"/>
          <w:numId w:val="2"/>
        </w:numPr>
      </w:pPr>
      <w:r w:rsidRPr="005A532C">
        <w:rPr>
          <w:b/>
          <w:bCs/>
        </w:rPr>
        <w:t>Variable réponse</w:t>
      </w:r>
      <w:r>
        <w:t xml:space="preserve"> (ou variable expliquée)</w:t>
      </w:r>
    </w:p>
    <w:p w14:paraId="169E81AC" w14:textId="62BEF235" w:rsidR="005A532C" w:rsidRDefault="005A532C" w:rsidP="005A532C">
      <w:pPr>
        <w:pStyle w:val="Paragraphedeliste"/>
        <w:numPr>
          <w:ilvl w:val="1"/>
          <w:numId w:val="2"/>
        </w:numPr>
      </w:pPr>
      <w:r>
        <w:t>Variable dont on veut expliquer ou prédire les valeurs</w:t>
      </w:r>
    </w:p>
    <w:p w14:paraId="19920626" w14:textId="773DC344" w:rsidR="005A532C" w:rsidRDefault="005A532C" w:rsidP="005A532C">
      <w:pPr>
        <w:pStyle w:val="Paragraphedeliste"/>
        <w:numPr>
          <w:ilvl w:val="0"/>
          <w:numId w:val="2"/>
        </w:numPr>
        <w:rPr>
          <w:b/>
          <w:bCs/>
        </w:rPr>
      </w:pPr>
      <w:r w:rsidRPr="005A532C">
        <w:rPr>
          <w:b/>
          <w:bCs/>
        </w:rPr>
        <w:t>Traitement</w:t>
      </w:r>
    </w:p>
    <w:p w14:paraId="166B20E6" w14:textId="3EF4C1D2" w:rsidR="005A532C" w:rsidRDefault="005A532C" w:rsidP="005A532C">
      <w:pPr>
        <w:pStyle w:val="Paragraphedeliste"/>
        <w:numPr>
          <w:ilvl w:val="1"/>
          <w:numId w:val="2"/>
        </w:numPr>
      </w:pPr>
      <w:r w:rsidRPr="00364727">
        <w:t>Correspond à une modalité ou à une valeur possible spécifique</w:t>
      </w:r>
      <w:r w:rsidR="00364727" w:rsidRPr="00364727">
        <w:t xml:space="preserve"> de la variable explicative</w:t>
      </w:r>
      <w:r w:rsidR="00364727">
        <w:t xml:space="preserve"> assigné à certains individus dans une expérience</w:t>
      </w:r>
    </w:p>
    <w:p w14:paraId="2E7BB11A" w14:textId="607BEAA3" w:rsidR="00364727" w:rsidRDefault="00364727" w:rsidP="00364727">
      <w:pPr>
        <w:pStyle w:val="Paragraphedeliste"/>
        <w:numPr>
          <w:ilvl w:val="2"/>
          <w:numId w:val="2"/>
        </w:numPr>
      </w:pPr>
      <w:r>
        <w:t>Dans le cas de plusieurs variables explicatives, un traitement est une combinaison des différentes modalités ou valeurs de chacun de ces variables</w:t>
      </w:r>
    </w:p>
    <w:p w14:paraId="56720A41" w14:textId="1A4C744D" w:rsidR="00364727" w:rsidRPr="00364727" w:rsidRDefault="00364727" w:rsidP="00364727">
      <w:pPr>
        <w:pStyle w:val="Paragraphedeliste"/>
        <w:numPr>
          <w:ilvl w:val="0"/>
          <w:numId w:val="2"/>
        </w:numPr>
        <w:rPr>
          <w:b/>
          <w:bCs/>
        </w:rPr>
      </w:pPr>
      <w:r w:rsidRPr="00364727">
        <w:rPr>
          <w:b/>
          <w:bCs/>
        </w:rPr>
        <w:t>Unité expérimentale</w:t>
      </w:r>
    </w:p>
    <w:p w14:paraId="343CF58E" w14:textId="61218663" w:rsidR="00364727" w:rsidRDefault="00364727" w:rsidP="00364727">
      <w:pPr>
        <w:pStyle w:val="Paragraphedeliste"/>
        <w:numPr>
          <w:ilvl w:val="1"/>
          <w:numId w:val="2"/>
        </w:numPr>
      </w:pPr>
      <w:r>
        <w:lastRenderedPageBreak/>
        <w:t>Unité de base de l’expérience</w:t>
      </w:r>
    </w:p>
    <w:p w14:paraId="11EF65E9" w14:textId="69A50AAB" w:rsidR="00364727" w:rsidRDefault="00364727" w:rsidP="00364727">
      <w:pPr>
        <w:pStyle w:val="Paragraphedeliste"/>
        <w:numPr>
          <w:ilvl w:val="1"/>
          <w:numId w:val="2"/>
        </w:numPr>
      </w:pPr>
      <w:r>
        <w:t>Chacun des unités est soumise au départ à un objet ou un traitement particulier</w:t>
      </w:r>
    </w:p>
    <w:p w14:paraId="2EDD337C" w14:textId="74E97B0C" w:rsidR="00364727" w:rsidRDefault="00364727" w:rsidP="00364727">
      <w:pPr>
        <w:pStyle w:val="Paragraphedeliste"/>
        <w:numPr>
          <w:ilvl w:val="1"/>
          <w:numId w:val="2"/>
        </w:numPr>
      </w:pPr>
      <w:r>
        <w:t>Conduit à une ou plusieurs observations en début et fin d’expérience</w:t>
      </w:r>
    </w:p>
    <w:p w14:paraId="62163FF9" w14:textId="47BC6C86" w:rsidR="00B26E86" w:rsidRDefault="00B26E86" w:rsidP="00364727">
      <w:pPr>
        <w:pStyle w:val="Paragraphedeliste"/>
        <w:numPr>
          <w:ilvl w:val="1"/>
          <w:numId w:val="2"/>
        </w:numPr>
      </w:pPr>
      <w:r>
        <w:t>Les traitements sont appliqués aux unités expérimentales, et non aux éléments des unités</w:t>
      </w:r>
    </w:p>
    <w:p w14:paraId="5D62931D" w14:textId="34CD0305" w:rsidR="00B26E86" w:rsidRDefault="00B26E86" w:rsidP="00B26E86">
      <w:pPr>
        <w:pStyle w:val="Paragraphedeliste"/>
        <w:numPr>
          <w:ilvl w:val="2"/>
          <w:numId w:val="2"/>
        </w:numPr>
      </w:pPr>
      <w:r>
        <w:t>Exemple, ménage et pas individus des ménages</w:t>
      </w:r>
    </w:p>
    <w:p w14:paraId="7FFDFA15" w14:textId="63D459EF" w:rsidR="00B26E86" w:rsidRPr="00364727" w:rsidRDefault="00B26E86" w:rsidP="00B26E86">
      <w:pPr>
        <w:pStyle w:val="Titre3"/>
      </w:pPr>
      <w:bookmarkStart w:id="62" w:name="_Toc193640088"/>
      <w:r>
        <w:t>Principes de la conception d’une expérience</w:t>
      </w:r>
      <w:bookmarkEnd w:id="62"/>
    </w:p>
    <w:p w14:paraId="1107AF43" w14:textId="0DEE7599" w:rsidR="00EB0855" w:rsidRPr="00D542BF" w:rsidRDefault="00D542BF" w:rsidP="00D542BF">
      <w:pPr>
        <w:pStyle w:val="Paragraphedeliste"/>
        <w:numPr>
          <w:ilvl w:val="0"/>
          <w:numId w:val="2"/>
        </w:numPr>
        <w:rPr>
          <w:b/>
          <w:bCs/>
        </w:rPr>
      </w:pPr>
      <w:r w:rsidRPr="00D542BF">
        <w:rPr>
          <w:b/>
          <w:bCs/>
        </w:rPr>
        <w:t>Groupe de contrôle</w:t>
      </w:r>
    </w:p>
    <w:p w14:paraId="0B9227D2" w14:textId="10D36E2C" w:rsidR="00D542BF" w:rsidRDefault="00D542BF" w:rsidP="00D542BF">
      <w:pPr>
        <w:pStyle w:val="Paragraphedeliste"/>
        <w:numPr>
          <w:ilvl w:val="1"/>
          <w:numId w:val="2"/>
        </w:numPr>
      </w:pPr>
      <w:r>
        <w:t>Ne reçoit pas le traitement</w:t>
      </w:r>
    </w:p>
    <w:p w14:paraId="2E911C81" w14:textId="406926DD" w:rsidR="00D542BF" w:rsidRDefault="00314226" w:rsidP="00D542BF">
      <w:pPr>
        <w:pStyle w:val="Paragraphedeliste"/>
        <w:numPr>
          <w:ilvl w:val="0"/>
          <w:numId w:val="2"/>
        </w:numPr>
      </w:pPr>
      <w:r w:rsidRPr="00314226">
        <w:rPr>
          <w:b/>
          <w:bCs/>
        </w:rPr>
        <w:t>Randomisation</w:t>
      </w:r>
      <w:r>
        <w:t xml:space="preserve"> ou </w:t>
      </w:r>
      <w:r w:rsidR="00FB00EA">
        <w:t>Répartition aléatoire entre les groupes</w:t>
      </w:r>
    </w:p>
    <w:p w14:paraId="63273A31" w14:textId="7723575A" w:rsidR="00FB00EA" w:rsidRDefault="00FB00EA" w:rsidP="00FB00EA">
      <w:pPr>
        <w:pStyle w:val="Paragraphedeliste"/>
        <w:numPr>
          <w:ilvl w:val="1"/>
          <w:numId w:val="2"/>
        </w:numPr>
      </w:pPr>
      <w:r>
        <w:t xml:space="preserve">Permet d’assurer que </w:t>
      </w:r>
      <w:r w:rsidR="00D01357">
        <w:t>les</w:t>
      </w:r>
      <w:r>
        <w:t xml:space="preserve"> individus constituant l’échantillon sont comparables en tout (homogènes) sauf pour ce qui concerne le caractère contrôlé (le traitement)</w:t>
      </w:r>
    </w:p>
    <w:p w14:paraId="6A5E8C8E" w14:textId="37A5D7A5" w:rsidR="00314226" w:rsidRDefault="00314226" w:rsidP="00314226">
      <w:pPr>
        <w:pStyle w:val="Paragraphedeliste"/>
        <w:numPr>
          <w:ilvl w:val="2"/>
          <w:numId w:val="2"/>
        </w:numPr>
      </w:pPr>
      <w:r>
        <w:t>Evite de fausser les résultats avec des facteurs de confusions car ces facteurs sont équivalents dans chaque groupe</w:t>
      </w:r>
    </w:p>
    <w:p w14:paraId="5437FAD8" w14:textId="03463682" w:rsidR="00314226" w:rsidRDefault="00314226" w:rsidP="00314226">
      <w:pPr>
        <w:pStyle w:val="Paragraphedeliste"/>
        <w:numPr>
          <w:ilvl w:val="1"/>
          <w:numId w:val="2"/>
        </w:numPr>
      </w:pPr>
      <w:r>
        <w:t>Assurer la comparabilité des deux groupes au début de l’essai</w:t>
      </w:r>
    </w:p>
    <w:p w14:paraId="1197A53F" w14:textId="05C55F12" w:rsidR="00314226" w:rsidRPr="00314226" w:rsidRDefault="00314226" w:rsidP="00314226">
      <w:pPr>
        <w:pStyle w:val="Paragraphedeliste"/>
        <w:numPr>
          <w:ilvl w:val="0"/>
          <w:numId w:val="2"/>
        </w:numPr>
        <w:rPr>
          <w:b/>
          <w:bCs/>
        </w:rPr>
      </w:pPr>
      <w:r w:rsidRPr="00314226">
        <w:rPr>
          <w:b/>
          <w:bCs/>
        </w:rPr>
        <w:t>Effet placebo</w:t>
      </w:r>
    </w:p>
    <w:p w14:paraId="5A3A20BC" w14:textId="70561DCF" w:rsidR="00314226" w:rsidRDefault="00314226" w:rsidP="00314226">
      <w:pPr>
        <w:pStyle w:val="Paragraphedeliste"/>
        <w:numPr>
          <w:ilvl w:val="1"/>
          <w:numId w:val="2"/>
        </w:numPr>
      </w:pPr>
      <w:r>
        <w:t>Le simple fait de soumettre un sujet à un traitement entraîne une amélioration de son état clinique</w:t>
      </w:r>
    </w:p>
    <w:p w14:paraId="552D2029" w14:textId="09C304B7" w:rsidR="0078169B" w:rsidRDefault="0078169B" w:rsidP="0078169B">
      <w:pPr>
        <w:pStyle w:val="Paragraphedeliste"/>
        <w:numPr>
          <w:ilvl w:val="1"/>
          <w:numId w:val="2"/>
        </w:numPr>
      </w:pPr>
      <w:r>
        <w:t xml:space="preserve">Donc le groupe de contrôle doit avoir un placébo, ou avoir un traitement « neutre » </w:t>
      </w:r>
    </w:p>
    <w:p w14:paraId="10A9EA90" w14:textId="2004AD80" w:rsidR="0078169B" w:rsidRDefault="0078169B" w:rsidP="0078169B">
      <w:pPr>
        <w:pStyle w:val="Paragraphedeliste"/>
        <w:numPr>
          <w:ilvl w:val="0"/>
          <w:numId w:val="2"/>
        </w:numPr>
        <w:rPr>
          <w:b/>
          <w:bCs/>
        </w:rPr>
      </w:pPr>
      <w:r w:rsidRPr="0078169B">
        <w:rPr>
          <w:b/>
          <w:bCs/>
        </w:rPr>
        <w:t>Aveugle</w:t>
      </w:r>
    </w:p>
    <w:p w14:paraId="6A25D16E" w14:textId="416DEAF8" w:rsidR="0078169B" w:rsidRDefault="0078169B" w:rsidP="0078169B">
      <w:pPr>
        <w:pStyle w:val="Paragraphedeliste"/>
        <w:numPr>
          <w:ilvl w:val="1"/>
          <w:numId w:val="2"/>
        </w:numPr>
      </w:pPr>
      <w:r w:rsidRPr="0078169B">
        <w:t>Effet placebo réparti de la même manière entre les deux groupes</w:t>
      </w:r>
      <w:r>
        <w:t xml:space="preserve"> </w:t>
      </w:r>
    </w:p>
    <w:p w14:paraId="5E6D3D5B" w14:textId="15AD8E2E" w:rsidR="002765F5" w:rsidRDefault="002765F5" w:rsidP="002765F5">
      <w:pPr>
        <w:pStyle w:val="Titre3"/>
      </w:pPr>
      <w:bookmarkStart w:id="63" w:name="_Toc193640089"/>
      <w:r>
        <w:t>Types de randomisation</w:t>
      </w:r>
      <w:bookmarkEnd w:id="63"/>
    </w:p>
    <w:p w14:paraId="5A8D3EDB" w14:textId="2088A87A" w:rsidR="002765F5" w:rsidRDefault="002765F5" w:rsidP="002765F5">
      <w:pPr>
        <w:pStyle w:val="Paragraphedeliste"/>
        <w:numPr>
          <w:ilvl w:val="0"/>
          <w:numId w:val="2"/>
        </w:numPr>
      </w:pPr>
      <w:r>
        <w:t>Répartition aléatoire entre le groupe témoin et le groupe traité</w:t>
      </w:r>
    </w:p>
    <w:p w14:paraId="2EA21CCA" w14:textId="09BF375E" w:rsidR="002765F5" w:rsidRPr="002765F5" w:rsidRDefault="002765F5" w:rsidP="002765F5">
      <w:pPr>
        <w:pStyle w:val="Paragraphedeliste"/>
        <w:numPr>
          <w:ilvl w:val="1"/>
          <w:numId w:val="2"/>
        </w:numPr>
        <w:rPr>
          <w:b/>
          <w:bCs/>
        </w:rPr>
      </w:pPr>
      <w:r w:rsidRPr="002765F5">
        <w:rPr>
          <w:b/>
          <w:bCs/>
        </w:rPr>
        <w:t>Randomisation totale</w:t>
      </w:r>
    </w:p>
    <w:p w14:paraId="4A4A9619" w14:textId="6C3AB7B8" w:rsidR="002765F5" w:rsidRDefault="002765F5" w:rsidP="002765F5">
      <w:pPr>
        <w:pStyle w:val="Paragraphedeliste"/>
        <w:numPr>
          <w:ilvl w:val="2"/>
          <w:numId w:val="2"/>
        </w:numPr>
      </w:pPr>
      <w:r>
        <w:t>Chaque individu est aléatoirement affecté à un des deux groupes</w:t>
      </w:r>
    </w:p>
    <w:p w14:paraId="52E62DB1" w14:textId="77777777" w:rsidR="002765F5" w:rsidRDefault="002765F5" w:rsidP="002765F5">
      <w:pPr>
        <w:pStyle w:val="Paragraphedeliste"/>
        <w:numPr>
          <w:ilvl w:val="1"/>
          <w:numId w:val="2"/>
        </w:numPr>
      </w:pPr>
      <w:r w:rsidRPr="002765F5">
        <w:rPr>
          <w:b/>
          <w:bCs/>
        </w:rPr>
        <w:t>Randomisation par paires appariées</w:t>
      </w:r>
      <w:r>
        <w:t xml:space="preserve"> / Randomisation par essai croisé</w:t>
      </w:r>
    </w:p>
    <w:p w14:paraId="6373B385" w14:textId="77777777" w:rsidR="002765F5" w:rsidRDefault="002765F5" w:rsidP="002765F5">
      <w:pPr>
        <w:pStyle w:val="Paragraphedeliste"/>
        <w:numPr>
          <w:ilvl w:val="2"/>
          <w:numId w:val="2"/>
        </w:numPr>
      </w:pPr>
      <w:r w:rsidRPr="002765F5">
        <w:t>Les individus sont initialement regroupés par paire selon une caractéristique</w:t>
      </w:r>
      <w:r>
        <w:t xml:space="preserve"> commune</w:t>
      </w:r>
    </w:p>
    <w:p w14:paraId="68BAD572" w14:textId="77777777" w:rsidR="002765F5" w:rsidRPr="002765F5" w:rsidRDefault="002765F5" w:rsidP="002765F5">
      <w:pPr>
        <w:pStyle w:val="Paragraphedeliste"/>
        <w:numPr>
          <w:ilvl w:val="2"/>
          <w:numId w:val="2"/>
        </w:numPr>
      </w:pPr>
      <w:r>
        <w:t>Ensuite chaque paire est affecté de manière aléatoire à l’un des deux groupes de l’expérience</w:t>
      </w:r>
    </w:p>
    <w:p w14:paraId="59B1505C" w14:textId="0950FBDA" w:rsidR="002765F5" w:rsidRDefault="002765F5" w:rsidP="002765F5">
      <w:pPr>
        <w:pStyle w:val="Paragraphedeliste"/>
        <w:numPr>
          <w:ilvl w:val="1"/>
          <w:numId w:val="2"/>
        </w:numPr>
        <w:rPr>
          <w:b/>
          <w:bCs/>
        </w:rPr>
      </w:pPr>
      <w:r w:rsidRPr="002765F5">
        <w:rPr>
          <w:b/>
          <w:bCs/>
        </w:rPr>
        <w:t>Randomisation par bloc</w:t>
      </w:r>
    </w:p>
    <w:p w14:paraId="09E303E4" w14:textId="2FD729A7" w:rsidR="002765F5" w:rsidRDefault="002765F5" w:rsidP="002765F5">
      <w:pPr>
        <w:pStyle w:val="Paragraphedeliste"/>
        <w:numPr>
          <w:ilvl w:val="2"/>
          <w:numId w:val="2"/>
        </w:numPr>
      </w:pPr>
      <w:r w:rsidRPr="002765F5">
        <w:t>Les individus sont dans un premier temps répartis en bloc (équivalent des strates)</w:t>
      </w:r>
    </w:p>
    <w:p w14:paraId="0C3A0EC3" w14:textId="3B26BCB4" w:rsidR="002765F5" w:rsidRDefault="002765F5" w:rsidP="002765F5">
      <w:pPr>
        <w:pStyle w:val="Paragraphedeliste"/>
        <w:numPr>
          <w:ilvl w:val="2"/>
          <w:numId w:val="2"/>
        </w:numPr>
      </w:pPr>
      <w:r>
        <w:t>Dans chaque bloc, les individus sont répartis aléatoirement dans chaque groupe</w:t>
      </w:r>
    </w:p>
    <w:p w14:paraId="77DF6744" w14:textId="184BA16C" w:rsidR="007F718C" w:rsidRDefault="006A68EC" w:rsidP="006A68EC">
      <w:r w:rsidRPr="006A68EC">
        <w:rPr>
          <w:noProof/>
        </w:rPr>
        <w:lastRenderedPageBreak/>
        <w:drawing>
          <wp:inline distT="0" distB="0" distL="0" distR="0" wp14:anchorId="34D8D187" wp14:editId="44DF5381">
            <wp:extent cx="5760720" cy="4311015"/>
            <wp:effectExtent l="0" t="0" r="0" b="0"/>
            <wp:docPr id="829373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3959" name=""/>
                    <pic:cNvPicPr/>
                  </pic:nvPicPr>
                  <pic:blipFill>
                    <a:blip r:embed="rId123"/>
                    <a:stretch>
                      <a:fillRect/>
                    </a:stretch>
                  </pic:blipFill>
                  <pic:spPr>
                    <a:xfrm>
                      <a:off x="0" y="0"/>
                      <a:ext cx="5760720" cy="4311015"/>
                    </a:xfrm>
                    <a:prstGeom prst="rect">
                      <a:avLst/>
                    </a:prstGeom>
                  </pic:spPr>
                </pic:pic>
              </a:graphicData>
            </a:graphic>
          </wp:inline>
        </w:drawing>
      </w:r>
    </w:p>
    <w:p w14:paraId="46FD7474" w14:textId="127284FC" w:rsidR="007F718C" w:rsidRDefault="007F718C" w:rsidP="007F718C">
      <w:pPr>
        <w:pStyle w:val="Titre1"/>
      </w:pPr>
      <w:bookmarkStart w:id="64" w:name="_Toc193640090"/>
      <w:r>
        <w:lastRenderedPageBreak/>
        <w:t>PROBABILITES</w:t>
      </w:r>
      <w:bookmarkEnd w:id="64"/>
    </w:p>
    <w:p w14:paraId="7A79FB22" w14:textId="2E95585A" w:rsidR="00A2640A" w:rsidRDefault="00A2640A" w:rsidP="00A2640A">
      <w:pPr>
        <w:pStyle w:val="Titre2"/>
      </w:pPr>
      <w:bookmarkStart w:id="65" w:name="_Toc193640091"/>
      <w:r>
        <w:t>Notions de base</w:t>
      </w:r>
      <w:bookmarkEnd w:id="65"/>
    </w:p>
    <w:p w14:paraId="18AF5646" w14:textId="29879172" w:rsidR="002D64EE" w:rsidRDefault="002D64EE" w:rsidP="00663076">
      <w:pPr>
        <w:pStyle w:val="Paragraphedeliste"/>
        <w:numPr>
          <w:ilvl w:val="0"/>
          <w:numId w:val="2"/>
        </w:numPr>
      </w:pPr>
      <w:r>
        <w:t>Probabilité d’un évènement caractérise la possibilité qu’il se produise</w:t>
      </w:r>
    </w:p>
    <w:p w14:paraId="5674D4B0" w14:textId="476C16B1" w:rsidR="00A2640A" w:rsidRDefault="00663076" w:rsidP="00663076">
      <w:pPr>
        <w:pStyle w:val="Paragraphedeliste"/>
        <w:numPr>
          <w:ilvl w:val="0"/>
          <w:numId w:val="2"/>
        </w:numPr>
      </w:pPr>
      <w:r>
        <w:t>Définir probabilité d’avoir « face » lors d’un lancer de pièce</w:t>
      </w:r>
    </w:p>
    <w:p w14:paraId="1BF7A875" w14:textId="7928480B" w:rsidR="00663076" w:rsidRDefault="00663076" w:rsidP="00663076">
      <w:pPr>
        <w:pStyle w:val="Paragraphedeliste"/>
        <w:numPr>
          <w:ilvl w:val="1"/>
          <w:numId w:val="2"/>
        </w:numPr>
      </w:pPr>
      <w:r>
        <w:t>P(F) = Nbr résultats favorables / Nbr résultats équiprobables</w:t>
      </w:r>
    </w:p>
    <w:p w14:paraId="10FB1A49" w14:textId="673A892E" w:rsidR="00964115" w:rsidRDefault="00964115" w:rsidP="00964115">
      <w:pPr>
        <w:pStyle w:val="Paragraphedeliste"/>
        <w:numPr>
          <w:ilvl w:val="2"/>
          <w:numId w:val="2"/>
        </w:numPr>
      </w:pPr>
      <w:r>
        <w:t>Nbr d’éventualités de l’événement / Nbr d’issues possibles</w:t>
      </w:r>
      <w:r w:rsidR="00DC6EF4">
        <w:t xml:space="preserve"> (univers)</w:t>
      </w:r>
    </w:p>
    <w:p w14:paraId="31F00AFB" w14:textId="2D532167" w:rsidR="00663076" w:rsidRDefault="00663076" w:rsidP="00663076">
      <w:pPr>
        <w:pStyle w:val="Paragraphedeliste"/>
        <w:numPr>
          <w:ilvl w:val="2"/>
          <w:numId w:val="2"/>
        </w:numPr>
      </w:pPr>
      <w:r>
        <w:t>= 1 / 2</w:t>
      </w:r>
    </w:p>
    <w:p w14:paraId="18E9BC16" w14:textId="47A37229" w:rsidR="00964115" w:rsidRDefault="00964115" w:rsidP="00964115">
      <w:pPr>
        <w:pStyle w:val="Paragraphedeliste"/>
        <w:numPr>
          <w:ilvl w:val="0"/>
          <w:numId w:val="2"/>
        </w:numPr>
      </w:pPr>
      <w:r>
        <w:t>Probabilité d’un évènement est compris entre 0 et 1</w:t>
      </w:r>
    </w:p>
    <w:p w14:paraId="3C8C5719" w14:textId="7535DAF5" w:rsidR="00964115" w:rsidRDefault="00964115" w:rsidP="00964115">
      <w:pPr>
        <w:pStyle w:val="Paragraphedeliste"/>
        <w:numPr>
          <w:ilvl w:val="1"/>
          <w:numId w:val="2"/>
        </w:numPr>
      </w:pPr>
      <w:r>
        <w:t>Peut s’écrire sous la forme de pourcentage</w:t>
      </w:r>
    </w:p>
    <w:p w14:paraId="4B747FF4" w14:textId="19ADB614" w:rsidR="00964115" w:rsidRDefault="00DC6EF4" w:rsidP="00964115">
      <w:pPr>
        <w:pStyle w:val="Paragraphedeliste"/>
        <w:numPr>
          <w:ilvl w:val="0"/>
          <w:numId w:val="2"/>
        </w:numPr>
      </w:pPr>
      <w:r>
        <w:t>Univers (omega</w:t>
      </w:r>
      <w:r w:rsidRPr="00DC6EF4">
        <w:rPr>
          <w:noProof/>
        </w:rPr>
        <w:drawing>
          <wp:inline distT="0" distB="0" distL="0" distR="0" wp14:anchorId="2C29B9F8" wp14:editId="31ACDA92">
            <wp:extent cx="310100" cy="278792"/>
            <wp:effectExtent l="0" t="0" r="0" b="6985"/>
            <wp:docPr id="1562908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08589" name=""/>
                    <pic:cNvPicPr/>
                  </pic:nvPicPr>
                  <pic:blipFill>
                    <a:blip r:embed="rId124"/>
                    <a:stretch>
                      <a:fillRect/>
                    </a:stretch>
                  </pic:blipFill>
                  <pic:spPr>
                    <a:xfrm>
                      <a:off x="0" y="0"/>
                      <a:ext cx="331507" cy="298038"/>
                    </a:xfrm>
                    <a:prstGeom prst="rect">
                      <a:avLst/>
                    </a:prstGeom>
                  </pic:spPr>
                </pic:pic>
              </a:graphicData>
            </a:graphic>
          </wp:inline>
        </w:drawing>
      </w:r>
      <w:r>
        <w:t xml:space="preserve"> )</w:t>
      </w:r>
    </w:p>
    <w:p w14:paraId="7946E0F5" w14:textId="72FFB09E" w:rsidR="00DC6EF4" w:rsidRDefault="00DC6EF4" w:rsidP="00DC6EF4">
      <w:pPr>
        <w:pStyle w:val="Paragraphedeliste"/>
        <w:numPr>
          <w:ilvl w:val="1"/>
          <w:numId w:val="2"/>
        </w:numPr>
      </w:pPr>
      <w:r>
        <w:t>Ensemble des résultats possibles d’une expérience aléatoire</w:t>
      </w:r>
    </w:p>
    <w:p w14:paraId="652E320A" w14:textId="37DF769D" w:rsidR="004C62FF" w:rsidRDefault="004C62FF" w:rsidP="004C62FF">
      <w:pPr>
        <w:pStyle w:val="Titre2"/>
      </w:pPr>
      <w:bookmarkStart w:id="66" w:name="_Toc193640092"/>
      <w:r>
        <w:t>Problème des 3 portes de Monty Hall</w:t>
      </w:r>
      <w:bookmarkEnd w:id="66"/>
    </w:p>
    <w:p w14:paraId="3CCD105D" w14:textId="77777777" w:rsidR="004C62FF" w:rsidRPr="004C62FF" w:rsidRDefault="004C62FF" w:rsidP="004C62FF"/>
    <w:p w14:paraId="694E2D10" w14:textId="77777777" w:rsidR="007F718C" w:rsidRPr="007F718C" w:rsidRDefault="007F718C" w:rsidP="007F718C"/>
    <w:bookmarkStart w:id="67" w:name="_Toc193640093" w:displacedByCustomXml="next"/>
    <w:sdt>
      <w:sdtPr>
        <w:rPr>
          <w:rFonts w:asciiTheme="minorHAnsi" w:eastAsiaTheme="minorHAnsi" w:hAnsiTheme="minorHAnsi" w:cstheme="minorBidi"/>
          <w:b w:val="0"/>
          <w:color w:val="auto"/>
          <w:sz w:val="22"/>
          <w:szCs w:val="22"/>
        </w:rPr>
        <w:id w:val="-859971070"/>
        <w:docPartObj>
          <w:docPartGallery w:val="Bibliographies"/>
          <w:docPartUnique/>
        </w:docPartObj>
      </w:sdtPr>
      <w:sdtContent>
        <w:p w14:paraId="0F114306" w14:textId="35639DD9" w:rsidR="00FE10A8" w:rsidRDefault="00FE10A8" w:rsidP="00D06146">
          <w:pPr>
            <w:pStyle w:val="Titre1"/>
          </w:pPr>
          <w:r>
            <w:t>Références</w:t>
          </w:r>
          <w:bookmarkEnd w:id="67"/>
        </w:p>
        <w:sdt>
          <w:sdtPr>
            <w:id w:val="-573587230"/>
            <w:bibliography/>
          </w:sdtPr>
          <w:sdtContent>
            <w:p w14:paraId="24450556" w14:textId="14C082DD" w:rsidR="00FE10A8" w:rsidRDefault="00FE10A8">
              <w:r>
                <w:fldChar w:fldCharType="begin"/>
              </w:r>
              <w:r>
                <w:instrText>BIBLIOGRAPHY</w:instrText>
              </w:r>
              <w:r>
                <w:fldChar w:fldCharType="separate"/>
              </w:r>
              <w:r>
                <w:rPr>
                  <w:b/>
                  <w:bCs/>
                  <w:noProof/>
                </w:rPr>
                <w:t>Aucune source spécifiée dans le document actif.</w:t>
              </w:r>
              <w:r>
                <w:rPr>
                  <w:b/>
                  <w:bCs/>
                </w:rPr>
                <w:fldChar w:fldCharType="end"/>
              </w:r>
            </w:p>
          </w:sdtContent>
        </w:sdt>
      </w:sdtContent>
    </w:sdt>
    <w:p w14:paraId="06EA8B03" w14:textId="77777777" w:rsidR="00FE10A8" w:rsidRPr="00FE10A8" w:rsidRDefault="00FE10A8" w:rsidP="00FE10A8"/>
    <w:sectPr w:rsidR="00FE10A8" w:rsidRPr="00FE10A8" w:rsidSect="00FE10A8">
      <w:headerReference w:type="default" r:id="rId125"/>
      <w:footerReference w:type="default" r:id="rId1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226FD" w14:textId="77777777" w:rsidR="00194664" w:rsidRDefault="00194664" w:rsidP="00FE10A8">
      <w:pPr>
        <w:spacing w:after="0" w:line="240" w:lineRule="auto"/>
      </w:pPr>
      <w:r>
        <w:separator/>
      </w:r>
    </w:p>
  </w:endnote>
  <w:endnote w:type="continuationSeparator" w:id="0">
    <w:p w14:paraId="4129608B" w14:textId="77777777" w:rsidR="00194664" w:rsidRDefault="00194664" w:rsidP="00FE1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975838"/>
      <w:docPartObj>
        <w:docPartGallery w:val="Page Numbers (Bottom of Page)"/>
        <w:docPartUnique/>
      </w:docPartObj>
    </w:sdtPr>
    <w:sdtContent>
      <w:p w14:paraId="5A57170B" w14:textId="77777777" w:rsidR="00FE10A8" w:rsidRDefault="00FE10A8">
        <w:pPr>
          <w:pStyle w:val="Pieddepage"/>
          <w:jc w:val="right"/>
        </w:pPr>
        <w:r>
          <w:fldChar w:fldCharType="begin"/>
        </w:r>
        <w:r>
          <w:instrText>PAGE   \* MERGEFORMAT</w:instrText>
        </w:r>
        <w:r>
          <w:fldChar w:fldCharType="separate"/>
        </w:r>
        <w:r>
          <w:t>2</w:t>
        </w:r>
        <w:r>
          <w:fldChar w:fldCharType="end"/>
        </w:r>
      </w:p>
    </w:sdtContent>
  </w:sdt>
  <w:p w14:paraId="5A1BDBE2" w14:textId="77777777" w:rsidR="00FE10A8" w:rsidRDefault="00FE10A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E5016" w14:textId="77777777" w:rsidR="00194664" w:rsidRDefault="00194664" w:rsidP="00FE10A8">
      <w:pPr>
        <w:spacing w:after="0" w:line="240" w:lineRule="auto"/>
      </w:pPr>
      <w:r>
        <w:separator/>
      </w:r>
    </w:p>
  </w:footnote>
  <w:footnote w:type="continuationSeparator" w:id="0">
    <w:p w14:paraId="36B4D8B1" w14:textId="77777777" w:rsidR="00194664" w:rsidRDefault="00194664" w:rsidP="00FE1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95562" w14:textId="77777777" w:rsidR="00FE10A8" w:rsidRDefault="00FE10A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7437C"/>
    <w:multiLevelType w:val="hybridMultilevel"/>
    <w:tmpl w:val="56A0AC5A"/>
    <w:lvl w:ilvl="0" w:tplc="39748950">
      <w:start w:val="3"/>
      <w:numFmt w:val="bullet"/>
      <w:lvlText w:val="-"/>
      <w:lvlJc w:val="left"/>
      <w:pPr>
        <w:ind w:left="1068" w:hanging="360"/>
      </w:pPr>
      <w:rPr>
        <w:rFonts w:ascii="Calibri" w:eastAsiaTheme="minorEastAsia"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2C8244C7"/>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C374CB2"/>
    <w:multiLevelType w:val="hybridMultilevel"/>
    <w:tmpl w:val="0F48AF50"/>
    <w:lvl w:ilvl="0" w:tplc="93222D6C">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172296"/>
    <w:multiLevelType w:val="hybridMultilevel"/>
    <w:tmpl w:val="EE0E1764"/>
    <w:lvl w:ilvl="0" w:tplc="11C63B5E">
      <w:start w:val="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7611230">
    <w:abstractNumId w:val="1"/>
  </w:num>
  <w:num w:numId="2" w16cid:durableId="1391228586">
    <w:abstractNumId w:val="0"/>
  </w:num>
  <w:num w:numId="3" w16cid:durableId="82383224">
    <w:abstractNumId w:val="2"/>
  </w:num>
  <w:num w:numId="4" w16cid:durableId="17949099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3667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8D9"/>
    <w:rsid w:val="000028E0"/>
    <w:rsid w:val="000037DB"/>
    <w:rsid w:val="00006AA5"/>
    <w:rsid w:val="000162ED"/>
    <w:rsid w:val="000213C1"/>
    <w:rsid w:val="00022CBD"/>
    <w:rsid w:val="00026681"/>
    <w:rsid w:val="00041F5F"/>
    <w:rsid w:val="00042C1C"/>
    <w:rsid w:val="0004569F"/>
    <w:rsid w:val="000501C8"/>
    <w:rsid w:val="00060A56"/>
    <w:rsid w:val="00066129"/>
    <w:rsid w:val="00085584"/>
    <w:rsid w:val="000864EC"/>
    <w:rsid w:val="00094E4D"/>
    <w:rsid w:val="000956C2"/>
    <w:rsid w:val="000A22D0"/>
    <w:rsid w:val="000A6A1B"/>
    <w:rsid w:val="000B284F"/>
    <w:rsid w:val="000D3C09"/>
    <w:rsid w:val="000F529A"/>
    <w:rsid w:val="000F6EEE"/>
    <w:rsid w:val="000F7457"/>
    <w:rsid w:val="00106238"/>
    <w:rsid w:val="00115410"/>
    <w:rsid w:val="00127FEB"/>
    <w:rsid w:val="00154625"/>
    <w:rsid w:val="00164C75"/>
    <w:rsid w:val="00182820"/>
    <w:rsid w:val="00185CF0"/>
    <w:rsid w:val="00194664"/>
    <w:rsid w:val="001A343B"/>
    <w:rsid w:val="001A77C8"/>
    <w:rsid w:val="001C28E7"/>
    <w:rsid w:val="001D12DF"/>
    <w:rsid w:val="001F40F5"/>
    <w:rsid w:val="001F50AD"/>
    <w:rsid w:val="0020381D"/>
    <w:rsid w:val="0020453F"/>
    <w:rsid w:val="002401BF"/>
    <w:rsid w:val="00242A08"/>
    <w:rsid w:val="00250F0B"/>
    <w:rsid w:val="0025441D"/>
    <w:rsid w:val="002548F4"/>
    <w:rsid w:val="002607E3"/>
    <w:rsid w:val="002755EE"/>
    <w:rsid w:val="002765F5"/>
    <w:rsid w:val="002770A7"/>
    <w:rsid w:val="00280045"/>
    <w:rsid w:val="00287BFE"/>
    <w:rsid w:val="002A5CCD"/>
    <w:rsid w:val="002A7736"/>
    <w:rsid w:val="002B0100"/>
    <w:rsid w:val="002D64EE"/>
    <w:rsid w:val="00314226"/>
    <w:rsid w:val="00315AA9"/>
    <w:rsid w:val="00325A27"/>
    <w:rsid w:val="00336D24"/>
    <w:rsid w:val="003419F9"/>
    <w:rsid w:val="0034689A"/>
    <w:rsid w:val="00364727"/>
    <w:rsid w:val="00375604"/>
    <w:rsid w:val="00382807"/>
    <w:rsid w:val="00390001"/>
    <w:rsid w:val="003B0D22"/>
    <w:rsid w:val="003B6FB7"/>
    <w:rsid w:val="003D0990"/>
    <w:rsid w:val="003E1B21"/>
    <w:rsid w:val="003F6951"/>
    <w:rsid w:val="003F6C99"/>
    <w:rsid w:val="004010C6"/>
    <w:rsid w:val="004058F6"/>
    <w:rsid w:val="00423E0C"/>
    <w:rsid w:val="0042737D"/>
    <w:rsid w:val="004359F0"/>
    <w:rsid w:val="0044110D"/>
    <w:rsid w:val="0044336B"/>
    <w:rsid w:val="00443B4E"/>
    <w:rsid w:val="004447EF"/>
    <w:rsid w:val="00473E1C"/>
    <w:rsid w:val="00474F51"/>
    <w:rsid w:val="00477B6B"/>
    <w:rsid w:val="0048086D"/>
    <w:rsid w:val="00493FFF"/>
    <w:rsid w:val="00496DD5"/>
    <w:rsid w:val="004A4D89"/>
    <w:rsid w:val="004A75D3"/>
    <w:rsid w:val="004C0C72"/>
    <w:rsid w:val="004C62FF"/>
    <w:rsid w:val="004C68C7"/>
    <w:rsid w:val="004C6C1C"/>
    <w:rsid w:val="004E0106"/>
    <w:rsid w:val="004E33A7"/>
    <w:rsid w:val="004E7555"/>
    <w:rsid w:val="004F4899"/>
    <w:rsid w:val="00501FEE"/>
    <w:rsid w:val="00541443"/>
    <w:rsid w:val="005500AE"/>
    <w:rsid w:val="00562CB2"/>
    <w:rsid w:val="00564A2C"/>
    <w:rsid w:val="00566E2B"/>
    <w:rsid w:val="00580E62"/>
    <w:rsid w:val="005816E6"/>
    <w:rsid w:val="00585A77"/>
    <w:rsid w:val="005970F0"/>
    <w:rsid w:val="005A532C"/>
    <w:rsid w:val="005C4E36"/>
    <w:rsid w:val="005D0BD2"/>
    <w:rsid w:val="005F7D50"/>
    <w:rsid w:val="00604012"/>
    <w:rsid w:val="00617DB1"/>
    <w:rsid w:val="00620DCC"/>
    <w:rsid w:val="006235F2"/>
    <w:rsid w:val="00635027"/>
    <w:rsid w:val="006421E3"/>
    <w:rsid w:val="00650A38"/>
    <w:rsid w:val="00653F3F"/>
    <w:rsid w:val="0065694A"/>
    <w:rsid w:val="0065744C"/>
    <w:rsid w:val="00663076"/>
    <w:rsid w:val="00666D56"/>
    <w:rsid w:val="00667D66"/>
    <w:rsid w:val="00672D14"/>
    <w:rsid w:val="006940EA"/>
    <w:rsid w:val="006A2000"/>
    <w:rsid w:val="006A45C0"/>
    <w:rsid w:val="006A68EC"/>
    <w:rsid w:val="006D0144"/>
    <w:rsid w:val="006E7829"/>
    <w:rsid w:val="006F4D7C"/>
    <w:rsid w:val="00714F96"/>
    <w:rsid w:val="0072619F"/>
    <w:rsid w:val="00730BA7"/>
    <w:rsid w:val="0075085E"/>
    <w:rsid w:val="00750CD1"/>
    <w:rsid w:val="00750D48"/>
    <w:rsid w:val="00754E4D"/>
    <w:rsid w:val="00755B47"/>
    <w:rsid w:val="00771DDE"/>
    <w:rsid w:val="0078169B"/>
    <w:rsid w:val="0078409D"/>
    <w:rsid w:val="0079789D"/>
    <w:rsid w:val="007A06DF"/>
    <w:rsid w:val="007A2026"/>
    <w:rsid w:val="007A213B"/>
    <w:rsid w:val="007B498F"/>
    <w:rsid w:val="007D29CB"/>
    <w:rsid w:val="007E24C2"/>
    <w:rsid w:val="007E544B"/>
    <w:rsid w:val="007F718C"/>
    <w:rsid w:val="008140A8"/>
    <w:rsid w:val="00837605"/>
    <w:rsid w:val="008455A9"/>
    <w:rsid w:val="00847D8B"/>
    <w:rsid w:val="008511A6"/>
    <w:rsid w:val="00861BAA"/>
    <w:rsid w:val="008747AC"/>
    <w:rsid w:val="008755D7"/>
    <w:rsid w:val="00894A65"/>
    <w:rsid w:val="008B49BA"/>
    <w:rsid w:val="008B643D"/>
    <w:rsid w:val="008E1A7B"/>
    <w:rsid w:val="00964115"/>
    <w:rsid w:val="009862DB"/>
    <w:rsid w:val="00987329"/>
    <w:rsid w:val="009908D9"/>
    <w:rsid w:val="009A3EA7"/>
    <w:rsid w:val="009B036E"/>
    <w:rsid w:val="009B1301"/>
    <w:rsid w:val="009B72A9"/>
    <w:rsid w:val="009C54D7"/>
    <w:rsid w:val="009D66E5"/>
    <w:rsid w:val="009E2011"/>
    <w:rsid w:val="009E40F5"/>
    <w:rsid w:val="009F74D7"/>
    <w:rsid w:val="00A010B5"/>
    <w:rsid w:val="00A140B3"/>
    <w:rsid w:val="00A2640A"/>
    <w:rsid w:val="00A33555"/>
    <w:rsid w:val="00A33BF6"/>
    <w:rsid w:val="00A36D80"/>
    <w:rsid w:val="00A40620"/>
    <w:rsid w:val="00A40801"/>
    <w:rsid w:val="00A57485"/>
    <w:rsid w:val="00A7274B"/>
    <w:rsid w:val="00A7642D"/>
    <w:rsid w:val="00A81103"/>
    <w:rsid w:val="00A83822"/>
    <w:rsid w:val="00AB457A"/>
    <w:rsid w:val="00AC22AA"/>
    <w:rsid w:val="00AE7FCF"/>
    <w:rsid w:val="00AF5667"/>
    <w:rsid w:val="00AF7116"/>
    <w:rsid w:val="00B01A98"/>
    <w:rsid w:val="00B164B4"/>
    <w:rsid w:val="00B17765"/>
    <w:rsid w:val="00B210FE"/>
    <w:rsid w:val="00B25B82"/>
    <w:rsid w:val="00B26E86"/>
    <w:rsid w:val="00B469D1"/>
    <w:rsid w:val="00B50391"/>
    <w:rsid w:val="00B51E51"/>
    <w:rsid w:val="00B6576A"/>
    <w:rsid w:val="00B739C0"/>
    <w:rsid w:val="00B75DA2"/>
    <w:rsid w:val="00B83EFB"/>
    <w:rsid w:val="00B943C9"/>
    <w:rsid w:val="00B9642A"/>
    <w:rsid w:val="00B967CB"/>
    <w:rsid w:val="00BA7FE2"/>
    <w:rsid w:val="00BC1FCA"/>
    <w:rsid w:val="00BE6268"/>
    <w:rsid w:val="00BF269A"/>
    <w:rsid w:val="00BF2FC2"/>
    <w:rsid w:val="00BF7168"/>
    <w:rsid w:val="00C02328"/>
    <w:rsid w:val="00C109FC"/>
    <w:rsid w:val="00C55A2C"/>
    <w:rsid w:val="00C56177"/>
    <w:rsid w:val="00C74A31"/>
    <w:rsid w:val="00C753CF"/>
    <w:rsid w:val="00C939AE"/>
    <w:rsid w:val="00CB3B95"/>
    <w:rsid w:val="00CC0A11"/>
    <w:rsid w:val="00CD5B12"/>
    <w:rsid w:val="00CE1269"/>
    <w:rsid w:val="00CE3ED7"/>
    <w:rsid w:val="00CE5B3C"/>
    <w:rsid w:val="00CF4E3D"/>
    <w:rsid w:val="00CF7B91"/>
    <w:rsid w:val="00D01357"/>
    <w:rsid w:val="00D04601"/>
    <w:rsid w:val="00D06146"/>
    <w:rsid w:val="00D06883"/>
    <w:rsid w:val="00D07E89"/>
    <w:rsid w:val="00D10FB8"/>
    <w:rsid w:val="00D449F9"/>
    <w:rsid w:val="00D542BF"/>
    <w:rsid w:val="00D56E17"/>
    <w:rsid w:val="00D6026F"/>
    <w:rsid w:val="00D605DD"/>
    <w:rsid w:val="00D63D93"/>
    <w:rsid w:val="00D77368"/>
    <w:rsid w:val="00D819F5"/>
    <w:rsid w:val="00DC6A36"/>
    <w:rsid w:val="00DC6EF4"/>
    <w:rsid w:val="00DD5F0D"/>
    <w:rsid w:val="00DD6942"/>
    <w:rsid w:val="00DF5441"/>
    <w:rsid w:val="00E14E2C"/>
    <w:rsid w:val="00E2087D"/>
    <w:rsid w:val="00E2173B"/>
    <w:rsid w:val="00E21DE9"/>
    <w:rsid w:val="00E27B46"/>
    <w:rsid w:val="00E303AE"/>
    <w:rsid w:val="00E324E9"/>
    <w:rsid w:val="00E3404F"/>
    <w:rsid w:val="00E403EA"/>
    <w:rsid w:val="00E40DB3"/>
    <w:rsid w:val="00E5252D"/>
    <w:rsid w:val="00E53159"/>
    <w:rsid w:val="00E53CC3"/>
    <w:rsid w:val="00E722D5"/>
    <w:rsid w:val="00E7361E"/>
    <w:rsid w:val="00E8568E"/>
    <w:rsid w:val="00E96DA9"/>
    <w:rsid w:val="00EA7092"/>
    <w:rsid w:val="00EA7411"/>
    <w:rsid w:val="00EB0068"/>
    <w:rsid w:val="00EB0855"/>
    <w:rsid w:val="00EB5871"/>
    <w:rsid w:val="00EC11AD"/>
    <w:rsid w:val="00EC3742"/>
    <w:rsid w:val="00EC3BB2"/>
    <w:rsid w:val="00EF3629"/>
    <w:rsid w:val="00EF6E5D"/>
    <w:rsid w:val="00F07551"/>
    <w:rsid w:val="00F12646"/>
    <w:rsid w:val="00F15664"/>
    <w:rsid w:val="00F206B5"/>
    <w:rsid w:val="00F331A1"/>
    <w:rsid w:val="00F3322A"/>
    <w:rsid w:val="00F345C0"/>
    <w:rsid w:val="00F4214E"/>
    <w:rsid w:val="00F61FCD"/>
    <w:rsid w:val="00F770B5"/>
    <w:rsid w:val="00F807D8"/>
    <w:rsid w:val="00F926C1"/>
    <w:rsid w:val="00F9308F"/>
    <w:rsid w:val="00F9717F"/>
    <w:rsid w:val="00FA4E4E"/>
    <w:rsid w:val="00FB00EA"/>
    <w:rsid w:val="00FB7071"/>
    <w:rsid w:val="00FC4984"/>
    <w:rsid w:val="00FC73F2"/>
    <w:rsid w:val="00FE10A8"/>
    <w:rsid w:val="00FE7722"/>
    <w:rsid w:val="00FF33D1"/>
    <w:rsid w:val="00FF4B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CC7DA"/>
  <w15:chartTrackingRefBased/>
  <w15:docId w15:val="{8FE416D7-5B73-4282-95C0-4DC45E7CD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C6C1C"/>
    <w:pPr>
      <w:keepNext/>
      <w:keepLines/>
      <w:pageBreakBefore/>
      <w:numPr>
        <w:numId w:val="1"/>
      </w:numPr>
      <w:spacing w:before="360" w:after="120" w:line="240" w:lineRule="auto"/>
      <w:ind w:left="431" w:hanging="431"/>
      <w:outlineLvl w:val="0"/>
    </w:pPr>
    <w:rPr>
      <w:rFonts w:ascii="Roboto" w:eastAsiaTheme="majorEastAsia" w:hAnsi="Roboto" w:cstheme="majorBidi"/>
      <w:b/>
      <w:color w:val="4472C4" w:themeColor="accent1"/>
      <w:sz w:val="44"/>
      <w:szCs w:val="40"/>
    </w:rPr>
  </w:style>
  <w:style w:type="paragraph" w:styleId="Titre2">
    <w:name w:val="heading 2"/>
    <w:basedOn w:val="Normal"/>
    <w:next w:val="Normal"/>
    <w:link w:val="Titre2Car"/>
    <w:uiPriority w:val="9"/>
    <w:unhideWhenUsed/>
    <w:qFormat/>
    <w:rsid w:val="004C6C1C"/>
    <w:pPr>
      <w:keepNext/>
      <w:keepLines/>
      <w:numPr>
        <w:ilvl w:val="1"/>
        <w:numId w:val="1"/>
      </w:numPr>
      <w:spacing w:before="160" w:after="80"/>
      <w:ind w:left="1284"/>
      <w:outlineLvl w:val="1"/>
    </w:pPr>
    <w:rPr>
      <w:rFonts w:ascii="Roboto" w:eastAsiaTheme="majorEastAsia" w:hAnsi="Roboto" w:cstheme="majorBidi"/>
      <w:b/>
      <w:color w:val="4472C4" w:themeColor="accent1"/>
      <w:sz w:val="36"/>
      <w:szCs w:val="32"/>
    </w:rPr>
  </w:style>
  <w:style w:type="paragraph" w:styleId="Titre3">
    <w:name w:val="heading 3"/>
    <w:basedOn w:val="Normal"/>
    <w:next w:val="Normal"/>
    <w:link w:val="Titre3Car"/>
    <w:uiPriority w:val="9"/>
    <w:unhideWhenUsed/>
    <w:qFormat/>
    <w:rsid w:val="004C6C1C"/>
    <w:pPr>
      <w:keepNext/>
      <w:keepLines/>
      <w:numPr>
        <w:ilvl w:val="2"/>
        <w:numId w:val="1"/>
      </w:numPr>
      <w:spacing w:before="160" w:after="80"/>
      <w:ind w:left="2136"/>
      <w:outlineLvl w:val="2"/>
    </w:pPr>
    <w:rPr>
      <w:rFonts w:ascii="Roboto" w:eastAsiaTheme="majorEastAsia" w:hAnsi="Roboto" w:cstheme="majorBidi"/>
      <w:b/>
      <w:color w:val="4472C4" w:themeColor="accent1"/>
      <w:sz w:val="32"/>
      <w:szCs w:val="28"/>
    </w:rPr>
  </w:style>
  <w:style w:type="paragraph" w:styleId="Titre4">
    <w:name w:val="heading 4"/>
    <w:basedOn w:val="Normal"/>
    <w:next w:val="Normal"/>
    <w:link w:val="Titre4Car"/>
    <w:uiPriority w:val="9"/>
    <w:unhideWhenUsed/>
    <w:qFormat/>
    <w:rsid w:val="00477B6B"/>
    <w:pPr>
      <w:keepNext/>
      <w:keepLines/>
      <w:numPr>
        <w:ilvl w:val="3"/>
        <w:numId w:val="1"/>
      </w:numPr>
      <w:spacing w:before="80" w:after="40"/>
      <w:ind w:left="2988"/>
      <w:outlineLvl w:val="3"/>
    </w:pPr>
    <w:rPr>
      <w:rFonts w:ascii="Segoe UI Black" w:eastAsiaTheme="majorEastAsia" w:hAnsi="Segoe UI Black" w:cstheme="majorBidi"/>
      <w:i/>
      <w:iCs/>
      <w:color w:val="4472C4" w:themeColor="accent1"/>
      <w:sz w:val="24"/>
    </w:rPr>
  </w:style>
  <w:style w:type="paragraph" w:styleId="Titre5">
    <w:name w:val="heading 5"/>
    <w:basedOn w:val="Normal"/>
    <w:next w:val="Normal"/>
    <w:link w:val="Titre5Car"/>
    <w:uiPriority w:val="9"/>
    <w:unhideWhenUsed/>
    <w:qFormat/>
    <w:rsid w:val="00FE10A8"/>
    <w:pPr>
      <w:keepNext/>
      <w:keepLines/>
      <w:numPr>
        <w:ilvl w:val="4"/>
        <w:numId w:val="1"/>
      </w:numPr>
      <w:spacing w:before="80" w:after="40"/>
      <w:ind w:left="3840"/>
      <w:outlineLvl w:val="4"/>
    </w:pPr>
    <w:rPr>
      <w:rFonts w:ascii="Segoe UI Black" w:eastAsiaTheme="majorEastAsia" w:hAnsi="Segoe UI Black" w:cstheme="majorBidi"/>
      <w:color w:val="4472C4" w:themeColor="accent1"/>
    </w:rPr>
  </w:style>
  <w:style w:type="paragraph" w:styleId="Titre6">
    <w:name w:val="heading 6"/>
    <w:basedOn w:val="Normal"/>
    <w:next w:val="Normal"/>
    <w:link w:val="Titre6Car"/>
    <w:uiPriority w:val="9"/>
    <w:semiHidden/>
    <w:unhideWhenUsed/>
    <w:qFormat/>
    <w:rsid w:val="00FE10A8"/>
    <w:pPr>
      <w:keepNext/>
      <w:keepLines/>
      <w:numPr>
        <w:ilvl w:val="5"/>
        <w:numId w:val="1"/>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E10A8"/>
    <w:pPr>
      <w:keepNext/>
      <w:keepLines/>
      <w:numPr>
        <w:ilvl w:val="6"/>
        <w:numId w:val="1"/>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E10A8"/>
    <w:pPr>
      <w:keepNext/>
      <w:keepLines/>
      <w:numPr>
        <w:ilvl w:val="7"/>
        <w:numId w:val="1"/>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E10A8"/>
    <w:pPr>
      <w:keepNext/>
      <w:keepLines/>
      <w:numPr>
        <w:ilvl w:val="8"/>
        <w:numId w:val="1"/>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C6C1C"/>
    <w:rPr>
      <w:rFonts w:ascii="Roboto" w:eastAsiaTheme="majorEastAsia" w:hAnsi="Roboto" w:cstheme="majorBidi"/>
      <w:b/>
      <w:color w:val="4472C4" w:themeColor="accent1"/>
      <w:sz w:val="44"/>
      <w:szCs w:val="40"/>
    </w:rPr>
  </w:style>
  <w:style w:type="character" w:customStyle="1" w:styleId="Titre2Car">
    <w:name w:val="Titre 2 Car"/>
    <w:basedOn w:val="Policepardfaut"/>
    <w:link w:val="Titre2"/>
    <w:uiPriority w:val="9"/>
    <w:rsid w:val="004C6C1C"/>
    <w:rPr>
      <w:rFonts w:ascii="Roboto" w:eastAsiaTheme="majorEastAsia" w:hAnsi="Roboto" w:cstheme="majorBidi"/>
      <w:b/>
      <w:color w:val="4472C4" w:themeColor="accent1"/>
      <w:sz w:val="36"/>
      <w:szCs w:val="32"/>
    </w:rPr>
  </w:style>
  <w:style w:type="character" w:customStyle="1" w:styleId="Titre3Car">
    <w:name w:val="Titre 3 Car"/>
    <w:basedOn w:val="Policepardfaut"/>
    <w:link w:val="Titre3"/>
    <w:uiPriority w:val="9"/>
    <w:rsid w:val="004C6C1C"/>
    <w:rPr>
      <w:rFonts w:ascii="Roboto" w:eastAsiaTheme="majorEastAsia" w:hAnsi="Roboto" w:cstheme="majorBidi"/>
      <w:b/>
      <w:color w:val="4472C4" w:themeColor="accent1"/>
      <w:sz w:val="32"/>
      <w:szCs w:val="28"/>
    </w:rPr>
  </w:style>
  <w:style w:type="character" w:customStyle="1" w:styleId="Titre4Car">
    <w:name w:val="Titre 4 Car"/>
    <w:basedOn w:val="Policepardfaut"/>
    <w:link w:val="Titre4"/>
    <w:uiPriority w:val="9"/>
    <w:rsid w:val="00477B6B"/>
    <w:rPr>
      <w:rFonts w:ascii="Segoe UI Black" w:eastAsiaTheme="majorEastAsia" w:hAnsi="Segoe UI Black" w:cstheme="majorBidi"/>
      <w:i/>
      <w:iCs/>
      <w:color w:val="4472C4" w:themeColor="accent1"/>
      <w:sz w:val="24"/>
    </w:rPr>
  </w:style>
  <w:style w:type="character" w:customStyle="1" w:styleId="Titre5Car">
    <w:name w:val="Titre 5 Car"/>
    <w:basedOn w:val="Policepardfaut"/>
    <w:link w:val="Titre5"/>
    <w:uiPriority w:val="9"/>
    <w:rsid w:val="00FE10A8"/>
    <w:rPr>
      <w:rFonts w:ascii="Segoe UI Black" w:eastAsiaTheme="majorEastAsia" w:hAnsi="Segoe UI Black" w:cstheme="majorBidi"/>
      <w:color w:val="4472C4" w:themeColor="accent1"/>
    </w:rPr>
  </w:style>
  <w:style w:type="character" w:customStyle="1" w:styleId="Titre6Car">
    <w:name w:val="Titre 6 Car"/>
    <w:basedOn w:val="Policepardfaut"/>
    <w:link w:val="Titre6"/>
    <w:uiPriority w:val="9"/>
    <w:semiHidden/>
    <w:rsid w:val="00FE10A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E10A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E10A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E10A8"/>
    <w:rPr>
      <w:rFonts w:eastAsiaTheme="majorEastAsia" w:cstheme="majorBidi"/>
      <w:color w:val="272727" w:themeColor="text1" w:themeTint="D8"/>
    </w:rPr>
  </w:style>
  <w:style w:type="paragraph" w:styleId="Titre">
    <w:name w:val="Title"/>
    <w:basedOn w:val="Normal"/>
    <w:next w:val="Normal"/>
    <w:link w:val="TitreCar"/>
    <w:uiPriority w:val="10"/>
    <w:qFormat/>
    <w:rsid w:val="00FE10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E10A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E10A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E10A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E10A8"/>
    <w:pPr>
      <w:spacing w:before="160"/>
      <w:jc w:val="center"/>
    </w:pPr>
    <w:rPr>
      <w:i/>
      <w:iCs/>
      <w:color w:val="404040" w:themeColor="text1" w:themeTint="BF"/>
    </w:rPr>
  </w:style>
  <w:style w:type="character" w:customStyle="1" w:styleId="CitationCar">
    <w:name w:val="Citation Car"/>
    <w:basedOn w:val="Policepardfaut"/>
    <w:link w:val="Citation"/>
    <w:uiPriority w:val="29"/>
    <w:rsid w:val="00FE10A8"/>
    <w:rPr>
      <w:i/>
      <w:iCs/>
      <w:color w:val="404040" w:themeColor="text1" w:themeTint="BF"/>
    </w:rPr>
  </w:style>
  <w:style w:type="paragraph" w:styleId="Paragraphedeliste">
    <w:name w:val="List Paragraph"/>
    <w:basedOn w:val="Normal"/>
    <w:uiPriority w:val="34"/>
    <w:qFormat/>
    <w:rsid w:val="00FE10A8"/>
    <w:pPr>
      <w:ind w:left="720"/>
      <w:contextualSpacing/>
    </w:pPr>
  </w:style>
  <w:style w:type="character" w:styleId="Accentuationintense">
    <w:name w:val="Intense Emphasis"/>
    <w:basedOn w:val="Policepardfaut"/>
    <w:uiPriority w:val="21"/>
    <w:qFormat/>
    <w:rsid w:val="00FE10A8"/>
    <w:rPr>
      <w:i/>
      <w:iCs/>
      <w:color w:val="2F5496" w:themeColor="accent1" w:themeShade="BF"/>
    </w:rPr>
  </w:style>
  <w:style w:type="paragraph" w:styleId="Citationintense">
    <w:name w:val="Intense Quote"/>
    <w:basedOn w:val="Normal"/>
    <w:next w:val="Normal"/>
    <w:link w:val="CitationintenseCar"/>
    <w:uiPriority w:val="30"/>
    <w:qFormat/>
    <w:rsid w:val="00FE10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FE10A8"/>
    <w:rPr>
      <w:i/>
      <w:iCs/>
      <w:color w:val="2F5496" w:themeColor="accent1" w:themeShade="BF"/>
    </w:rPr>
  </w:style>
  <w:style w:type="character" w:styleId="Rfrenceintense">
    <w:name w:val="Intense Reference"/>
    <w:basedOn w:val="Policepardfaut"/>
    <w:uiPriority w:val="32"/>
    <w:qFormat/>
    <w:rsid w:val="00FE10A8"/>
    <w:rPr>
      <w:b/>
      <w:bCs/>
      <w:smallCaps/>
      <w:color w:val="2F5496" w:themeColor="accent1" w:themeShade="BF"/>
      <w:spacing w:val="5"/>
    </w:rPr>
  </w:style>
  <w:style w:type="paragraph" w:styleId="Sansinterligne">
    <w:name w:val="No Spacing"/>
    <w:link w:val="SansinterligneCar"/>
    <w:uiPriority w:val="1"/>
    <w:qFormat/>
    <w:rsid w:val="00FE10A8"/>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E10A8"/>
    <w:rPr>
      <w:rFonts w:eastAsiaTheme="minorEastAsia"/>
      <w:kern w:val="0"/>
      <w:lang w:eastAsia="fr-FR"/>
      <w14:ligatures w14:val="none"/>
    </w:rPr>
  </w:style>
  <w:style w:type="paragraph" w:styleId="En-ttedetabledesmatires">
    <w:name w:val="TOC Heading"/>
    <w:basedOn w:val="Titre1"/>
    <w:next w:val="Normal"/>
    <w:uiPriority w:val="39"/>
    <w:unhideWhenUsed/>
    <w:qFormat/>
    <w:rsid w:val="00FE10A8"/>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FE10A8"/>
    <w:pPr>
      <w:tabs>
        <w:tab w:val="left" w:pos="440"/>
        <w:tab w:val="right" w:leader="dot" w:pos="9062"/>
      </w:tabs>
      <w:spacing w:after="100"/>
    </w:pPr>
  </w:style>
  <w:style w:type="paragraph" w:styleId="TM2">
    <w:name w:val="toc 2"/>
    <w:basedOn w:val="Normal"/>
    <w:next w:val="Normal"/>
    <w:autoRedefine/>
    <w:uiPriority w:val="39"/>
    <w:unhideWhenUsed/>
    <w:rsid w:val="00FE10A8"/>
    <w:pPr>
      <w:spacing w:after="100"/>
      <w:ind w:left="220"/>
    </w:pPr>
  </w:style>
  <w:style w:type="paragraph" w:styleId="TM3">
    <w:name w:val="toc 3"/>
    <w:basedOn w:val="Normal"/>
    <w:next w:val="Normal"/>
    <w:autoRedefine/>
    <w:uiPriority w:val="39"/>
    <w:unhideWhenUsed/>
    <w:rsid w:val="00FE10A8"/>
    <w:pPr>
      <w:spacing w:after="100"/>
      <w:ind w:left="440"/>
    </w:pPr>
  </w:style>
  <w:style w:type="character" w:styleId="Lienhypertexte">
    <w:name w:val="Hyperlink"/>
    <w:basedOn w:val="Policepardfaut"/>
    <w:uiPriority w:val="99"/>
    <w:unhideWhenUsed/>
    <w:rsid w:val="00FE10A8"/>
    <w:rPr>
      <w:color w:val="0563C1" w:themeColor="hyperlink"/>
      <w:u w:val="single"/>
    </w:rPr>
  </w:style>
  <w:style w:type="paragraph" w:styleId="En-tte">
    <w:name w:val="header"/>
    <w:basedOn w:val="Normal"/>
    <w:link w:val="En-tteCar"/>
    <w:uiPriority w:val="99"/>
    <w:unhideWhenUsed/>
    <w:rsid w:val="00FE10A8"/>
    <w:pPr>
      <w:tabs>
        <w:tab w:val="center" w:pos="4536"/>
        <w:tab w:val="right" w:pos="9072"/>
      </w:tabs>
      <w:spacing w:after="0" w:line="240" w:lineRule="auto"/>
    </w:pPr>
  </w:style>
  <w:style w:type="character" w:customStyle="1" w:styleId="En-tteCar">
    <w:name w:val="En-tête Car"/>
    <w:basedOn w:val="Policepardfaut"/>
    <w:link w:val="En-tte"/>
    <w:uiPriority w:val="99"/>
    <w:rsid w:val="00FE10A8"/>
  </w:style>
  <w:style w:type="paragraph" w:styleId="Pieddepage">
    <w:name w:val="footer"/>
    <w:basedOn w:val="Normal"/>
    <w:link w:val="PieddepageCar"/>
    <w:uiPriority w:val="99"/>
    <w:unhideWhenUsed/>
    <w:rsid w:val="00FE10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10A8"/>
  </w:style>
  <w:style w:type="character" w:styleId="Mentionnonrsolue">
    <w:name w:val="Unresolved Mention"/>
    <w:basedOn w:val="Policepardfaut"/>
    <w:uiPriority w:val="99"/>
    <w:semiHidden/>
    <w:unhideWhenUsed/>
    <w:rsid w:val="006E7829"/>
    <w:rPr>
      <w:color w:val="605E5C"/>
      <w:shd w:val="clear" w:color="auto" w:fill="E1DFDD"/>
    </w:rPr>
  </w:style>
  <w:style w:type="character" w:styleId="Textedelespacerserv">
    <w:name w:val="Placeholder Text"/>
    <w:basedOn w:val="Policepardfaut"/>
    <w:uiPriority w:val="99"/>
    <w:semiHidden/>
    <w:rsid w:val="00325A27"/>
    <w:rPr>
      <w:color w:val="666666"/>
    </w:rPr>
  </w:style>
  <w:style w:type="paragraph" w:styleId="Bibliographie">
    <w:name w:val="Bibliography"/>
    <w:basedOn w:val="Normal"/>
    <w:next w:val="Normal"/>
    <w:uiPriority w:val="37"/>
    <w:unhideWhenUsed/>
    <w:rsid w:val="00EB0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548272">
      <w:bodyDiv w:val="1"/>
      <w:marLeft w:val="0"/>
      <w:marRight w:val="0"/>
      <w:marTop w:val="0"/>
      <w:marBottom w:val="0"/>
      <w:divBdr>
        <w:top w:val="none" w:sz="0" w:space="0" w:color="auto"/>
        <w:left w:val="none" w:sz="0" w:space="0" w:color="auto"/>
        <w:bottom w:val="none" w:sz="0" w:space="0" w:color="auto"/>
        <w:right w:val="none" w:sz="0" w:space="0" w:color="auto"/>
      </w:divBdr>
    </w:div>
    <w:div w:id="247664998">
      <w:bodyDiv w:val="1"/>
      <w:marLeft w:val="0"/>
      <w:marRight w:val="0"/>
      <w:marTop w:val="0"/>
      <w:marBottom w:val="0"/>
      <w:divBdr>
        <w:top w:val="none" w:sz="0" w:space="0" w:color="auto"/>
        <w:left w:val="none" w:sz="0" w:space="0" w:color="auto"/>
        <w:bottom w:val="none" w:sz="0" w:space="0" w:color="auto"/>
        <w:right w:val="none" w:sz="0" w:space="0" w:color="auto"/>
      </w:divBdr>
    </w:div>
    <w:div w:id="355931438">
      <w:bodyDiv w:val="1"/>
      <w:marLeft w:val="0"/>
      <w:marRight w:val="0"/>
      <w:marTop w:val="0"/>
      <w:marBottom w:val="0"/>
      <w:divBdr>
        <w:top w:val="none" w:sz="0" w:space="0" w:color="auto"/>
        <w:left w:val="none" w:sz="0" w:space="0" w:color="auto"/>
        <w:bottom w:val="none" w:sz="0" w:space="0" w:color="auto"/>
        <w:right w:val="none" w:sz="0" w:space="0" w:color="auto"/>
      </w:divBdr>
      <w:divsChild>
        <w:div w:id="1110514690">
          <w:marLeft w:val="0"/>
          <w:marRight w:val="0"/>
          <w:marTop w:val="0"/>
          <w:marBottom w:val="0"/>
          <w:divBdr>
            <w:top w:val="none" w:sz="0" w:space="0" w:color="auto"/>
            <w:left w:val="none" w:sz="0" w:space="0" w:color="auto"/>
            <w:bottom w:val="none" w:sz="0" w:space="0" w:color="auto"/>
            <w:right w:val="none" w:sz="0" w:space="0" w:color="auto"/>
          </w:divBdr>
          <w:divsChild>
            <w:div w:id="277374027">
              <w:marLeft w:val="0"/>
              <w:marRight w:val="0"/>
              <w:marTop w:val="0"/>
              <w:marBottom w:val="0"/>
              <w:divBdr>
                <w:top w:val="none" w:sz="0" w:space="0" w:color="auto"/>
                <w:left w:val="none" w:sz="0" w:space="0" w:color="auto"/>
                <w:bottom w:val="none" w:sz="0" w:space="0" w:color="auto"/>
                <w:right w:val="none" w:sz="0" w:space="0" w:color="auto"/>
              </w:divBdr>
              <w:divsChild>
                <w:div w:id="2056199784">
                  <w:marLeft w:val="0"/>
                  <w:marRight w:val="0"/>
                  <w:marTop w:val="0"/>
                  <w:marBottom w:val="0"/>
                  <w:divBdr>
                    <w:top w:val="none" w:sz="0" w:space="0" w:color="auto"/>
                    <w:left w:val="none" w:sz="0" w:space="0" w:color="auto"/>
                    <w:bottom w:val="none" w:sz="0" w:space="0" w:color="auto"/>
                    <w:right w:val="none" w:sz="0" w:space="0" w:color="auto"/>
                  </w:divBdr>
                  <w:divsChild>
                    <w:div w:id="888765635">
                      <w:marLeft w:val="0"/>
                      <w:marRight w:val="0"/>
                      <w:marTop w:val="0"/>
                      <w:marBottom w:val="0"/>
                      <w:divBdr>
                        <w:top w:val="none" w:sz="0" w:space="0" w:color="auto"/>
                        <w:left w:val="none" w:sz="0" w:space="0" w:color="auto"/>
                        <w:bottom w:val="none" w:sz="0" w:space="0" w:color="auto"/>
                        <w:right w:val="none" w:sz="0" w:space="0" w:color="auto"/>
                      </w:divBdr>
                      <w:divsChild>
                        <w:div w:id="635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77891">
      <w:bodyDiv w:val="1"/>
      <w:marLeft w:val="0"/>
      <w:marRight w:val="0"/>
      <w:marTop w:val="0"/>
      <w:marBottom w:val="0"/>
      <w:divBdr>
        <w:top w:val="none" w:sz="0" w:space="0" w:color="auto"/>
        <w:left w:val="none" w:sz="0" w:space="0" w:color="auto"/>
        <w:bottom w:val="none" w:sz="0" w:space="0" w:color="auto"/>
        <w:right w:val="none" w:sz="0" w:space="0" w:color="auto"/>
      </w:divBdr>
    </w:div>
    <w:div w:id="839123402">
      <w:bodyDiv w:val="1"/>
      <w:marLeft w:val="0"/>
      <w:marRight w:val="0"/>
      <w:marTop w:val="0"/>
      <w:marBottom w:val="0"/>
      <w:divBdr>
        <w:top w:val="none" w:sz="0" w:space="0" w:color="auto"/>
        <w:left w:val="none" w:sz="0" w:space="0" w:color="auto"/>
        <w:bottom w:val="none" w:sz="0" w:space="0" w:color="auto"/>
        <w:right w:val="none" w:sz="0" w:space="0" w:color="auto"/>
      </w:divBdr>
      <w:divsChild>
        <w:div w:id="966161517">
          <w:marLeft w:val="0"/>
          <w:marRight w:val="0"/>
          <w:marTop w:val="0"/>
          <w:marBottom w:val="0"/>
          <w:divBdr>
            <w:top w:val="none" w:sz="0" w:space="0" w:color="auto"/>
            <w:left w:val="none" w:sz="0" w:space="0" w:color="auto"/>
            <w:bottom w:val="none" w:sz="0" w:space="0" w:color="auto"/>
            <w:right w:val="none" w:sz="0" w:space="0" w:color="auto"/>
          </w:divBdr>
          <w:divsChild>
            <w:div w:id="485242949">
              <w:marLeft w:val="0"/>
              <w:marRight w:val="0"/>
              <w:marTop w:val="0"/>
              <w:marBottom w:val="0"/>
              <w:divBdr>
                <w:top w:val="none" w:sz="0" w:space="0" w:color="auto"/>
                <w:left w:val="none" w:sz="0" w:space="0" w:color="auto"/>
                <w:bottom w:val="none" w:sz="0" w:space="0" w:color="auto"/>
                <w:right w:val="none" w:sz="0" w:space="0" w:color="auto"/>
              </w:divBdr>
            </w:div>
          </w:divsChild>
        </w:div>
        <w:div w:id="1193423449">
          <w:marLeft w:val="0"/>
          <w:marRight w:val="0"/>
          <w:marTop w:val="0"/>
          <w:marBottom w:val="0"/>
          <w:divBdr>
            <w:top w:val="none" w:sz="0" w:space="0" w:color="auto"/>
            <w:left w:val="none" w:sz="0" w:space="0" w:color="auto"/>
            <w:bottom w:val="none" w:sz="0" w:space="0" w:color="auto"/>
            <w:right w:val="none" w:sz="0" w:space="0" w:color="auto"/>
          </w:divBdr>
          <w:divsChild>
            <w:div w:id="1551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1267">
      <w:bodyDiv w:val="1"/>
      <w:marLeft w:val="0"/>
      <w:marRight w:val="0"/>
      <w:marTop w:val="0"/>
      <w:marBottom w:val="0"/>
      <w:divBdr>
        <w:top w:val="none" w:sz="0" w:space="0" w:color="auto"/>
        <w:left w:val="none" w:sz="0" w:space="0" w:color="auto"/>
        <w:bottom w:val="none" w:sz="0" w:space="0" w:color="auto"/>
        <w:right w:val="none" w:sz="0" w:space="0" w:color="auto"/>
      </w:divBdr>
    </w:div>
    <w:div w:id="1183856925">
      <w:bodyDiv w:val="1"/>
      <w:marLeft w:val="0"/>
      <w:marRight w:val="0"/>
      <w:marTop w:val="0"/>
      <w:marBottom w:val="0"/>
      <w:divBdr>
        <w:top w:val="none" w:sz="0" w:space="0" w:color="auto"/>
        <w:left w:val="none" w:sz="0" w:space="0" w:color="auto"/>
        <w:bottom w:val="none" w:sz="0" w:space="0" w:color="auto"/>
        <w:right w:val="none" w:sz="0" w:space="0" w:color="auto"/>
      </w:divBdr>
    </w:div>
    <w:div w:id="1201478173">
      <w:bodyDiv w:val="1"/>
      <w:marLeft w:val="0"/>
      <w:marRight w:val="0"/>
      <w:marTop w:val="0"/>
      <w:marBottom w:val="0"/>
      <w:divBdr>
        <w:top w:val="none" w:sz="0" w:space="0" w:color="auto"/>
        <w:left w:val="none" w:sz="0" w:space="0" w:color="auto"/>
        <w:bottom w:val="none" w:sz="0" w:space="0" w:color="auto"/>
        <w:right w:val="none" w:sz="0" w:space="0" w:color="auto"/>
      </w:divBdr>
    </w:div>
    <w:div w:id="1202209302">
      <w:bodyDiv w:val="1"/>
      <w:marLeft w:val="0"/>
      <w:marRight w:val="0"/>
      <w:marTop w:val="0"/>
      <w:marBottom w:val="0"/>
      <w:divBdr>
        <w:top w:val="none" w:sz="0" w:space="0" w:color="auto"/>
        <w:left w:val="none" w:sz="0" w:space="0" w:color="auto"/>
        <w:bottom w:val="none" w:sz="0" w:space="0" w:color="auto"/>
        <w:right w:val="none" w:sz="0" w:space="0" w:color="auto"/>
      </w:divBdr>
    </w:div>
    <w:div w:id="1234507264">
      <w:bodyDiv w:val="1"/>
      <w:marLeft w:val="0"/>
      <w:marRight w:val="0"/>
      <w:marTop w:val="0"/>
      <w:marBottom w:val="0"/>
      <w:divBdr>
        <w:top w:val="none" w:sz="0" w:space="0" w:color="auto"/>
        <w:left w:val="none" w:sz="0" w:space="0" w:color="auto"/>
        <w:bottom w:val="none" w:sz="0" w:space="0" w:color="auto"/>
        <w:right w:val="none" w:sz="0" w:space="0" w:color="auto"/>
      </w:divBdr>
      <w:divsChild>
        <w:div w:id="683819621">
          <w:marLeft w:val="0"/>
          <w:marRight w:val="0"/>
          <w:marTop w:val="0"/>
          <w:marBottom w:val="0"/>
          <w:divBdr>
            <w:top w:val="none" w:sz="0" w:space="0" w:color="auto"/>
            <w:left w:val="none" w:sz="0" w:space="0" w:color="auto"/>
            <w:bottom w:val="none" w:sz="0" w:space="0" w:color="auto"/>
            <w:right w:val="none" w:sz="0" w:space="0" w:color="auto"/>
          </w:divBdr>
          <w:divsChild>
            <w:div w:id="1671331306">
              <w:marLeft w:val="0"/>
              <w:marRight w:val="0"/>
              <w:marTop w:val="0"/>
              <w:marBottom w:val="0"/>
              <w:divBdr>
                <w:top w:val="none" w:sz="0" w:space="0" w:color="auto"/>
                <w:left w:val="none" w:sz="0" w:space="0" w:color="auto"/>
                <w:bottom w:val="none" w:sz="0" w:space="0" w:color="auto"/>
                <w:right w:val="none" w:sz="0" w:space="0" w:color="auto"/>
              </w:divBdr>
              <w:divsChild>
                <w:div w:id="786005087">
                  <w:marLeft w:val="0"/>
                  <w:marRight w:val="0"/>
                  <w:marTop w:val="0"/>
                  <w:marBottom w:val="0"/>
                  <w:divBdr>
                    <w:top w:val="none" w:sz="0" w:space="0" w:color="auto"/>
                    <w:left w:val="none" w:sz="0" w:space="0" w:color="auto"/>
                    <w:bottom w:val="none" w:sz="0" w:space="0" w:color="auto"/>
                    <w:right w:val="none" w:sz="0" w:space="0" w:color="auto"/>
                  </w:divBdr>
                  <w:divsChild>
                    <w:div w:id="1540893063">
                      <w:marLeft w:val="0"/>
                      <w:marRight w:val="0"/>
                      <w:marTop w:val="0"/>
                      <w:marBottom w:val="0"/>
                      <w:divBdr>
                        <w:top w:val="none" w:sz="0" w:space="0" w:color="auto"/>
                        <w:left w:val="none" w:sz="0" w:space="0" w:color="auto"/>
                        <w:bottom w:val="none" w:sz="0" w:space="0" w:color="auto"/>
                        <w:right w:val="none" w:sz="0" w:space="0" w:color="auto"/>
                      </w:divBdr>
                      <w:divsChild>
                        <w:div w:id="1808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343826">
      <w:bodyDiv w:val="1"/>
      <w:marLeft w:val="0"/>
      <w:marRight w:val="0"/>
      <w:marTop w:val="0"/>
      <w:marBottom w:val="0"/>
      <w:divBdr>
        <w:top w:val="none" w:sz="0" w:space="0" w:color="auto"/>
        <w:left w:val="none" w:sz="0" w:space="0" w:color="auto"/>
        <w:bottom w:val="none" w:sz="0" w:space="0" w:color="auto"/>
        <w:right w:val="none" w:sz="0" w:space="0" w:color="auto"/>
      </w:divBdr>
    </w:div>
    <w:div w:id="1307317139">
      <w:bodyDiv w:val="1"/>
      <w:marLeft w:val="0"/>
      <w:marRight w:val="0"/>
      <w:marTop w:val="0"/>
      <w:marBottom w:val="0"/>
      <w:divBdr>
        <w:top w:val="none" w:sz="0" w:space="0" w:color="auto"/>
        <w:left w:val="none" w:sz="0" w:space="0" w:color="auto"/>
        <w:bottom w:val="none" w:sz="0" w:space="0" w:color="auto"/>
        <w:right w:val="none" w:sz="0" w:space="0" w:color="auto"/>
      </w:divBdr>
    </w:div>
    <w:div w:id="1648046213">
      <w:bodyDiv w:val="1"/>
      <w:marLeft w:val="0"/>
      <w:marRight w:val="0"/>
      <w:marTop w:val="0"/>
      <w:marBottom w:val="0"/>
      <w:divBdr>
        <w:top w:val="none" w:sz="0" w:space="0" w:color="auto"/>
        <w:left w:val="none" w:sz="0" w:space="0" w:color="auto"/>
        <w:bottom w:val="none" w:sz="0" w:space="0" w:color="auto"/>
        <w:right w:val="none" w:sz="0" w:space="0" w:color="auto"/>
      </w:divBdr>
    </w:div>
    <w:div w:id="1681200470">
      <w:bodyDiv w:val="1"/>
      <w:marLeft w:val="0"/>
      <w:marRight w:val="0"/>
      <w:marTop w:val="0"/>
      <w:marBottom w:val="0"/>
      <w:divBdr>
        <w:top w:val="none" w:sz="0" w:space="0" w:color="auto"/>
        <w:left w:val="none" w:sz="0" w:space="0" w:color="auto"/>
        <w:bottom w:val="none" w:sz="0" w:space="0" w:color="auto"/>
        <w:right w:val="none" w:sz="0" w:space="0" w:color="auto"/>
      </w:divBdr>
    </w:div>
    <w:div w:id="1761174287">
      <w:bodyDiv w:val="1"/>
      <w:marLeft w:val="0"/>
      <w:marRight w:val="0"/>
      <w:marTop w:val="0"/>
      <w:marBottom w:val="0"/>
      <w:divBdr>
        <w:top w:val="none" w:sz="0" w:space="0" w:color="auto"/>
        <w:left w:val="none" w:sz="0" w:space="0" w:color="auto"/>
        <w:bottom w:val="none" w:sz="0" w:space="0" w:color="auto"/>
        <w:right w:val="none" w:sz="0" w:space="0" w:color="auto"/>
      </w:divBdr>
    </w:div>
    <w:div w:id="208132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fr.wikipedia.org/wiki/Glyphes"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yperlink" Target="https://fr.wikipedia.org/wiki/Alphabet_grec"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fr.wikipedia.org/wiki/Alphabet_latin"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fr.wikipedia.org/wiki/Alphabet_russe" TargetMode="External"/><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tri\Documents\Mod&#232;les%20Office%20personnalis&#233;s\rapport_documenta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AF2B7BBC18844B9A17D6D1CFCB2C0B3"/>
        <w:category>
          <w:name w:val="Général"/>
          <w:gallery w:val="placeholder"/>
        </w:category>
        <w:types>
          <w:type w:val="bbPlcHdr"/>
        </w:types>
        <w:behaviors>
          <w:behavior w:val="content"/>
        </w:behaviors>
        <w:guid w:val="{854CBA50-6EC2-4818-971A-5380FAF62C57}"/>
      </w:docPartPr>
      <w:docPartBody>
        <w:p w:rsidR="00B44221" w:rsidRDefault="00A23761">
          <w:pPr>
            <w:pStyle w:val="4AF2B7BBC18844B9A17D6D1CFCB2C0B3"/>
          </w:pPr>
          <w:r>
            <w:rPr>
              <w:color w:val="2F5496" w:themeColor="accent1" w:themeShade="BF"/>
            </w:rPr>
            <w:t>[Nom de la société]</w:t>
          </w:r>
        </w:p>
      </w:docPartBody>
    </w:docPart>
    <w:docPart>
      <w:docPartPr>
        <w:name w:val="DCC3D81A0A6B47B7893BE8F24F86A047"/>
        <w:category>
          <w:name w:val="Général"/>
          <w:gallery w:val="placeholder"/>
        </w:category>
        <w:types>
          <w:type w:val="bbPlcHdr"/>
        </w:types>
        <w:behaviors>
          <w:behavior w:val="content"/>
        </w:behaviors>
        <w:guid w:val="{728F74BC-2768-425E-A73D-6D374AE70F47}"/>
      </w:docPartPr>
      <w:docPartBody>
        <w:p w:rsidR="00B44221" w:rsidRDefault="00A23761">
          <w:pPr>
            <w:pStyle w:val="DCC3D81A0A6B47B7893BE8F24F86A047"/>
          </w:pPr>
          <w:r>
            <w:rPr>
              <w:rFonts w:asciiTheme="majorHAnsi" w:eastAsiaTheme="majorEastAsia" w:hAnsiTheme="majorHAnsi" w:cstheme="majorBidi"/>
              <w:color w:val="4472C4" w:themeColor="accent1"/>
              <w:sz w:val="88"/>
              <w:szCs w:val="88"/>
            </w:rPr>
            <w:t>[Titre du document]</w:t>
          </w:r>
        </w:p>
      </w:docPartBody>
    </w:docPart>
    <w:docPart>
      <w:docPartPr>
        <w:name w:val="182684BE899540F797E1234E76F940E7"/>
        <w:category>
          <w:name w:val="Général"/>
          <w:gallery w:val="placeholder"/>
        </w:category>
        <w:types>
          <w:type w:val="bbPlcHdr"/>
        </w:types>
        <w:behaviors>
          <w:behavior w:val="content"/>
        </w:behaviors>
        <w:guid w:val="{6A818FFE-A76B-486B-B012-030A5301637C}"/>
      </w:docPartPr>
      <w:docPartBody>
        <w:p w:rsidR="00B44221" w:rsidRDefault="00A23761">
          <w:pPr>
            <w:pStyle w:val="182684BE899540F797E1234E76F940E7"/>
          </w:pPr>
          <w:r>
            <w:rPr>
              <w:color w:val="2F5496" w:themeColor="accent1" w:themeShade="BF"/>
            </w:rPr>
            <w:t>[Sous-titre du document]</w:t>
          </w:r>
        </w:p>
      </w:docPartBody>
    </w:docPart>
    <w:docPart>
      <w:docPartPr>
        <w:name w:val="DB97575A6FCF4D50909025D597DC53C4"/>
        <w:category>
          <w:name w:val="Général"/>
          <w:gallery w:val="placeholder"/>
        </w:category>
        <w:types>
          <w:type w:val="bbPlcHdr"/>
        </w:types>
        <w:behaviors>
          <w:behavior w:val="content"/>
        </w:behaviors>
        <w:guid w:val="{2AAF0FC9-F7BA-422C-84BC-0E8AAEE1DDF2}"/>
      </w:docPartPr>
      <w:docPartBody>
        <w:p w:rsidR="00B44221" w:rsidRDefault="00A23761">
          <w:pPr>
            <w:pStyle w:val="DB97575A6FCF4D50909025D597DC53C4"/>
          </w:pPr>
          <w:r>
            <w:rPr>
              <w:color w:val="4472C4" w:themeColor="accent1"/>
              <w:sz w:val="28"/>
              <w:szCs w:val="28"/>
            </w:rPr>
            <w:t>[Nom de l’auteur]</w:t>
          </w:r>
        </w:p>
      </w:docPartBody>
    </w:docPart>
    <w:docPart>
      <w:docPartPr>
        <w:name w:val="2DF481D1E6BA4AE5B63EA59D20950294"/>
        <w:category>
          <w:name w:val="Général"/>
          <w:gallery w:val="placeholder"/>
        </w:category>
        <w:types>
          <w:type w:val="bbPlcHdr"/>
        </w:types>
        <w:behaviors>
          <w:behavior w:val="content"/>
        </w:behaviors>
        <w:guid w:val="{02A9FAD8-216D-4E28-8DA1-8424404717BA}"/>
      </w:docPartPr>
      <w:docPartBody>
        <w:p w:rsidR="00B44221" w:rsidRDefault="00A23761">
          <w:pPr>
            <w:pStyle w:val="2DF481D1E6BA4AE5B63EA59D20950294"/>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3CF"/>
    <w:rsid w:val="000028E0"/>
    <w:rsid w:val="000037DB"/>
    <w:rsid w:val="00022CBD"/>
    <w:rsid w:val="00026681"/>
    <w:rsid w:val="000864EC"/>
    <w:rsid w:val="000A22D0"/>
    <w:rsid w:val="000D0B31"/>
    <w:rsid w:val="000F2BDF"/>
    <w:rsid w:val="000F529A"/>
    <w:rsid w:val="000F6EEE"/>
    <w:rsid w:val="00106238"/>
    <w:rsid w:val="001E6136"/>
    <w:rsid w:val="001F40F5"/>
    <w:rsid w:val="0023142C"/>
    <w:rsid w:val="0026570C"/>
    <w:rsid w:val="00286118"/>
    <w:rsid w:val="00293B3D"/>
    <w:rsid w:val="002A5CCD"/>
    <w:rsid w:val="002B3B86"/>
    <w:rsid w:val="002D254A"/>
    <w:rsid w:val="00320A99"/>
    <w:rsid w:val="00345245"/>
    <w:rsid w:val="00360B89"/>
    <w:rsid w:val="00373CFE"/>
    <w:rsid w:val="00375604"/>
    <w:rsid w:val="00390001"/>
    <w:rsid w:val="00396023"/>
    <w:rsid w:val="00410EF4"/>
    <w:rsid w:val="004351C4"/>
    <w:rsid w:val="00481B23"/>
    <w:rsid w:val="004E7555"/>
    <w:rsid w:val="00580E62"/>
    <w:rsid w:val="005E302E"/>
    <w:rsid w:val="00604012"/>
    <w:rsid w:val="00620DCC"/>
    <w:rsid w:val="006448DE"/>
    <w:rsid w:val="0065085F"/>
    <w:rsid w:val="00653F3F"/>
    <w:rsid w:val="0065744C"/>
    <w:rsid w:val="00675B65"/>
    <w:rsid w:val="006A3D43"/>
    <w:rsid w:val="006A4489"/>
    <w:rsid w:val="007067BE"/>
    <w:rsid w:val="00710110"/>
    <w:rsid w:val="00730BA7"/>
    <w:rsid w:val="00736809"/>
    <w:rsid w:val="00754B64"/>
    <w:rsid w:val="007731EB"/>
    <w:rsid w:val="007A2026"/>
    <w:rsid w:val="007F214B"/>
    <w:rsid w:val="0080536E"/>
    <w:rsid w:val="00862A30"/>
    <w:rsid w:val="008755D7"/>
    <w:rsid w:val="009B5C03"/>
    <w:rsid w:val="009D0214"/>
    <w:rsid w:val="009E0CAC"/>
    <w:rsid w:val="009F7D48"/>
    <w:rsid w:val="00A140B3"/>
    <w:rsid w:val="00A23761"/>
    <w:rsid w:val="00A40620"/>
    <w:rsid w:val="00A803CF"/>
    <w:rsid w:val="00A91588"/>
    <w:rsid w:val="00AE6F33"/>
    <w:rsid w:val="00AF7116"/>
    <w:rsid w:val="00AF7B41"/>
    <w:rsid w:val="00B01644"/>
    <w:rsid w:val="00B17765"/>
    <w:rsid w:val="00B44221"/>
    <w:rsid w:val="00B977A7"/>
    <w:rsid w:val="00BF7168"/>
    <w:rsid w:val="00C55A2C"/>
    <w:rsid w:val="00CC75BF"/>
    <w:rsid w:val="00CD5B12"/>
    <w:rsid w:val="00CD7FD4"/>
    <w:rsid w:val="00D07E89"/>
    <w:rsid w:val="00D249EE"/>
    <w:rsid w:val="00D449F9"/>
    <w:rsid w:val="00D63D93"/>
    <w:rsid w:val="00DC6A36"/>
    <w:rsid w:val="00E102DC"/>
    <w:rsid w:val="00E27B46"/>
    <w:rsid w:val="00E36E39"/>
    <w:rsid w:val="00E7361E"/>
    <w:rsid w:val="00EC3BB2"/>
    <w:rsid w:val="00EE5B2A"/>
    <w:rsid w:val="00F337BC"/>
    <w:rsid w:val="00F345C0"/>
    <w:rsid w:val="00F9717F"/>
    <w:rsid w:val="00FC33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AF2B7BBC18844B9A17D6D1CFCB2C0B3">
    <w:name w:val="4AF2B7BBC18844B9A17D6D1CFCB2C0B3"/>
  </w:style>
  <w:style w:type="paragraph" w:customStyle="1" w:styleId="DCC3D81A0A6B47B7893BE8F24F86A047">
    <w:name w:val="DCC3D81A0A6B47B7893BE8F24F86A047"/>
  </w:style>
  <w:style w:type="paragraph" w:customStyle="1" w:styleId="182684BE899540F797E1234E76F940E7">
    <w:name w:val="182684BE899540F797E1234E76F940E7"/>
  </w:style>
  <w:style w:type="paragraph" w:customStyle="1" w:styleId="DB97575A6FCF4D50909025D597DC53C4">
    <w:name w:val="DB97575A6FCF4D50909025D597DC53C4"/>
  </w:style>
  <w:style w:type="paragraph" w:customStyle="1" w:styleId="2DF481D1E6BA4AE5B63EA59D20950294">
    <w:name w:val="2DF481D1E6BA4AE5B63EA59D20950294"/>
  </w:style>
  <w:style w:type="character" w:styleId="Textedelespacerserv">
    <w:name w:val="Placeholder Text"/>
    <w:basedOn w:val="Policepardfaut"/>
    <w:uiPriority w:val="99"/>
    <w:semiHidden/>
    <w:rsid w:val="009B5C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éférence numérique" Version="1987">
  <b:Source>
    <b:Tag>Dis25</b:Tag>
    <b:SourceType>InternetSite</b:SourceType>
    <b:Guid>{7B1DFE60-9E32-427F-B9C4-E7F1F0ECEB4D}</b:Guid>
    <b:Title>Distribution statistique</b:Title>
    <b:InternetSiteTitle>wikipedia.org</b:InternetSiteTitle>
    <b:YearAccessed>2025</b:YearAccessed>
    <b:MonthAccessed>01</b:MonthAccessed>
    <b:DayAccessed>24</b:DayAccessed>
    <b:URL>https://fr.wikipedia.org/wiki/Distribution_statistique</b:URL>
    <b:RefOrder>2</b:RefOrder>
  </b:Source>
  <b:Source>
    <b:Tag>Règ25</b:Tag>
    <b:SourceType>InternetSite</b:SourceType>
    <b:Guid>{5D52B285-A59E-4A33-9B5E-2E53C77F6FFF}</b:Guid>
    <b:Title>Règle 68-95-99,7</b:Title>
    <b:InternetSiteTitle>wikipedia.org</b:InternetSiteTitle>
    <b:YearAccessed>2025</b:YearAccessed>
    <b:MonthAccessed>01</b:MonthAccessed>
    <b:DayAccessed>24</b:DayAccessed>
    <b:URL>https://fr.wikipedia.org/wiki/R%C3%A8gle_68-95-99,7</b:URL>
    <b:RefOrder>4</b:RefOrder>
  </b:Source>
  <b:Source>
    <b:Tag>Les25</b:Tag>
    <b:SourceType>InternetSite</b:SourceType>
    <b:Guid>{97DABD56-1BF4-4E62-8298-DAFCA0F43C59}</b:Guid>
    <b:Title>Les diagrammes à images</b:Title>
    <b:InternetSiteTitle>khanacademy.org</b:InternetSiteTitle>
    <b:YearAccessed>2025</b:YearAccessed>
    <b:MonthAccessed>01</b:MonthAccessed>
    <b:DayAccessed>24</b:DayAccessed>
    <b:URL>https://fr.khanacademy.org/math/be-1ere-secondaire2/xe5303a9b201c0f84:organisation-de-donnees/xe5303a9b201c0f84:diagrammes-en-batons-ou-circulaires/a/picture-graphs-review</b:URL>
    <b:RefOrder>1</b:RefOrder>
  </b:Source>
  <b:Source>
    <b:Tag>Thé25</b:Tag>
    <b:SourceType>DocumentFromInternetSite</b:SourceType>
    <b:Guid>{42B68590-EB1F-4F51-9D22-37ADF74210DF}</b:Guid>
    <b:Title>Théorème central limite</b:Title>
    <b:InternetSiteTitle>wikipedia.org</b:InternetSiteTitle>
    <b:YearAccessed>2025</b:YearAccessed>
    <b:MonthAccessed>02</b:MonthAccessed>
    <b:DayAccessed>18</b:DayAccessed>
    <b:URL>https://fr.wikipedia.org/wiki/Th%C3%A9or%C3%A8me_central_limite</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9AF582-83CC-4F40-9B35-DC38D3453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rapport_documentation</Template>
  <TotalTime>3404</TotalTime>
  <Pages>49</Pages>
  <Words>6115</Words>
  <Characters>33636</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Statistiques</vt:lpstr>
    </vt:vector>
  </TitlesOfParts>
  <Company>Personnel</Company>
  <LinksUpToDate>false</LinksUpToDate>
  <CharactersWithSpaces>39672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Statistiques</dc:title>
  <dc:subject>Data</dc:subject>
  <dc:creator>Dimitri</dc:creator>
  <cp:keywords/>
  <dc:description/>
  <cp:lastModifiedBy>Dimitri PERREAUX</cp:lastModifiedBy>
  <cp:revision>72</cp:revision>
  <dcterms:created xsi:type="dcterms:W3CDTF">2025-01-24T10:59:00Z</dcterms:created>
  <dcterms:modified xsi:type="dcterms:W3CDTF">2025-03-23T15:32:00Z</dcterms:modified>
</cp:coreProperties>
</file>