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895970301"/>
        <w:docPartObj>
          <w:docPartGallery w:val="Cover Pages"/>
          <w:docPartUnique/>
        </w:docPartObj>
      </w:sdtPr>
      <w:sdtContent>
        <w:p w14:paraId="393E27F2" w14:textId="77777777" w:rsidR="00FE10A8" w:rsidRDefault="00FE10A8"/>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FE10A8" w14:paraId="3123C59A" w14:textId="77777777">
            <w:sdt>
              <w:sdtPr>
                <w:rPr>
                  <w:color w:val="2F5496" w:themeColor="accent1" w:themeShade="BF"/>
                  <w:sz w:val="24"/>
                  <w:szCs w:val="24"/>
                </w:rPr>
                <w:alias w:val="Société"/>
                <w:id w:val="13406915"/>
                <w:placeholder>
                  <w:docPart w:val="B04AFE9DB8A34F13A700CB8062D32265"/>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208F3653" w14:textId="224E7EC9" w:rsidR="00FE10A8" w:rsidRDefault="002404D1">
                    <w:pPr>
                      <w:pStyle w:val="Sansinterligne"/>
                      <w:rPr>
                        <w:color w:val="2F5496" w:themeColor="accent1" w:themeShade="BF"/>
                        <w:sz w:val="24"/>
                      </w:rPr>
                    </w:pPr>
                    <w:r>
                      <w:rPr>
                        <w:color w:val="2F5496" w:themeColor="accent1" w:themeShade="BF"/>
                        <w:sz w:val="24"/>
                        <w:szCs w:val="24"/>
                      </w:rPr>
                      <w:t>EPSI EISI 1A</w:t>
                    </w:r>
                  </w:p>
                </w:tc>
              </w:sdtContent>
            </w:sdt>
          </w:tr>
          <w:tr w:rsidR="00FE10A8" w14:paraId="418E5D7D" w14:textId="77777777">
            <w:tc>
              <w:tcPr>
                <w:tcW w:w="7672" w:type="dxa"/>
              </w:tcPr>
              <w:sdt>
                <w:sdtPr>
                  <w:rPr>
                    <w:rFonts w:asciiTheme="majorHAnsi" w:eastAsiaTheme="majorEastAsia" w:hAnsiTheme="majorHAnsi" w:cstheme="majorBidi"/>
                    <w:color w:val="4472C4" w:themeColor="accent1"/>
                    <w:sz w:val="88"/>
                    <w:szCs w:val="88"/>
                  </w:rPr>
                  <w:alias w:val="Titre"/>
                  <w:id w:val="13406919"/>
                  <w:placeholder>
                    <w:docPart w:val="1179F417EC284E59A813C7B7EA2B1BE7"/>
                  </w:placeholder>
                  <w:dataBinding w:prefixMappings="xmlns:ns0='http://schemas.openxmlformats.org/package/2006/metadata/core-properties' xmlns:ns1='http://purl.org/dc/elements/1.1/'" w:xpath="/ns0:coreProperties[1]/ns1:title[1]" w:storeItemID="{6C3C8BC8-F283-45AE-878A-BAB7291924A1}"/>
                  <w:text/>
                </w:sdtPr>
                <w:sdtContent>
                  <w:p w14:paraId="4460684E" w14:textId="227E840A" w:rsidR="00FE10A8" w:rsidRDefault="002404D1">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MACHINE LEARNING</w:t>
                    </w:r>
                  </w:p>
                </w:sdtContent>
              </w:sdt>
            </w:tc>
          </w:tr>
          <w:tr w:rsidR="00FE10A8" w14:paraId="1D59C0B3" w14:textId="77777777">
            <w:sdt>
              <w:sdtPr>
                <w:rPr>
                  <w:color w:val="2F5496" w:themeColor="accent1" w:themeShade="BF"/>
                  <w:sz w:val="24"/>
                  <w:szCs w:val="24"/>
                </w:rPr>
                <w:alias w:val="Sous-titre"/>
                <w:id w:val="13406923"/>
                <w:placeholder>
                  <w:docPart w:val="26E2DF6FA0424D99BE339D5F13BA9C34"/>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0DA5667F" w14:textId="2A5ABBB1" w:rsidR="00FE10A8" w:rsidRDefault="002404D1">
                    <w:pPr>
                      <w:pStyle w:val="Sansinterligne"/>
                      <w:rPr>
                        <w:color w:val="2F5496" w:themeColor="accent1" w:themeShade="BF"/>
                        <w:sz w:val="24"/>
                      </w:rPr>
                    </w:pPr>
                    <w:r>
                      <w:rPr>
                        <w:color w:val="2F5496" w:themeColor="accent1" w:themeShade="BF"/>
                        <w:sz w:val="24"/>
                        <w:szCs w:val="24"/>
                      </w:rPr>
                      <w:t>MSPR1</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FE10A8" w14:paraId="5C1BF5F6" w14:textId="77777777">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FC61B835AAC147EE9F9DB4191831B087"/>
                  </w:placeholder>
                  <w:dataBinding w:prefixMappings="xmlns:ns0='http://schemas.openxmlformats.org/package/2006/metadata/core-properties' xmlns:ns1='http://purl.org/dc/elements/1.1/'" w:xpath="/ns0:coreProperties[1]/ns1:creator[1]" w:storeItemID="{6C3C8BC8-F283-45AE-878A-BAB7291924A1}"/>
                  <w:text/>
                </w:sdtPr>
                <w:sdtContent>
                  <w:p w14:paraId="17424D19" w14:textId="7D2FDA2F" w:rsidR="00FE10A8" w:rsidRDefault="002552CC">
                    <w:pPr>
                      <w:pStyle w:val="Sansinterligne"/>
                      <w:rPr>
                        <w:color w:val="4472C4" w:themeColor="accent1"/>
                        <w:sz w:val="28"/>
                        <w:szCs w:val="28"/>
                      </w:rPr>
                    </w:pPr>
                    <w:r>
                      <w:rPr>
                        <w:color w:val="4472C4" w:themeColor="accent1"/>
                        <w:sz w:val="28"/>
                        <w:szCs w:val="28"/>
                      </w:rPr>
                      <w:t>Dimitri</w:t>
                    </w:r>
                  </w:p>
                </w:sdtContent>
              </w:sdt>
              <w:sdt>
                <w:sdtPr>
                  <w:rPr>
                    <w:color w:val="4472C4" w:themeColor="accent1"/>
                    <w:sz w:val="28"/>
                    <w:szCs w:val="28"/>
                  </w:rPr>
                  <w:alias w:val="Date"/>
                  <w:tag w:val="Date "/>
                  <w:id w:val="13406932"/>
                  <w:placeholder>
                    <w:docPart w:val="B886CE649A3F4DD6AC304A9D1E23FDE0"/>
                  </w:placeholder>
                  <w:dataBinding w:prefixMappings="xmlns:ns0='http://schemas.microsoft.com/office/2006/coverPageProps'" w:xpath="/ns0:CoverPageProperties[1]/ns0:PublishDate[1]" w:storeItemID="{55AF091B-3C7A-41E3-B477-F2FDAA23CFDA}"/>
                  <w:date w:fullDate="2025-01-31T00:00:00Z">
                    <w:dateFormat w:val="dd/MM/yyyy"/>
                    <w:lid w:val="fr-FR"/>
                    <w:storeMappedDataAs w:val="dateTime"/>
                    <w:calendar w:val="gregorian"/>
                  </w:date>
                </w:sdtPr>
                <w:sdtContent>
                  <w:p w14:paraId="65948927" w14:textId="65873E1A" w:rsidR="00FE10A8" w:rsidRDefault="002404D1">
                    <w:pPr>
                      <w:pStyle w:val="Sansinterligne"/>
                      <w:rPr>
                        <w:color w:val="4472C4" w:themeColor="accent1"/>
                        <w:sz w:val="28"/>
                        <w:szCs w:val="28"/>
                      </w:rPr>
                    </w:pPr>
                    <w:r>
                      <w:rPr>
                        <w:color w:val="4472C4" w:themeColor="accent1"/>
                        <w:sz w:val="28"/>
                        <w:szCs w:val="28"/>
                      </w:rPr>
                      <w:t>31/01/2025</w:t>
                    </w:r>
                  </w:p>
                </w:sdtContent>
              </w:sdt>
              <w:p w14:paraId="0E5E8B8A" w14:textId="77777777" w:rsidR="00FE10A8" w:rsidRDefault="00FE10A8">
                <w:pPr>
                  <w:pStyle w:val="Sansinterligne"/>
                  <w:rPr>
                    <w:color w:val="4472C4" w:themeColor="accent1"/>
                  </w:rPr>
                </w:pPr>
              </w:p>
            </w:tc>
          </w:tr>
        </w:tbl>
        <w:p w14:paraId="37B7CD7D" w14:textId="77777777" w:rsidR="00FE10A8" w:rsidRDefault="00FE10A8">
          <w:r>
            <w:br w:type="page"/>
          </w:r>
        </w:p>
      </w:sdtContent>
    </w:sdt>
    <w:sdt>
      <w:sdtPr>
        <w:id w:val="-43370982"/>
        <w:docPartObj>
          <w:docPartGallery w:val="Table of Contents"/>
          <w:docPartUnique/>
        </w:docPartObj>
      </w:sdtPr>
      <w:sdtEndPr>
        <w:rPr>
          <w:b/>
          <w:bCs/>
        </w:rPr>
      </w:sdtEndPr>
      <w:sdtContent>
        <w:p w14:paraId="2152F633" w14:textId="77777777" w:rsidR="00FE10A8" w:rsidRPr="00FE10A8" w:rsidRDefault="00FE10A8" w:rsidP="00FE10A8">
          <w:pPr>
            <w:rPr>
              <w:b/>
              <w:bCs/>
              <w:sz w:val="28"/>
              <w:szCs w:val="28"/>
            </w:rPr>
          </w:pPr>
          <w:r w:rsidRPr="00FE10A8">
            <w:rPr>
              <w:b/>
              <w:bCs/>
              <w:sz w:val="28"/>
              <w:szCs w:val="28"/>
            </w:rPr>
            <w:t>Table des matières</w:t>
          </w:r>
        </w:p>
        <w:p w14:paraId="01050C16" w14:textId="26B5B37A" w:rsidR="00682BAD" w:rsidRDefault="00FE10A8">
          <w:pPr>
            <w:pStyle w:val="TM1"/>
            <w:rPr>
              <w:rFonts w:eastAsiaTheme="minorEastAsia"/>
              <w:noProof/>
              <w:sz w:val="24"/>
              <w:szCs w:val="24"/>
              <w:lang w:eastAsia="fr-FR"/>
            </w:rPr>
          </w:pPr>
          <w:r>
            <w:fldChar w:fldCharType="begin"/>
          </w:r>
          <w:r>
            <w:instrText xml:space="preserve"> TOC \o "1-3" \h \z \u </w:instrText>
          </w:r>
          <w:r>
            <w:fldChar w:fldCharType="separate"/>
          </w:r>
          <w:hyperlink w:anchor="_Toc193639945" w:history="1">
            <w:r w:rsidR="00682BAD" w:rsidRPr="00CE681D">
              <w:rPr>
                <w:rStyle w:val="Lienhypertexte"/>
                <w:noProof/>
              </w:rPr>
              <w:t>1</w:t>
            </w:r>
            <w:r w:rsidR="00682BAD">
              <w:rPr>
                <w:rFonts w:eastAsiaTheme="minorEastAsia"/>
                <w:noProof/>
                <w:sz w:val="24"/>
                <w:szCs w:val="24"/>
                <w:lang w:eastAsia="fr-FR"/>
              </w:rPr>
              <w:tab/>
            </w:r>
            <w:r w:rsidR="00682BAD" w:rsidRPr="00CE681D">
              <w:rPr>
                <w:rStyle w:val="Lienhypertexte"/>
                <w:noProof/>
              </w:rPr>
              <w:t>INTRODUCTION</w:t>
            </w:r>
            <w:r w:rsidR="00682BAD">
              <w:rPr>
                <w:noProof/>
                <w:webHidden/>
              </w:rPr>
              <w:tab/>
            </w:r>
            <w:r w:rsidR="00682BAD">
              <w:rPr>
                <w:noProof/>
                <w:webHidden/>
              </w:rPr>
              <w:fldChar w:fldCharType="begin"/>
            </w:r>
            <w:r w:rsidR="00682BAD">
              <w:rPr>
                <w:noProof/>
                <w:webHidden/>
              </w:rPr>
              <w:instrText xml:space="preserve"> PAGEREF _Toc193639945 \h </w:instrText>
            </w:r>
            <w:r w:rsidR="00682BAD">
              <w:rPr>
                <w:noProof/>
                <w:webHidden/>
              </w:rPr>
            </w:r>
            <w:r w:rsidR="00682BAD">
              <w:rPr>
                <w:noProof/>
                <w:webHidden/>
              </w:rPr>
              <w:fldChar w:fldCharType="separate"/>
            </w:r>
            <w:r w:rsidR="00682BAD">
              <w:rPr>
                <w:noProof/>
                <w:webHidden/>
              </w:rPr>
              <w:t>4</w:t>
            </w:r>
            <w:r w:rsidR="00682BAD">
              <w:rPr>
                <w:noProof/>
                <w:webHidden/>
              </w:rPr>
              <w:fldChar w:fldCharType="end"/>
            </w:r>
          </w:hyperlink>
        </w:p>
        <w:p w14:paraId="39AD5ACB" w14:textId="76FAF5C8" w:rsidR="00682BAD" w:rsidRDefault="00682BAD">
          <w:pPr>
            <w:pStyle w:val="TM2"/>
            <w:tabs>
              <w:tab w:val="left" w:pos="960"/>
              <w:tab w:val="right" w:leader="dot" w:pos="9062"/>
            </w:tabs>
            <w:rPr>
              <w:rFonts w:eastAsiaTheme="minorEastAsia"/>
              <w:noProof/>
              <w:sz w:val="24"/>
              <w:szCs w:val="24"/>
              <w:lang w:eastAsia="fr-FR"/>
            </w:rPr>
          </w:pPr>
          <w:hyperlink w:anchor="_Toc193639946" w:history="1">
            <w:r w:rsidRPr="00CE681D">
              <w:rPr>
                <w:rStyle w:val="Lienhypertexte"/>
                <w:noProof/>
              </w:rPr>
              <w:t>1.1</w:t>
            </w:r>
            <w:r>
              <w:rPr>
                <w:rFonts w:eastAsiaTheme="minorEastAsia"/>
                <w:noProof/>
                <w:sz w:val="24"/>
                <w:szCs w:val="24"/>
                <w:lang w:eastAsia="fr-FR"/>
              </w:rPr>
              <w:tab/>
            </w:r>
            <w:r w:rsidRPr="00CE681D">
              <w:rPr>
                <w:rStyle w:val="Lienhypertexte"/>
                <w:noProof/>
              </w:rPr>
              <w:t>IA vs Machine learning</w:t>
            </w:r>
            <w:r>
              <w:rPr>
                <w:noProof/>
                <w:webHidden/>
              </w:rPr>
              <w:tab/>
            </w:r>
            <w:r>
              <w:rPr>
                <w:noProof/>
                <w:webHidden/>
              </w:rPr>
              <w:fldChar w:fldCharType="begin"/>
            </w:r>
            <w:r>
              <w:rPr>
                <w:noProof/>
                <w:webHidden/>
              </w:rPr>
              <w:instrText xml:space="preserve"> PAGEREF _Toc193639946 \h </w:instrText>
            </w:r>
            <w:r>
              <w:rPr>
                <w:noProof/>
                <w:webHidden/>
              </w:rPr>
            </w:r>
            <w:r>
              <w:rPr>
                <w:noProof/>
                <w:webHidden/>
              </w:rPr>
              <w:fldChar w:fldCharType="separate"/>
            </w:r>
            <w:r>
              <w:rPr>
                <w:noProof/>
                <w:webHidden/>
              </w:rPr>
              <w:t>4</w:t>
            </w:r>
            <w:r>
              <w:rPr>
                <w:noProof/>
                <w:webHidden/>
              </w:rPr>
              <w:fldChar w:fldCharType="end"/>
            </w:r>
          </w:hyperlink>
        </w:p>
        <w:p w14:paraId="4A80FD6E" w14:textId="33F32719" w:rsidR="00682BAD" w:rsidRDefault="00682BAD">
          <w:pPr>
            <w:pStyle w:val="TM3"/>
            <w:tabs>
              <w:tab w:val="left" w:pos="1200"/>
              <w:tab w:val="right" w:leader="dot" w:pos="9062"/>
            </w:tabs>
            <w:rPr>
              <w:rFonts w:eastAsiaTheme="minorEastAsia"/>
              <w:noProof/>
              <w:sz w:val="24"/>
              <w:szCs w:val="24"/>
              <w:lang w:eastAsia="fr-FR"/>
            </w:rPr>
          </w:pPr>
          <w:hyperlink w:anchor="_Toc193639947" w:history="1">
            <w:r w:rsidRPr="00CE681D">
              <w:rPr>
                <w:rStyle w:val="Lienhypertexte"/>
                <w:noProof/>
              </w:rPr>
              <w:t>1.1.1</w:t>
            </w:r>
            <w:r>
              <w:rPr>
                <w:rFonts w:eastAsiaTheme="minorEastAsia"/>
                <w:noProof/>
                <w:sz w:val="24"/>
                <w:szCs w:val="24"/>
                <w:lang w:eastAsia="fr-FR"/>
              </w:rPr>
              <w:tab/>
            </w:r>
            <w:r w:rsidRPr="00CE681D">
              <w:rPr>
                <w:rStyle w:val="Lienhypertexte"/>
                <w:noProof/>
              </w:rPr>
              <w:t>Intelligence artificielle</w:t>
            </w:r>
            <w:r>
              <w:rPr>
                <w:noProof/>
                <w:webHidden/>
              </w:rPr>
              <w:tab/>
            </w:r>
            <w:r>
              <w:rPr>
                <w:noProof/>
                <w:webHidden/>
              </w:rPr>
              <w:fldChar w:fldCharType="begin"/>
            </w:r>
            <w:r>
              <w:rPr>
                <w:noProof/>
                <w:webHidden/>
              </w:rPr>
              <w:instrText xml:space="preserve"> PAGEREF _Toc193639947 \h </w:instrText>
            </w:r>
            <w:r>
              <w:rPr>
                <w:noProof/>
                <w:webHidden/>
              </w:rPr>
            </w:r>
            <w:r>
              <w:rPr>
                <w:noProof/>
                <w:webHidden/>
              </w:rPr>
              <w:fldChar w:fldCharType="separate"/>
            </w:r>
            <w:r>
              <w:rPr>
                <w:noProof/>
                <w:webHidden/>
              </w:rPr>
              <w:t>4</w:t>
            </w:r>
            <w:r>
              <w:rPr>
                <w:noProof/>
                <w:webHidden/>
              </w:rPr>
              <w:fldChar w:fldCharType="end"/>
            </w:r>
          </w:hyperlink>
        </w:p>
        <w:p w14:paraId="5187488A" w14:textId="6CE8F344" w:rsidR="00682BAD" w:rsidRDefault="00682BAD">
          <w:pPr>
            <w:pStyle w:val="TM3"/>
            <w:tabs>
              <w:tab w:val="left" w:pos="1200"/>
              <w:tab w:val="right" w:leader="dot" w:pos="9062"/>
            </w:tabs>
            <w:rPr>
              <w:rFonts w:eastAsiaTheme="minorEastAsia"/>
              <w:noProof/>
              <w:sz w:val="24"/>
              <w:szCs w:val="24"/>
              <w:lang w:eastAsia="fr-FR"/>
            </w:rPr>
          </w:pPr>
          <w:hyperlink w:anchor="_Toc193639948" w:history="1">
            <w:r w:rsidRPr="00CE681D">
              <w:rPr>
                <w:rStyle w:val="Lienhypertexte"/>
                <w:noProof/>
              </w:rPr>
              <w:t>1.1.2</w:t>
            </w:r>
            <w:r>
              <w:rPr>
                <w:rFonts w:eastAsiaTheme="minorEastAsia"/>
                <w:noProof/>
                <w:sz w:val="24"/>
                <w:szCs w:val="24"/>
                <w:lang w:eastAsia="fr-FR"/>
              </w:rPr>
              <w:tab/>
            </w:r>
            <w:r w:rsidRPr="00CE681D">
              <w:rPr>
                <w:rStyle w:val="Lienhypertexte"/>
                <w:noProof/>
              </w:rPr>
              <w:t>Machine learning</w:t>
            </w:r>
            <w:r>
              <w:rPr>
                <w:noProof/>
                <w:webHidden/>
              </w:rPr>
              <w:tab/>
            </w:r>
            <w:r>
              <w:rPr>
                <w:noProof/>
                <w:webHidden/>
              </w:rPr>
              <w:fldChar w:fldCharType="begin"/>
            </w:r>
            <w:r>
              <w:rPr>
                <w:noProof/>
                <w:webHidden/>
              </w:rPr>
              <w:instrText xml:space="preserve"> PAGEREF _Toc193639948 \h </w:instrText>
            </w:r>
            <w:r>
              <w:rPr>
                <w:noProof/>
                <w:webHidden/>
              </w:rPr>
            </w:r>
            <w:r>
              <w:rPr>
                <w:noProof/>
                <w:webHidden/>
              </w:rPr>
              <w:fldChar w:fldCharType="separate"/>
            </w:r>
            <w:r>
              <w:rPr>
                <w:noProof/>
                <w:webHidden/>
              </w:rPr>
              <w:t>4</w:t>
            </w:r>
            <w:r>
              <w:rPr>
                <w:noProof/>
                <w:webHidden/>
              </w:rPr>
              <w:fldChar w:fldCharType="end"/>
            </w:r>
          </w:hyperlink>
        </w:p>
        <w:p w14:paraId="4DF6BF55" w14:textId="2375832E" w:rsidR="00682BAD" w:rsidRDefault="00682BAD">
          <w:pPr>
            <w:pStyle w:val="TM3"/>
            <w:tabs>
              <w:tab w:val="left" w:pos="1200"/>
              <w:tab w:val="right" w:leader="dot" w:pos="9062"/>
            </w:tabs>
            <w:rPr>
              <w:rFonts w:eastAsiaTheme="minorEastAsia"/>
              <w:noProof/>
              <w:sz w:val="24"/>
              <w:szCs w:val="24"/>
              <w:lang w:eastAsia="fr-FR"/>
            </w:rPr>
          </w:pPr>
          <w:hyperlink w:anchor="_Toc193639949" w:history="1">
            <w:r w:rsidRPr="00CE681D">
              <w:rPr>
                <w:rStyle w:val="Lienhypertexte"/>
                <w:noProof/>
              </w:rPr>
              <w:t>1.1.3</w:t>
            </w:r>
            <w:r>
              <w:rPr>
                <w:rFonts w:eastAsiaTheme="minorEastAsia"/>
                <w:noProof/>
                <w:sz w:val="24"/>
                <w:szCs w:val="24"/>
                <w:lang w:eastAsia="fr-FR"/>
              </w:rPr>
              <w:tab/>
            </w:r>
            <w:r w:rsidRPr="00CE681D">
              <w:rPr>
                <w:rStyle w:val="Lienhypertexte"/>
                <w:noProof/>
              </w:rPr>
              <w:t>Comparaison IA et machine learning</w:t>
            </w:r>
            <w:r>
              <w:rPr>
                <w:noProof/>
                <w:webHidden/>
              </w:rPr>
              <w:tab/>
            </w:r>
            <w:r>
              <w:rPr>
                <w:noProof/>
                <w:webHidden/>
              </w:rPr>
              <w:fldChar w:fldCharType="begin"/>
            </w:r>
            <w:r>
              <w:rPr>
                <w:noProof/>
                <w:webHidden/>
              </w:rPr>
              <w:instrText xml:space="preserve"> PAGEREF _Toc193639949 \h </w:instrText>
            </w:r>
            <w:r>
              <w:rPr>
                <w:noProof/>
                <w:webHidden/>
              </w:rPr>
            </w:r>
            <w:r>
              <w:rPr>
                <w:noProof/>
                <w:webHidden/>
              </w:rPr>
              <w:fldChar w:fldCharType="separate"/>
            </w:r>
            <w:r>
              <w:rPr>
                <w:noProof/>
                <w:webHidden/>
              </w:rPr>
              <w:t>4</w:t>
            </w:r>
            <w:r>
              <w:rPr>
                <w:noProof/>
                <w:webHidden/>
              </w:rPr>
              <w:fldChar w:fldCharType="end"/>
            </w:r>
          </w:hyperlink>
        </w:p>
        <w:p w14:paraId="0E16FA9F" w14:textId="0D4A43AC" w:rsidR="00682BAD" w:rsidRDefault="00682BAD">
          <w:pPr>
            <w:pStyle w:val="TM2"/>
            <w:tabs>
              <w:tab w:val="left" w:pos="960"/>
              <w:tab w:val="right" w:leader="dot" w:pos="9062"/>
            </w:tabs>
            <w:rPr>
              <w:rFonts w:eastAsiaTheme="minorEastAsia"/>
              <w:noProof/>
              <w:sz w:val="24"/>
              <w:szCs w:val="24"/>
              <w:lang w:eastAsia="fr-FR"/>
            </w:rPr>
          </w:pPr>
          <w:hyperlink w:anchor="_Toc193639950" w:history="1">
            <w:r w:rsidRPr="00CE681D">
              <w:rPr>
                <w:rStyle w:val="Lienhypertexte"/>
                <w:noProof/>
              </w:rPr>
              <w:t>1.2</w:t>
            </w:r>
            <w:r>
              <w:rPr>
                <w:rFonts w:eastAsiaTheme="minorEastAsia"/>
                <w:noProof/>
                <w:sz w:val="24"/>
                <w:szCs w:val="24"/>
                <w:lang w:eastAsia="fr-FR"/>
              </w:rPr>
              <w:tab/>
            </w:r>
            <w:r w:rsidRPr="00CE681D">
              <w:rPr>
                <w:rStyle w:val="Lienhypertexte"/>
                <w:noProof/>
              </w:rPr>
              <w:t>Apprentissage supervisé vs Apprentissage non supervisé</w:t>
            </w:r>
            <w:r>
              <w:rPr>
                <w:noProof/>
                <w:webHidden/>
              </w:rPr>
              <w:tab/>
            </w:r>
            <w:r>
              <w:rPr>
                <w:noProof/>
                <w:webHidden/>
              </w:rPr>
              <w:fldChar w:fldCharType="begin"/>
            </w:r>
            <w:r>
              <w:rPr>
                <w:noProof/>
                <w:webHidden/>
              </w:rPr>
              <w:instrText xml:space="preserve"> PAGEREF _Toc193639950 \h </w:instrText>
            </w:r>
            <w:r>
              <w:rPr>
                <w:noProof/>
                <w:webHidden/>
              </w:rPr>
            </w:r>
            <w:r>
              <w:rPr>
                <w:noProof/>
                <w:webHidden/>
              </w:rPr>
              <w:fldChar w:fldCharType="separate"/>
            </w:r>
            <w:r>
              <w:rPr>
                <w:noProof/>
                <w:webHidden/>
              </w:rPr>
              <w:t>5</w:t>
            </w:r>
            <w:r>
              <w:rPr>
                <w:noProof/>
                <w:webHidden/>
              </w:rPr>
              <w:fldChar w:fldCharType="end"/>
            </w:r>
          </w:hyperlink>
        </w:p>
        <w:p w14:paraId="229957F7" w14:textId="1EA1E984" w:rsidR="00682BAD" w:rsidRDefault="00682BAD">
          <w:pPr>
            <w:pStyle w:val="TM2"/>
            <w:tabs>
              <w:tab w:val="left" w:pos="960"/>
              <w:tab w:val="right" w:leader="dot" w:pos="9062"/>
            </w:tabs>
            <w:rPr>
              <w:rFonts w:eastAsiaTheme="minorEastAsia"/>
              <w:noProof/>
              <w:sz w:val="24"/>
              <w:szCs w:val="24"/>
              <w:lang w:eastAsia="fr-FR"/>
            </w:rPr>
          </w:pPr>
          <w:hyperlink w:anchor="_Toc193639951" w:history="1">
            <w:r w:rsidRPr="00CE681D">
              <w:rPr>
                <w:rStyle w:val="Lienhypertexte"/>
                <w:noProof/>
              </w:rPr>
              <w:t>1.3</w:t>
            </w:r>
            <w:r>
              <w:rPr>
                <w:rFonts w:eastAsiaTheme="minorEastAsia"/>
                <w:noProof/>
                <w:sz w:val="24"/>
                <w:szCs w:val="24"/>
                <w:lang w:eastAsia="fr-FR"/>
              </w:rPr>
              <w:tab/>
            </w:r>
            <w:r w:rsidRPr="00CE681D">
              <w:rPr>
                <w:rStyle w:val="Lienhypertexte"/>
                <w:noProof/>
              </w:rPr>
              <w:t>But apprentissage supervisé</w:t>
            </w:r>
            <w:r>
              <w:rPr>
                <w:noProof/>
                <w:webHidden/>
              </w:rPr>
              <w:tab/>
            </w:r>
            <w:r>
              <w:rPr>
                <w:noProof/>
                <w:webHidden/>
              </w:rPr>
              <w:fldChar w:fldCharType="begin"/>
            </w:r>
            <w:r>
              <w:rPr>
                <w:noProof/>
                <w:webHidden/>
              </w:rPr>
              <w:instrText xml:space="preserve"> PAGEREF _Toc193639951 \h </w:instrText>
            </w:r>
            <w:r>
              <w:rPr>
                <w:noProof/>
                <w:webHidden/>
              </w:rPr>
            </w:r>
            <w:r>
              <w:rPr>
                <w:noProof/>
                <w:webHidden/>
              </w:rPr>
              <w:fldChar w:fldCharType="separate"/>
            </w:r>
            <w:r>
              <w:rPr>
                <w:noProof/>
                <w:webHidden/>
              </w:rPr>
              <w:t>6</w:t>
            </w:r>
            <w:r>
              <w:rPr>
                <w:noProof/>
                <w:webHidden/>
              </w:rPr>
              <w:fldChar w:fldCharType="end"/>
            </w:r>
          </w:hyperlink>
        </w:p>
        <w:p w14:paraId="6FD06D07" w14:textId="1FAFF109" w:rsidR="00682BAD" w:rsidRDefault="00682BAD">
          <w:pPr>
            <w:pStyle w:val="TM2"/>
            <w:tabs>
              <w:tab w:val="left" w:pos="960"/>
              <w:tab w:val="right" w:leader="dot" w:pos="9062"/>
            </w:tabs>
            <w:rPr>
              <w:rFonts w:eastAsiaTheme="minorEastAsia"/>
              <w:noProof/>
              <w:sz w:val="24"/>
              <w:szCs w:val="24"/>
              <w:lang w:eastAsia="fr-FR"/>
            </w:rPr>
          </w:pPr>
          <w:hyperlink w:anchor="_Toc193639952" w:history="1">
            <w:r w:rsidRPr="00CE681D">
              <w:rPr>
                <w:rStyle w:val="Lienhypertexte"/>
                <w:noProof/>
              </w:rPr>
              <w:t>1.4</w:t>
            </w:r>
            <w:r>
              <w:rPr>
                <w:rFonts w:eastAsiaTheme="minorEastAsia"/>
                <w:noProof/>
                <w:sz w:val="24"/>
                <w:szCs w:val="24"/>
                <w:lang w:eastAsia="fr-FR"/>
              </w:rPr>
              <w:tab/>
            </w:r>
            <w:r w:rsidRPr="00CE681D">
              <w:rPr>
                <w:rStyle w:val="Lienhypertexte"/>
                <w:noProof/>
              </w:rPr>
              <w:t>But apprentissage non supervisé</w:t>
            </w:r>
            <w:r>
              <w:rPr>
                <w:noProof/>
                <w:webHidden/>
              </w:rPr>
              <w:tab/>
            </w:r>
            <w:r>
              <w:rPr>
                <w:noProof/>
                <w:webHidden/>
              </w:rPr>
              <w:fldChar w:fldCharType="begin"/>
            </w:r>
            <w:r>
              <w:rPr>
                <w:noProof/>
                <w:webHidden/>
              </w:rPr>
              <w:instrText xml:space="preserve"> PAGEREF _Toc193639952 \h </w:instrText>
            </w:r>
            <w:r>
              <w:rPr>
                <w:noProof/>
                <w:webHidden/>
              </w:rPr>
            </w:r>
            <w:r>
              <w:rPr>
                <w:noProof/>
                <w:webHidden/>
              </w:rPr>
              <w:fldChar w:fldCharType="separate"/>
            </w:r>
            <w:r>
              <w:rPr>
                <w:noProof/>
                <w:webHidden/>
              </w:rPr>
              <w:t>6</w:t>
            </w:r>
            <w:r>
              <w:rPr>
                <w:noProof/>
                <w:webHidden/>
              </w:rPr>
              <w:fldChar w:fldCharType="end"/>
            </w:r>
          </w:hyperlink>
        </w:p>
        <w:p w14:paraId="29F39EA1" w14:textId="370630B4" w:rsidR="00682BAD" w:rsidRDefault="00682BAD">
          <w:pPr>
            <w:pStyle w:val="TM2"/>
            <w:tabs>
              <w:tab w:val="left" w:pos="960"/>
              <w:tab w:val="right" w:leader="dot" w:pos="9062"/>
            </w:tabs>
            <w:rPr>
              <w:rFonts w:eastAsiaTheme="minorEastAsia"/>
              <w:noProof/>
              <w:sz w:val="24"/>
              <w:szCs w:val="24"/>
              <w:lang w:eastAsia="fr-FR"/>
            </w:rPr>
          </w:pPr>
          <w:hyperlink w:anchor="_Toc193639953" w:history="1">
            <w:r w:rsidRPr="00CE681D">
              <w:rPr>
                <w:rStyle w:val="Lienhypertexte"/>
                <w:noProof/>
              </w:rPr>
              <w:t>1.5</w:t>
            </w:r>
            <w:r>
              <w:rPr>
                <w:rFonts w:eastAsiaTheme="minorEastAsia"/>
                <w:noProof/>
                <w:sz w:val="24"/>
                <w:szCs w:val="24"/>
                <w:lang w:eastAsia="fr-FR"/>
              </w:rPr>
              <w:tab/>
            </w:r>
            <w:r w:rsidRPr="00CE681D">
              <w:rPr>
                <w:rStyle w:val="Lienhypertexte"/>
                <w:noProof/>
              </w:rPr>
              <w:t>Apprentissage partiellement supervisé</w:t>
            </w:r>
            <w:r>
              <w:rPr>
                <w:noProof/>
                <w:webHidden/>
              </w:rPr>
              <w:tab/>
            </w:r>
            <w:r>
              <w:rPr>
                <w:noProof/>
                <w:webHidden/>
              </w:rPr>
              <w:fldChar w:fldCharType="begin"/>
            </w:r>
            <w:r>
              <w:rPr>
                <w:noProof/>
                <w:webHidden/>
              </w:rPr>
              <w:instrText xml:space="preserve"> PAGEREF _Toc193639953 \h </w:instrText>
            </w:r>
            <w:r>
              <w:rPr>
                <w:noProof/>
                <w:webHidden/>
              </w:rPr>
            </w:r>
            <w:r>
              <w:rPr>
                <w:noProof/>
                <w:webHidden/>
              </w:rPr>
              <w:fldChar w:fldCharType="separate"/>
            </w:r>
            <w:r>
              <w:rPr>
                <w:noProof/>
                <w:webHidden/>
              </w:rPr>
              <w:t>7</w:t>
            </w:r>
            <w:r>
              <w:rPr>
                <w:noProof/>
                <w:webHidden/>
              </w:rPr>
              <w:fldChar w:fldCharType="end"/>
            </w:r>
          </w:hyperlink>
        </w:p>
        <w:p w14:paraId="02194E59" w14:textId="08E19173" w:rsidR="00682BAD" w:rsidRDefault="00682BAD">
          <w:pPr>
            <w:pStyle w:val="TM2"/>
            <w:tabs>
              <w:tab w:val="left" w:pos="960"/>
              <w:tab w:val="right" w:leader="dot" w:pos="9062"/>
            </w:tabs>
            <w:rPr>
              <w:rFonts w:eastAsiaTheme="minorEastAsia"/>
              <w:noProof/>
              <w:sz w:val="24"/>
              <w:szCs w:val="24"/>
              <w:lang w:eastAsia="fr-FR"/>
            </w:rPr>
          </w:pPr>
          <w:hyperlink w:anchor="_Toc193639954" w:history="1">
            <w:r w:rsidRPr="00CE681D">
              <w:rPr>
                <w:rStyle w:val="Lienhypertexte"/>
                <w:noProof/>
              </w:rPr>
              <w:t>1.6</w:t>
            </w:r>
            <w:r>
              <w:rPr>
                <w:rFonts w:eastAsiaTheme="minorEastAsia"/>
                <w:noProof/>
                <w:sz w:val="24"/>
                <w:szCs w:val="24"/>
                <w:lang w:eastAsia="fr-FR"/>
              </w:rPr>
              <w:tab/>
            </w:r>
            <w:r w:rsidRPr="00CE681D">
              <w:rPr>
                <w:rStyle w:val="Lienhypertexte"/>
                <w:noProof/>
              </w:rPr>
              <w:t>Choisir entre apprentissage supervisé et non supervisé</w:t>
            </w:r>
            <w:r>
              <w:rPr>
                <w:noProof/>
                <w:webHidden/>
              </w:rPr>
              <w:tab/>
            </w:r>
            <w:r>
              <w:rPr>
                <w:noProof/>
                <w:webHidden/>
              </w:rPr>
              <w:fldChar w:fldCharType="begin"/>
            </w:r>
            <w:r>
              <w:rPr>
                <w:noProof/>
                <w:webHidden/>
              </w:rPr>
              <w:instrText xml:space="preserve"> PAGEREF _Toc193639954 \h </w:instrText>
            </w:r>
            <w:r>
              <w:rPr>
                <w:noProof/>
                <w:webHidden/>
              </w:rPr>
            </w:r>
            <w:r>
              <w:rPr>
                <w:noProof/>
                <w:webHidden/>
              </w:rPr>
              <w:fldChar w:fldCharType="separate"/>
            </w:r>
            <w:r>
              <w:rPr>
                <w:noProof/>
                <w:webHidden/>
              </w:rPr>
              <w:t>7</w:t>
            </w:r>
            <w:r>
              <w:rPr>
                <w:noProof/>
                <w:webHidden/>
              </w:rPr>
              <w:fldChar w:fldCharType="end"/>
            </w:r>
          </w:hyperlink>
        </w:p>
        <w:p w14:paraId="1FDF673A" w14:textId="6597AAFE" w:rsidR="00682BAD" w:rsidRDefault="00682BAD">
          <w:pPr>
            <w:pStyle w:val="TM2"/>
            <w:tabs>
              <w:tab w:val="left" w:pos="960"/>
              <w:tab w:val="right" w:leader="dot" w:pos="9062"/>
            </w:tabs>
            <w:rPr>
              <w:rFonts w:eastAsiaTheme="minorEastAsia"/>
              <w:noProof/>
              <w:sz w:val="24"/>
              <w:szCs w:val="24"/>
              <w:lang w:eastAsia="fr-FR"/>
            </w:rPr>
          </w:pPr>
          <w:hyperlink w:anchor="_Toc193639955" w:history="1">
            <w:r w:rsidRPr="00CE681D">
              <w:rPr>
                <w:rStyle w:val="Lienhypertexte"/>
                <w:noProof/>
              </w:rPr>
              <w:t>1.7</w:t>
            </w:r>
            <w:r>
              <w:rPr>
                <w:rFonts w:eastAsiaTheme="minorEastAsia"/>
                <w:noProof/>
                <w:sz w:val="24"/>
                <w:szCs w:val="24"/>
                <w:lang w:eastAsia="fr-FR"/>
              </w:rPr>
              <w:tab/>
            </w:r>
            <w:r w:rsidRPr="00CE681D">
              <w:rPr>
                <w:rStyle w:val="Lienhypertexte"/>
                <w:noProof/>
              </w:rPr>
              <w:t>Régression VS Classification</w:t>
            </w:r>
            <w:r>
              <w:rPr>
                <w:noProof/>
                <w:webHidden/>
              </w:rPr>
              <w:tab/>
            </w:r>
            <w:r>
              <w:rPr>
                <w:noProof/>
                <w:webHidden/>
              </w:rPr>
              <w:fldChar w:fldCharType="begin"/>
            </w:r>
            <w:r>
              <w:rPr>
                <w:noProof/>
                <w:webHidden/>
              </w:rPr>
              <w:instrText xml:space="preserve"> PAGEREF _Toc193639955 \h </w:instrText>
            </w:r>
            <w:r>
              <w:rPr>
                <w:noProof/>
                <w:webHidden/>
              </w:rPr>
            </w:r>
            <w:r>
              <w:rPr>
                <w:noProof/>
                <w:webHidden/>
              </w:rPr>
              <w:fldChar w:fldCharType="separate"/>
            </w:r>
            <w:r>
              <w:rPr>
                <w:noProof/>
                <w:webHidden/>
              </w:rPr>
              <w:t>7</w:t>
            </w:r>
            <w:r>
              <w:rPr>
                <w:noProof/>
                <w:webHidden/>
              </w:rPr>
              <w:fldChar w:fldCharType="end"/>
            </w:r>
          </w:hyperlink>
        </w:p>
        <w:p w14:paraId="5887ED12" w14:textId="6B1A8E14" w:rsidR="00682BAD" w:rsidRDefault="00682BAD">
          <w:pPr>
            <w:pStyle w:val="TM1"/>
            <w:rPr>
              <w:rFonts w:eastAsiaTheme="minorEastAsia"/>
              <w:noProof/>
              <w:sz w:val="24"/>
              <w:szCs w:val="24"/>
              <w:lang w:eastAsia="fr-FR"/>
            </w:rPr>
          </w:pPr>
          <w:hyperlink w:anchor="_Toc193639956" w:history="1">
            <w:r w:rsidRPr="00CE681D">
              <w:rPr>
                <w:rStyle w:val="Lienhypertexte"/>
                <w:noProof/>
              </w:rPr>
              <w:t>2</w:t>
            </w:r>
            <w:r>
              <w:rPr>
                <w:rFonts w:eastAsiaTheme="minorEastAsia"/>
                <w:noProof/>
                <w:sz w:val="24"/>
                <w:szCs w:val="24"/>
                <w:lang w:eastAsia="fr-FR"/>
              </w:rPr>
              <w:tab/>
            </w:r>
            <w:r w:rsidRPr="00CE681D">
              <w:rPr>
                <w:rStyle w:val="Lienhypertexte"/>
                <w:noProof/>
              </w:rPr>
              <w:t>PROBABILISTE VS DETERMINISTE</w:t>
            </w:r>
            <w:r>
              <w:rPr>
                <w:noProof/>
                <w:webHidden/>
              </w:rPr>
              <w:tab/>
            </w:r>
            <w:r>
              <w:rPr>
                <w:noProof/>
                <w:webHidden/>
              </w:rPr>
              <w:fldChar w:fldCharType="begin"/>
            </w:r>
            <w:r>
              <w:rPr>
                <w:noProof/>
                <w:webHidden/>
              </w:rPr>
              <w:instrText xml:space="preserve"> PAGEREF _Toc193639956 \h </w:instrText>
            </w:r>
            <w:r>
              <w:rPr>
                <w:noProof/>
                <w:webHidden/>
              </w:rPr>
            </w:r>
            <w:r>
              <w:rPr>
                <w:noProof/>
                <w:webHidden/>
              </w:rPr>
              <w:fldChar w:fldCharType="separate"/>
            </w:r>
            <w:r>
              <w:rPr>
                <w:noProof/>
                <w:webHidden/>
              </w:rPr>
              <w:t>8</w:t>
            </w:r>
            <w:r>
              <w:rPr>
                <w:noProof/>
                <w:webHidden/>
              </w:rPr>
              <w:fldChar w:fldCharType="end"/>
            </w:r>
          </w:hyperlink>
        </w:p>
        <w:p w14:paraId="719EA394" w14:textId="50476E16" w:rsidR="00682BAD" w:rsidRDefault="00682BAD">
          <w:pPr>
            <w:pStyle w:val="TM1"/>
            <w:rPr>
              <w:rFonts w:eastAsiaTheme="minorEastAsia"/>
              <w:noProof/>
              <w:sz w:val="24"/>
              <w:szCs w:val="24"/>
              <w:lang w:eastAsia="fr-FR"/>
            </w:rPr>
          </w:pPr>
          <w:hyperlink w:anchor="_Toc193639957" w:history="1">
            <w:r w:rsidRPr="00CE681D">
              <w:rPr>
                <w:rStyle w:val="Lienhypertexte"/>
                <w:noProof/>
              </w:rPr>
              <w:t>3</w:t>
            </w:r>
            <w:r>
              <w:rPr>
                <w:rFonts w:eastAsiaTheme="minorEastAsia"/>
                <w:noProof/>
                <w:sz w:val="24"/>
                <w:szCs w:val="24"/>
                <w:lang w:eastAsia="fr-FR"/>
              </w:rPr>
              <w:tab/>
            </w:r>
            <w:r w:rsidRPr="00CE681D">
              <w:rPr>
                <w:rStyle w:val="Lienhypertexte"/>
                <w:noProof/>
              </w:rPr>
              <w:t>INITIATION MACHINE LEARNING OPENCLASSROOMS</w:t>
            </w:r>
            <w:r>
              <w:rPr>
                <w:noProof/>
                <w:webHidden/>
              </w:rPr>
              <w:tab/>
            </w:r>
            <w:r>
              <w:rPr>
                <w:noProof/>
                <w:webHidden/>
              </w:rPr>
              <w:fldChar w:fldCharType="begin"/>
            </w:r>
            <w:r>
              <w:rPr>
                <w:noProof/>
                <w:webHidden/>
              </w:rPr>
              <w:instrText xml:space="preserve"> PAGEREF _Toc193639957 \h </w:instrText>
            </w:r>
            <w:r>
              <w:rPr>
                <w:noProof/>
                <w:webHidden/>
              </w:rPr>
            </w:r>
            <w:r>
              <w:rPr>
                <w:noProof/>
                <w:webHidden/>
              </w:rPr>
              <w:fldChar w:fldCharType="separate"/>
            </w:r>
            <w:r>
              <w:rPr>
                <w:noProof/>
                <w:webHidden/>
              </w:rPr>
              <w:t>9</w:t>
            </w:r>
            <w:r>
              <w:rPr>
                <w:noProof/>
                <w:webHidden/>
              </w:rPr>
              <w:fldChar w:fldCharType="end"/>
            </w:r>
          </w:hyperlink>
        </w:p>
        <w:p w14:paraId="6DF64F03" w14:textId="2280131F" w:rsidR="00682BAD" w:rsidRDefault="00682BAD">
          <w:pPr>
            <w:pStyle w:val="TM2"/>
            <w:tabs>
              <w:tab w:val="left" w:pos="960"/>
              <w:tab w:val="right" w:leader="dot" w:pos="9062"/>
            </w:tabs>
            <w:rPr>
              <w:rFonts w:eastAsiaTheme="minorEastAsia"/>
              <w:noProof/>
              <w:sz w:val="24"/>
              <w:szCs w:val="24"/>
              <w:lang w:eastAsia="fr-FR"/>
            </w:rPr>
          </w:pPr>
          <w:hyperlink w:anchor="_Toc193639958" w:history="1">
            <w:r w:rsidRPr="00CE681D">
              <w:rPr>
                <w:rStyle w:val="Lienhypertexte"/>
                <w:noProof/>
              </w:rPr>
              <w:t>3.1</w:t>
            </w:r>
            <w:r>
              <w:rPr>
                <w:rFonts w:eastAsiaTheme="minorEastAsia"/>
                <w:noProof/>
                <w:sz w:val="24"/>
                <w:szCs w:val="24"/>
                <w:lang w:eastAsia="fr-FR"/>
              </w:rPr>
              <w:tab/>
            </w:r>
            <w:r w:rsidRPr="00CE681D">
              <w:rPr>
                <w:rStyle w:val="Lienhypertexte"/>
                <w:noProof/>
              </w:rPr>
              <w:t>Introduction</w:t>
            </w:r>
            <w:r>
              <w:rPr>
                <w:noProof/>
                <w:webHidden/>
              </w:rPr>
              <w:tab/>
            </w:r>
            <w:r>
              <w:rPr>
                <w:noProof/>
                <w:webHidden/>
              </w:rPr>
              <w:fldChar w:fldCharType="begin"/>
            </w:r>
            <w:r>
              <w:rPr>
                <w:noProof/>
                <w:webHidden/>
              </w:rPr>
              <w:instrText xml:space="preserve"> PAGEREF _Toc193639958 \h </w:instrText>
            </w:r>
            <w:r>
              <w:rPr>
                <w:noProof/>
                <w:webHidden/>
              </w:rPr>
            </w:r>
            <w:r>
              <w:rPr>
                <w:noProof/>
                <w:webHidden/>
              </w:rPr>
              <w:fldChar w:fldCharType="separate"/>
            </w:r>
            <w:r>
              <w:rPr>
                <w:noProof/>
                <w:webHidden/>
              </w:rPr>
              <w:t>9</w:t>
            </w:r>
            <w:r>
              <w:rPr>
                <w:noProof/>
                <w:webHidden/>
              </w:rPr>
              <w:fldChar w:fldCharType="end"/>
            </w:r>
          </w:hyperlink>
        </w:p>
        <w:p w14:paraId="1D4215CF" w14:textId="65E9533B" w:rsidR="00682BAD" w:rsidRDefault="00682BAD">
          <w:pPr>
            <w:pStyle w:val="TM3"/>
            <w:tabs>
              <w:tab w:val="left" w:pos="1200"/>
              <w:tab w:val="right" w:leader="dot" w:pos="9062"/>
            </w:tabs>
            <w:rPr>
              <w:rFonts w:eastAsiaTheme="minorEastAsia"/>
              <w:noProof/>
              <w:sz w:val="24"/>
              <w:szCs w:val="24"/>
              <w:lang w:eastAsia="fr-FR"/>
            </w:rPr>
          </w:pPr>
          <w:hyperlink w:anchor="_Toc193639959" w:history="1">
            <w:r w:rsidRPr="00CE681D">
              <w:rPr>
                <w:rStyle w:val="Lienhypertexte"/>
                <w:noProof/>
              </w:rPr>
              <w:t>3.1.1</w:t>
            </w:r>
            <w:r>
              <w:rPr>
                <w:rFonts w:eastAsiaTheme="minorEastAsia"/>
                <w:noProof/>
                <w:sz w:val="24"/>
                <w:szCs w:val="24"/>
                <w:lang w:eastAsia="fr-FR"/>
              </w:rPr>
              <w:tab/>
            </w:r>
            <w:r w:rsidRPr="00CE681D">
              <w:rPr>
                <w:rStyle w:val="Lienhypertexte"/>
                <w:noProof/>
              </w:rPr>
              <w:t>Modélisation statistique vs modélisation prédictive</w:t>
            </w:r>
            <w:r>
              <w:rPr>
                <w:noProof/>
                <w:webHidden/>
              </w:rPr>
              <w:tab/>
            </w:r>
            <w:r>
              <w:rPr>
                <w:noProof/>
                <w:webHidden/>
              </w:rPr>
              <w:fldChar w:fldCharType="begin"/>
            </w:r>
            <w:r>
              <w:rPr>
                <w:noProof/>
                <w:webHidden/>
              </w:rPr>
              <w:instrText xml:space="preserve"> PAGEREF _Toc193639959 \h </w:instrText>
            </w:r>
            <w:r>
              <w:rPr>
                <w:noProof/>
                <w:webHidden/>
              </w:rPr>
            </w:r>
            <w:r>
              <w:rPr>
                <w:noProof/>
                <w:webHidden/>
              </w:rPr>
              <w:fldChar w:fldCharType="separate"/>
            </w:r>
            <w:r>
              <w:rPr>
                <w:noProof/>
                <w:webHidden/>
              </w:rPr>
              <w:t>9</w:t>
            </w:r>
            <w:r>
              <w:rPr>
                <w:noProof/>
                <w:webHidden/>
              </w:rPr>
              <w:fldChar w:fldCharType="end"/>
            </w:r>
          </w:hyperlink>
        </w:p>
        <w:p w14:paraId="0B4B7973" w14:textId="21085691" w:rsidR="00682BAD" w:rsidRDefault="00682BAD">
          <w:pPr>
            <w:pStyle w:val="TM3"/>
            <w:tabs>
              <w:tab w:val="left" w:pos="1200"/>
              <w:tab w:val="right" w:leader="dot" w:pos="9062"/>
            </w:tabs>
            <w:rPr>
              <w:rFonts w:eastAsiaTheme="minorEastAsia"/>
              <w:noProof/>
              <w:sz w:val="24"/>
              <w:szCs w:val="24"/>
              <w:lang w:eastAsia="fr-FR"/>
            </w:rPr>
          </w:pPr>
          <w:hyperlink w:anchor="_Toc193639960" w:history="1">
            <w:r w:rsidRPr="00CE681D">
              <w:rPr>
                <w:rStyle w:val="Lienhypertexte"/>
                <w:noProof/>
              </w:rPr>
              <w:t>3.1.2</w:t>
            </w:r>
            <w:r>
              <w:rPr>
                <w:rFonts w:eastAsiaTheme="minorEastAsia"/>
                <w:noProof/>
                <w:sz w:val="24"/>
                <w:szCs w:val="24"/>
                <w:lang w:eastAsia="fr-FR"/>
              </w:rPr>
              <w:tab/>
            </w:r>
            <w:r w:rsidRPr="00CE681D">
              <w:rPr>
                <w:rStyle w:val="Lienhypertexte"/>
                <w:noProof/>
              </w:rPr>
              <w:t>Variables</w:t>
            </w:r>
            <w:r>
              <w:rPr>
                <w:noProof/>
                <w:webHidden/>
              </w:rPr>
              <w:tab/>
            </w:r>
            <w:r>
              <w:rPr>
                <w:noProof/>
                <w:webHidden/>
              </w:rPr>
              <w:fldChar w:fldCharType="begin"/>
            </w:r>
            <w:r>
              <w:rPr>
                <w:noProof/>
                <w:webHidden/>
              </w:rPr>
              <w:instrText xml:space="preserve"> PAGEREF _Toc193639960 \h </w:instrText>
            </w:r>
            <w:r>
              <w:rPr>
                <w:noProof/>
                <w:webHidden/>
              </w:rPr>
            </w:r>
            <w:r>
              <w:rPr>
                <w:noProof/>
                <w:webHidden/>
              </w:rPr>
              <w:fldChar w:fldCharType="separate"/>
            </w:r>
            <w:r>
              <w:rPr>
                <w:noProof/>
                <w:webHidden/>
              </w:rPr>
              <w:t>9</w:t>
            </w:r>
            <w:r>
              <w:rPr>
                <w:noProof/>
                <w:webHidden/>
              </w:rPr>
              <w:fldChar w:fldCharType="end"/>
            </w:r>
          </w:hyperlink>
        </w:p>
        <w:p w14:paraId="697EDCAF" w14:textId="2AAC550E" w:rsidR="00682BAD" w:rsidRDefault="00682BAD">
          <w:pPr>
            <w:pStyle w:val="TM3"/>
            <w:tabs>
              <w:tab w:val="left" w:pos="1200"/>
              <w:tab w:val="right" w:leader="dot" w:pos="9062"/>
            </w:tabs>
            <w:rPr>
              <w:rFonts w:eastAsiaTheme="minorEastAsia"/>
              <w:noProof/>
              <w:sz w:val="24"/>
              <w:szCs w:val="24"/>
              <w:lang w:eastAsia="fr-FR"/>
            </w:rPr>
          </w:pPr>
          <w:hyperlink w:anchor="_Toc193639961" w:history="1">
            <w:r w:rsidRPr="00CE681D">
              <w:rPr>
                <w:rStyle w:val="Lienhypertexte"/>
                <w:noProof/>
              </w:rPr>
              <w:t>3.1.3</w:t>
            </w:r>
            <w:r>
              <w:rPr>
                <w:rFonts w:eastAsiaTheme="minorEastAsia"/>
                <w:noProof/>
                <w:sz w:val="24"/>
                <w:szCs w:val="24"/>
                <w:lang w:eastAsia="fr-FR"/>
              </w:rPr>
              <w:tab/>
            </w:r>
            <w:r w:rsidRPr="00CE681D">
              <w:rPr>
                <w:rStyle w:val="Lienhypertexte"/>
                <w:noProof/>
              </w:rPr>
              <w:t>Bruit</w:t>
            </w:r>
            <w:r>
              <w:rPr>
                <w:noProof/>
                <w:webHidden/>
              </w:rPr>
              <w:tab/>
            </w:r>
            <w:r>
              <w:rPr>
                <w:noProof/>
                <w:webHidden/>
              </w:rPr>
              <w:fldChar w:fldCharType="begin"/>
            </w:r>
            <w:r>
              <w:rPr>
                <w:noProof/>
                <w:webHidden/>
              </w:rPr>
              <w:instrText xml:space="preserve"> PAGEREF _Toc193639961 \h </w:instrText>
            </w:r>
            <w:r>
              <w:rPr>
                <w:noProof/>
                <w:webHidden/>
              </w:rPr>
            </w:r>
            <w:r>
              <w:rPr>
                <w:noProof/>
                <w:webHidden/>
              </w:rPr>
              <w:fldChar w:fldCharType="separate"/>
            </w:r>
            <w:r>
              <w:rPr>
                <w:noProof/>
                <w:webHidden/>
              </w:rPr>
              <w:t>10</w:t>
            </w:r>
            <w:r>
              <w:rPr>
                <w:noProof/>
                <w:webHidden/>
              </w:rPr>
              <w:fldChar w:fldCharType="end"/>
            </w:r>
          </w:hyperlink>
        </w:p>
        <w:p w14:paraId="42E51059" w14:textId="349692A1" w:rsidR="00682BAD" w:rsidRDefault="00682BAD">
          <w:pPr>
            <w:pStyle w:val="TM3"/>
            <w:tabs>
              <w:tab w:val="left" w:pos="1200"/>
              <w:tab w:val="right" w:leader="dot" w:pos="9062"/>
            </w:tabs>
            <w:rPr>
              <w:rFonts w:eastAsiaTheme="minorEastAsia"/>
              <w:noProof/>
              <w:sz w:val="24"/>
              <w:szCs w:val="24"/>
              <w:lang w:eastAsia="fr-FR"/>
            </w:rPr>
          </w:pPr>
          <w:hyperlink w:anchor="_Toc193639962" w:history="1">
            <w:r w:rsidRPr="00CE681D">
              <w:rPr>
                <w:rStyle w:val="Lienhypertexte"/>
                <w:noProof/>
              </w:rPr>
              <w:t>3.1.4</w:t>
            </w:r>
            <w:r>
              <w:rPr>
                <w:rFonts w:eastAsiaTheme="minorEastAsia"/>
                <w:noProof/>
                <w:sz w:val="24"/>
                <w:szCs w:val="24"/>
                <w:lang w:eastAsia="fr-FR"/>
              </w:rPr>
              <w:tab/>
            </w:r>
            <w:r w:rsidRPr="00CE681D">
              <w:rPr>
                <w:rStyle w:val="Lienhypertexte"/>
                <w:noProof/>
              </w:rPr>
              <w:t>Nature itérative</w:t>
            </w:r>
            <w:r>
              <w:rPr>
                <w:noProof/>
                <w:webHidden/>
              </w:rPr>
              <w:tab/>
            </w:r>
            <w:r>
              <w:rPr>
                <w:noProof/>
                <w:webHidden/>
              </w:rPr>
              <w:fldChar w:fldCharType="begin"/>
            </w:r>
            <w:r>
              <w:rPr>
                <w:noProof/>
                <w:webHidden/>
              </w:rPr>
              <w:instrText xml:space="preserve"> PAGEREF _Toc193639962 \h </w:instrText>
            </w:r>
            <w:r>
              <w:rPr>
                <w:noProof/>
                <w:webHidden/>
              </w:rPr>
            </w:r>
            <w:r>
              <w:rPr>
                <w:noProof/>
                <w:webHidden/>
              </w:rPr>
              <w:fldChar w:fldCharType="separate"/>
            </w:r>
            <w:r>
              <w:rPr>
                <w:noProof/>
                <w:webHidden/>
              </w:rPr>
              <w:t>10</w:t>
            </w:r>
            <w:r>
              <w:rPr>
                <w:noProof/>
                <w:webHidden/>
              </w:rPr>
              <w:fldChar w:fldCharType="end"/>
            </w:r>
          </w:hyperlink>
        </w:p>
        <w:p w14:paraId="68B0F9F3" w14:textId="39694035" w:rsidR="00682BAD" w:rsidRDefault="00682BAD">
          <w:pPr>
            <w:pStyle w:val="TM2"/>
            <w:tabs>
              <w:tab w:val="left" w:pos="960"/>
              <w:tab w:val="right" w:leader="dot" w:pos="9062"/>
            </w:tabs>
            <w:rPr>
              <w:rFonts w:eastAsiaTheme="minorEastAsia"/>
              <w:noProof/>
              <w:sz w:val="24"/>
              <w:szCs w:val="24"/>
              <w:lang w:eastAsia="fr-FR"/>
            </w:rPr>
          </w:pPr>
          <w:hyperlink w:anchor="_Toc193639963" w:history="1">
            <w:r w:rsidRPr="00CE681D">
              <w:rPr>
                <w:rStyle w:val="Lienhypertexte"/>
                <w:noProof/>
              </w:rPr>
              <w:t>3.2</w:t>
            </w:r>
            <w:r>
              <w:rPr>
                <w:rFonts w:eastAsiaTheme="minorEastAsia"/>
                <w:noProof/>
                <w:sz w:val="24"/>
                <w:szCs w:val="24"/>
                <w:lang w:eastAsia="fr-FR"/>
              </w:rPr>
              <w:tab/>
            </w:r>
            <w:r w:rsidRPr="00CE681D">
              <w:rPr>
                <w:rStyle w:val="Lienhypertexte"/>
                <w:noProof/>
              </w:rPr>
              <w:t>Modèles et algorithmes</w:t>
            </w:r>
            <w:r>
              <w:rPr>
                <w:noProof/>
                <w:webHidden/>
              </w:rPr>
              <w:tab/>
            </w:r>
            <w:r>
              <w:rPr>
                <w:noProof/>
                <w:webHidden/>
              </w:rPr>
              <w:fldChar w:fldCharType="begin"/>
            </w:r>
            <w:r>
              <w:rPr>
                <w:noProof/>
                <w:webHidden/>
              </w:rPr>
              <w:instrText xml:space="preserve"> PAGEREF _Toc193639963 \h </w:instrText>
            </w:r>
            <w:r>
              <w:rPr>
                <w:noProof/>
                <w:webHidden/>
              </w:rPr>
            </w:r>
            <w:r>
              <w:rPr>
                <w:noProof/>
                <w:webHidden/>
              </w:rPr>
              <w:fldChar w:fldCharType="separate"/>
            </w:r>
            <w:r>
              <w:rPr>
                <w:noProof/>
                <w:webHidden/>
              </w:rPr>
              <w:t>11</w:t>
            </w:r>
            <w:r>
              <w:rPr>
                <w:noProof/>
                <w:webHidden/>
              </w:rPr>
              <w:fldChar w:fldCharType="end"/>
            </w:r>
          </w:hyperlink>
        </w:p>
        <w:p w14:paraId="6871D463" w14:textId="4834A49F" w:rsidR="00682BAD" w:rsidRDefault="00682BAD">
          <w:pPr>
            <w:pStyle w:val="TM3"/>
            <w:tabs>
              <w:tab w:val="left" w:pos="1200"/>
              <w:tab w:val="right" w:leader="dot" w:pos="9062"/>
            </w:tabs>
            <w:rPr>
              <w:rFonts w:eastAsiaTheme="minorEastAsia"/>
              <w:noProof/>
              <w:sz w:val="24"/>
              <w:szCs w:val="24"/>
              <w:lang w:eastAsia="fr-FR"/>
            </w:rPr>
          </w:pPr>
          <w:hyperlink w:anchor="_Toc193639964" w:history="1">
            <w:r w:rsidRPr="00CE681D">
              <w:rPr>
                <w:rStyle w:val="Lienhypertexte"/>
                <w:noProof/>
              </w:rPr>
              <w:t>3.2.1</w:t>
            </w:r>
            <w:r>
              <w:rPr>
                <w:rFonts w:eastAsiaTheme="minorEastAsia"/>
                <w:noProof/>
                <w:sz w:val="24"/>
                <w:szCs w:val="24"/>
                <w:lang w:eastAsia="fr-FR"/>
              </w:rPr>
              <w:tab/>
            </w:r>
            <w:r w:rsidRPr="00CE681D">
              <w:rPr>
                <w:rStyle w:val="Lienhypertexte"/>
                <w:noProof/>
              </w:rPr>
              <w:t>Définition modèle</w:t>
            </w:r>
            <w:r>
              <w:rPr>
                <w:noProof/>
                <w:webHidden/>
              </w:rPr>
              <w:tab/>
            </w:r>
            <w:r>
              <w:rPr>
                <w:noProof/>
                <w:webHidden/>
              </w:rPr>
              <w:fldChar w:fldCharType="begin"/>
            </w:r>
            <w:r>
              <w:rPr>
                <w:noProof/>
                <w:webHidden/>
              </w:rPr>
              <w:instrText xml:space="preserve"> PAGEREF _Toc193639964 \h </w:instrText>
            </w:r>
            <w:r>
              <w:rPr>
                <w:noProof/>
                <w:webHidden/>
              </w:rPr>
            </w:r>
            <w:r>
              <w:rPr>
                <w:noProof/>
                <w:webHidden/>
              </w:rPr>
              <w:fldChar w:fldCharType="separate"/>
            </w:r>
            <w:r>
              <w:rPr>
                <w:noProof/>
                <w:webHidden/>
              </w:rPr>
              <w:t>11</w:t>
            </w:r>
            <w:r>
              <w:rPr>
                <w:noProof/>
                <w:webHidden/>
              </w:rPr>
              <w:fldChar w:fldCharType="end"/>
            </w:r>
          </w:hyperlink>
        </w:p>
        <w:p w14:paraId="71EDD67E" w14:textId="70C6BD46" w:rsidR="00682BAD" w:rsidRDefault="00682BAD">
          <w:pPr>
            <w:pStyle w:val="TM3"/>
            <w:tabs>
              <w:tab w:val="left" w:pos="1200"/>
              <w:tab w:val="right" w:leader="dot" w:pos="9062"/>
            </w:tabs>
            <w:rPr>
              <w:rFonts w:eastAsiaTheme="minorEastAsia"/>
              <w:noProof/>
              <w:sz w:val="24"/>
              <w:szCs w:val="24"/>
              <w:lang w:eastAsia="fr-FR"/>
            </w:rPr>
          </w:pPr>
          <w:hyperlink w:anchor="_Toc193639965" w:history="1">
            <w:r w:rsidRPr="00CE681D">
              <w:rPr>
                <w:rStyle w:val="Lienhypertexte"/>
                <w:noProof/>
              </w:rPr>
              <w:t>3.2.2</w:t>
            </w:r>
            <w:r>
              <w:rPr>
                <w:rFonts w:eastAsiaTheme="minorEastAsia"/>
                <w:noProof/>
                <w:sz w:val="24"/>
                <w:szCs w:val="24"/>
                <w:lang w:eastAsia="fr-FR"/>
              </w:rPr>
              <w:tab/>
            </w:r>
            <w:r w:rsidRPr="00CE681D">
              <w:rPr>
                <w:rStyle w:val="Lienhypertexte"/>
                <w:noProof/>
              </w:rPr>
              <w:t>Choix</w:t>
            </w:r>
            <w:r>
              <w:rPr>
                <w:noProof/>
                <w:webHidden/>
              </w:rPr>
              <w:tab/>
            </w:r>
            <w:r>
              <w:rPr>
                <w:noProof/>
                <w:webHidden/>
              </w:rPr>
              <w:fldChar w:fldCharType="begin"/>
            </w:r>
            <w:r>
              <w:rPr>
                <w:noProof/>
                <w:webHidden/>
              </w:rPr>
              <w:instrText xml:space="preserve"> PAGEREF _Toc193639965 \h </w:instrText>
            </w:r>
            <w:r>
              <w:rPr>
                <w:noProof/>
                <w:webHidden/>
              </w:rPr>
            </w:r>
            <w:r>
              <w:rPr>
                <w:noProof/>
                <w:webHidden/>
              </w:rPr>
              <w:fldChar w:fldCharType="separate"/>
            </w:r>
            <w:r>
              <w:rPr>
                <w:noProof/>
                <w:webHidden/>
              </w:rPr>
              <w:t>12</w:t>
            </w:r>
            <w:r>
              <w:rPr>
                <w:noProof/>
                <w:webHidden/>
              </w:rPr>
              <w:fldChar w:fldCharType="end"/>
            </w:r>
          </w:hyperlink>
        </w:p>
        <w:p w14:paraId="4C4A9BA1" w14:textId="27A1654F" w:rsidR="00682BAD" w:rsidRDefault="00682BAD">
          <w:pPr>
            <w:pStyle w:val="TM3"/>
            <w:tabs>
              <w:tab w:val="left" w:pos="1200"/>
              <w:tab w:val="right" w:leader="dot" w:pos="9062"/>
            </w:tabs>
            <w:rPr>
              <w:rFonts w:eastAsiaTheme="minorEastAsia"/>
              <w:noProof/>
              <w:sz w:val="24"/>
              <w:szCs w:val="24"/>
              <w:lang w:eastAsia="fr-FR"/>
            </w:rPr>
          </w:pPr>
          <w:hyperlink w:anchor="_Toc193639966" w:history="1">
            <w:r w:rsidRPr="00CE681D">
              <w:rPr>
                <w:rStyle w:val="Lienhypertexte"/>
                <w:noProof/>
              </w:rPr>
              <w:t>3.2.3</w:t>
            </w:r>
            <w:r>
              <w:rPr>
                <w:rFonts w:eastAsiaTheme="minorEastAsia"/>
                <w:noProof/>
                <w:sz w:val="24"/>
                <w:szCs w:val="24"/>
                <w:lang w:eastAsia="fr-FR"/>
              </w:rPr>
              <w:tab/>
            </w:r>
            <w:r w:rsidRPr="00CE681D">
              <w:rPr>
                <w:rStyle w:val="Lienhypertexte"/>
                <w:noProof/>
              </w:rPr>
              <w:t>Modèles de régression</w:t>
            </w:r>
            <w:r>
              <w:rPr>
                <w:noProof/>
                <w:webHidden/>
              </w:rPr>
              <w:tab/>
            </w:r>
            <w:r>
              <w:rPr>
                <w:noProof/>
                <w:webHidden/>
              </w:rPr>
              <w:fldChar w:fldCharType="begin"/>
            </w:r>
            <w:r>
              <w:rPr>
                <w:noProof/>
                <w:webHidden/>
              </w:rPr>
              <w:instrText xml:space="preserve"> PAGEREF _Toc193639966 \h </w:instrText>
            </w:r>
            <w:r>
              <w:rPr>
                <w:noProof/>
                <w:webHidden/>
              </w:rPr>
            </w:r>
            <w:r>
              <w:rPr>
                <w:noProof/>
                <w:webHidden/>
              </w:rPr>
              <w:fldChar w:fldCharType="separate"/>
            </w:r>
            <w:r>
              <w:rPr>
                <w:noProof/>
                <w:webHidden/>
              </w:rPr>
              <w:t>12</w:t>
            </w:r>
            <w:r>
              <w:rPr>
                <w:noProof/>
                <w:webHidden/>
              </w:rPr>
              <w:fldChar w:fldCharType="end"/>
            </w:r>
          </w:hyperlink>
        </w:p>
        <w:p w14:paraId="65415311" w14:textId="5066E60E" w:rsidR="00682BAD" w:rsidRDefault="00682BAD">
          <w:pPr>
            <w:pStyle w:val="TM3"/>
            <w:tabs>
              <w:tab w:val="left" w:pos="1200"/>
              <w:tab w:val="right" w:leader="dot" w:pos="9062"/>
            </w:tabs>
            <w:rPr>
              <w:rFonts w:eastAsiaTheme="minorEastAsia"/>
              <w:noProof/>
              <w:sz w:val="24"/>
              <w:szCs w:val="24"/>
              <w:lang w:eastAsia="fr-FR"/>
            </w:rPr>
          </w:pPr>
          <w:hyperlink w:anchor="_Toc193639967" w:history="1">
            <w:r w:rsidRPr="00CE681D">
              <w:rPr>
                <w:rStyle w:val="Lienhypertexte"/>
                <w:noProof/>
              </w:rPr>
              <w:t>3.2.4</w:t>
            </w:r>
            <w:r>
              <w:rPr>
                <w:rFonts w:eastAsiaTheme="minorEastAsia"/>
                <w:noProof/>
                <w:sz w:val="24"/>
                <w:szCs w:val="24"/>
                <w:lang w:eastAsia="fr-FR"/>
              </w:rPr>
              <w:tab/>
            </w:r>
            <w:r w:rsidRPr="00CE681D">
              <w:rPr>
                <w:rStyle w:val="Lienhypertexte"/>
                <w:noProof/>
              </w:rPr>
              <w:t>Modèles à base d’arbre</w:t>
            </w:r>
            <w:r>
              <w:rPr>
                <w:noProof/>
                <w:webHidden/>
              </w:rPr>
              <w:tab/>
            </w:r>
            <w:r>
              <w:rPr>
                <w:noProof/>
                <w:webHidden/>
              </w:rPr>
              <w:fldChar w:fldCharType="begin"/>
            </w:r>
            <w:r>
              <w:rPr>
                <w:noProof/>
                <w:webHidden/>
              </w:rPr>
              <w:instrText xml:space="preserve"> PAGEREF _Toc193639967 \h </w:instrText>
            </w:r>
            <w:r>
              <w:rPr>
                <w:noProof/>
                <w:webHidden/>
              </w:rPr>
            </w:r>
            <w:r>
              <w:rPr>
                <w:noProof/>
                <w:webHidden/>
              </w:rPr>
              <w:fldChar w:fldCharType="separate"/>
            </w:r>
            <w:r>
              <w:rPr>
                <w:noProof/>
                <w:webHidden/>
              </w:rPr>
              <w:t>13</w:t>
            </w:r>
            <w:r>
              <w:rPr>
                <w:noProof/>
                <w:webHidden/>
              </w:rPr>
              <w:fldChar w:fldCharType="end"/>
            </w:r>
          </w:hyperlink>
        </w:p>
        <w:p w14:paraId="161C9C61" w14:textId="3C452C22" w:rsidR="00682BAD" w:rsidRDefault="00682BAD">
          <w:pPr>
            <w:pStyle w:val="TM3"/>
            <w:tabs>
              <w:tab w:val="left" w:pos="1200"/>
              <w:tab w:val="right" w:leader="dot" w:pos="9062"/>
            </w:tabs>
            <w:rPr>
              <w:rFonts w:eastAsiaTheme="minorEastAsia"/>
              <w:noProof/>
              <w:sz w:val="24"/>
              <w:szCs w:val="24"/>
              <w:lang w:eastAsia="fr-FR"/>
            </w:rPr>
          </w:pPr>
          <w:hyperlink w:anchor="_Toc193639968" w:history="1">
            <w:r w:rsidRPr="00CE681D">
              <w:rPr>
                <w:rStyle w:val="Lienhypertexte"/>
                <w:noProof/>
              </w:rPr>
              <w:t>3.2.5</w:t>
            </w:r>
            <w:r>
              <w:rPr>
                <w:rFonts w:eastAsiaTheme="minorEastAsia"/>
                <w:noProof/>
                <w:sz w:val="24"/>
                <w:szCs w:val="24"/>
                <w:lang w:eastAsia="fr-FR"/>
              </w:rPr>
              <w:tab/>
            </w:r>
            <w:r w:rsidRPr="00CE681D">
              <w:rPr>
                <w:rStyle w:val="Lienhypertexte"/>
                <w:noProof/>
              </w:rPr>
              <w:t>Réseaux de neurones et Deep Learning</w:t>
            </w:r>
            <w:r>
              <w:rPr>
                <w:noProof/>
                <w:webHidden/>
              </w:rPr>
              <w:tab/>
            </w:r>
            <w:r>
              <w:rPr>
                <w:noProof/>
                <w:webHidden/>
              </w:rPr>
              <w:fldChar w:fldCharType="begin"/>
            </w:r>
            <w:r>
              <w:rPr>
                <w:noProof/>
                <w:webHidden/>
              </w:rPr>
              <w:instrText xml:space="preserve"> PAGEREF _Toc193639968 \h </w:instrText>
            </w:r>
            <w:r>
              <w:rPr>
                <w:noProof/>
                <w:webHidden/>
              </w:rPr>
            </w:r>
            <w:r>
              <w:rPr>
                <w:noProof/>
                <w:webHidden/>
              </w:rPr>
              <w:fldChar w:fldCharType="separate"/>
            </w:r>
            <w:r>
              <w:rPr>
                <w:noProof/>
                <w:webHidden/>
              </w:rPr>
              <w:t>13</w:t>
            </w:r>
            <w:r>
              <w:rPr>
                <w:noProof/>
                <w:webHidden/>
              </w:rPr>
              <w:fldChar w:fldCharType="end"/>
            </w:r>
          </w:hyperlink>
        </w:p>
        <w:p w14:paraId="62A7E99D" w14:textId="3AB7F62A" w:rsidR="00682BAD" w:rsidRDefault="00682BAD">
          <w:pPr>
            <w:pStyle w:val="TM3"/>
            <w:tabs>
              <w:tab w:val="left" w:pos="1200"/>
              <w:tab w:val="right" w:leader="dot" w:pos="9062"/>
            </w:tabs>
            <w:rPr>
              <w:rFonts w:eastAsiaTheme="minorEastAsia"/>
              <w:noProof/>
              <w:sz w:val="24"/>
              <w:szCs w:val="24"/>
              <w:lang w:eastAsia="fr-FR"/>
            </w:rPr>
          </w:pPr>
          <w:hyperlink w:anchor="_Toc193639969" w:history="1">
            <w:r w:rsidRPr="00CE681D">
              <w:rPr>
                <w:rStyle w:val="Lienhypertexte"/>
                <w:noProof/>
              </w:rPr>
              <w:t>3.2.6</w:t>
            </w:r>
            <w:r>
              <w:rPr>
                <w:rFonts w:eastAsiaTheme="minorEastAsia"/>
                <w:noProof/>
                <w:sz w:val="24"/>
                <w:szCs w:val="24"/>
                <w:lang w:eastAsia="fr-FR"/>
              </w:rPr>
              <w:tab/>
            </w:r>
            <w:r w:rsidRPr="00CE681D">
              <w:rPr>
                <w:rStyle w:val="Lienhypertexte"/>
                <w:noProof/>
              </w:rPr>
              <w:t>Algorithme</w:t>
            </w:r>
            <w:r>
              <w:rPr>
                <w:noProof/>
                <w:webHidden/>
              </w:rPr>
              <w:tab/>
            </w:r>
            <w:r>
              <w:rPr>
                <w:noProof/>
                <w:webHidden/>
              </w:rPr>
              <w:fldChar w:fldCharType="begin"/>
            </w:r>
            <w:r>
              <w:rPr>
                <w:noProof/>
                <w:webHidden/>
              </w:rPr>
              <w:instrText xml:space="preserve"> PAGEREF _Toc193639969 \h </w:instrText>
            </w:r>
            <w:r>
              <w:rPr>
                <w:noProof/>
                <w:webHidden/>
              </w:rPr>
            </w:r>
            <w:r>
              <w:rPr>
                <w:noProof/>
                <w:webHidden/>
              </w:rPr>
              <w:fldChar w:fldCharType="separate"/>
            </w:r>
            <w:r>
              <w:rPr>
                <w:noProof/>
                <w:webHidden/>
              </w:rPr>
              <w:t>13</w:t>
            </w:r>
            <w:r>
              <w:rPr>
                <w:noProof/>
                <w:webHidden/>
              </w:rPr>
              <w:fldChar w:fldCharType="end"/>
            </w:r>
          </w:hyperlink>
        </w:p>
        <w:p w14:paraId="5EBA0499" w14:textId="76C32285" w:rsidR="00682BAD" w:rsidRDefault="00682BAD">
          <w:pPr>
            <w:pStyle w:val="TM2"/>
            <w:tabs>
              <w:tab w:val="left" w:pos="960"/>
              <w:tab w:val="right" w:leader="dot" w:pos="9062"/>
            </w:tabs>
            <w:rPr>
              <w:rFonts w:eastAsiaTheme="minorEastAsia"/>
              <w:noProof/>
              <w:sz w:val="24"/>
              <w:szCs w:val="24"/>
              <w:lang w:eastAsia="fr-FR"/>
            </w:rPr>
          </w:pPr>
          <w:hyperlink w:anchor="_Toc193639970" w:history="1">
            <w:r w:rsidRPr="00CE681D">
              <w:rPr>
                <w:rStyle w:val="Lienhypertexte"/>
                <w:noProof/>
              </w:rPr>
              <w:t>3.3</w:t>
            </w:r>
            <w:r>
              <w:rPr>
                <w:rFonts w:eastAsiaTheme="minorEastAsia"/>
                <w:noProof/>
                <w:sz w:val="24"/>
                <w:szCs w:val="24"/>
                <w:lang w:eastAsia="fr-FR"/>
              </w:rPr>
              <w:tab/>
            </w:r>
            <w:r w:rsidRPr="00CE681D">
              <w:rPr>
                <w:rStyle w:val="Lienhypertexte"/>
                <w:noProof/>
              </w:rPr>
              <w:t>D’une problématique business à la mise en production</w:t>
            </w:r>
            <w:r>
              <w:rPr>
                <w:noProof/>
                <w:webHidden/>
              </w:rPr>
              <w:tab/>
            </w:r>
            <w:r>
              <w:rPr>
                <w:noProof/>
                <w:webHidden/>
              </w:rPr>
              <w:fldChar w:fldCharType="begin"/>
            </w:r>
            <w:r>
              <w:rPr>
                <w:noProof/>
                <w:webHidden/>
              </w:rPr>
              <w:instrText xml:space="preserve"> PAGEREF _Toc193639970 \h </w:instrText>
            </w:r>
            <w:r>
              <w:rPr>
                <w:noProof/>
                <w:webHidden/>
              </w:rPr>
            </w:r>
            <w:r>
              <w:rPr>
                <w:noProof/>
                <w:webHidden/>
              </w:rPr>
              <w:fldChar w:fldCharType="separate"/>
            </w:r>
            <w:r>
              <w:rPr>
                <w:noProof/>
                <w:webHidden/>
              </w:rPr>
              <w:t>14</w:t>
            </w:r>
            <w:r>
              <w:rPr>
                <w:noProof/>
                <w:webHidden/>
              </w:rPr>
              <w:fldChar w:fldCharType="end"/>
            </w:r>
          </w:hyperlink>
        </w:p>
        <w:p w14:paraId="214F563F" w14:textId="3454A331" w:rsidR="00682BAD" w:rsidRDefault="00682BAD">
          <w:pPr>
            <w:pStyle w:val="TM3"/>
            <w:tabs>
              <w:tab w:val="left" w:pos="1200"/>
              <w:tab w:val="right" w:leader="dot" w:pos="9062"/>
            </w:tabs>
            <w:rPr>
              <w:rFonts w:eastAsiaTheme="minorEastAsia"/>
              <w:noProof/>
              <w:sz w:val="24"/>
              <w:szCs w:val="24"/>
              <w:lang w:eastAsia="fr-FR"/>
            </w:rPr>
          </w:pPr>
          <w:hyperlink w:anchor="_Toc193639971" w:history="1">
            <w:r w:rsidRPr="00CE681D">
              <w:rPr>
                <w:rStyle w:val="Lienhypertexte"/>
                <w:noProof/>
              </w:rPr>
              <w:t>3.3.1</w:t>
            </w:r>
            <w:r>
              <w:rPr>
                <w:rFonts w:eastAsiaTheme="minorEastAsia"/>
                <w:noProof/>
                <w:sz w:val="24"/>
                <w:szCs w:val="24"/>
                <w:lang w:eastAsia="fr-FR"/>
              </w:rPr>
              <w:tab/>
            </w:r>
            <w:r w:rsidRPr="00CE681D">
              <w:rPr>
                <w:rStyle w:val="Lienhypertexte"/>
                <w:noProof/>
              </w:rPr>
              <w:t>Déroulement</w:t>
            </w:r>
            <w:r>
              <w:rPr>
                <w:noProof/>
                <w:webHidden/>
              </w:rPr>
              <w:tab/>
            </w:r>
            <w:r>
              <w:rPr>
                <w:noProof/>
                <w:webHidden/>
              </w:rPr>
              <w:fldChar w:fldCharType="begin"/>
            </w:r>
            <w:r>
              <w:rPr>
                <w:noProof/>
                <w:webHidden/>
              </w:rPr>
              <w:instrText xml:space="preserve"> PAGEREF _Toc193639971 \h </w:instrText>
            </w:r>
            <w:r>
              <w:rPr>
                <w:noProof/>
                <w:webHidden/>
              </w:rPr>
            </w:r>
            <w:r>
              <w:rPr>
                <w:noProof/>
                <w:webHidden/>
              </w:rPr>
              <w:fldChar w:fldCharType="separate"/>
            </w:r>
            <w:r>
              <w:rPr>
                <w:noProof/>
                <w:webHidden/>
              </w:rPr>
              <w:t>14</w:t>
            </w:r>
            <w:r>
              <w:rPr>
                <w:noProof/>
                <w:webHidden/>
              </w:rPr>
              <w:fldChar w:fldCharType="end"/>
            </w:r>
          </w:hyperlink>
        </w:p>
        <w:p w14:paraId="7BAC819B" w14:textId="7A14ADC1" w:rsidR="00682BAD" w:rsidRDefault="00682BAD">
          <w:pPr>
            <w:pStyle w:val="TM3"/>
            <w:tabs>
              <w:tab w:val="left" w:pos="1200"/>
              <w:tab w:val="right" w:leader="dot" w:pos="9062"/>
            </w:tabs>
            <w:rPr>
              <w:rFonts w:eastAsiaTheme="minorEastAsia"/>
              <w:noProof/>
              <w:sz w:val="24"/>
              <w:szCs w:val="24"/>
              <w:lang w:eastAsia="fr-FR"/>
            </w:rPr>
          </w:pPr>
          <w:hyperlink w:anchor="_Toc193639972" w:history="1">
            <w:r w:rsidRPr="00CE681D">
              <w:rPr>
                <w:rStyle w:val="Lienhypertexte"/>
                <w:noProof/>
              </w:rPr>
              <w:t>3.3.2</w:t>
            </w:r>
            <w:r>
              <w:rPr>
                <w:rFonts w:eastAsiaTheme="minorEastAsia"/>
                <w:noProof/>
                <w:sz w:val="24"/>
                <w:szCs w:val="24"/>
                <w:lang w:eastAsia="fr-FR"/>
              </w:rPr>
              <w:tab/>
            </w:r>
            <w:r w:rsidRPr="00CE681D">
              <w:rPr>
                <w:rStyle w:val="Lienhypertexte"/>
                <w:noProof/>
              </w:rPr>
              <w:t>Phase 1 : Définir les spécifications à partir de la problématique</w:t>
            </w:r>
            <w:r>
              <w:rPr>
                <w:noProof/>
                <w:webHidden/>
              </w:rPr>
              <w:tab/>
            </w:r>
            <w:r>
              <w:rPr>
                <w:noProof/>
                <w:webHidden/>
              </w:rPr>
              <w:fldChar w:fldCharType="begin"/>
            </w:r>
            <w:r>
              <w:rPr>
                <w:noProof/>
                <w:webHidden/>
              </w:rPr>
              <w:instrText xml:space="preserve"> PAGEREF _Toc193639972 \h </w:instrText>
            </w:r>
            <w:r>
              <w:rPr>
                <w:noProof/>
                <w:webHidden/>
              </w:rPr>
            </w:r>
            <w:r>
              <w:rPr>
                <w:noProof/>
                <w:webHidden/>
              </w:rPr>
              <w:fldChar w:fldCharType="separate"/>
            </w:r>
            <w:r>
              <w:rPr>
                <w:noProof/>
                <w:webHidden/>
              </w:rPr>
              <w:t>15</w:t>
            </w:r>
            <w:r>
              <w:rPr>
                <w:noProof/>
                <w:webHidden/>
              </w:rPr>
              <w:fldChar w:fldCharType="end"/>
            </w:r>
          </w:hyperlink>
        </w:p>
        <w:p w14:paraId="23F50588" w14:textId="2B2E2E0D" w:rsidR="00682BAD" w:rsidRDefault="00682BAD">
          <w:pPr>
            <w:pStyle w:val="TM3"/>
            <w:tabs>
              <w:tab w:val="left" w:pos="1200"/>
              <w:tab w:val="right" w:leader="dot" w:pos="9062"/>
            </w:tabs>
            <w:rPr>
              <w:rFonts w:eastAsiaTheme="minorEastAsia"/>
              <w:noProof/>
              <w:sz w:val="24"/>
              <w:szCs w:val="24"/>
              <w:lang w:eastAsia="fr-FR"/>
            </w:rPr>
          </w:pPr>
          <w:hyperlink w:anchor="_Toc193639973" w:history="1">
            <w:r w:rsidRPr="00CE681D">
              <w:rPr>
                <w:rStyle w:val="Lienhypertexte"/>
                <w:noProof/>
              </w:rPr>
              <w:t>3.3.3</w:t>
            </w:r>
            <w:r>
              <w:rPr>
                <w:rFonts w:eastAsiaTheme="minorEastAsia"/>
                <w:noProof/>
                <w:sz w:val="24"/>
                <w:szCs w:val="24"/>
                <w:lang w:eastAsia="fr-FR"/>
              </w:rPr>
              <w:tab/>
            </w:r>
            <w:r w:rsidRPr="00CE681D">
              <w:rPr>
                <w:rStyle w:val="Lienhypertexte"/>
                <w:noProof/>
              </w:rPr>
              <w:t>Phase 2 : Concevoir le prototype et valider la faisabilité du projet</w:t>
            </w:r>
            <w:r>
              <w:rPr>
                <w:noProof/>
                <w:webHidden/>
              </w:rPr>
              <w:tab/>
            </w:r>
            <w:r>
              <w:rPr>
                <w:noProof/>
                <w:webHidden/>
              </w:rPr>
              <w:fldChar w:fldCharType="begin"/>
            </w:r>
            <w:r>
              <w:rPr>
                <w:noProof/>
                <w:webHidden/>
              </w:rPr>
              <w:instrText xml:space="preserve"> PAGEREF _Toc193639973 \h </w:instrText>
            </w:r>
            <w:r>
              <w:rPr>
                <w:noProof/>
                <w:webHidden/>
              </w:rPr>
            </w:r>
            <w:r>
              <w:rPr>
                <w:noProof/>
                <w:webHidden/>
              </w:rPr>
              <w:fldChar w:fldCharType="separate"/>
            </w:r>
            <w:r>
              <w:rPr>
                <w:noProof/>
                <w:webHidden/>
              </w:rPr>
              <w:t>16</w:t>
            </w:r>
            <w:r>
              <w:rPr>
                <w:noProof/>
                <w:webHidden/>
              </w:rPr>
              <w:fldChar w:fldCharType="end"/>
            </w:r>
          </w:hyperlink>
        </w:p>
        <w:p w14:paraId="09E1ED61" w14:textId="29FAC8C4" w:rsidR="00682BAD" w:rsidRDefault="00682BAD">
          <w:pPr>
            <w:pStyle w:val="TM3"/>
            <w:tabs>
              <w:tab w:val="left" w:pos="1200"/>
              <w:tab w:val="right" w:leader="dot" w:pos="9062"/>
            </w:tabs>
            <w:rPr>
              <w:rFonts w:eastAsiaTheme="minorEastAsia"/>
              <w:noProof/>
              <w:sz w:val="24"/>
              <w:szCs w:val="24"/>
              <w:lang w:eastAsia="fr-FR"/>
            </w:rPr>
          </w:pPr>
          <w:hyperlink w:anchor="_Toc193639974" w:history="1">
            <w:r w:rsidRPr="00CE681D">
              <w:rPr>
                <w:rStyle w:val="Lienhypertexte"/>
                <w:noProof/>
              </w:rPr>
              <w:t>3.3.4</w:t>
            </w:r>
            <w:r>
              <w:rPr>
                <w:rFonts w:eastAsiaTheme="minorEastAsia"/>
                <w:noProof/>
                <w:sz w:val="24"/>
                <w:szCs w:val="24"/>
                <w:lang w:eastAsia="fr-FR"/>
              </w:rPr>
              <w:tab/>
            </w:r>
            <w:r w:rsidRPr="00CE681D">
              <w:rPr>
                <w:rStyle w:val="Lienhypertexte"/>
                <w:noProof/>
              </w:rPr>
              <w:t>Phase 3 : Mise en production</w:t>
            </w:r>
            <w:r>
              <w:rPr>
                <w:noProof/>
                <w:webHidden/>
              </w:rPr>
              <w:tab/>
            </w:r>
            <w:r>
              <w:rPr>
                <w:noProof/>
                <w:webHidden/>
              </w:rPr>
              <w:fldChar w:fldCharType="begin"/>
            </w:r>
            <w:r>
              <w:rPr>
                <w:noProof/>
                <w:webHidden/>
              </w:rPr>
              <w:instrText xml:space="preserve"> PAGEREF _Toc193639974 \h </w:instrText>
            </w:r>
            <w:r>
              <w:rPr>
                <w:noProof/>
                <w:webHidden/>
              </w:rPr>
            </w:r>
            <w:r>
              <w:rPr>
                <w:noProof/>
                <w:webHidden/>
              </w:rPr>
              <w:fldChar w:fldCharType="separate"/>
            </w:r>
            <w:r>
              <w:rPr>
                <w:noProof/>
                <w:webHidden/>
              </w:rPr>
              <w:t>17</w:t>
            </w:r>
            <w:r>
              <w:rPr>
                <w:noProof/>
                <w:webHidden/>
              </w:rPr>
              <w:fldChar w:fldCharType="end"/>
            </w:r>
          </w:hyperlink>
        </w:p>
        <w:p w14:paraId="3B5C53D7" w14:textId="7F8AD690" w:rsidR="00682BAD" w:rsidRDefault="00682BAD">
          <w:pPr>
            <w:pStyle w:val="TM2"/>
            <w:tabs>
              <w:tab w:val="left" w:pos="960"/>
              <w:tab w:val="right" w:leader="dot" w:pos="9062"/>
            </w:tabs>
            <w:rPr>
              <w:rFonts w:eastAsiaTheme="minorEastAsia"/>
              <w:noProof/>
              <w:sz w:val="24"/>
              <w:szCs w:val="24"/>
              <w:lang w:eastAsia="fr-FR"/>
            </w:rPr>
          </w:pPr>
          <w:hyperlink w:anchor="_Toc193639975" w:history="1">
            <w:r w:rsidRPr="00CE681D">
              <w:rPr>
                <w:rStyle w:val="Lienhypertexte"/>
                <w:noProof/>
              </w:rPr>
              <w:t>3.4</w:t>
            </w:r>
            <w:r>
              <w:rPr>
                <w:rFonts w:eastAsiaTheme="minorEastAsia"/>
                <w:noProof/>
                <w:sz w:val="24"/>
                <w:szCs w:val="24"/>
                <w:lang w:eastAsia="fr-FR"/>
              </w:rPr>
              <w:tab/>
            </w:r>
            <w:r w:rsidRPr="00CE681D">
              <w:rPr>
                <w:rStyle w:val="Lienhypertexte"/>
                <w:noProof/>
              </w:rPr>
              <w:t>Quizz</w:t>
            </w:r>
            <w:r>
              <w:rPr>
                <w:noProof/>
                <w:webHidden/>
              </w:rPr>
              <w:tab/>
            </w:r>
            <w:r>
              <w:rPr>
                <w:noProof/>
                <w:webHidden/>
              </w:rPr>
              <w:fldChar w:fldCharType="begin"/>
            </w:r>
            <w:r>
              <w:rPr>
                <w:noProof/>
                <w:webHidden/>
              </w:rPr>
              <w:instrText xml:space="preserve"> PAGEREF _Toc193639975 \h </w:instrText>
            </w:r>
            <w:r>
              <w:rPr>
                <w:noProof/>
                <w:webHidden/>
              </w:rPr>
            </w:r>
            <w:r>
              <w:rPr>
                <w:noProof/>
                <w:webHidden/>
              </w:rPr>
              <w:fldChar w:fldCharType="separate"/>
            </w:r>
            <w:r>
              <w:rPr>
                <w:noProof/>
                <w:webHidden/>
              </w:rPr>
              <w:t>18</w:t>
            </w:r>
            <w:r>
              <w:rPr>
                <w:noProof/>
                <w:webHidden/>
              </w:rPr>
              <w:fldChar w:fldCharType="end"/>
            </w:r>
          </w:hyperlink>
        </w:p>
        <w:p w14:paraId="60094262" w14:textId="3B7D9AC9" w:rsidR="00682BAD" w:rsidRDefault="00682BAD">
          <w:pPr>
            <w:pStyle w:val="TM2"/>
            <w:tabs>
              <w:tab w:val="left" w:pos="960"/>
              <w:tab w:val="right" w:leader="dot" w:pos="9062"/>
            </w:tabs>
            <w:rPr>
              <w:rFonts w:eastAsiaTheme="minorEastAsia"/>
              <w:noProof/>
              <w:sz w:val="24"/>
              <w:szCs w:val="24"/>
              <w:lang w:eastAsia="fr-FR"/>
            </w:rPr>
          </w:pPr>
          <w:hyperlink w:anchor="_Toc193639976" w:history="1">
            <w:r w:rsidRPr="00CE681D">
              <w:rPr>
                <w:rStyle w:val="Lienhypertexte"/>
                <w:noProof/>
              </w:rPr>
              <w:t>3.5</w:t>
            </w:r>
            <w:r>
              <w:rPr>
                <w:rFonts w:eastAsiaTheme="minorEastAsia"/>
                <w:noProof/>
                <w:sz w:val="24"/>
                <w:szCs w:val="24"/>
                <w:lang w:eastAsia="fr-FR"/>
              </w:rPr>
              <w:tab/>
            </w:r>
            <w:r w:rsidRPr="00CE681D">
              <w:rPr>
                <w:rStyle w:val="Lienhypertexte"/>
                <w:noProof/>
              </w:rPr>
              <w:t>Evaluer son premier modèle prédictif</w:t>
            </w:r>
            <w:r>
              <w:rPr>
                <w:noProof/>
                <w:webHidden/>
              </w:rPr>
              <w:tab/>
            </w:r>
            <w:r>
              <w:rPr>
                <w:noProof/>
                <w:webHidden/>
              </w:rPr>
              <w:fldChar w:fldCharType="begin"/>
            </w:r>
            <w:r>
              <w:rPr>
                <w:noProof/>
                <w:webHidden/>
              </w:rPr>
              <w:instrText xml:space="preserve"> PAGEREF _Toc193639976 \h </w:instrText>
            </w:r>
            <w:r>
              <w:rPr>
                <w:noProof/>
                <w:webHidden/>
              </w:rPr>
            </w:r>
            <w:r>
              <w:rPr>
                <w:noProof/>
                <w:webHidden/>
              </w:rPr>
              <w:fldChar w:fldCharType="separate"/>
            </w:r>
            <w:r>
              <w:rPr>
                <w:noProof/>
                <w:webHidden/>
              </w:rPr>
              <w:t>21</w:t>
            </w:r>
            <w:r>
              <w:rPr>
                <w:noProof/>
                <w:webHidden/>
              </w:rPr>
              <w:fldChar w:fldCharType="end"/>
            </w:r>
          </w:hyperlink>
        </w:p>
        <w:p w14:paraId="5E449D4A" w14:textId="73248BE1" w:rsidR="00682BAD" w:rsidRDefault="00682BAD">
          <w:pPr>
            <w:pStyle w:val="TM3"/>
            <w:tabs>
              <w:tab w:val="left" w:pos="1200"/>
              <w:tab w:val="right" w:leader="dot" w:pos="9062"/>
            </w:tabs>
            <w:rPr>
              <w:rFonts w:eastAsiaTheme="minorEastAsia"/>
              <w:noProof/>
              <w:sz w:val="24"/>
              <w:szCs w:val="24"/>
              <w:lang w:eastAsia="fr-FR"/>
            </w:rPr>
          </w:pPr>
          <w:hyperlink w:anchor="_Toc193639977" w:history="1">
            <w:r w:rsidRPr="00CE681D">
              <w:rPr>
                <w:rStyle w:val="Lienhypertexte"/>
                <w:noProof/>
              </w:rPr>
              <w:t>3.5.1</w:t>
            </w:r>
            <w:r>
              <w:rPr>
                <w:rFonts w:eastAsiaTheme="minorEastAsia"/>
                <w:noProof/>
                <w:sz w:val="24"/>
                <w:szCs w:val="24"/>
                <w:lang w:eastAsia="fr-FR"/>
              </w:rPr>
              <w:tab/>
            </w:r>
            <w:r w:rsidRPr="00CE681D">
              <w:rPr>
                <w:rStyle w:val="Lienhypertexte"/>
                <w:noProof/>
              </w:rPr>
              <w:t>Description dataset</w:t>
            </w:r>
            <w:r>
              <w:rPr>
                <w:noProof/>
                <w:webHidden/>
              </w:rPr>
              <w:tab/>
            </w:r>
            <w:r>
              <w:rPr>
                <w:noProof/>
                <w:webHidden/>
              </w:rPr>
              <w:fldChar w:fldCharType="begin"/>
            </w:r>
            <w:r>
              <w:rPr>
                <w:noProof/>
                <w:webHidden/>
              </w:rPr>
              <w:instrText xml:space="preserve"> PAGEREF _Toc193639977 \h </w:instrText>
            </w:r>
            <w:r>
              <w:rPr>
                <w:noProof/>
                <w:webHidden/>
              </w:rPr>
            </w:r>
            <w:r>
              <w:rPr>
                <w:noProof/>
                <w:webHidden/>
              </w:rPr>
              <w:fldChar w:fldCharType="separate"/>
            </w:r>
            <w:r>
              <w:rPr>
                <w:noProof/>
                <w:webHidden/>
              </w:rPr>
              <w:t>21</w:t>
            </w:r>
            <w:r>
              <w:rPr>
                <w:noProof/>
                <w:webHidden/>
              </w:rPr>
              <w:fldChar w:fldCharType="end"/>
            </w:r>
          </w:hyperlink>
        </w:p>
        <w:p w14:paraId="09530B1C" w14:textId="2A29AD31" w:rsidR="00682BAD" w:rsidRDefault="00682BAD">
          <w:pPr>
            <w:pStyle w:val="TM3"/>
            <w:tabs>
              <w:tab w:val="left" w:pos="1200"/>
              <w:tab w:val="right" w:leader="dot" w:pos="9062"/>
            </w:tabs>
            <w:rPr>
              <w:rFonts w:eastAsiaTheme="minorEastAsia"/>
              <w:noProof/>
              <w:sz w:val="24"/>
              <w:szCs w:val="24"/>
              <w:lang w:eastAsia="fr-FR"/>
            </w:rPr>
          </w:pPr>
          <w:hyperlink w:anchor="_Toc193639978" w:history="1">
            <w:r w:rsidRPr="00CE681D">
              <w:rPr>
                <w:rStyle w:val="Lienhypertexte"/>
                <w:noProof/>
              </w:rPr>
              <w:t>3.5.2</w:t>
            </w:r>
            <w:r>
              <w:rPr>
                <w:rFonts w:eastAsiaTheme="minorEastAsia"/>
                <w:noProof/>
                <w:sz w:val="24"/>
                <w:szCs w:val="24"/>
                <w:lang w:eastAsia="fr-FR"/>
              </w:rPr>
              <w:tab/>
            </w:r>
            <w:r w:rsidRPr="00CE681D">
              <w:rPr>
                <w:rStyle w:val="Lienhypertexte"/>
                <w:noProof/>
              </w:rPr>
              <w:t>Objectif du modèle</w:t>
            </w:r>
            <w:r>
              <w:rPr>
                <w:noProof/>
                <w:webHidden/>
              </w:rPr>
              <w:tab/>
            </w:r>
            <w:r>
              <w:rPr>
                <w:noProof/>
                <w:webHidden/>
              </w:rPr>
              <w:fldChar w:fldCharType="begin"/>
            </w:r>
            <w:r>
              <w:rPr>
                <w:noProof/>
                <w:webHidden/>
              </w:rPr>
              <w:instrText xml:space="preserve"> PAGEREF _Toc193639978 \h </w:instrText>
            </w:r>
            <w:r>
              <w:rPr>
                <w:noProof/>
                <w:webHidden/>
              </w:rPr>
            </w:r>
            <w:r>
              <w:rPr>
                <w:noProof/>
                <w:webHidden/>
              </w:rPr>
              <w:fldChar w:fldCharType="separate"/>
            </w:r>
            <w:r>
              <w:rPr>
                <w:noProof/>
                <w:webHidden/>
              </w:rPr>
              <w:t>22</w:t>
            </w:r>
            <w:r>
              <w:rPr>
                <w:noProof/>
                <w:webHidden/>
              </w:rPr>
              <w:fldChar w:fldCharType="end"/>
            </w:r>
          </w:hyperlink>
        </w:p>
        <w:p w14:paraId="51DDE1E0" w14:textId="758A542F" w:rsidR="00682BAD" w:rsidRDefault="00682BAD">
          <w:pPr>
            <w:pStyle w:val="TM3"/>
            <w:tabs>
              <w:tab w:val="left" w:pos="1200"/>
              <w:tab w:val="right" w:leader="dot" w:pos="9062"/>
            </w:tabs>
            <w:rPr>
              <w:rFonts w:eastAsiaTheme="minorEastAsia"/>
              <w:noProof/>
              <w:sz w:val="24"/>
              <w:szCs w:val="24"/>
              <w:lang w:eastAsia="fr-FR"/>
            </w:rPr>
          </w:pPr>
          <w:hyperlink w:anchor="_Toc193639979" w:history="1">
            <w:r w:rsidRPr="00CE681D">
              <w:rPr>
                <w:rStyle w:val="Lienhypertexte"/>
                <w:noProof/>
              </w:rPr>
              <w:t>3.5.3</w:t>
            </w:r>
            <w:r>
              <w:rPr>
                <w:rFonts w:eastAsiaTheme="minorEastAsia"/>
                <w:noProof/>
                <w:sz w:val="24"/>
                <w:szCs w:val="24"/>
                <w:lang w:eastAsia="fr-FR"/>
              </w:rPr>
              <w:tab/>
            </w:r>
            <w:r w:rsidRPr="00CE681D">
              <w:rPr>
                <w:rStyle w:val="Lienhypertexte"/>
                <w:noProof/>
              </w:rPr>
              <w:t>Entrainement</w:t>
            </w:r>
            <w:r>
              <w:rPr>
                <w:noProof/>
                <w:webHidden/>
              </w:rPr>
              <w:tab/>
            </w:r>
            <w:r>
              <w:rPr>
                <w:noProof/>
                <w:webHidden/>
              </w:rPr>
              <w:fldChar w:fldCharType="begin"/>
            </w:r>
            <w:r>
              <w:rPr>
                <w:noProof/>
                <w:webHidden/>
              </w:rPr>
              <w:instrText xml:space="preserve"> PAGEREF _Toc193639979 \h </w:instrText>
            </w:r>
            <w:r>
              <w:rPr>
                <w:noProof/>
                <w:webHidden/>
              </w:rPr>
            </w:r>
            <w:r>
              <w:rPr>
                <w:noProof/>
                <w:webHidden/>
              </w:rPr>
              <w:fldChar w:fldCharType="separate"/>
            </w:r>
            <w:r>
              <w:rPr>
                <w:noProof/>
                <w:webHidden/>
              </w:rPr>
              <w:t>22</w:t>
            </w:r>
            <w:r>
              <w:rPr>
                <w:noProof/>
                <w:webHidden/>
              </w:rPr>
              <w:fldChar w:fldCharType="end"/>
            </w:r>
          </w:hyperlink>
        </w:p>
        <w:p w14:paraId="482F2AC3" w14:textId="6F40345F" w:rsidR="00682BAD" w:rsidRDefault="00682BAD">
          <w:pPr>
            <w:pStyle w:val="TM3"/>
            <w:tabs>
              <w:tab w:val="left" w:pos="1200"/>
              <w:tab w:val="right" w:leader="dot" w:pos="9062"/>
            </w:tabs>
            <w:rPr>
              <w:rFonts w:eastAsiaTheme="minorEastAsia"/>
              <w:noProof/>
              <w:sz w:val="24"/>
              <w:szCs w:val="24"/>
              <w:lang w:eastAsia="fr-FR"/>
            </w:rPr>
          </w:pPr>
          <w:hyperlink w:anchor="_Toc193639980" w:history="1">
            <w:r w:rsidRPr="00CE681D">
              <w:rPr>
                <w:rStyle w:val="Lienhypertexte"/>
                <w:noProof/>
              </w:rPr>
              <w:t>3.5.4</w:t>
            </w:r>
            <w:r>
              <w:rPr>
                <w:rFonts w:eastAsiaTheme="minorEastAsia"/>
                <w:noProof/>
                <w:sz w:val="24"/>
                <w:szCs w:val="24"/>
                <w:lang w:eastAsia="fr-FR"/>
              </w:rPr>
              <w:tab/>
            </w:r>
            <w:r w:rsidRPr="00CE681D">
              <w:rPr>
                <w:rStyle w:val="Lienhypertexte"/>
                <w:noProof/>
              </w:rPr>
              <w:t>Evaluer la performance d’un modèle</w:t>
            </w:r>
            <w:r>
              <w:rPr>
                <w:noProof/>
                <w:webHidden/>
              </w:rPr>
              <w:tab/>
            </w:r>
            <w:r>
              <w:rPr>
                <w:noProof/>
                <w:webHidden/>
              </w:rPr>
              <w:fldChar w:fldCharType="begin"/>
            </w:r>
            <w:r>
              <w:rPr>
                <w:noProof/>
                <w:webHidden/>
              </w:rPr>
              <w:instrText xml:space="preserve"> PAGEREF _Toc193639980 \h </w:instrText>
            </w:r>
            <w:r>
              <w:rPr>
                <w:noProof/>
                <w:webHidden/>
              </w:rPr>
            </w:r>
            <w:r>
              <w:rPr>
                <w:noProof/>
                <w:webHidden/>
              </w:rPr>
              <w:fldChar w:fldCharType="separate"/>
            </w:r>
            <w:r>
              <w:rPr>
                <w:noProof/>
                <w:webHidden/>
              </w:rPr>
              <w:t>23</w:t>
            </w:r>
            <w:r>
              <w:rPr>
                <w:noProof/>
                <w:webHidden/>
              </w:rPr>
              <w:fldChar w:fldCharType="end"/>
            </w:r>
          </w:hyperlink>
        </w:p>
        <w:p w14:paraId="54885341" w14:textId="3D26FAFB" w:rsidR="00682BAD" w:rsidRDefault="00682BAD">
          <w:pPr>
            <w:pStyle w:val="TM2"/>
            <w:tabs>
              <w:tab w:val="left" w:pos="960"/>
              <w:tab w:val="right" w:leader="dot" w:pos="9062"/>
            </w:tabs>
            <w:rPr>
              <w:rFonts w:eastAsiaTheme="minorEastAsia"/>
              <w:noProof/>
              <w:sz w:val="24"/>
              <w:szCs w:val="24"/>
              <w:lang w:eastAsia="fr-FR"/>
            </w:rPr>
          </w:pPr>
          <w:hyperlink w:anchor="_Toc193639981" w:history="1">
            <w:r w:rsidRPr="00CE681D">
              <w:rPr>
                <w:rStyle w:val="Lienhypertexte"/>
                <w:noProof/>
              </w:rPr>
              <w:t>3.6</w:t>
            </w:r>
            <w:r>
              <w:rPr>
                <w:rFonts w:eastAsiaTheme="minorEastAsia"/>
                <w:noProof/>
                <w:sz w:val="24"/>
                <w:szCs w:val="24"/>
                <w:lang w:eastAsia="fr-FR"/>
              </w:rPr>
              <w:tab/>
            </w:r>
            <w:r w:rsidRPr="00CE681D">
              <w:rPr>
                <w:rStyle w:val="Lienhypertexte"/>
                <w:noProof/>
              </w:rPr>
              <w:t>Régression linéaire</w:t>
            </w:r>
            <w:r>
              <w:rPr>
                <w:noProof/>
                <w:webHidden/>
              </w:rPr>
              <w:tab/>
            </w:r>
            <w:r>
              <w:rPr>
                <w:noProof/>
                <w:webHidden/>
              </w:rPr>
              <w:fldChar w:fldCharType="begin"/>
            </w:r>
            <w:r>
              <w:rPr>
                <w:noProof/>
                <w:webHidden/>
              </w:rPr>
              <w:instrText xml:space="preserve"> PAGEREF _Toc193639981 \h </w:instrText>
            </w:r>
            <w:r>
              <w:rPr>
                <w:noProof/>
                <w:webHidden/>
              </w:rPr>
            </w:r>
            <w:r>
              <w:rPr>
                <w:noProof/>
                <w:webHidden/>
              </w:rPr>
              <w:fldChar w:fldCharType="separate"/>
            </w:r>
            <w:r>
              <w:rPr>
                <w:noProof/>
                <w:webHidden/>
              </w:rPr>
              <w:t>23</w:t>
            </w:r>
            <w:r>
              <w:rPr>
                <w:noProof/>
                <w:webHidden/>
              </w:rPr>
              <w:fldChar w:fldCharType="end"/>
            </w:r>
          </w:hyperlink>
        </w:p>
        <w:p w14:paraId="0CEECB58" w14:textId="7F079D5D" w:rsidR="00682BAD" w:rsidRDefault="00682BAD">
          <w:pPr>
            <w:pStyle w:val="TM3"/>
            <w:tabs>
              <w:tab w:val="left" w:pos="1200"/>
              <w:tab w:val="right" w:leader="dot" w:pos="9062"/>
            </w:tabs>
            <w:rPr>
              <w:rFonts w:eastAsiaTheme="minorEastAsia"/>
              <w:noProof/>
              <w:sz w:val="24"/>
              <w:szCs w:val="24"/>
              <w:lang w:eastAsia="fr-FR"/>
            </w:rPr>
          </w:pPr>
          <w:hyperlink w:anchor="_Toc193639982" w:history="1">
            <w:r w:rsidRPr="00CE681D">
              <w:rPr>
                <w:rStyle w:val="Lienhypertexte"/>
                <w:noProof/>
              </w:rPr>
              <w:t>3.6.1</w:t>
            </w:r>
            <w:r>
              <w:rPr>
                <w:rFonts w:eastAsiaTheme="minorEastAsia"/>
                <w:noProof/>
                <w:sz w:val="24"/>
                <w:szCs w:val="24"/>
                <w:lang w:eastAsia="fr-FR"/>
              </w:rPr>
              <w:tab/>
            </w:r>
            <w:r w:rsidRPr="00CE681D">
              <w:rPr>
                <w:rStyle w:val="Lienhypertexte"/>
                <w:noProof/>
              </w:rPr>
              <w:t>Un ou plusieurs variables</w:t>
            </w:r>
            <w:r>
              <w:rPr>
                <w:noProof/>
                <w:webHidden/>
              </w:rPr>
              <w:tab/>
            </w:r>
            <w:r>
              <w:rPr>
                <w:noProof/>
                <w:webHidden/>
              </w:rPr>
              <w:fldChar w:fldCharType="begin"/>
            </w:r>
            <w:r>
              <w:rPr>
                <w:noProof/>
                <w:webHidden/>
              </w:rPr>
              <w:instrText xml:space="preserve"> PAGEREF _Toc193639982 \h </w:instrText>
            </w:r>
            <w:r>
              <w:rPr>
                <w:noProof/>
                <w:webHidden/>
              </w:rPr>
            </w:r>
            <w:r>
              <w:rPr>
                <w:noProof/>
                <w:webHidden/>
              </w:rPr>
              <w:fldChar w:fldCharType="separate"/>
            </w:r>
            <w:r>
              <w:rPr>
                <w:noProof/>
                <w:webHidden/>
              </w:rPr>
              <w:t>23</w:t>
            </w:r>
            <w:r>
              <w:rPr>
                <w:noProof/>
                <w:webHidden/>
              </w:rPr>
              <w:fldChar w:fldCharType="end"/>
            </w:r>
          </w:hyperlink>
        </w:p>
        <w:p w14:paraId="3FFBA392" w14:textId="36E1F720" w:rsidR="00682BAD" w:rsidRDefault="00682BAD">
          <w:pPr>
            <w:pStyle w:val="TM3"/>
            <w:tabs>
              <w:tab w:val="left" w:pos="1200"/>
              <w:tab w:val="right" w:leader="dot" w:pos="9062"/>
            </w:tabs>
            <w:rPr>
              <w:rFonts w:eastAsiaTheme="minorEastAsia"/>
              <w:noProof/>
              <w:sz w:val="24"/>
              <w:szCs w:val="24"/>
              <w:lang w:eastAsia="fr-FR"/>
            </w:rPr>
          </w:pPr>
          <w:hyperlink w:anchor="_Toc193639983" w:history="1">
            <w:r w:rsidRPr="00CE681D">
              <w:rPr>
                <w:rStyle w:val="Lienhypertexte"/>
                <w:noProof/>
              </w:rPr>
              <w:t>3.6.2</w:t>
            </w:r>
            <w:r>
              <w:rPr>
                <w:rFonts w:eastAsiaTheme="minorEastAsia"/>
                <w:noProof/>
                <w:sz w:val="24"/>
                <w:szCs w:val="24"/>
                <w:lang w:eastAsia="fr-FR"/>
              </w:rPr>
              <w:tab/>
            </w:r>
            <w:r w:rsidRPr="00CE681D">
              <w:rPr>
                <w:rStyle w:val="Lienhypertexte"/>
                <w:noProof/>
              </w:rPr>
              <w:t>Limites de la régression</w:t>
            </w:r>
            <w:r>
              <w:rPr>
                <w:noProof/>
                <w:webHidden/>
              </w:rPr>
              <w:tab/>
            </w:r>
            <w:r>
              <w:rPr>
                <w:noProof/>
                <w:webHidden/>
              </w:rPr>
              <w:fldChar w:fldCharType="begin"/>
            </w:r>
            <w:r>
              <w:rPr>
                <w:noProof/>
                <w:webHidden/>
              </w:rPr>
              <w:instrText xml:space="preserve"> PAGEREF _Toc193639983 \h </w:instrText>
            </w:r>
            <w:r>
              <w:rPr>
                <w:noProof/>
                <w:webHidden/>
              </w:rPr>
            </w:r>
            <w:r>
              <w:rPr>
                <w:noProof/>
                <w:webHidden/>
              </w:rPr>
              <w:fldChar w:fldCharType="separate"/>
            </w:r>
            <w:r>
              <w:rPr>
                <w:noProof/>
                <w:webHidden/>
              </w:rPr>
              <w:t>24</w:t>
            </w:r>
            <w:r>
              <w:rPr>
                <w:noProof/>
                <w:webHidden/>
              </w:rPr>
              <w:fldChar w:fldCharType="end"/>
            </w:r>
          </w:hyperlink>
        </w:p>
        <w:p w14:paraId="33BEDF26" w14:textId="28848260" w:rsidR="00682BAD" w:rsidRDefault="00682BAD">
          <w:pPr>
            <w:pStyle w:val="TM3"/>
            <w:tabs>
              <w:tab w:val="left" w:pos="1200"/>
              <w:tab w:val="right" w:leader="dot" w:pos="9062"/>
            </w:tabs>
            <w:rPr>
              <w:rFonts w:eastAsiaTheme="minorEastAsia"/>
              <w:noProof/>
              <w:sz w:val="24"/>
              <w:szCs w:val="24"/>
              <w:lang w:eastAsia="fr-FR"/>
            </w:rPr>
          </w:pPr>
          <w:hyperlink w:anchor="_Toc193639984" w:history="1">
            <w:r w:rsidRPr="00CE681D">
              <w:rPr>
                <w:rStyle w:val="Lienhypertexte"/>
                <w:noProof/>
              </w:rPr>
              <w:t>3.6.3</w:t>
            </w:r>
            <w:r>
              <w:rPr>
                <w:rFonts w:eastAsiaTheme="minorEastAsia"/>
                <w:noProof/>
                <w:sz w:val="24"/>
                <w:szCs w:val="24"/>
                <w:lang w:eastAsia="fr-FR"/>
              </w:rPr>
              <w:tab/>
            </w:r>
            <w:r w:rsidRPr="00CE681D">
              <w:rPr>
                <w:rStyle w:val="Lienhypertexte"/>
                <w:noProof/>
              </w:rPr>
              <w:t>Améliorations d’un modèle</w:t>
            </w:r>
            <w:r>
              <w:rPr>
                <w:noProof/>
                <w:webHidden/>
              </w:rPr>
              <w:tab/>
            </w:r>
            <w:r>
              <w:rPr>
                <w:noProof/>
                <w:webHidden/>
              </w:rPr>
              <w:fldChar w:fldCharType="begin"/>
            </w:r>
            <w:r>
              <w:rPr>
                <w:noProof/>
                <w:webHidden/>
              </w:rPr>
              <w:instrText xml:space="preserve"> PAGEREF _Toc193639984 \h </w:instrText>
            </w:r>
            <w:r>
              <w:rPr>
                <w:noProof/>
                <w:webHidden/>
              </w:rPr>
            </w:r>
            <w:r>
              <w:rPr>
                <w:noProof/>
                <w:webHidden/>
              </w:rPr>
              <w:fldChar w:fldCharType="separate"/>
            </w:r>
            <w:r>
              <w:rPr>
                <w:noProof/>
                <w:webHidden/>
              </w:rPr>
              <w:t>24</w:t>
            </w:r>
            <w:r>
              <w:rPr>
                <w:noProof/>
                <w:webHidden/>
              </w:rPr>
              <w:fldChar w:fldCharType="end"/>
            </w:r>
          </w:hyperlink>
        </w:p>
        <w:p w14:paraId="3C8376BE" w14:textId="1FCAC9E5" w:rsidR="00682BAD" w:rsidRDefault="00682BAD">
          <w:pPr>
            <w:pStyle w:val="TM3"/>
            <w:tabs>
              <w:tab w:val="left" w:pos="1200"/>
              <w:tab w:val="right" w:leader="dot" w:pos="9062"/>
            </w:tabs>
            <w:rPr>
              <w:rFonts w:eastAsiaTheme="minorEastAsia"/>
              <w:noProof/>
              <w:sz w:val="24"/>
              <w:szCs w:val="24"/>
              <w:lang w:eastAsia="fr-FR"/>
            </w:rPr>
          </w:pPr>
          <w:hyperlink w:anchor="_Toc193639985" w:history="1">
            <w:r w:rsidRPr="00CE681D">
              <w:rPr>
                <w:rStyle w:val="Lienhypertexte"/>
                <w:noProof/>
              </w:rPr>
              <w:t>3.6.4</w:t>
            </w:r>
            <w:r>
              <w:rPr>
                <w:rFonts w:eastAsiaTheme="minorEastAsia"/>
                <w:noProof/>
                <w:sz w:val="24"/>
                <w:szCs w:val="24"/>
                <w:lang w:eastAsia="fr-FR"/>
              </w:rPr>
              <w:tab/>
            </w:r>
            <w:r w:rsidRPr="00CE681D">
              <w:rPr>
                <w:rStyle w:val="Lienhypertexte"/>
                <w:noProof/>
              </w:rPr>
              <w:t>Validation croisée</w:t>
            </w:r>
            <w:r>
              <w:rPr>
                <w:noProof/>
                <w:webHidden/>
              </w:rPr>
              <w:tab/>
            </w:r>
            <w:r>
              <w:rPr>
                <w:noProof/>
                <w:webHidden/>
              </w:rPr>
              <w:fldChar w:fldCharType="begin"/>
            </w:r>
            <w:r>
              <w:rPr>
                <w:noProof/>
                <w:webHidden/>
              </w:rPr>
              <w:instrText xml:space="preserve"> PAGEREF _Toc193639985 \h </w:instrText>
            </w:r>
            <w:r>
              <w:rPr>
                <w:noProof/>
                <w:webHidden/>
              </w:rPr>
            </w:r>
            <w:r>
              <w:rPr>
                <w:noProof/>
                <w:webHidden/>
              </w:rPr>
              <w:fldChar w:fldCharType="separate"/>
            </w:r>
            <w:r>
              <w:rPr>
                <w:noProof/>
                <w:webHidden/>
              </w:rPr>
              <w:t>25</w:t>
            </w:r>
            <w:r>
              <w:rPr>
                <w:noProof/>
                <w:webHidden/>
              </w:rPr>
              <w:fldChar w:fldCharType="end"/>
            </w:r>
          </w:hyperlink>
        </w:p>
        <w:p w14:paraId="1A6F2ADF" w14:textId="22B2EB40" w:rsidR="00682BAD" w:rsidRDefault="00682BAD">
          <w:pPr>
            <w:pStyle w:val="TM2"/>
            <w:tabs>
              <w:tab w:val="left" w:pos="960"/>
              <w:tab w:val="right" w:leader="dot" w:pos="9062"/>
            </w:tabs>
            <w:rPr>
              <w:rFonts w:eastAsiaTheme="minorEastAsia"/>
              <w:noProof/>
              <w:sz w:val="24"/>
              <w:szCs w:val="24"/>
              <w:lang w:eastAsia="fr-FR"/>
            </w:rPr>
          </w:pPr>
          <w:hyperlink w:anchor="_Toc193639986" w:history="1">
            <w:r w:rsidRPr="00CE681D">
              <w:rPr>
                <w:rStyle w:val="Lienhypertexte"/>
                <w:noProof/>
              </w:rPr>
              <w:t>3.7</w:t>
            </w:r>
            <w:r>
              <w:rPr>
                <w:rFonts w:eastAsiaTheme="minorEastAsia"/>
                <w:noProof/>
                <w:sz w:val="24"/>
                <w:szCs w:val="24"/>
                <w:lang w:eastAsia="fr-FR"/>
              </w:rPr>
              <w:tab/>
            </w:r>
            <w:r w:rsidRPr="00CE681D">
              <w:rPr>
                <w:rStyle w:val="Lienhypertexte"/>
                <w:noProof/>
              </w:rPr>
              <w:t>Régression logistique</w:t>
            </w:r>
            <w:r>
              <w:rPr>
                <w:noProof/>
                <w:webHidden/>
              </w:rPr>
              <w:tab/>
            </w:r>
            <w:r>
              <w:rPr>
                <w:noProof/>
                <w:webHidden/>
              </w:rPr>
              <w:fldChar w:fldCharType="begin"/>
            </w:r>
            <w:r>
              <w:rPr>
                <w:noProof/>
                <w:webHidden/>
              </w:rPr>
              <w:instrText xml:space="preserve"> PAGEREF _Toc193639986 \h </w:instrText>
            </w:r>
            <w:r>
              <w:rPr>
                <w:noProof/>
                <w:webHidden/>
              </w:rPr>
            </w:r>
            <w:r>
              <w:rPr>
                <w:noProof/>
                <w:webHidden/>
              </w:rPr>
              <w:fldChar w:fldCharType="separate"/>
            </w:r>
            <w:r>
              <w:rPr>
                <w:noProof/>
                <w:webHidden/>
              </w:rPr>
              <w:t>25</w:t>
            </w:r>
            <w:r>
              <w:rPr>
                <w:noProof/>
                <w:webHidden/>
              </w:rPr>
              <w:fldChar w:fldCharType="end"/>
            </w:r>
          </w:hyperlink>
        </w:p>
        <w:p w14:paraId="35CC6A4E" w14:textId="5C63AD6E" w:rsidR="00682BAD" w:rsidRDefault="00682BAD">
          <w:pPr>
            <w:pStyle w:val="TM3"/>
            <w:tabs>
              <w:tab w:val="left" w:pos="1200"/>
              <w:tab w:val="right" w:leader="dot" w:pos="9062"/>
            </w:tabs>
            <w:rPr>
              <w:rFonts w:eastAsiaTheme="minorEastAsia"/>
              <w:noProof/>
              <w:sz w:val="24"/>
              <w:szCs w:val="24"/>
              <w:lang w:eastAsia="fr-FR"/>
            </w:rPr>
          </w:pPr>
          <w:hyperlink w:anchor="_Toc193639987" w:history="1">
            <w:r w:rsidRPr="00CE681D">
              <w:rPr>
                <w:rStyle w:val="Lienhypertexte"/>
                <w:noProof/>
              </w:rPr>
              <w:t>3.7.1</w:t>
            </w:r>
            <w:r>
              <w:rPr>
                <w:rFonts w:eastAsiaTheme="minorEastAsia"/>
                <w:noProof/>
                <w:sz w:val="24"/>
                <w:szCs w:val="24"/>
                <w:lang w:eastAsia="fr-FR"/>
              </w:rPr>
              <w:tab/>
            </w:r>
            <w:r w:rsidRPr="00CE681D">
              <w:rPr>
                <w:rStyle w:val="Lienhypertexte"/>
                <w:noProof/>
              </w:rPr>
              <w:t>Différents types</w:t>
            </w:r>
            <w:r>
              <w:rPr>
                <w:noProof/>
                <w:webHidden/>
              </w:rPr>
              <w:tab/>
            </w:r>
            <w:r>
              <w:rPr>
                <w:noProof/>
                <w:webHidden/>
              </w:rPr>
              <w:fldChar w:fldCharType="begin"/>
            </w:r>
            <w:r>
              <w:rPr>
                <w:noProof/>
                <w:webHidden/>
              </w:rPr>
              <w:instrText xml:space="preserve"> PAGEREF _Toc193639987 \h </w:instrText>
            </w:r>
            <w:r>
              <w:rPr>
                <w:noProof/>
                <w:webHidden/>
              </w:rPr>
            </w:r>
            <w:r>
              <w:rPr>
                <w:noProof/>
                <w:webHidden/>
              </w:rPr>
              <w:fldChar w:fldCharType="separate"/>
            </w:r>
            <w:r>
              <w:rPr>
                <w:noProof/>
                <w:webHidden/>
              </w:rPr>
              <w:t>25</w:t>
            </w:r>
            <w:r>
              <w:rPr>
                <w:noProof/>
                <w:webHidden/>
              </w:rPr>
              <w:fldChar w:fldCharType="end"/>
            </w:r>
          </w:hyperlink>
        </w:p>
        <w:p w14:paraId="7E16FC23" w14:textId="5BB88B2E" w:rsidR="00682BAD" w:rsidRDefault="00682BAD">
          <w:pPr>
            <w:pStyle w:val="TM3"/>
            <w:tabs>
              <w:tab w:val="left" w:pos="1200"/>
              <w:tab w:val="right" w:leader="dot" w:pos="9062"/>
            </w:tabs>
            <w:rPr>
              <w:rFonts w:eastAsiaTheme="minorEastAsia"/>
              <w:noProof/>
              <w:sz w:val="24"/>
              <w:szCs w:val="24"/>
              <w:lang w:eastAsia="fr-FR"/>
            </w:rPr>
          </w:pPr>
          <w:hyperlink w:anchor="_Toc193639988" w:history="1">
            <w:r w:rsidRPr="00CE681D">
              <w:rPr>
                <w:rStyle w:val="Lienhypertexte"/>
                <w:noProof/>
              </w:rPr>
              <w:t>3.7.2</w:t>
            </w:r>
            <w:r>
              <w:rPr>
                <w:rFonts w:eastAsiaTheme="minorEastAsia"/>
                <w:noProof/>
                <w:sz w:val="24"/>
                <w:szCs w:val="24"/>
                <w:lang w:eastAsia="fr-FR"/>
              </w:rPr>
              <w:tab/>
            </w:r>
            <w:r w:rsidRPr="00CE681D">
              <w:rPr>
                <w:rStyle w:val="Lienhypertexte"/>
                <w:noProof/>
              </w:rPr>
              <w:t>Rapport entre classification et régression</w:t>
            </w:r>
            <w:r>
              <w:rPr>
                <w:noProof/>
                <w:webHidden/>
              </w:rPr>
              <w:tab/>
            </w:r>
            <w:r>
              <w:rPr>
                <w:noProof/>
                <w:webHidden/>
              </w:rPr>
              <w:fldChar w:fldCharType="begin"/>
            </w:r>
            <w:r>
              <w:rPr>
                <w:noProof/>
                <w:webHidden/>
              </w:rPr>
              <w:instrText xml:space="preserve"> PAGEREF _Toc193639988 \h </w:instrText>
            </w:r>
            <w:r>
              <w:rPr>
                <w:noProof/>
                <w:webHidden/>
              </w:rPr>
            </w:r>
            <w:r>
              <w:rPr>
                <w:noProof/>
                <w:webHidden/>
              </w:rPr>
              <w:fldChar w:fldCharType="separate"/>
            </w:r>
            <w:r>
              <w:rPr>
                <w:noProof/>
                <w:webHidden/>
              </w:rPr>
              <w:t>26</w:t>
            </w:r>
            <w:r>
              <w:rPr>
                <w:noProof/>
                <w:webHidden/>
              </w:rPr>
              <w:fldChar w:fldCharType="end"/>
            </w:r>
          </w:hyperlink>
        </w:p>
        <w:p w14:paraId="52D3C7B2" w14:textId="43409444" w:rsidR="00682BAD" w:rsidRDefault="00682BAD">
          <w:pPr>
            <w:pStyle w:val="TM3"/>
            <w:tabs>
              <w:tab w:val="left" w:pos="1200"/>
              <w:tab w:val="right" w:leader="dot" w:pos="9062"/>
            </w:tabs>
            <w:rPr>
              <w:rFonts w:eastAsiaTheme="minorEastAsia"/>
              <w:noProof/>
              <w:sz w:val="24"/>
              <w:szCs w:val="24"/>
              <w:lang w:eastAsia="fr-FR"/>
            </w:rPr>
          </w:pPr>
          <w:hyperlink w:anchor="_Toc193639989" w:history="1">
            <w:r w:rsidRPr="00CE681D">
              <w:rPr>
                <w:rStyle w:val="Lienhypertexte"/>
                <w:noProof/>
              </w:rPr>
              <w:t>3.7.3</w:t>
            </w:r>
            <w:r>
              <w:rPr>
                <w:rFonts w:eastAsiaTheme="minorEastAsia"/>
                <w:noProof/>
                <w:sz w:val="24"/>
                <w:szCs w:val="24"/>
                <w:lang w:eastAsia="fr-FR"/>
              </w:rPr>
              <w:tab/>
            </w:r>
            <w:r w:rsidRPr="00CE681D">
              <w:rPr>
                <w:rStyle w:val="Lienhypertexte"/>
                <w:noProof/>
              </w:rPr>
              <w:t>Concepts de la classification binaire</w:t>
            </w:r>
            <w:r>
              <w:rPr>
                <w:noProof/>
                <w:webHidden/>
              </w:rPr>
              <w:tab/>
            </w:r>
            <w:r>
              <w:rPr>
                <w:noProof/>
                <w:webHidden/>
              </w:rPr>
              <w:fldChar w:fldCharType="begin"/>
            </w:r>
            <w:r>
              <w:rPr>
                <w:noProof/>
                <w:webHidden/>
              </w:rPr>
              <w:instrText xml:space="preserve"> PAGEREF _Toc193639989 \h </w:instrText>
            </w:r>
            <w:r>
              <w:rPr>
                <w:noProof/>
                <w:webHidden/>
              </w:rPr>
            </w:r>
            <w:r>
              <w:rPr>
                <w:noProof/>
                <w:webHidden/>
              </w:rPr>
              <w:fldChar w:fldCharType="separate"/>
            </w:r>
            <w:r>
              <w:rPr>
                <w:noProof/>
                <w:webHidden/>
              </w:rPr>
              <w:t>27</w:t>
            </w:r>
            <w:r>
              <w:rPr>
                <w:noProof/>
                <w:webHidden/>
              </w:rPr>
              <w:fldChar w:fldCharType="end"/>
            </w:r>
          </w:hyperlink>
        </w:p>
        <w:p w14:paraId="21A0D09B" w14:textId="3564E752" w:rsidR="00682BAD" w:rsidRDefault="00682BAD">
          <w:pPr>
            <w:pStyle w:val="TM3"/>
            <w:tabs>
              <w:tab w:val="left" w:pos="1200"/>
              <w:tab w:val="right" w:leader="dot" w:pos="9062"/>
            </w:tabs>
            <w:rPr>
              <w:rFonts w:eastAsiaTheme="minorEastAsia"/>
              <w:noProof/>
              <w:sz w:val="24"/>
              <w:szCs w:val="24"/>
              <w:lang w:eastAsia="fr-FR"/>
            </w:rPr>
          </w:pPr>
          <w:hyperlink w:anchor="_Toc193639990" w:history="1">
            <w:r w:rsidRPr="00CE681D">
              <w:rPr>
                <w:rStyle w:val="Lienhypertexte"/>
                <w:noProof/>
              </w:rPr>
              <w:t>3.7.4</w:t>
            </w:r>
            <w:r>
              <w:rPr>
                <w:rFonts w:eastAsiaTheme="minorEastAsia"/>
                <w:noProof/>
                <w:sz w:val="24"/>
                <w:szCs w:val="24"/>
                <w:lang w:eastAsia="fr-FR"/>
              </w:rPr>
              <w:tab/>
            </w:r>
            <w:r w:rsidRPr="00CE681D">
              <w:rPr>
                <w:rStyle w:val="Lienhypertexte"/>
                <w:noProof/>
              </w:rPr>
              <w:t>Evaluer les performances du modèle</w:t>
            </w:r>
            <w:r>
              <w:rPr>
                <w:noProof/>
                <w:webHidden/>
              </w:rPr>
              <w:tab/>
            </w:r>
            <w:r>
              <w:rPr>
                <w:noProof/>
                <w:webHidden/>
              </w:rPr>
              <w:fldChar w:fldCharType="begin"/>
            </w:r>
            <w:r>
              <w:rPr>
                <w:noProof/>
                <w:webHidden/>
              </w:rPr>
              <w:instrText xml:space="preserve"> PAGEREF _Toc193639990 \h </w:instrText>
            </w:r>
            <w:r>
              <w:rPr>
                <w:noProof/>
                <w:webHidden/>
              </w:rPr>
            </w:r>
            <w:r>
              <w:rPr>
                <w:noProof/>
                <w:webHidden/>
              </w:rPr>
              <w:fldChar w:fldCharType="separate"/>
            </w:r>
            <w:r>
              <w:rPr>
                <w:noProof/>
                <w:webHidden/>
              </w:rPr>
              <w:t>27</w:t>
            </w:r>
            <w:r>
              <w:rPr>
                <w:noProof/>
                <w:webHidden/>
              </w:rPr>
              <w:fldChar w:fldCharType="end"/>
            </w:r>
          </w:hyperlink>
        </w:p>
        <w:p w14:paraId="316F9517" w14:textId="421B62E0" w:rsidR="00682BAD" w:rsidRDefault="00682BAD">
          <w:pPr>
            <w:pStyle w:val="TM2"/>
            <w:tabs>
              <w:tab w:val="left" w:pos="960"/>
              <w:tab w:val="right" w:leader="dot" w:pos="9062"/>
            </w:tabs>
            <w:rPr>
              <w:rFonts w:eastAsiaTheme="minorEastAsia"/>
              <w:noProof/>
              <w:sz w:val="24"/>
              <w:szCs w:val="24"/>
              <w:lang w:eastAsia="fr-FR"/>
            </w:rPr>
          </w:pPr>
          <w:hyperlink w:anchor="_Toc193639991" w:history="1">
            <w:r w:rsidRPr="00CE681D">
              <w:rPr>
                <w:rStyle w:val="Lienhypertexte"/>
                <w:noProof/>
              </w:rPr>
              <w:t>3.8</w:t>
            </w:r>
            <w:r>
              <w:rPr>
                <w:rFonts w:eastAsiaTheme="minorEastAsia"/>
                <w:noProof/>
                <w:sz w:val="24"/>
                <w:szCs w:val="24"/>
                <w:lang w:eastAsia="fr-FR"/>
              </w:rPr>
              <w:tab/>
            </w:r>
            <w:r w:rsidRPr="00CE681D">
              <w:rPr>
                <w:rStyle w:val="Lienhypertexte"/>
                <w:noProof/>
              </w:rPr>
              <w:t>K-means</w:t>
            </w:r>
            <w:r>
              <w:rPr>
                <w:noProof/>
                <w:webHidden/>
              </w:rPr>
              <w:tab/>
            </w:r>
            <w:r>
              <w:rPr>
                <w:noProof/>
                <w:webHidden/>
              </w:rPr>
              <w:fldChar w:fldCharType="begin"/>
            </w:r>
            <w:r>
              <w:rPr>
                <w:noProof/>
                <w:webHidden/>
              </w:rPr>
              <w:instrText xml:space="preserve"> PAGEREF _Toc193639991 \h </w:instrText>
            </w:r>
            <w:r>
              <w:rPr>
                <w:noProof/>
                <w:webHidden/>
              </w:rPr>
            </w:r>
            <w:r>
              <w:rPr>
                <w:noProof/>
                <w:webHidden/>
              </w:rPr>
              <w:fldChar w:fldCharType="separate"/>
            </w:r>
            <w:r>
              <w:rPr>
                <w:noProof/>
                <w:webHidden/>
              </w:rPr>
              <w:t>31</w:t>
            </w:r>
            <w:r>
              <w:rPr>
                <w:noProof/>
                <w:webHidden/>
              </w:rPr>
              <w:fldChar w:fldCharType="end"/>
            </w:r>
          </w:hyperlink>
        </w:p>
        <w:p w14:paraId="20B75179" w14:textId="2827734D" w:rsidR="00682BAD" w:rsidRDefault="00682BAD">
          <w:pPr>
            <w:pStyle w:val="TM3"/>
            <w:tabs>
              <w:tab w:val="left" w:pos="1200"/>
              <w:tab w:val="right" w:leader="dot" w:pos="9062"/>
            </w:tabs>
            <w:rPr>
              <w:rFonts w:eastAsiaTheme="minorEastAsia"/>
              <w:noProof/>
              <w:sz w:val="24"/>
              <w:szCs w:val="24"/>
              <w:lang w:eastAsia="fr-FR"/>
            </w:rPr>
          </w:pPr>
          <w:hyperlink w:anchor="_Toc193639992" w:history="1">
            <w:r w:rsidRPr="00CE681D">
              <w:rPr>
                <w:rStyle w:val="Lienhypertexte"/>
                <w:noProof/>
              </w:rPr>
              <w:t>3.8.1</w:t>
            </w:r>
            <w:r>
              <w:rPr>
                <w:rFonts w:eastAsiaTheme="minorEastAsia"/>
                <w:noProof/>
                <w:sz w:val="24"/>
                <w:szCs w:val="24"/>
                <w:lang w:eastAsia="fr-FR"/>
              </w:rPr>
              <w:tab/>
            </w:r>
            <w:r w:rsidRPr="00CE681D">
              <w:rPr>
                <w:rStyle w:val="Lienhypertexte"/>
                <w:noProof/>
              </w:rPr>
              <w:t>Généralités</w:t>
            </w:r>
            <w:r>
              <w:rPr>
                <w:noProof/>
                <w:webHidden/>
              </w:rPr>
              <w:tab/>
            </w:r>
            <w:r>
              <w:rPr>
                <w:noProof/>
                <w:webHidden/>
              </w:rPr>
              <w:fldChar w:fldCharType="begin"/>
            </w:r>
            <w:r>
              <w:rPr>
                <w:noProof/>
                <w:webHidden/>
              </w:rPr>
              <w:instrText xml:space="preserve"> PAGEREF _Toc193639992 \h </w:instrText>
            </w:r>
            <w:r>
              <w:rPr>
                <w:noProof/>
                <w:webHidden/>
              </w:rPr>
            </w:r>
            <w:r>
              <w:rPr>
                <w:noProof/>
                <w:webHidden/>
              </w:rPr>
              <w:fldChar w:fldCharType="separate"/>
            </w:r>
            <w:r>
              <w:rPr>
                <w:noProof/>
                <w:webHidden/>
              </w:rPr>
              <w:t>31</w:t>
            </w:r>
            <w:r>
              <w:rPr>
                <w:noProof/>
                <w:webHidden/>
              </w:rPr>
              <w:fldChar w:fldCharType="end"/>
            </w:r>
          </w:hyperlink>
        </w:p>
        <w:p w14:paraId="33BD58B0" w14:textId="4C722D63" w:rsidR="00682BAD" w:rsidRDefault="00682BAD">
          <w:pPr>
            <w:pStyle w:val="TM3"/>
            <w:tabs>
              <w:tab w:val="left" w:pos="1200"/>
              <w:tab w:val="right" w:leader="dot" w:pos="9062"/>
            </w:tabs>
            <w:rPr>
              <w:rFonts w:eastAsiaTheme="minorEastAsia"/>
              <w:noProof/>
              <w:sz w:val="24"/>
              <w:szCs w:val="24"/>
              <w:lang w:eastAsia="fr-FR"/>
            </w:rPr>
          </w:pPr>
          <w:hyperlink w:anchor="_Toc193639993" w:history="1">
            <w:r w:rsidRPr="00CE681D">
              <w:rPr>
                <w:rStyle w:val="Lienhypertexte"/>
                <w:noProof/>
              </w:rPr>
              <w:t>3.8.2</w:t>
            </w:r>
            <w:r>
              <w:rPr>
                <w:rFonts w:eastAsiaTheme="minorEastAsia"/>
                <w:noProof/>
                <w:sz w:val="24"/>
                <w:szCs w:val="24"/>
                <w:lang w:eastAsia="fr-FR"/>
              </w:rPr>
              <w:tab/>
            </w:r>
            <w:r w:rsidRPr="00CE681D">
              <w:rPr>
                <w:rStyle w:val="Lienhypertexte"/>
                <w:noProof/>
              </w:rPr>
              <w:t>Comment ?</w:t>
            </w:r>
            <w:r>
              <w:rPr>
                <w:noProof/>
                <w:webHidden/>
              </w:rPr>
              <w:tab/>
            </w:r>
            <w:r>
              <w:rPr>
                <w:noProof/>
                <w:webHidden/>
              </w:rPr>
              <w:fldChar w:fldCharType="begin"/>
            </w:r>
            <w:r>
              <w:rPr>
                <w:noProof/>
                <w:webHidden/>
              </w:rPr>
              <w:instrText xml:space="preserve"> PAGEREF _Toc193639993 \h </w:instrText>
            </w:r>
            <w:r>
              <w:rPr>
                <w:noProof/>
                <w:webHidden/>
              </w:rPr>
            </w:r>
            <w:r>
              <w:rPr>
                <w:noProof/>
                <w:webHidden/>
              </w:rPr>
              <w:fldChar w:fldCharType="separate"/>
            </w:r>
            <w:r>
              <w:rPr>
                <w:noProof/>
                <w:webHidden/>
              </w:rPr>
              <w:t>31</w:t>
            </w:r>
            <w:r>
              <w:rPr>
                <w:noProof/>
                <w:webHidden/>
              </w:rPr>
              <w:fldChar w:fldCharType="end"/>
            </w:r>
          </w:hyperlink>
        </w:p>
        <w:p w14:paraId="02002797" w14:textId="1F827799" w:rsidR="00682BAD" w:rsidRDefault="00682BAD">
          <w:pPr>
            <w:pStyle w:val="TM3"/>
            <w:tabs>
              <w:tab w:val="left" w:pos="1200"/>
              <w:tab w:val="right" w:leader="dot" w:pos="9062"/>
            </w:tabs>
            <w:rPr>
              <w:rFonts w:eastAsiaTheme="minorEastAsia"/>
              <w:noProof/>
              <w:sz w:val="24"/>
              <w:szCs w:val="24"/>
              <w:lang w:eastAsia="fr-FR"/>
            </w:rPr>
          </w:pPr>
          <w:hyperlink w:anchor="_Toc193639994" w:history="1">
            <w:r w:rsidRPr="00CE681D">
              <w:rPr>
                <w:rStyle w:val="Lienhypertexte"/>
                <w:noProof/>
              </w:rPr>
              <w:t>3.8.3</w:t>
            </w:r>
            <w:r>
              <w:rPr>
                <w:rFonts w:eastAsiaTheme="minorEastAsia"/>
                <w:noProof/>
                <w:sz w:val="24"/>
                <w:szCs w:val="24"/>
                <w:lang w:eastAsia="fr-FR"/>
              </w:rPr>
              <w:tab/>
            </w:r>
            <w:r w:rsidRPr="00CE681D">
              <w:rPr>
                <w:rStyle w:val="Lienhypertexte"/>
                <w:noProof/>
              </w:rPr>
              <w:t>Algorithme du k-means</w:t>
            </w:r>
            <w:r>
              <w:rPr>
                <w:noProof/>
                <w:webHidden/>
              </w:rPr>
              <w:tab/>
            </w:r>
            <w:r>
              <w:rPr>
                <w:noProof/>
                <w:webHidden/>
              </w:rPr>
              <w:fldChar w:fldCharType="begin"/>
            </w:r>
            <w:r>
              <w:rPr>
                <w:noProof/>
                <w:webHidden/>
              </w:rPr>
              <w:instrText xml:space="preserve"> PAGEREF _Toc193639994 \h </w:instrText>
            </w:r>
            <w:r>
              <w:rPr>
                <w:noProof/>
                <w:webHidden/>
              </w:rPr>
            </w:r>
            <w:r>
              <w:rPr>
                <w:noProof/>
                <w:webHidden/>
              </w:rPr>
              <w:fldChar w:fldCharType="separate"/>
            </w:r>
            <w:r>
              <w:rPr>
                <w:noProof/>
                <w:webHidden/>
              </w:rPr>
              <w:t>31</w:t>
            </w:r>
            <w:r>
              <w:rPr>
                <w:noProof/>
                <w:webHidden/>
              </w:rPr>
              <w:fldChar w:fldCharType="end"/>
            </w:r>
          </w:hyperlink>
        </w:p>
        <w:p w14:paraId="5AFB828D" w14:textId="0ABCBB81" w:rsidR="00682BAD" w:rsidRDefault="00682BAD">
          <w:pPr>
            <w:pStyle w:val="TM3"/>
            <w:tabs>
              <w:tab w:val="left" w:pos="1200"/>
              <w:tab w:val="right" w:leader="dot" w:pos="9062"/>
            </w:tabs>
            <w:rPr>
              <w:rFonts w:eastAsiaTheme="minorEastAsia"/>
              <w:noProof/>
              <w:sz w:val="24"/>
              <w:szCs w:val="24"/>
              <w:lang w:eastAsia="fr-FR"/>
            </w:rPr>
          </w:pPr>
          <w:hyperlink w:anchor="_Toc193639995" w:history="1">
            <w:r w:rsidRPr="00CE681D">
              <w:rPr>
                <w:rStyle w:val="Lienhypertexte"/>
                <w:noProof/>
              </w:rPr>
              <w:t>3.8.4</w:t>
            </w:r>
            <w:r>
              <w:rPr>
                <w:rFonts w:eastAsiaTheme="minorEastAsia"/>
                <w:noProof/>
                <w:sz w:val="24"/>
                <w:szCs w:val="24"/>
                <w:lang w:eastAsia="fr-FR"/>
              </w:rPr>
              <w:tab/>
            </w:r>
            <w:r w:rsidRPr="00CE681D">
              <w:rPr>
                <w:rStyle w:val="Lienhypertexte"/>
                <w:noProof/>
              </w:rPr>
              <w:t>Evaluer la performance du modèle k-means</w:t>
            </w:r>
            <w:r>
              <w:rPr>
                <w:noProof/>
                <w:webHidden/>
              </w:rPr>
              <w:tab/>
            </w:r>
            <w:r>
              <w:rPr>
                <w:noProof/>
                <w:webHidden/>
              </w:rPr>
              <w:fldChar w:fldCharType="begin"/>
            </w:r>
            <w:r>
              <w:rPr>
                <w:noProof/>
                <w:webHidden/>
              </w:rPr>
              <w:instrText xml:space="preserve"> PAGEREF _Toc193639995 \h </w:instrText>
            </w:r>
            <w:r>
              <w:rPr>
                <w:noProof/>
                <w:webHidden/>
              </w:rPr>
            </w:r>
            <w:r>
              <w:rPr>
                <w:noProof/>
                <w:webHidden/>
              </w:rPr>
              <w:fldChar w:fldCharType="separate"/>
            </w:r>
            <w:r>
              <w:rPr>
                <w:noProof/>
                <w:webHidden/>
              </w:rPr>
              <w:t>32</w:t>
            </w:r>
            <w:r>
              <w:rPr>
                <w:noProof/>
                <w:webHidden/>
              </w:rPr>
              <w:fldChar w:fldCharType="end"/>
            </w:r>
          </w:hyperlink>
        </w:p>
        <w:p w14:paraId="7DCC4BFD" w14:textId="4176183C" w:rsidR="00682BAD" w:rsidRDefault="00682BAD">
          <w:pPr>
            <w:pStyle w:val="TM3"/>
            <w:tabs>
              <w:tab w:val="left" w:pos="1200"/>
              <w:tab w:val="right" w:leader="dot" w:pos="9062"/>
            </w:tabs>
            <w:rPr>
              <w:rFonts w:eastAsiaTheme="minorEastAsia"/>
              <w:noProof/>
              <w:sz w:val="24"/>
              <w:szCs w:val="24"/>
              <w:lang w:eastAsia="fr-FR"/>
            </w:rPr>
          </w:pPr>
          <w:hyperlink w:anchor="_Toc193639996" w:history="1">
            <w:r w:rsidRPr="00CE681D">
              <w:rPr>
                <w:rStyle w:val="Lienhypertexte"/>
                <w:noProof/>
              </w:rPr>
              <w:t>3.8.5</w:t>
            </w:r>
            <w:r>
              <w:rPr>
                <w:rFonts w:eastAsiaTheme="minorEastAsia"/>
                <w:noProof/>
                <w:sz w:val="24"/>
                <w:szCs w:val="24"/>
                <w:lang w:eastAsia="fr-FR"/>
              </w:rPr>
              <w:tab/>
            </w:r>
            <w:r w:rsidRPr="00CE681D">
              <w:rPr>
                <w:rStyle w:val="Lienhypertexte"/>
                <w:noProof/>
              </w:rPr>
              <w:t>Coefficient de silhouette</w:t>
            </w:r>
            <w:r>
              <w:rPr>
                <w:noProof/>
                <w:webHidden/>
              </w:rPr>
              <w:tab/>
            </w:r>
            <w:r>
              <w:rPr>
                <w:noProof/>
                <w:webHidden/>
              </w:rPr>
              <w:fldChar w:fldCharType="begin"/>
            </w:r>
            <w:r>
              <w:rPr>
                <w:noProof/>
                <w:webHidden/>
              </w:rPr>
              <w:instrText xml:space="preserve"> PAGEREF _Toc193639996 \h </w:instrText>
            </w:r>
            <w:r>
              <w:rPr>
                <w:noProof/>
                <w:webHidden/>
              </w:rPr>
            </w:r>
            <w:r>
              <w:rPr>
                <w:noProof/>
                <w:webHidden/>
              </w:rPr>
              <w:fldChar w:fldCharType="separate"/>
            </w:r>
            <w:r>
              <w:rPr>
                <w:noProof/>
                <w:webHidden/>
              </w:rPr>
              <w:t>32</w:t>
            </w:r>
            <w:r>
              <w:rPr>
                <w:noProof/>
                <w:webHidden/>
              </w:rPr>
              <w:fldChar w:fldCharType="end"/>
            </w:r>
          </w:hyperlink>
        </w:p>
        <w:p w14:paraId="218C27EA" w14:textId="2700CF58" w:rsidR="00682BAD" w:rsidRDefault="00682BAD">
          <w:pPr>
            <w:pStyle w:val="TM2"/>
            <w:tabs>
              <w:tab w:val="left" w:pos="960"/>
              <w:tab w:val="right" w:leader="dot" w:pos="9062"/>
            </w:tabs>
            <w:rPr>
              <w:rFonts w:eastAsiaTheme="minorEastAsia"/>
              <w:noProof/>
              <w:sz w:val="24"/>
              <w:szCs w:val="24"/>
              <w:lang w:eastAsia="fr-FR"/>
            </w:rPr>
          </w:pPr>
          <w:hyperlink w:anchor="_Toc193639997" w:history="1">
            <w:r w:rsidRPr="00CE681D">
              <w:rPr>
                <w:rStyle w:val="Lienhypertexte"/>
                <w:noProof/>
              </w:rPr>
              <w:t>3.9</w:t>
            </w:r>
            <w:r>
              <w:rPr>
                <w:rFonts w:eastAsiaTheme="minorEastAsia"/>
                <w:noProof/>
                <w:sz w:val="24"/>
                <w:szCs w:val="24"/>
                <w:lang w:eastAsia="fr-FR"/>
              </w:rPr>
              <w:tab/>
            </w:r>
            <w:r w:rsidRPr="00CE681D">
              <w:rPr>
                <w:rStyle w:val="Lienhypertexte"/>
                <w:noProof/>
              </w:rPr>
              <w:t>Arbre de décision</w:t>
            </w:r>
            <w:r>
              <w:rPr>
                <w:noProof/>
                <w:webHidden/>
              </w:rPr>
              <w:tab/>
            </w:r>
            <w:r>
              <w:rPr>
                <w:noProof/>
                <w:webHidden/>
              </w:rPr>
              <w:fldChar w:fldCharType="begin"/>
            </w:r>
            <w:r>
              <w:rPr>
                <w:noProof/>
                <w:webHidden/>
              </w:rPr>
              <w:instrText xml:space="preserve"> PAGEREF _Toc193639997 \h </w:instrText>
            </w:r>
            <w:r>
              <w:rPr>
                <w:noProof/>
                <w:webHidden/>
              </w:rPr>
            </w:r>
            <w:r>
              <w:rPr>
                <w:noProof/>
                <w:webHidden/>
              </w:rPr>
              <w:fldChar w:fldCharType="separate"/>
            </w:r>
            <w:r>
              <w:rPr>
                <w:noProof/>
                <w:webHidden/>
              </w:rPr>
              <w:t>33</w:t>
            </w:r>
            <w:r>
              <w:rPr>
                <w:noProof/>
                <w:webHidden/>
              </w:rPr>
              <w:fldChar w:fldCharType="end"/>
            </w:r>
          </w:hyperlink>
        </w:p>
        <w:p w14:paraId="18E4115B" w14:textId="3CC92316" w:rsidR="00682BAD" w:rsidRDefault="00682BAD">
          <w:pPr>
            <w:pStyle w:val="TM3"/>
            <w:tabs>
              <w:tab w:val="left" w:pos="1200"/>
              <w:tab w:val="right" w:leader="dot" w:pos="9062"/>
            </w:tabs>
            <w:rPr>
              <w:rFonts w:eastAsiaTheme="minorEastAsia"/>
              <w:noProof/>
              <w:sz w:val="24"/>
              <w:szCs w:val="24"/>
              <w:lang w:eastAsia="fr-FR"/>
            </w:rPr>
          </w:pPr>
          <w:hyperlink w:anchor="_Toc193639998" w:history="1">
            <w:r w:rsidRPr="00CE681D">
              <w:rPr>
                <w:rStyle w:val="Lienhypertexte"/>
                <w:noProof/>
              </w:rPr>
              <w:t>3.9.1</w:t>
            </w:r>
            <w:r>
              <w:rPr>
                <w:rFonts w:eastAsiaTheme="minorEastAsia"/>
                <w:noProof/>
                <w:sz w:val="24"/>
                <w:szCs w:val="24"/>
                <w:lang w:eastAsia="fr-FR"/>
              </w:rPr>
              <w:tab/>
            </w:r>
            <w:r w:rsidRPr="00CE681D">
              <w:rPr>
                <w:rStyle w:val="Lienhypertexte"/>
                <w:noProof/>
              </w:rPr>
              <w:t>Géénralités</w:t>
            </w:r>
            <w:r>
              <w:rPr>
                <w:noProof/>
                <w:webHidden/>
              </w:rPr>
              <w:tab/>
            </w:r>
            <w:r>
              <w:rPr>
                <w:noProof/>
                <w:webHidden/>
              </w:rPr>
              <w:fldChar w:fldCharType="begin"/>
            </w:r>
            <w:r>
              <w:rPr>
                <w:noProof/>
                <w:webHidden/>
              </w:rPr>
              <w:instrText xml:space="preserve"> PAGEREF _Toc193639998 \h </w:instrText>
            </w:r>
            <w:r>
              <w:rPr>
                <w:noProof/>
                <w:webHidden/>
              </w:rPr>
            </w:r>
            <w:r>
              <w:rPr>
                <w:noProof/>
                <w:webHidden/>
              </w:rPr>
              <w:fldChar w:fldCharType="separate"/>
            </w:r>
            <w:r>
              <w:rPr>
                <w:noProof/>
                <w:webHidden/>
              </w:rPr>
              <w:t>33</w:t>
            </w:r>
            <w:r>
              <w:rPr>
                <w:noProof/>
                <w:webHidden/>
              </w:rPr>
              <w:fldChar w:fldCharType="end"/>
            </w:r>
          </w:hyperlink>
        </w:p>
        <w:p w14:paraId="007A7F45" w14:textId="6F915D62" w:rsidR="00682BAD" w:rsidRDefault="00682BAD">
          <w:pPr>
            <w:pStyle w:val="TM2"/>
            <w:tabs>
              <w:tab w:val="left" w:pos="960"/>
              <w:tab w:val="right" w:leader="dot" w:pos="9062"/>
            </w:tabs>
            <w:rPr>
              <w:rFonts w:eastAsiaTheme="minorEastAsia"/>
              <w:noProof/>
              <w:sz w:val="24"/>
              <w:szCs w:val="24"/>
              <w:lang w:eastAsia="fr-FR"/>
            </w:rPr>
          </w:pPr>
          <w:hyperlink w:anchor="_Toc193639999" w:history="1">
            <w:r w:rsidRPr="00CE681D">
              <w:rPr>
                <w:rStyle w:val="Lienhypertexte"/>
                <w:noProof/>
              </w:rPr>
              <w:t>3.10</w:t>
            </w:r>
            <w:r>
              <w:rPr>
                <w:rFonts w:eastAsiaTheme="minorEastAsia"/>
                <w:noProof/>
                <w:sz w:val="24"/>
                <w:szCs w:val="24"/>
                <w:lang w:eastAsia="fr-FR"/>
              </w:rPr>
              <w:tab/>
            </w:r>
            <w:r w:rsidRPr="00CE681D">
              <w:rPr>
                <w:rStyle w:val="Lienhypertexte"/>
                <w:noProof/>
              </w:rPr>
              <w:t>Transformer les jeux de données</w:t>
            </w:r>
            <w:r>
              <w:rPr>
                <w:noProof/>
                <w:webHidden/>
              </w:rPr>
              <w:tab/>
            </w:r>
            <w:r>
              <w:rPr>
                <w:noProof/>
                <w:webHidden/>
              </w:rPr>
              <w:fldChar w:fldCharType="begin"/>
            </w:r>
            <w:r>
              <w:rPr>
                <w:noProof/>
                <w:webHidden/>
              </w:rPr>
              <w:instrText xml:space="preserve"> PAGEREF _Toc193639999 \h </w:instrText>
            </w:r>
            <w:r>
              <w:rPr>
                <w:noProof/>
                <w:webHidden/>
              </w:rPr>
            </w:r>
            <w:r>
              <w:rPr>
                <w:noProof/>
                <w:webHidden/>
              </w:rPr>
              <w:fldChar w:fldCharType="separate"/>
            </w:r>
            <w:r>
              <w:rPr>
                <w:noProof/>
                <w:webHidden/>
              </w:rPr>
              <w:t>35</w:t>
            </w:r>
            <w:r>
              <w:rPr>
                <w:noProof/>
                <w:webHidden/>
              </w:rPr>
              <w:fldChar w:fldCharType="end"/>
            </w:r>
          </w:hyperlink>
        </w:p>
        <w:p w14:paraId="767117CF" w14:textId="55498CB5" w:rsidR="00682BAD" w:rsidRDefault="00682BAD">
          <w:pPr>
            <w:pStyle w:val="TM3"/>
            <w:tabs>
              <w:tab w:val="left" w:pos="1440"/>
              <w:tab w:val="right" w:leader="dot" w:pos="9062"/>
            </w:tabs>
            <w:rPr>
              <w:rFonts w:eastAsiaTheme="minorEastAsia"/>
              <w:noProof/>
              <w:sz w:val="24"/>
              <w:szCs w:val="24"/>
              <w:lang w:eastAsia="fr-FR"/>
            </w:rPr>
          </w:pPr>
          <w:hyperlink w:anchor="_Toc193640000" w:history="1">
            <w:r w:rsidRPr="00CE681D">
              <w:rPr>
                <w:rStyle w:val="Lienhypertexte"/>
                <w:noProof/>
              </w:rPr>
              <w:t>3.10.1</w:t>
            </w:r>
            <w:r>
              <w:rPr>
                <w:rFonts w:eastAsiaTheme="minorEastAsia"/>
                <w:noProof/>
                <w:sz w:val="24"/>
                <w:szCs w:val="24"/>
                <w:lang w:eastAsia="fr-FR"/>
              </w:rPr>
              <w:tab/>
            </w:r>
            <w:r w:rsidRPr="00CE681D">
              <w:rPr>
                <w:rStyle w:val="Lienhypertexte"/>
                <w:noProof/>
              </w:rPr>
              <w:t>Rôle central du jeu de données</w:t>
            </w:r>
            <w:r>
              <w:rPr>
                <w:noProof/>
                <w:webHidden/>
              </w:rPr>
              <w:tab/>
            </w:r>
            <w:r>
              <w:rPr>
                <w:noProof/>
                <w:webHidden/>
              </w:rPr>
              <w:fldChar w:fldCharType="begin"/>
            </w:r>
            <w:r>
              <w:rPr>
                <w:noProof/>
                <w:webHidden/>
              </w:rPr>
              <w:instrText xml:space="preserve"> PAGEREF _Toc193640000 \h </w:instrText>
            </w:r>
            <w:r>
              <w:rPr>
                <w:noProof/>
                <w:webHidden/>
              </w:rPr>
            </w:r>
            <w:r>
              <w:rPr>
                <w:noProof/>
                <w:webHidden/>
              </w:rPr>
              <w:fldChar w:fldCharType="separate"/>
            </w:r>
            <w:r>
              <w:rPr>
                <w:noProof/>
                <w:webHidden/>
              </w:rPr>
              <w:t>35</w:t>
            </w:r>
            <w:r>
              <w:rPr>
                <w:noProof/>
                <w:webHidden/>
              </w:rPr>
              <w:fldChar w:fldCharType="end"/>
            </w:r>
          </w:hyperlink>
        </w:p>
        <w:p w14:paraId="6BAB64AC" w14:textId="4DDBC601" w:rsidR="00682BAD" w:rsidRDefault="00682BAD">
          <w:pPr>
            <w:pStyle w:val="TM3"/>
            <w:tabs>
              <w:tab w:val="left" w:pos="1440"/>
              <w:tab w:val="right" w:leader="dot" w:pos="9062"/>
            </w:tabs>
            <w:rPr>
              <w:rFonts w:eastAsiaTheme="minorEastAsia"/>
              <w:noProof/>
              <w:sz w:val="24"/>
              <w:szCs w:val="24"/>
              <w:lang w:eastAsia="fr-FR"/>
            </w:rPr>
          </w:pPr>
          <w:hyperlink w:anchor="_Toc193640001" w:history="1">
            <w:r w:rsidRPr="00CE681D">
              <w:rPr>
                <w:rStyle w:val="Lienhypertexte"/>
                <w:noProof/>
              </w:rPr>
              <w:t>3.10.2</w:t>
            </w:r>
            <w:r>
              <w:rPr>
                <w:rFonts w:eastAsiaTheme="minorEastAsia"/>
                <w:noProof/>
                <w:sz w:val="24"/>
                <w:szCs w:val="24"/>
                <w:lang w:eastAsia="fr-FR"/>
              </w:rPr>
              <w:tab/>
            </w:r>
            <w:r w:rsidRPr="00CE681D">
              <w:rPr>
                <w:rStyle w:val="Lienhypertexte"/>
                <w:noProof/>
              </w:rPr>
              <w:t>Où trouver ses données</w:t>
            </w:r>
            <w:r>
              <w:rPr>
                <w:noProof/>
                <w:webHidden/>
              </w:rPr>
              <w:tab/>
            </w:r>
            <w:r>
              <w:rPr>
                <w:noProof/>
                <w:webHidden/>
              </w:rPr>
              <w:fldChar w:fldCharType="begin"/>
            </w:r>
            <w:r>
              <w:rPr>
                <w:noProof/>
                <w:webHidden/>
              </w:rPr>
              <w:instrText xml:space="preserve"> PAGEREF _Toc193640001 \h </w:instrText>
            </w:r>
            <w:r>
              <w:rPr>
                <w:noProof/>
                <w:webHidden/>
              </w:rPr>
            </w:r>
            <w:r>
              <w:rPr>
                <w:noProof/>
                <w:webHidden/>
              </w:rPr>
              <w:fldChar w:fldCharType="separate"/>
            </w:r>
            <w:r>
              <w:rPr>
                <w:noProof/>
                <w:webHidden/>
              </w:rPr>
              <w:t>36</w:t>
            </w:r>
            <w:r>
              <w:rPr>
                <w:noProof/>
                <w:webHidden/>
              </w:rPr>
              <w:fldChar w:fldCharType="end"/>
            </w:r>
          </w:hyperlink>
        </w:p>
        <w:p w14:paraId="29420542" w14:textId="357CA0D5" w:rsidR="00682BAD" w:rsidRDefault="00682BAD">
          <w:pPr>
            <w:pStyle w:val="TM3"/>
            <w:tabs>
              <w:tab w:val="left" w:pos="1440"/>
              <w:tab w:val="right" w:leader="dot" w:pos="9062"/>
            </w:tabs>
            <w:rPr>
              <w:rFonts w:eastAsiaTheme="minorEastAsia"/>
              <w:noProof/>
              <w:sz w:val="24"/>
              <w:szCs w:val="24"/>
              <w:lang w:eastAsia="fr-FR"/>
            </w:rPr>
          </w:pPr>
          <w:hyperlink w:anchor="_Toc193640002" w:history="1">
            <w:r w:rsidRPr="00CE681D">
              <w:rPr>
                <w:rStyle w:val="Lienhypertexte"/>
                <w:noProof/>
              </w:rPr>
              <w:t>3.10.3</w:t>
            </w:r>
            <w:r>
              <w:rPr>
                <w:rFonts w:eastAsiaTheme="minorEastAsia"/>
                <w:noProof/>
                <w:sz w:val="24"/>
                <w:szCs w:val="24"/>
                <w:lang w:eastAsia="fr-FR"/>
              </w:rPr>
              <w:tab/>
            </w:r>
            <w:r w:rsidRPr="00CE681D">
              <w:rPr>
                <w:rStyle w:val="Lienhypertexte"/>
                <w:noProof/>
              </w:rPr>
              <w:t>Créer son propre dataset</w:t>
            </w:r>
            <w:r>
              <w:rPr>
                <w:noProof/>
                <w:webHidden/>
              </w:rPr>
              <w:tab/>
            </w:r>
            <w:r>
              <w:rPr>
                <w:noProof/>
                <w:webHidden/>
              </w:rPr>
              <w:fldChar w:fldCharType="begin"/>
            </w:r>
            <w:r>
              <w:rPr>
                <w:noProof/>
                <w:webHidden/>
              </w:rPr>
              <w:instrText xml:space="preserve"> PAGEREF _Toc193640002 \h </w:instrText>
            </w:r>
            <w:r>
              <w:rPr>
                <w:noProof/>
                <w:webHidden/>
              </w:rPr>
            </w:r>
            <w:r>
              <w:rPr>
                <w:noProof/>
                <w:webHidden/>
              </w:rPr>
              <w:fldChar w:fldCharType="separate"/>
            </w:r>
            <w:r>
              <w:rPr>
                <w:noProof/>
                <w:webHidden/>
              </w:rPr>
              <w:t>36</w:t>
            </w:r>
            <w:r>
              <w:rPr>
                <w:noProof/>
                <w:webHidden/>
              </w:rPr>
              <w:fldChar w:fldCharType="end"/>
            </w:r>
          </w:hyperlink>
        </w:p>
        <w:p w14:paraId="64D088AB" w14:textId="2B0D4690" w:rsidR="00682BAD" w:rsidRDefault="00682BAD">
          <w:pPr>
            <w:pStyle w:val="TM3"/>
            <w:tabs>
              <w:tab w:val="left" w:pos="1440"/>
              <w:tab w:val="right" w:leader="dot" w:pos="9062"/>
            </w:tabs>
            <w:rPr>
              <w:rFonts w:eastAsiaTheme="minorEastAsia"/>
              <w:noProof/>
              <w:sz w:val="24"/>
              <w:szCs w:val="24"/>
              <w:lang w:eastAsia="fr-FR"/>
            </w:rPr>
          </w:pPr>
          <w:hyperlink w:anchor="_Toc193640003" w:history="1">
            <w:r w:rsidRPr="00CE681D">
              <w:rPr>
                <w:rStyle w:val="Lienhypertexte"/>
                <w:noProof/>
              </w:rPr>
              <w:t>3.10.4</w:t>
            </w:r>
            <w:r>
              <w:rPr>
                <w:rFonts w:eastAsiaTheme="minorEastAsia"/>
                <w:noProof/>
                <w:sz w:val="24"/>
                <w:szCs w:val="24"/>
                <w:lang w:eastAsia="fr-FR"/>
              </w:rPr>
              <w:tab/>
            </w:r>
            <w:r w:rsidRPr="00CE681D">
              <w:rPr>
                <w:rStyle w:val="Lienhypertexte"/>
                <w:noProof/>
              </w:rPr>
              <w:t>Réduire influence des préjugés dans prédictions du modèle</w:t>
            </w:r>
            <w:r>
              <w:rPr>
                <w:noProof/>
                <w:webHidden/>
              </w:rPr>
              <w:tab/>
            </w:r>
            <w:r>
              <w:rPr>
                <w:noProof/>
                <w:webHidden/>
              </w:rPr>
              <w:fldChar w:fldCharType="begin"/>
            </w:r>
            <w:r>
              <w:rPr>
                <w:noProof/>
                <w:webHidden/>
              </w:rPr>
              <w:instrText xml:space="preserve"> PAGEREF _Toc193640003 \h </w:instrText>
            </w:r>
            <w:r>
              <w:rPr>
                <w:noProof/>
                <w:webHidden/>
              </w:rPr>
            </w:r>
            <w:r>
              <w:rPr>
                <w:noProof/>
                <w:webHidden/>
              </w:rPr>
              <w:fldChar w:fldCharType="separate"/>
            </w:r>
            <w:r>
              <w:rPr>
                <w:noProof/>
                <w:webHidden/>
              </w:rPr>
              <w:t>37</w:t>
            </w:r>
            <w:r>
              <w:rPr>
                <w:noProof/>
                <w:webHidden/>
              </w:rPr>
              <w:fldChar w:fldCharType="end"/>
            </w:r>
          </w:hyperlink>
        </w:p>
        <w:p w14:paraId="2F180434" w14:textId="43945D3A" w:rsidR="00682BAD" w:rsidRDefault="00682BAD">
          <w:pPr>
            <w:pStyle w:val="TM2"/>
            <w:tabs>
              <w:tab w:val="left" w:pos="960"/>
              <w:tab w:val="right" w:leader="dot" w:pos="9062"/>
            </w:tabs>
            <w:rPr>
              <w:rFonts w:eastAsiaTheme="minorEastAsia"/>
              <w:noProof/>
              <w:sz w:val="24"/>
              <w:szCs w:val="24"/>
              <w:lang w:eastAsia="fr-FR"/>
            </w:rPr>
          </w:pPr>
          <w:hyperlink w:anchor="_Toc193640004" w:history="1">
            <w:r w:rsidRPr="00CE681D">
              <w:rPr>
                <w:rStyle w:val="Lienhypertexte"/>
                <w:noProof/>
              </w:rPr>
              <w:t>3.11</w:t>
            </w:r>
            <w:r>
              <w:rPr>
                <w:rFonts w:eastAsiaTheme="minorEastAsia"/>
                <w:noProof/>
                <w:sz w:val="24"/>
                <w:szCs w:val="24"/>
                <w:lang w:eastAsia="fr-FR"/>
              </w:rPr>
              <w:tab/>
            </w:r>
            <w:r w:rsidRPr="00CE681D">
              <w:rPr>
                <w:rStyle w:val="Lienhypertexte"/>
                <w:noProof/>
              </w:rPr>
              <w:t>Améliorer un jeu de données</w:t>
            </w:r>
            <w:r>
              <w:rPr>
                <w:noProof/>
                <w:webHidden/>
              </w:rPr>
              <w:tab/>
            </w:r>
            <w:r>
              <w:rPr>
                <w:noProof/>
                <w:webHidden/>
              </w:rPr>
              <w:fldChar w:fldCharType="begin"/>
            </w:r>
            <w:r>
              <w:rPr>
                <w:noProof/>
                <w:webHidden/>
              </w:rPr>
              <w:instrText xml:space="preserve"> PAGEREF _Toc193640004 \h </w:instrText>
            </w:r>
            <w:r>
              <w:rPr>
                <w:noProof/>
                <w:webHidden/>
              </w:rPr>
            </w:r>
            <w:r>
              <w:rPr>
                <w:noProof/>
                <w:webHidden/>
              </w:rPr>
              <w:fldChar w:fldCharType="separate"/>
            </w:r>
            <w:r>
              <w:rPr>
                <w:noProof/>
                <w:webHidden/>
              </w:rPr>
              <w:t>37</w:t>
            </w:r>
            <w:r>
              <w:rPr>
                <w:noProof/>
                <w:webHidden/>
              </w:rPr>
              <w:fldChar w:fldCharType="end"/>
            </w:r>
          </w:hyperlink>
        </w:p>
        <w:p w14:paraId="476610F0" w14:textId="36E665D2" w:rsidR="00682BAD" w:rsidRDefault="00682BAD">
          <w:pPr>
            <w:pStyle w:val="TM3"/>
            <w:tabs>
              <w:tab w:val="left" w:pos="1440"/>
              <w:tab w:val="right" w:leader="dot" w:pos="9062"/>
            </w:tabs>
            <w:rPr>
              <w:rFonts w:eastAsiaTheme="minorEastAsia"/>
              <w:noProof/>
              <w:sz w:val="24"/>
              <w:szCs w:val="24"/>
              <w:lang w:eastAsia="fr-FR"/>
            </w:rPr>
          </w:pPr>
          <w:hyperlink w:anchor="_Toc193640005" w:history="1">
            <w:r w:rsidRPr="00CE681D">
              <w:rPr>
                <w:rStyle w:val="Lienhypertexte"/>
                <w:noProof/>
              </w:rPr>
              <w:t>3.11.1</w:t>
            </w:r>
            <w:r>
              <w:rPr>
                <w:rFonts w:eastAsiaTheme="minorEastAsia"/>
                <w:noProof/>
                <w:sz w:val="24"/>
                <w:szCs w:val="24"/>
                <w:lang w:eastAsia="fr-FR"/>
              </w:rPr>
              <w:tab/>
            </w:r>
            <w:r w:rsidRPr="00CE681D">
              <w:rPr>
                <w:rStyle w:val="Lienhypertexte"/>
                <w:noProof/>
              </w:rPr>
              <w:t>Repérer les données manquantes</w:t>
            </w:r>
            <w:r>
              <w:rPr>
                <w:noProof/>
                <w:webHidden/>
              </w:rPr>
              <w:tab/>
            </w:r>
            <w:r>
              <w:rPr>
                <w:noProof/>
                <w:webHidden/>
              </w:rPr>
              <w:fldChar w:fldCharType="begin"/>
            </w:r>
            <w:r>
              <w:rPr>
                <w:noProof/>
                <w:webHidden/>
              </w:rPr>
              <w:instrText xml:space="preserve"> PAGEREF _Toc193640005 \h </w:instrText>
            </w:r>
            <w:r>
              <w:rPr>
                <w:noProof/>
                <w:webHidden/>
              </w:rPr>
            </w:r>
            <w:r>
              <w:rPr>
                <w:noProof/>
                <w:webHidden/>
              </w:rPr>
              <w:fldChar w:fldCharType="separate"/>
            </w:r>
            <w:r>
              <w:rPr>
                <w:noProof/>
                <w:webHidden/>
              </w:rPr>
              <w:t>37</w:t>
            </w:r>
            <w:r>
              <w:rPr>
                <w:noProof/>
                <w:webHidden/>
              </w:rPr>
              <w:fldChar w:fldCharType="end"/>
            </w:r>
          </w:hyperlink>
        </w:p>
        <w:p w14:paraId="31A49D0E" w14:textId="7EDD33BC" w:rsidR="00682BAD" w:rsidRDefault="00682BAD">
          <w:pPr>
            <w:pStyle w:val="TM3"/>
            <w:tabs>
              <w:tab w:val="left" w:pos="1440"/>
              <w:tab w:val="right" w:leader="dot" w:pos="9062"/>
            </w:tabs>
            <w:rPr>
              <w:rFonts w:eastAsiaTheme="minorEastAsia"/>
              <w:noProof/>
              <w:sz w:val="24"/>
              <w:szCs w:val="24"/>
              <w:lang w:eastAsia="fr-FR"/>
            </w:rPr>
          </w:pPr>
          <w:hyperlink w:anchor="_Toc193640006" w:history="1">
            <w:r w:rsidRPr="00CE681D">
              <w:rPr>
                <w:rStyle w:val="Lienhypertexte"/>
                <w:noProof/>
              </w:rPr>
              <w:t>3.11.2</w:t>
            </w:r>
            <w:r>
              <w:rPr>
                <w:rFonts w:eastAsiaTheme="minorEastAsia"/>
                <w:noProof/>
                <w:sz w:val="24"/>
                <w:szCs w:val="24"/>
                <w:lang w:eastAsia="fr-FR"/>
              </w:rPr>
              <w:tab/>
            </w:r>
            <w:r w:rsidRPr="00CE681D">
              <w:rPr>
                <w:rStyle w:val="Lienhypertexte"/>
                <w:noProof/>
              </w:rPr>
              <w:t>Détecter les outliers</w:t>
            </w:r>
            <w:r>
              <w:rPr>
                <w:noProof/>
                <w:webHidden/>
              </w:rPr>
              <w:tab/>
            </w:r>
            <w:r>
              <w:rPr>
                <w:noProof/>
                <w:webHidden/>
              </w:rPr>
              <w:fldChar w:fldCharType="begin"/>
            </w:r>
            <w:r>
              <w:rPr>
                <w:noProof/>
                <w:webHidden/>
              </w:rPr>
              <w:instrText xml:space="preserve"> PAGEREF _Toc193640006 \h </w:instrText>
            </w:r>
            <w:r>
              <w:rPr>
                <w:noProof/>
                <w:webHidden/>
              </w:rPr>
            </w:r>
            <w:r>
              <w:rPr>
                <w:noProof/>
                <w:webHidden/>
              </w:rPr>
              <w:fldChar w:fldCharType="separate"/>
            </w:r>
            <w:r>
              <w:rPr>
                <w:noProof/>
                <w:webHidden/>
              </w:rPr>
              <w:t>37</w:t>
            </w:r>
            <w:r>
              <w:rPr>
                <w:noProof/>
                <w:webHidden/>
              </w:rPr>
              <w:fldChar w:fldCharType="end"/>
            </w:r>
          </w:hyperlink>
        </w:p>
        <w:p w14:paraId="132A0212" w14:textId="29EBE7F4" w:rsidR="00682BAD" w:rsidRDefault="00682BAD">
          <w:pPr>
            <w:pStyle w:val="TM3"/>
            <w:tabs>
              <w:tab w:val="left" w:pos="1440"/>
              <w:tab w:val="right" w:leader="dot" w:pos="9062"/>
            </w:tabs>
            <w:rPr>
              <w:rFonts w:eastAsiaTheme="minorEastAsia"/>
              <w:noProof/>
              <w:sz w:val="24"/>
              <w:szCs w:val="24"/>
              <w:lang w:eastAsia="fr-FR"/>
            </w:rPr>
          </w:pPr>
          <w:hyperlink w:anchor="_Toc193640007" w:history="1">
            <w:r w:rsidRPr="00CE681D">
              <w:rPr>
                <w:rStyle w:val="Lienhypertexte"/>
                <w:noProof/>
              </w:rPr>
              <w:t>3.11.3</w:t>
            </w:r>
            <w:r>
              <w:rPr>
                <w:rFonts w:eastAsiaTheme="minorEastAsia"/>
                <w:noProof/>
                <w:sz w:val="24"/>
                <w:szCs w:val="24"/>
                <w:lang w:eastAsia="fr-FR"/>
              </w:rPr>
              <w:tab/>
            </w:r>
            <w:r w:rsidRPr="00CE681D">
              <w:rPr>
                <w:rStyle w:val="Lienhypertexte"/>
                <w:noProof/>
              </w:rPr>
              <w:t>Que faire des outliers</w:t>
            </w:r>
            <w:r>
              <w:rPr>
                <w:noProof/>
                <w:webHidden/>
              </w:rPr>
              <w:tab/>
            </w:r>
            <w:r>
              <w:rPr>
                <w:noProof/>
                <w:webHidden/>
              </w:rPr>
              <w:fldChar w:fldCharType="begin"/>
            </w:r>
            <w:r>
              <w:rPr>
                <w:noProof/>
                <w:webHidden/>
              </w:rPr>
              <w:instrText xml:space="preserve"> PAGEREF _Toc193640007 \h </w:instrText>
            </w:r>
            <w:r>
              <w:rPr>
                <w:noProof/>
                <w:webHidden/>
              </w:rPr>
            </w:r>
            <w:r>
              <w:rPr>
                <w:noProof/>
                <w:webHidden/>
              </w:rPr>
              <w:fldChar w:fldCharType="separate"/>
            </w:r>
            <w:r>
              <w:rPr>
                <w:noProof/>
                <w:webHidden/>
              </w:rPr>
              <w:t>39</w:t>
            </w:r>
            <w:r>
              <w:rPr>
                <w:noProof/>
                <w:webHidden/>
              </w:rPr>
              <w:fldChar w:fldCharType="end"/>
            </w:r>
          </w:hyperlink>
        </w:p>
        <w:p w14:paraId="4D9E3A2A" w14:textId="1CFB2F02" w:rsidR="00682BAD" w:rsidRDefault="00682BAD">
          <w:pPr>
            <w:pStyle w:val="TM3"/>
            <w:tabs>
              <w:tab w:val="left" w:pos="1440"/>
              <w:tab w:val="right" w:leader="dot" w:pos="9062"/>
            </w:tabs>
            <w:rPr>
              <w:rFonts w:eastAsiaTheme="minorEastAsia"/>
              <w:noProof/>
              <w:sz w:val="24"/>
              <w:szCs w:val="24"/>
              <w:lang w:eastAsia="fr-FR"/>
            </w:rPr>
          </w:pPr>
          <w:hyperlink w:anchor="_Toc193640008" w:history="1">
            <w:r w:rsidRPr="00CE681D">
              <w:rPr>
                <w:rStyle w:val="Lienhypertexte"/>
                <w:noProof/>
              </w:rPr>
              <w:t>3.11.4</w:t>
            </w:r>
            <w:r>
              <w:rPr>
                <w:rFonts w:eastAsiaTheme="minorEastAsia"/>
                <w:noProof/>
                <w:sz w:val="24"/>
                <w:szCs w:val="24"/>
                <w:lang w:eastAsia="fr-FR"/>
              </w:rPr>
              <w:tab/>
            </w:r>
            <w:r w:rsidRPr="00CE681D">
              <w:rPr>
                <w:rStyle w:val="Lienhypertexte"/>
                <w:noProof/>
              </w:rPr>
              <w:t>Normaliser / standardiser les valeurs numériques</w:t>
            </w:r>
            <w:r>
              <w:rPr>
                <w:noProof/>
                <w:webHidden/>
              </w:rPr>
              <w:tab/>
            </w:r>
            <w:r>
              <w:rPr>
                <w:noProof/>
                <w:webHidden/>
              </w:rPr>
              <w:fldChar w:fldCharType="begin"/>
            </w:r>
            <w:r>
              <w:rPr>
                <w:noProof/>
                <w:webHidden/>
              </w:rPr>
              <w:instrText xml:space="preserve"> PAGEREF _Toc193640008 \h </w:instrText>
            </w:r>
            <w:r>
              <w:rPr>
                <w:noProof/>
                <w:webHidden/>
              </w:rPr>
            </w:r>
            <w:r>
              <w:rPr>
                <w:noProof/>
                <w:webHidden/>
              </w:rPr>
              <w:fldChar w:fldCharType="separate"/>
            </w:r>
            <w:r>
              <w:rPr>
                <w:noProof/>
                <w:webHidden/>
              </w:rPr>
              <w:t>39</w:t>
            </w:r>
            <w:r>
              <w:rPr>
                <w:noProof/>
                <w:webHidden/>
              </w:rPr>
              <w:fldChar w:fldCharType="end"/>
            </w:r>
          </w:hyperlink>
        </w:p>
        <w:p w14:paraId="4A2A3DFD" w14:textId="2419038E" w:rsidR="00682BAD" w:rsidRDefault="00682BAD">
          <w:pPr>
            <w:pStyle w:val="TM3"/>
            <w:tabs>
              <w:tab w:val="left" w:pos="1440"/>
              <w:tab w:val="right" w:leader="dot" w:pos="9062"/>
            </w:tabs>
            <w:rPr>
              <w:rFonts w:eastAsiaTheme="minorEastAsia"/>
              <w:noProof/>
              <w:sz w:val="24"/>
              <w:szCs w:val="24"/>
              <w:lang w:eastAsia="fr-FR"/>
            </w:rPr>
          </w:pPr>
          <w:hyperlink w:anchor="_Toc193640009" w:history="1">
            <w:r w:rsidRPr="00CE681D">
              <w:rPr>
                <w:rStyle w:val="Lienhypertexte"/>
                <w:noProof/>
              </w:rPr>
              <w:t>3.11.5</w:t>
            </w:r>
            <w:r>
              <w:rPr>
                <w:rFonts w:eastAsiaTheme="minorEastAsia"/>
                <w:noProof/>
                <w:sz w:val="24"/>
                <w:szCs w:val="24"/>
                <w:lang w:eastAsia="fr-FR"/>
              </w:rPr>
              <w:tab/>
            </w:r>
            <w:r w:rsidRPr="00CE681D">
              <w:rPr>
                <w:rStyle w:val="Lienhypertexte"/>
                <w:noProof/>
              </w:rPr>
              <w:t>Récapitulatif des transformations</w:t>
            </w:r>
            <w:r>
              <w:rPr>
                <w:noProof/>
                <w:webHidden/>
              </w:rPr>
              <w:tab/>
            </w:r>
            <w:r>
              <w:rPr>
                <w:noProof/>
                <w:webHidden/>
              </w:rPr>
              <w:fldChar w:fldCharType="begin"/>
            </w:r>
            <w:r>
              <w:rPr>
                <w:noProof/>
                <w:webHidden/>
              </w:rPr>
              <w:instrText xml:space="preserve"> PAGEREF _Toc193640009 \h </w:instrText>
            </w:r>
            <w:r>
              <w:rPr>
                <w:noProof/>
                <w:webHidden/>
              </w:rPr>
            </w:r>
            <w:r>
              <w:rPr>
                <w:noProof/>
                <w:webHidden/>
              </w:rPr>
              <w:fldChar w:fldCharType="separate"/>
            </w:r>
            <w:r>
              <w:rPr>
                <w:noProof/>
                <w:webHidden/>
              </w:rPr>
              <w:t>40</w:t>
            </w:r>
            <w:r>
              <w:rPr>
                <w:noProof/>
                <w:webHidden/>
              </w:rPr>
              <w:fldChar w:fldCharType="end"/>
            </w:r>
          </w:hyperlink>
        </w:p>
        <w:p w14:paraId="5198FFDB" w14:textId="105E5021" w:rsidR="00682BAD" w:rsidRDefault="00682BAD">
          <w:pPr>
            <w:pStyle w:val="TM2"/>
            <w:tabs>
              <w:tab w:val="left" w:pos="960"/>
              <w:tab w:val="right" w:leader="dot" w:pos="9062"/>
            </w:tabs>
            <w:rPr>
              <w:rFonts w:eastAsiaTheme="minorEastAsia"/>
              <w:noProof/>
              <w:sz w:val="24"/>
              <w:szCs w:val="24"/>
              <w:lang w:eastAsia="fr-FR"/>
            </w:rPr>
          </w:pPr>
          <w:hyperlink w:anchor="_Toc193640010" w:history="1">
            <w:r w:rsidRPr="00CE681D">
              <w:rPr>
                <w:rStyle w:val="Lienhypertexte"/>
                <w:noProof/>
              </w:rPr>
              <w:t>3.12</w:t>
            </w:r>
            <w:r>
              <w:rPr>
                <w:rFonts w:eastAsiaTheme="minorEastAsia"/>
                <w:noProof/>
                <w:sz w:val="24"/>
                <w:szCs w:val="24"/>
                <w:lang w:eastAsia="fr-FR"/>
              </w:rPr>
              <w:tab/>
            </w:r>
            <w:r w:rsidRPr="00CE681D">
              <w:rPr>
                <w:rStyle w:val="Lienhypertexte"/>
                <w:noProof/>
              </w:rPr>
              <w:t>Transformer les variables</w:t>
            </w:r>
            <w:r>
              <w:rPr>
                <w:noProof/>
                <w:webHidden/>
              </w:rPr>
              <w:tab/>
            </w:r>
            <w:r>
              <w:rPr>
                <w:noProof/>
                <w:webHidden/>
              </w:rPr>
              <w:fldChar w:fldCharType="begin"/>
            </w:r>
            <w:r>
              <w:rPr>
                <w:noProof/>
                <w:webHidden/>
              </w:rPr>
              <w:instrText xml:space="preserve"> PAGEREF _Toc193640010 \h </w:instrText>
            </w:r>
            <w:r>
              <w:rPr>
                <w:noProof/>
                <w:webHidden/>
              </w:rPr>
            </w:r>
            <w:r>
              <w:rPr>
                <w:noProof/>
                <w:webHidden/>
              </w:rPr>
              <w:fldChar w:fldCharType="separate"/>
            </w:r>
            <w:r>
              <w:rPr>
                <w:noProof/>
                <w:webHidden/>
              </w:rPr>
              <w:t>40</w:t>
            </w:r>
            <w:r>
              <w:rPr>
                <w:noProof/>
                <w:webHidden/>
              </w:rPr>
              <w:fldChar w:fldCharType="end"/>
            </w:r>
          </w:hyperlink>
        </w:p>
        <w:p w14:paraId="759C5271" w14:textId="07C24C26" w:rsidR="00682BAD" w:rsidRDefault="00682BAD">
          <w:pPr>
            <w:pStyle w:val="TM3"/>
            <w:tabs>
              <w:tab w:val="left" w:pos="1440"/>
              <w:tab w:val="right" w:leader="dot" w:pos="9062"/>
            </w:tabs>
            <w:rPr>
              <w:rFonts w:eastAsiaTheme="minorEastAsia"/>
              <w:noProof/>
              <w:sz w:val="24"/>
              <w:szCs w:val="24"/>
              <w:lang w:eastAsia="fr-FR"/>
            </w:rPr>
          </w:pPr>
          <w:hyperlink w:anchor="_Toc193640011" w:history="1">
            <w:r w:rsidRPr="00CE681D">
              <w:rPr>
                <w:rStyle w:val="Lienhypertexte"/>
                <w:noProof/>
              </w:rPr>
              <w:t>3.12.1</w:t>
            </w:r>
            <w:r>
              <w:rPr>
                <w:rFonts w:eastAsiaTheme="minorEastAsia"/>
                <w:noProof/>
                <w:sz w:val="24"/>
                <w:szCs w:val="24"/>
                <w:lang w:eastAsia="fr-FR"/>
              </w:rPr>
              <w:tab/>
            </w:r>
            <w:r w:rsidRPr="00CE681D">
              <w:rPr>
                <w:rStyle w:val="Lienhypertexte"/>
                <w:noProof/>
              </w:rPr>
              <w:t>Traitement des catégories textuelles</w:t>
            </w:r>
            <w:r>
              <w:rPr>
                <w:noProof/>
                <w:webHidden/>
              </w:rPr>
              <w:tab/>
            </w:r>
            <w:r>
              <w:rPr>
                <w:noProof/>
                <w:webHidden/>
              </w:rPr>
              <w:fldChar w:fldCharType="begin"/>
            </w:r>
            <w:r>
              <w:rPr>
                <w:noProof/>
                <w:webHidden/>
              </w:rPr>
              <w:instrText xml:space="preserve"> PAGEREF _Toc193640011 \h </w:instrText>
            </w:r>
            <w:r>
              <w:rPr>
                <w:noProof/>
                <w:webHidden/>
              </w:rPr>
            </w:r>
            <w:r>
              <w:rPr>
                <w:noProof/>
                <w:webHidden/>
              </w:rPr>
              <w:fldChar w:fldCharType="separate"/>
            </w:r>
            <w:r>
              <w:rPr>
                <w:noProof/>
                <w:webHidden/>
              </w:rPr>
              <w:t>40</w:t>
            </w:r>
            <w:r>
              <w:rPr>
                <w:noProof/>
                <w:webHidden/>
              </w:rPr>
              <w:fldChar w:fldCharType="end"/>
            </w:r>
          </w:hyperlink>
        </w:p>
        <w:p w14:paraId="0913A9BF" w14:textId="5A951A7F" w:rsidR="00682BAD" w:rsidRDefault="00682BAD">
          <w:pPr>
            <w:pStyle w:val="TM2"/>
            <w:tabs>
              <w:tab w:val="left" w:pos="960"/>
              <w:tab w:val="right" w:leader="dot" w:pos="9062"/>
            </w:tabs>
            <w:rPr>
              <w:rFonts w:eastAsiaTheme="minorEastAsia"/>
              <w:noProof/>
              <w:sz w:val="24"/>
              <w:szCs w:val="24"/>
              <w:lang w:eastAsia="fr-FR"/>
            </w:rPr>
          </w:pPr>
          <w:hyperlink w:anchor="_Toc193640012" w:history="1">
            <w:r w:rsidRPr="00CE681D">
              <w:rPr>
                <w:rStyle w:val="Lienhypertexte"/>
                <w:noProof/>
              </w:rPr>
              <w:t>3.13</w:t>
            </w:r>
            <w:r>
              <w:rPr>
                <w:rFonts w:eastAsiaTheme="minorEastAsia"/>
                <w:noProof/>
                <w:sz w:val="24"/>
                <w:szCs w:val="24"/>
                <w:lang w:eastAsia="fr-FR"/>
              </w:rPr>
              <w:tab/>
            </w:r>
            <w:r w:rsidRPr="00CE681D">
              <w:rPr>
                <w:rStyle w:val="Lienhypertexte"/>
                <w:noProof/>
              </w:rPr>
              <w:t>Améliorer le modèle</w:t>
            </w:r>
            <w:r>
              <w:rPr>
                <w:noProof/>
                <w:webHidden/>
              </w:rPr>
              <w:tab/>
            </w:r>
            <w:r>
              <w:rPr>
                <w:noProof/>
                <w:webHidden/>
              </w:rPr>
              <w:fldChar w:fldCharType="begin"/>
            </w:r>
            <w:r>
              <w:rPr>
                <w:noProof/>
                <w:webHidden/>
              </w:rPr>
              <w:instrText xml:space="preserve"> PAGEREF _Toc193640012 \h </w:instrText>
            </w:r>
            <w:r>
              <w:rPr>
                <w:noProof/>
                <w:webHidden/>
              </w:rPr>
            </w:r>
            <w:r>
              <w:rPr>
                <w:noProof/>
                <w:webHidden/>
              </w:rPr>
              <w:fldChar w:fldCharType="separate"/>
            </w:r>
            <w:r>
              <w:rPr>
                <w:noProof/>
                <w:webHidden/>
              </w:rPr>
              <w:t>42</w:t>
            </w:r>
            <w:r>
              <w:rPr>
                <w:noProof/>
                <w:webHidden/>
              </w:rPr>
              <w:fldChar w:fldCharType="end"/>
            </w:r>
          </w:hyperlink>
        </w:p>
        <w:p w14:paraId="5263BF0E" w14:textId="3CDEAD96" w:rsidR="00682BAD" w:rsidRDefault="00682BAD">
          <w:pPr>
            <w:pStyle w:val="TM3"/>
            <w:tabs>
              <w:tab w:val="left" w:pos="1440"/>
              <w:tab w:val="right" w:leader="dot" w:pos="9062"/>
            </w:tabs>
            <w:rPr>
              <w:rFonts w:eastAsiaTheme="minorEastAsia"/>
              <w:noProof/>
              <w:sz w:val="24"/>
              <w:szCs w:val="24"/>
              <w:lang w:eastAsia="fr-FR"/>
            </w:rPr>
          </w:pPr>
          <w:hyperlink w:anchor="_Toc193640013" w:history="1">
            <w:r w:rsidRPr="00CE681D">
              <w:rPr>
                <w:rStyle w:val="Lienhypertexte"/>
                <w:noProof/>
              </w:rPr>
              <w:t>3.13.1</w:t>
            </w:r>
            <w:r>
              <w:rPr>
                <w:rFonts w:eastAsiaTheme="minorEastAsia"/>
                <w:noProof/>
                <w:sz w:val="24"/>
                <w:szCs w:val="24"/>
                <w:lang w:eastAsia="fr-FR"/>
              </w:rPr>
              <w:tab/>
            </w:r>
            <w:r w:rsidRPr="00CE681D">
              <w:rPr>
                <w:rStyle w:val="Lienhypertexte"/>
                <w:noProof/>
              </w:rPr>
              <w:t>Reconnaitre un modèle qui sous-performe</w:t>
            </w:r>
            <w:r>
              <w:rPr>
                <w:noProof/>
                <w:webHidden/>
              </w:rPr>
              <w:tab/>
            </w:r>
            <w:r>
              <w:rPr>
                <w:noProof/>
                <w:webHidden/>
              </w:rPr>
              <w:fldChar w:fldCharType="begin"/>
            </w:r>
            <w:r>
              <w:rPr>
                <w:noProof/>
                <w:webHidden/>
              </w:rPr>
              <w:instrText xml:space="preserve"> PAGEREF _Toc193640013 \h </w:instrText>
            </w:r>
            <w:r>
              <w:rPr>
                <w:noProof/>
                <w:webHidden/>
              </w:rPr>
            </w:r>
            <w:r>
              <w:rPr>
                <w:noProof/>
                <w:webHidden/>
              </w:rPr>
              <w:fldChar w:fldCharType="separate"/>
            </w:r>
            <w:r>
              <w:rPr>
                <w:noProof/>
                <w:webHidden/>
              </w:rPr>
              <w:t>42</w:t>
            </w:r>
            <w:r>
              <w:rPr>
                <w:noProof/>
                <w:webHidden/>
              </w:rPr>
              <w:fldChar w:fldCharType="end"/>
            </w:r>
          </w:hyperlink>
        </w:p>
        <w:p w14:paraId="57A55E8A" w14:textId="483DE5AB" w:rsidR="00682BAD" w:rsidRDefault="00682BAD">
          <w:pPr>
            <w:pStyle w:val="TM3"/>
            <w:tabs>
              <w:tab w:val="left" w:pos="1440"/>
              <w:tab w:val="right" w:leader="dot" w:pos="9062"/>
            </w:tabs>
            <w:rPr>
              <w:rFonts w:eastAsiaTheme="minorEastAsia"/>
              <w:noProof/>
              <w:sz w:val="24"/>
              <w:szCs w:val="24"/>
              <w:lang w:eastAsia="fr-FR"/>
            </w:rPr>
          </w:pPr>
          <w:hyperlink w:anchor="_Toc193640014" w:history="1">
            <w:r w:rsidRPr="00CE681D">
              <w:rPr>
                <w:rStyle w:val="Lienhypertexte"/>
                <w:noProof/>
              </w:rPr>
              <w:t>3.13.2</w:t>
            </w:r>
            <w:r>
              <w:rPr>
                <w:rFonts w:eastAsiaTheme="minorEastAsia"/>
                <w:noProof/>
                <w:sz w:val="24"/>
                <w:szCs w:val="24"/>
                <w:lang w:eastAsia="fr-FR"/>
              </w:rPr>
              <w:tab/>
            </w:r>
            <w:r w:rsidRPr="00CE681D">
              <w:rPr>
                <w:rStyle w:val="Lienhypertexte"/>
                <w:noProof/>
              </w:rPr>
              <w:t>Exemple</w:t>
            </w:r>
            <w:r>
              <w:rPr>
                <w:noProof/>
                <w:webHidden/>
              </w:rPr>
              <w:tab/>
            </w:r>
            <w:r>
              <w:rPr>
                <w:noProof/>
                <w:webHidden/>
              </w:rPr>
              <w:fldChar w:fldCharType="begin"/>
            </w:r>
            <w:r>
              <w:rPr>
                <w:noProof/>
                <w:webHidden/>
              </w:rPr>
              <w:instrText xml:space="preserve"> PAGEREF _Toc193640014 \h </w:instrText>
            </w:r>
            <w:r>
              <w:rPr>
                <w:noProof/>
                <w:webHidden/>
              </w:rPr>
            </w:r>
            <w:r>
              <w:rPr>
                <w:noProof/>
                <w:webHidden/>
              </w:rPr>
              <w:fldChar w:fldCharType="separate"/>
            </w:r>
            <w:r>
              <w:rPr>
                <w:noProof/>
                <w:webHidden/>
              </w:rPr>
              <w:t>43</w:t>
            </w:r>
            <w:r>
              <w:rPr>
                <w:noProof/>
                <w:webHidden/>
              </w:rPr>
              <w:fldChar w:fldCharType="end"/>
            </w:r>
          </w:hyperlink>
        </w:p>
        <w:p w14:paraId="7E28C7E5" w14:textId="4B79432B" w:rsidR="00682BAD" w:rsidRDefault="00682BAD">
          <w:pPr>
            <w:pStyle w:val="TM3"/>
            <w:tabs>
              <w:tab w:val="left" w:pos="1440"/>
              <w:tab w:val="right" w:leader="dot" w:pos="9062"/>
            </w:tabs>
            <w:rPr>
              <w:rFonts w:eastAsiaTheme="minorEastAsia"/>
              <w:noProof/>
              <w:sz w:val="24"/>
              <w:szCs w:val="24"/>
              <w:lang w:eastAsia="fr-FR"/>
            </w:rPr>
          </w:pPr>
          <w:hyperlink w:anchor="_Toc193640015" w:history="1">
            <w:r w:rsidRPr="00CE681D">
              <w:rPr>
                <w:rStyle w:val="Lienhypertexte"/>
                <w:noProof/>
              </w:rPr>
              <w:t>3.13.3</w:t>
            </w:r>
            <w:r>
              <w:rPr>
                <w:rFonts w:eastAsiaTheme="minorEastAsia"/>
                <w:noProof/>
                <w:sz w:val="24"/>
                <w:szCs w:val="24"/>
                <w:lang w:eastAsia="fr-FR"/>
              </w:rPr>
              <w:tab/>
            </w:r>
            <w:r w:rsidRPr="00CE681D">
              <w:rPr>
                <w:rStyle w:val="Lienhypertexte"/>
                <w:noProof/>
              </w:rPr>
              <w:t>Minimiser le biais du modèle</w:t>
            </w:r>
            <w:r>
              <w:rPr>
                <w:noProof/>
                <w:webHidden/>
              </w:rPr>
              <w:tab/>
            </w:r>
            <w:r>
              <w:rPr>
                <w:noProof/>
                <w:webHidden/>
              </w:rPr>
              <w:fldChar w:fldCharType="begin"/>
            </w:r>
            <w:r>
              <w:rPr>
                <w:noProof/>
                <w:webHidden/>
              </w:rPr>
              <w:instrText xml:space="preserve"> PAGEREF _Toc193640015 \h </w:instrText>
            </w:r>
            <w:r>
              <w:rPr>
                <w:noProof/>
                <w:webHidden/>
              </w:rPr>
            </w:r>
            <w:r>
              <w:rPr>
                <w:noProof/>
                <w:webHidden/>
              </w:rPr>
              <w:fldChar w:fldCharType="separate"/>
            </w:r>
            <w:r>
              <w:rPr>
                <w:noProof/>
                <w:webHidden/>
              </w:rPr>
              <w:t>43</w:t>
            </w:r>
            <w:r>
              <w:rPr>
                <w:noProof/>
                <w:webHidden/>
              </w:rPr>
              <w:fldChar w:fldCharType="end"/>
            </w:r>
          </w:hyperlink>
        </w:p>
        <w:p w14:paraId="7D898E61" w14:textId="50413028" w:rsidR="00682BAD" w:rsidRDefault="00682BAD">
          <w:pPr>
            <w:pStyle w:val="TM3"/>
            <w:tabs>
              <w:tab w:val="left" w:pos="1440"/>
              <w:tab w:val="right" w:leader="dot" w:pos="9062"/>
            </w:tabs>
            <w:rPr>
              <w:rFonts w:eastAsiaTheme="minorEastAsia"/>
              <w:noProof/>
              <w:sz w:val="24"/>
              <w:szCs w:val="24"/>
              <w:lang w:eastAsia="fr-FR"/>
            </w:rPr>
          </w:pPr>
          <w:hyperlink w:anchor="_Toc193640016" w:history="1">
            <w:r w:rsidRPr="00CE681D">
              <w:rPr>
                <w:rStyle w:val="Lienhypertexte"/>
                <w:noProof/>
              </w:rPr>
              <w:t>3.13.4</w:t>
            </w:r>
            <w:r>
              <w:rPr>
                <w:rFonts w:eastAsiaTheme="minorEastAsia"/>
                <w:noProof/>
                <w:sz w:val="24"/>
                <w:szCs w:val="24"/>
                <w:lang w:eastAsia="fr-FR"/>
              </w:rPr>
              <w:tab/>
            </w:r>
            <w:r w:rsidRPr="00CE681D">
              <w:rPr>
                <w:rStyle w:val="Lienhypertexte"/>
                <w:noProof/>
              </w:rPr>
              <w:t>Identifier et compenser l’overfit</w:t>
            </w:r>
            <w:r>
              <w:rPr>
                <w:noProof/>
                <w:webHidden/>
              </w:rPr>
              <w:tab/>
            </w:r>
            <w:r>
              <w:rPr>
                <w:noProof/>
                <w:webHidden/>
              </w:rPr>
              <w:fldChar w:fldCharType="begin"/>
            </w:r>
            <w:r>
              <w:rPr>
                <w:noProof/>
                <w:webHidden/>
              </w:rPr>
              <w:instrText xml:space="preserve"> PAGEREF _Toc193640016 \h </w:instrText>
            </w:r>
            <w:r>
              <w:rPr>
                <w:noProof/>
                <w:webHidden/>
              </w:rPr>
            </w:r>
            <w:r>
              <w:rPr>
                <w:noProof/>
                <w:webHidden/>
              </w:rPr>
              <w:fldChar w:fldCharType="separate"/>
            </w:r>
            <w:r>
              <w:rPr>
                <w:noProof/>
                <w:webHidden/>
              </w:rPr>
              <w:t>44</w:t>
            </w:r>
            <w:r>
              <w:rPr>
                <w:noProof/>
                <w:webHidden/>
              </w:rPr>
              <w:fldChar w:fldCharType="end"/>
            </w:r>
          </w:hyperlink>
        </w:p>
        <w:p w14:paraId="2128188D" w14:textId="2ACBA69E" w:rsidR="00682BAD" w:rsidRDefault="00682BAD">
          <w:pPr>
            <w:pStyle w:val="TM2"/>
            <w:tabs>
              <w:tab w:val="left" w:pos="960"/>
              <w:tab w:val="right" w:leader="dot" w:pos="9062"/>
            </w:tabs>
            <w:rPr>
              <w:rFonts w:eastAsiaTheme="minorEastAsia"/>
              <w:noProof/>
              <w:sz w:val="24"/>
              <w:szCs w:val="24"/>
              <w:lang w:eastAsia="fr-FR"/>
            </w:rPr>
          </w:pPr>
          <w:hyperlink w:anchor="_Toc193640017" w:history="1">
            <w:r w:rsidRPr="00CE681D">
              <w:rPr>
                <w:rStyle w:val="Lienhypertexte"/>
                <w:noProof/>
              </w:rPr>
              <w:t>3.14</w:t>
            </w:r>
            <w:r>
              <w:rPr>
                <w:rFonts w:eastAsiaTheme="minorEastAsia"/>
                <w:noProof/>
                <w:sz w:val="24"/>
                <w:szCs w:val="24"/>
                <w:lang w:eastAsia="fr-FR"/>
              </w:rPr>
              <w:tab/>
            </w:r>
            <w:r w:rsidRPr="00CE681D">
              <w:rPr>
                <w:rStyle w:val="Lienhypertexte"/>
                <w:noProof/>
              </w:rPr>
              <w:t>Augmenter la robustesse du modèle</w:t>
            </w:r>
            <w:r>
              <w:rPr>
                <w:noProof/>
                <w:webHidden/>
              </w:rPr>
              <w:tab/>
            </w:r>
            <w:r>
              <w:rPr>
                <w:noProof/>
                <w:webHidden/>
              </w:rPr>
              <w:fldChar w:fldCharType="begin"/>
            </w:r>
            <w:r>
              <w:rPr>
                <w:noProof/>
                <w:webHidden/>
              </w:rPr>
              <w:instrText xml:space="preserve"> PAGEREF _Toc193640017 \h </w:instrText>
            </w:r>
            <w:r>
              <w:rPr>
                <w:noProof/>
                <w:webHidden/>
              </w:rPr>
            </w:r>
            <w:r>
              <w:rPr>
                <w:noProof/>
                <w:webHidden/>
              </w:rPr>
              <w:fldChar w:fldCharType="separate"/>
            </w:r>
            <w:r>
              <w:rPr>
                <w:noProof/>
                <w:webHidden/>
              </w:rPr>
              <w:t>45</w:t>
            </w:r>
            <w:r>
              <w:rPr>
                <w:noProof/>
                <w:webHidden/>
              </w:rPr>
              <w:fldChar w:fldCharType="end"/>
            </w:r>
          </w:hyperlink>
        </w:p>
        <w:p w14:paraId="1A428FB3" w14:textId="555911EF" w:rsidR="00682BAD" w:rsidRDefault="00682BAD">
          <w:pPr>
            <w:pStyle w:val="TM3"/>
            <w:tabs>
              <w:tab w:val="left" w:pos="1440"/>
              <w:tab w:val="right" w:leader="dot" w:pos="9062"/>
            </w:tabs>
            <w:rPr>
              <w:rFonts w:eastAsiaTheme="minorEastAsia"/>
              <w:noProof/>
              <w:sz w:val="24"/>
              <w:szCs w:val="24"/>
              <w:lang w:eastAsia="fr-FR"/>
            </w:rPr>
          </w:pPr>
          <w:hyperlink w:anchor="_Toc193640018" w:history="1">
            <w:r w:rsidRPr="00CE681D">
              <w:rPr>
                <w:rStyle w:val="Lienhypertexte"/>
                <w:noProof/>
              </w:rPr>
              <w:t>3.14.1</w:t>
            </w:r>
            <w:r>
              <w:rPr>
                <w:rFonts w:eastAsiaTheme="minorEastAsia"/>
                <w:noProof/>
                <w:sz w:val="24"/>
                <w:szCs w:val="24"/>
                <w:lang w:eastAsia="fr-FR"/>
              </w:rPr>
              <w:tab/>
            </w:r>
            <w:r w:rsidRPr="00CE681D">
              <w:rPr>
                <w:rStyle w:val="Lienhypertexte"/>
                <w:noProof/>
              </w:rPr>
              <w:t>Problème de la multicolinéarité</w:t>
            </w:r>
            <w:r>
              <w:rPr>
                <w:noProof/>
                <w:webHidden/>
              </w:rPr>
              <w:tab/>
            </w:r>
            <w:r>
              <w:rPr>
                <w:noProof/>
                <w:webHidden/>
              </w:rPr>
              <w:fldChar w:fldCharType="begin"/>
            </w:r>
            <w:r>
              <w:rPr>
                <w:noProof/>
                <w:webHidden/>
              </w:rPr>
              <w:instrText xml:space="preserve"> PAGEREF _Toc193640018 \h </w:instrText>
            </w:r>
            <w:r>
              <w:rPr>
                <w:noProof/>
                <w:webHidden/>
              </w:rPr>
            </w:r>
            <w:r>
              <w:rPr>
                <w:noProof/>
                <w:webHidden/>
              </w:rPr>
              <w:fldChar w:fldCharType="separate"/>
            </w:r>
            <w:r>
              <w:rPr>
                <w:noProof/>
                <w:webHidden/>
              </w:rPr>
              <w:t>45</w:t>
            </w:r>
            <w:r>
              <w:rPr>
                <w:noProof/>
                <w:webHidden/>
              </w:rPr>
              <w:fldChar w:fldCharType="end"/>
            </w:r>
          </w:hyperlink>
        </w:p>
        <w:p w14:paraId="068F7B88" w14:textId="3600222B" w:rsidR="00682BAD" w:rsidRDefault="00682BAD">
          <w:pPr>
            <w:pStyle w:val="TM3"/>
            <w:tabs>
              <w:tab w:val="left" w:pos="1440"/>
              <w:tab w:val="right" w:leader="dot" w:pos="9062"/>
            </w:tabs>
            <w:rPr>
              <w:rFonts w:eastAsiaTheme="minorEastAsia"/>
              <w:noProof/>
              <w:sz w:val="24"/>
              <w:szCs w:val="24"/>
              <w:lang w:eastAsia="fr-FR"/>
            </w:rPr>
          </w:pPr>
          <w:hyperlink w:anchor="_Toc193640019" w:history="1">
            <w:r w:rsidRPr="00CE681D">
              <w:rPr>
                <w:rStyle w:val="Lienhypertexte"/>
                <w:noProof/>
              </w:rPr>
              <w:t>3.14.2</w:t>
            </w:r>
            <w:r>
              <w:rPr>
                <w:rFonts w:eastAsiaTheme="minorEastAsia"/>
                <w:noProof/>
                <w:sz w:val="24"/>
                <w:szCs w:val="24"/>
                <w:lang w:eastAsia="fr-FR"/>
              </w:rPr>
              <w:tab/>
            </w:r>
            <w:r w:rsidRPr="00CE681D">
              <w:rPr>
                <w:rStyle w:val="Lienhypertexte"/>
                <w:noProof/>
              </w:rPr>
              <w:t>Régularisation</w:t>
            </w:r>
            <w:r>
              <w:rPr>
                <w:noProof/>
                <w:webHidden/>
              </w:rPr>
              <w:tab/>
            </w:r>
            <w:r>
              <w:rPr>
                <w:noProof/>
                <w:webHidden/>
              </w:rPr>
              <w:fldChar w:fldCharType="begin"/>
            </w:r>
            <w:r>
              <w:rPr>
                <w:noProof/>
                <w:webHidden/>
              </w:rPr>
              <w:instrText xml:space="preserve"> PAGEREF _Toc193640019 \h </w:instrText>
            </w:r>
            <w:r>
              <w:rPr>
                <w:noProof/>
                <w:webHidden/>
              </w:rPr>
            </w:r>
            <w:r>
              <w:rPr>
                <w:noProof/>
                <w:webHidden/>
              </w:rPr>
              <w:fldChar w:fldCharType="separate"/>
            </w:r>
            <w:r>
              <w:rPr>
                <w:noProof/>
                <w:webHidden/>
              </w:rPr>
              <w:t>46</w:t>
            </w:r>
            <w:r>
              <w:rPr>
                <w:noProof/>
                <w:webHidden/>
              </w:rPr>
              <w:fldChar w:fldCharType="end"/>
            </w:r>
          </w:hyperlink>
        </w:p>
        <w:p w14:paraId="4982B80B" w14:textId="3A5B6987" w:rsidR="00682BAD" w:rsidRDefault="00682BAD">
          <w:pPr>
            <w:pStyle w:val="TM3"/>
            <w:tabs>
              <w:tab w:val="left" w:pos="1440"/>
              <w:tab w:val="right" w:leader="dot" w:pos="9062"/>
            </w:tabs>
            <w:rPr>
              <w:rFonts w:eastAsiaTheme="minorEastAsia"/>
              <w:noProof/>
              <w:sz w:val="24"/>
              <w:szCs w:val="24"/>
              <w:lang w:eastAsia="fr-FR"/>
            </w:rPr>
          </w:pPr>
          <w:hyperlink w:anchor="_Toc193640020" w:history="1">
            <w:r w:rsidRPr="00CE681D">
              <w:rPr>
                <w:rStyle w:val="Lienhypertexte"/>
                <w:noProof/>
              </w:rPr>
              <w:t>3.14.3</w:t>
            </w:r>
            <w:r>
              <w:rPr>
                <w:rFonts w:eastAsiaTheme="minorEastAsia"/>
                <w:noProof/>
                <w:sz w:val="24"/>
                <w:szCs w:val="24"/>
                <w:lang w:eastAsia="fr-FR"/>
              </w:rPr>
              <w:tab/>
            </w:r>
            <w:r w:rsidRPr="00CE681D">
              <w:rPr>
                <w:rStyle w:val="Lienhypertexte"/>
                <w:noProof/>
              </w:rPr>
              <w:t>Validation croisée</w:t>
            </w:r>
            <w:r>
              <w:rPr>
                <w:noProof/>
                <w:webHidden/>
              </w:rPr>
              <w:tab/>
            </w:r>
            <w:r>
              <w:rPr>
                <w:noProof/>
                <w:webHidden/>
              </w:rPr>
              <w:fldChar w:fldCharType="begin"/>
            </w:r>
            <w:r>
              <w:rPr>
                <w:noProof/>
                <w:webHidden/>
              </w:rPr>
              <w:instrText xml:space="preserve"> PAGEREF _Toc193640020 \h </w:instrText>
            </w:r>
            <w:r>
              <w:rPr>
                <w:noProof/>
                <w:webHidden/>
              </w:rPr>
            </w:r>
            <w:r>
              <w:rPr>
                <w:noProof/>
                <w:webHidden/>
              </w:rPr>
              <w:fldChar w:fldCharType="separate"/>
            </w:r>
            <w:r>
              <w:rPr>
                <w:noProof/>
                <w:webHidden/>
              </w:rPr>
              <w:t>48</w:t>
            </w:r>
            <w:r>
              <w:rPr>
                <w:noProof/>
                <w:webHidden/>
              </w:rPr>
              <w:fldChar w:fldCharType="end"/>
            </w:r>
          </w:hyperlink>
        </w:p>
        <w:p w14:paraId="36DB5B35" w14:textId="0AD03D5C" w:rsidR="00682BAD" w:rsidRDefault="00682BAD">
          <w:pPr>
            <w:pStyle w:val="TM3"/>
            <w:tabs>
              <w:tab w:val="left" w:pos="1440"/>
              <w:tab w:val="right" w:leader="dot" w:pos="9062"/>
            </w:tabs>
            <w:rPr>
              <w:rFonts w:eastAsiaTheme="minorEastAsia"/>
              <w:noProof/>
              <w:sz w:val="24"/>
              <w:szCs w:val="24"/>
              <w:lang w:eastAsia="fr-FR"/>
            </w:rPr>
          </w:pPr>
          <w:hyperlink w:anchor="_Toc193640021" w:history="1">
            <w:r w:rsidRPr="00CE681D">
              <w:rPr>
                <w:rStyle w:val="Lienhypertexte"/>
                <w:noProof/>
              </w:rPr>
              <w:t>3.14.4</w:t>
            </w:r>
            <w:r>
              <w:rPr>
                <w:rFonts w:eastAsiaTheme="minorEastAsia"/>
                <w:noProof/>
                <w:sz w:val="24"/>
                <w:szCs w:val="24"/>
                <w:lang w:eastAsia="fr-FR"/>
              </w:rPr>
              <w:tab/>
            </w:r>
            <w:r w:rsidRPr="00CE681D">
              <w:rPr>
                <w:rStyle w:val="Lienhypertexte"/>
                <w:noProof/>
              </w:rPr>
              <w:t>Résumé</w:t>
            </w:r>
            <w:r>
              <w:rPr>
                <w:noProof/>
                <w:webHidden/>
              </w:rPr>
              <w:tab/>
            </w:r>
            <w:r>
              <w:rPr>
                <w:noProof/>
                <w:webHidden/>
              </w:rPr>
              <w:fldChar w:fldCharType="begin"/>
            </w:r>
            <w:r>
              <w:rPr>
                <w:noProof/>
                <w:webHidden/>
              </w:rPr>
              <w:instrText xml:space="preserve"> PAGEREF _Toc193640021 \h </w:instrText>
            </w:r>
            <w:r>
              <w:rPr>
                <w:noProof/>
                <w:webHidden/>
              </w:rPr>
            </w:r>
            <w:r>
              <w:rPr>
                <w:noProof/>
                <w:webHidden/>
              </w:rPr>
              <w:fldChar w:fldCharType="separate"/>
            </w:r>
            <w:r>
              <w:rPr>
                <w:noProof/>
                <w:webHidden/>
              </w:rPr>
              <w:t>49</w:t>
            </w:r>
            <w:r>
              <w:rPr>
                <w:noProof/>
                <w:webHidden/>
              </w:rPr>
              <w:fldChar w:fldCharType="end"/>
            </w:r>
          </w:hyperlink>
        </w:p>
        <w:p w14:paraId="1846D899" w14:textId="297DABA6" w:rsidR="00682BAD" w:rsidRDefault="00682BAD">
          <w:pPr>
            <w:pStyle w:val="TM2"/>
            <w:tabs>
              <w:tab w:val="left" w:pos="960"/>
              <w:tab w:val="right" w:leader="dot" w:pos="9062"/>
            </w:tabs>
            <w:rPr>
              <w:rFonts w:eastAsiaTheme="minorEastAsia"/>
              <w:noProof/>
              <w:sz w:val="24"/>
              <w:szCs w:val="24"/>
              <w:lang w:eastAsia="fr-FR"/>
            </w:rPr>
          </w:pPr>
          <w:hyperlink w:anchor="_Toc193640022" w:history="1">
            <w:r w:rsidRPr="00CE681D">
              <w:rPr>
                <w:rStyle w:val="Lienhypertexte"/>
                <w:noProof/>
              </w:rPr>
              <w:t>3.15</w:t>
            </w:r>
            <w:r>
              <w:rPr>
                <w:rFonts w:eastAsiaTheme="minorEastAsia"/>
                <w:noProof/>
                <w:sz w:val="24"/>
                <w:szCs w:val="24"/>
                <w:lang w:eastAsia="fr-FR"/>
              </w:rPr>
              <w:tab/>
            </w:r>
            <w:r w:rsidRPr="00CE681D">
              <w:rPr>
                <w:rStyle w:val="Lienhypertexte"/>
                <w:noProof/>
              </w:rPr>
              <w:t>Ensemble learning (Random forests)</w:t>
            </w:r>
            <w:r>
              <w:rPr>
                <w:noProof/>
                <w:webHidden/>
              </w:rPr>
              <w:tab/>
            </w:r>
            <w:r>
              <w:rPr>
                <w:noProof/>
                <w:webHidden/>
              </w:rPr>
              <w:fldChar w:fldCharType="begin"/>
            </w:r>
            <w:r>
              <w:rPr>
                <w:noProof/>
                <w:webHidden/>
              </w:rPr>
              <w:instrText xml:space="preserve"> PAGEREF _Toc193640022 \h </w:instrText>
            </w:r>
            <w:r>
              <w:rPr>
                <w:noProof/>
                <w:webHidden/>
              </w:rPr>
            </w:r>
            <w:r>
              <w:rPr>
                <w:noProof/>
                <w:webHidden/>
              </w:rPr>
              <w:fldChar w:fldCharType="separate"/>
            </w:r>
            <w:r>
              <w:rPr>
                <w:noProof/>
                <w:webHidden/>
              </w:rPr>
              <w:t>50</w:t>
            </w:r>
            <w:r>
              <w:rPr>
                <w:noProof/>
                <w:webHidden/>
              </w:rPr>
              <w:fldChar w:fldCharType="end"/>
            </w:r>
          </w:hyperlink>
        </w:p>
        <w:p w14:paraId="70F01EF9" w14:textId="784B3A3D" w:rsidR="00682BAD" w:rsidRDefault="00682BAD">
          <w:pPr>
            <w:pStyle w:val="TM3"/>
            <w:tabs>
              <w:tab w:val="left" w:pos="1440"/>
              <w:tab w:val="right" w:leader="dot" w:pos="9062"/>
            </w:tabs>
            <w:rPr>
              <w:rFonts w:eastAsiaTheme="minorEastAsia"/>
              <w:noProof/>
              <w:sz w:val="24"/>
              <w:szCs w:val="24"/>
              <w:lang w:eastAsia="fr-FR"/>
            </w:rPr>
          </w:pPr>
          <w:hyperlink w:anchor="_Toc193640023" w:history="1">
            <w:r w:rsidRPr="00CE681D">
              <w:rPr>
                <w:rStyle w:val="Lienhypertexte"/>
                <w:noProof/>
              </w:rPr>
              <w:t>3.15.1</w:t>
            </w:r>
            <w:r>
              <w:rPr>
                <w:rFonts w:eastAsiaTheme="minorEastAsia"/>
                <w:noProof/>
                <w:sz w:val="24"/>
                <w:szCs w:val="24"/>
                <w:lang w:eastAsia="fr-FR"/>
              </w:rPr>
              <w:tab/>
            </w:r>
            <w:r w:rsidRPr="00CE681D">
              <w:rPr>
                <w:rStyle w:val="Lienhypertexte"/>
                <w:noProof/>
              </w:rPr>
              <w:t>Bagging et forêts aléatoires</w:t>
            </w:r>
            <w:r>
              <w:rPr>
                <w:noProof/>
                <w:webHidden/>
              </w:rPr>
              <w:tab/>
            </w:r>
            <w:r>
              <w:rPr>
                <w:noProof/>
                <w:webHidden/>
              </w:rPr>
              <w:fldChar w:fldCharType="begin"/>
            </w:r>
            <w:r>
              <w:rPr>
                <w:noProof/>
                <w:webHidden/>
              </w:rPr>
              <w:instrText xml:space="preserve"> PAGEREF _Toc193640023 \h </w:instrText>
            </w:r>
            <w:r>
              <w:rPr>
                <w:noProof/>
                <w:webHidden/>
              </w:rPr>
            </w:r>
            <w:r>
              <w:rPr>
                <w:noProof/>
                <w:webHidden/>
              </w:rPr>
              <w:fldChar w:fldCharType="separate"/>
            </w:r>
            <w:r>
              <w:rPr>
                <w:noProof/>
                <w:webHidden/>
              </w:rPr>
              <w:t>50</w:t>
            </w:r>
            <w:r>
              <w:rPr>
                <w:noProof/>
                <w:webHidden/>
              </w:rPr>
              <w:fldChar w:fldCharType="end"/>
            </w:r>
          </w:hyperlink>
        </w:p>
        <w:p w14:paraId="46E13BE7" w14:textId="3A722B38" w:rsidR="00682BAD" w:rsidRDefault="00682BAD">
          <w:pPr>
            <w:pStyle w:val="TM3"/>
            <w:tabs>
              <w:tab w:val="left" w:pos="1440"/>
              <w:tab w:val="right" w:leader="dot" w:pos="9062"/>
            </w:tabs>
            <w:rPr>
              <w:rFonts w:eastAsiaTheme="minorEastAsia"/>
              <w:noProof/>
              <w:sz w:val="24"/>
              <w:szCs w:val="24"/>
              <w:lang w:eastAsia="fr-FR"/>
            </w:rPr>
          </w:pPr>
          <w:hyperlink w:anchor="_Toc193640024" w:history="1">
            <w:r w:rsidRPr="00CE681D">
              <w:rPr>
                <w:rStyle w:val="Lienhypertexte"/>
                <w:noProof/>
              </w:rPr>
              <w:t>3.15.2</w:t>
            </w:r>
            <w:r>
              <w:rPr>
                <w:rFonts w:eastAsiaTheme="minorEastAsia"/>
                <w:noProof/>
                <w:sz w:val="24"/>
                <w:szCs w:val="24"/>
                <w:lang w:eastAsia="fr-FR"/>
              </w:rPr>
              <w:tab/>
            </w:r>
            <w:r w:rsidRPr="00CE681D">
              <w:rPr>
                <w:rStyle w:val="Lienhypertexte"/>
                <w:noProof/>
              </w:rPr>
              <w:t>Boosting (appliqué aux arbres)</w:t>
            </w:r>
            <w:r>
              <w:rPr>
                <w:noProof/>
                <w:webHidden/>
              </w:rPr>
              <w:tab/>
            </w:r>
            <w:r>
              <w:rPr>
                <w:noProof/>
                <w:webHidden/>
              </w:rPr>
              <w:fldChar w:fldCharType="begin"/>
            </w:r>
            <w:r>
              <w:rPr>
                <w:noProof/>
                <w:webHidden/>
              </w:rPr>
              <w:instrText xml:space="preserve"> PAGEREF _Toc193640024 \h </w:instrText>
            </w:r>
            <w:r>
              <w:rPr>
                <w:noProof/>
                <w:webHidden/>
              </w:rPr>
            </w:r>
            <w:r>
              <w:rPr>
                <w:noProof/>
                <w:webHidden/>
              </w:rPr>
              <w:fldChar w:fldCharType="separate"/>
            </w:r>
            <w:r>
              <w:rPr>
                <w:noProof/>
                <w:webHidden/>
              </w:rPr>
              <w:t>53</w:t>
            </w:r>
            <w:r>
              <w:rPr>
                <w:noProof/>
                <w:webHidden/>
              </w:rPr>
              <w:fldChar w:fldCharType="end"/>
            </w:r>
          </w:hyperlink>
        </w:p>
        <w:p w14:paraId="49C3FA17" w14:textId="63992654" w:rsidR="00682BAD" w:rsidRDefault="00682BAD">
          <w:pPr>
            <w:pStyle w:val="TM1"/>
            <w:rPr>
              <w:rFonts w:eastAsiaTheme="minorEastAsia"/>
              <w:noProof/>
              <w:sz w:val="24"/>
              <w:szCs w:val="24"/>
              <w:lang w:eastAsia="fr-FR"/>
            </w:rPr>
          </w:pPr>
          <w:hyperlink w:anchor="_Toc193640025" w:history="1">
            <w:r w:rsidRPr="00CE681D">
              <w:rPr>
                <w:rStyle w:val="Lienhypertexte"/>
                <w:noProof/>
              </w:rPr>
              <w:t>4</w:t>
            </w:r>
            <w:r>
              <w:rPr>
                <w:rFonts w:eastAsiaTheme="minorEastAsia"/>
                <w:noProof/>
                <w:sz w:val="24"/>
                <w:szCs w:val="24"/>
                <w:lang w:eastAsia="fr-FR"/>
              </w:rPr>
              <w:tab/>
            </w:r>
            <w:r w:rsidRPr="00CE681D">
              <w:rPr>
                <w:rStyle w:val="Lienhypertexte"/>
                <w:noProof/>
              </w:rPr>
              <w:t>Chatou</w:t>
            </w:r>
            <w:r>
              <w:rPr>
                <w:noProof/>
                <w:webHidden/>
              </w:rPr>
              <w:tab/>
            </w:r>
            <w:r>
              <w:rPr>
                <w:noProof/>
                <w:webHidden/>
              </w:rPr>
              <w:fldChar w:fldCharType="begin"/>
            </w:r>
            <w:r>
              <w:rPr>
                <w:noProof/>
                <w:webHidden/>
              </w:rPr>
              <w:instrText xml:space="preserve"> PAGEREF _Toc193640025 \h </w:instrText>
            </w:r>
            <w:r>
              <w:rPr>
                <w:noProof/>
                <w:webHidden/>
              </w:rPr>
            </w:r>
            <w:r>
              <w:rPr>
                <w:noProof/>
                <w:webHidden/>
              </w:rPr>
              <w:fldChar w:fldCharType="separate"/>
            </w:r>
            <w:r>
              <w:rPr>
                <w:noProof/>
                <w:webHidden/>
              </w:rPr>
              <w:t>55</w:t>
            </w:r>
            <w:r>
              <w:rPr>
                <w:noProof/>
                <w:webHidden/>
              </w:rPr>
              <w:fldChar w:fldCharType="end"/>
            </w:r>
          </w:hyperlink>
        </w:p>
        <w:p w14:paraId="7E5E10C7" w14:textId="60A01B1B" w:rsidR="00682BAD" w:rsidRDefault="00682BAD">
          <w:pPr>
            <w:pStyle w:val="TM1"/>
            <w:rPr>
              <w:rFonts w:eastAsiaTheme="minorEastAsia"/>
              <w:noProof/>
              <w:sz w:val="24"/>
              <w:szCs w:val="24"/>
              <w:lang w:eastAsia="fr-FR"/>
            </w:rPr>
          </w:pPr>
          <w:hyperlink w:anchor="_Toc193640026" w:history="1">
            <w:r w:rsidRPr="00CE681D">
              <w:rPr>
                <w:rStyle w:val="Lienhypertexte"/>
                <w:noProof/>
              </w:rPr>
              <w:t>5</w:t>
            </w:r>
            <w:r>
              <w:rPr>
                <w:rFonts w:eastAsiaTheme="minorEastAsia"/>
                <w:noProof/>
                <w:sz w:val="24"/>
                <w:szCs w:val="24"/>
                <w:lang w:eastAsia="fr-FR"/>
              </w:rPr>
              <w:tab/>
            </w:r>
            <w:r w:rsidRPr="00CE681D">
              <w:rPr>
                <w:rStyle w:val="Lienhypertexte"/>
                <w:noProof/>
              </w:rPr>
              <w:t>Références</w:t>
            </w:r>
            <w:r>
              <w:rPr>
                <w:noProof/>
                <w:webHidden/>
              </w:rPr>
              <w:tab/>
            </w:r>
            <w:r>
              <w:rPr>
                <w:noProof/>
                <w:webHidden/>
              </w:rPr>
              <w:fldChar w:fldCharType="begin"/>
            </w:r>
            <w:r>
              <w:rPr>
                <w:noProof/>
                <w:webHidden/>
              </w:rPr>
              <w:instrText xml:space="preserve"> PAGEREF _Toc193640026 \h </w:instrText>
            </w:r>
            <w:r>
              <w:rPr>
                <w:noProof/>
                <w:webHidden/>
              </w:rPr>
            </w:r>
            <w:r>
              <w:rPr>
                <w:noProof/>
                <w:webHidden/>
              </w:rPr>
              <w:fldChar w:fldCharType="separate"/>
            </w:r>
            <w:r>
              <w:rPr>
                <w:noProof/>
                <w:webHidden/>
              </w:rPr>
              <w:t>57</w:t>
            </w:r>
            <w:r>
              <w:rPr>
                <w:noProof/>
                <w:webHidden/>
              </w:rPr>
              <w:fldChar w:fldCharType="end"/>
            </w:r>
          </w:hyperlink>
        </w:p>
        <w:p w14:paraId="6907C4AD" w14:textId="79B6ACFB" w:rsidR="00FE10A8" w:rsidRDefault="00FE10A8">
          <w:r>
            <w:rPr>
              <w:b/>
              <w:bCs/>
            </w:rPr>
            <w:fldChar w:fldCharType="end"/>
          </w:r>
        </w:p>
      </w:sdtContent>
    </w:sdt>
    <w:p w14:paraId="6A10FE6E" w14:textId="2683A8F0" w:rsidR="00635027" w:rsidRDefault="002404D1" w:rsidP="00FE10A8">
      <w:pPr>
        <w:pStyle w:val="Titre1"/>
      </w:pPr>
      <w:bookmarkStart w:id="0" w:name="_Toc193639945"/>
      <w:r>
        <w:lastRenderedPageBreak/>
        <w:t>INTRODUCTION</w:t>
      </w:r>
      <w:bookmarkEnd w:id="0"/>
    </w:p>
    <w:p w14:paraId="01F97AA9" w14:textId="401DCB20" w:rsidR="003627AA" w:rsidRDefault="003627AA" w:rsidP="003627AA">
      <w:pPr>
        <w:pStyle w:val="Titre2"/>
      </w:pPr>
      <w:bookmarkStart w:id="1" w:name="_Toc193639946"/>
      <w:r>
        <w:t>IA vs Machine learning</w:t>
      </w:r>
      <w:bookmarkEnd w:id="1"/>
    </w:p>
    <w:p w14:paraId="5757DCC9" w14:textId="24FB2FDD" w:rsidR="003627AA" w:rsidRDefault="003627AA" w:rsidP="003627AA">
      <w:pPr>
        <w:pStyle w:val="Titre3"/>
      </w:pPr>
      <w:bookmarkStart w:id="2" w:name="_Toc193639947"/>
      <w:r>
        <w:t>Intelligence artificielle</w:t>
      </w:r>
      <w:bookmarkEnd w:id="2"/>
    </w:p>
    <w:p w14:paraId="579F91E5" w14:textId="263D52F1" w:rsidR="003627AA" w:rsidRDefault="003627AA" w:rsidP="003627AA">
      <w:pPr>
        <w:pStyle w:val="Paragraphedeliste"/>
        <w:numPr>
          <w:ilvl w:val="0"/>
          <w:numId w:val="6"/>
        </w:numPr>
      </w:pPr>
      <w:r>
        <w:t>Utilisation de technologies pour créer des machines et des ordinateurs capables d’imiter des fonctions cognitives associées à l’intelligence humaine</w:t>
      </w:r>
    </w:p>
    <w:p w14:paraId="36D51251" w14:textId="2083EC46" w:rsidR="003627AA" w:rsidRDefault="003627AA" w:rsidP="003627AA">
      <w:pPr>
        <w:pStyle w:val="Paragraphedeliste"/>
        <w:numPr>
          <w:ilvl w:val="1"/>
          <w:numId w:val="6"/>
        </w:numPr>
      </w:pPr>
      <w:r>
        <w:t>Visualisation</w:t>
      </w:r>
    </w:p>
    <w:p w14:paraId="6818A916" w14:textId="2D0008F6" w:rsidR="003627AA" w:rsidRDefault="003627AA" w:rsidP="003627AA">
      <w:pPr>
        <w:pStyle w:val="Paragraphedeliste"/>
        <w:numPr>
          <w:ilvl w:val="1"/>
          <w:numId w:val="6"/>
        </w:numPr>
      </w:pPr>
      <w:r>
        <w:t>Compréhension langage humain</w:t>
      </w:r>
    </w:p>
    <w:p w14:paraId="5A2AA666" w14:textId="22B56A44" w:rsidR="003627AA" w:rsidRDefault="003627AA" w:rsidP="003627AA">
      <w:pPr>
        <w:pStyle w:val="Paragraphedeliste"/>
        <w:numPr>
          <w:ilvl w:val="1"/>
          <w:numId w:val="6"/>
        </w:numPr>
      </w:pPr>
      <w:r>
        <w:t>Analyse de données</w:t>
      </w:r>
    </w:p>
    <w:p w14:paraId="2089A662" w14:textId="20822D5B" w:rsidR="003627AA" w:rsidRDefault="003627AA" w:rsidP="003627AA">
      <w:pPr>
        <w:pStyle w:val="Paragraphedeliste"/>
        <w:numPr>
          <w:ilvl w:val="1"/>
          <w:numId w:val="6"/>
        </w:numPr>
      </w:pPr>
      <w:r>
        <w:t xml:space="preserve">Proposer des </w:t>
      </w:r>
      <w:r w:rsidR="00D71537">
        <w:t>recommandations</w:t>
      </w:r>
    </w:p>
    <w:p w14:paraId="6DFABE13" w14:textId="3AA9FC0C" w:rsidR="003627AA" w:rsidRDefault="003627AA" w:rsidP="003627AA">
      <w:pPr>
        <w:pStyle w:val="Paragraphedeliste"/>
        <w:numPr>
          <w:ilvl w:val="0"/>
          <w:numId w:val="6"/>
        </w:numPr>
      </w:pPr>
      <w:r>
        <w:t xml:space="preserve">Pas un système en soi, il s’agit d’un ensemble de technologies implémentées dans un système pour lui permettre de raisonner, d’apprendre et de résoudre un problème complexe </w:t>
      </w:r>
      <w:sdt>
        <w:sdtPr>
          <w:id w:val="123588465"/>
          <w:citation/>
        </w:sdtPr>
        <w:sdtContent>
          <w:r>
            <w:fldChar w:fldCharType="begin"/>
          </w:r>
          <w:r>
            <w:instrText xml:space="preserve"> CITATION Int25 \l 1036 </w:instrText>
          </w:r>
          <w:r>
            <w:fldChar w:fldCharType="separate"/>
          </w:r>
          <w:r w:rsidR="001E5201">
            <w:rPr>
              <w:noProof/>
            </w:rPr>
            <w:t>(1)</w:t>
          </w:r>
          <w:r>
            <w:fldChar w:fldCharType="end"/>
          </w:r>
        </w:sdtContent>
      </w:sdt>
    </w:p>
    <w:p w14:paraId="5F03D881" w14:textId="2DE0BCD0" w:rsidR="00D71537" w:rsidRDefault="00D71537" w:rsidP="003627AA">
      <w:pPr>
        <w:pStyle w:val="Paragraphedeliste"/>
        <w:numPr>
          <w:ilvl w:val="0"/>
          <w:numId w:val="6"/>
        </w:numPr>
      </w:pPr>
      <w:r>
        <w:t xml:space="preserve">IA est un terme général, regroupant différents types d’algos : </w:t>
      </w:r>
    </w:p>
    <w:p w14:paraId="33ED1290" w14:textId="0CCCD193" w:rsidR="00D71537" w:rsidRDefault="00D71537" w:rsidP="00D71537">
      <w:pPr>
        <w:pStyle w:val="Paragraphedeliste"/>
        <w:numPr>
          <w:ilvl w:val="1"/>
          <w:numId w:val="6"/>
        </w:numPr>
      </w:pPr>
      <w:r>
        <w:t>Machine learning</w:t>
      </w:r>
    </w:p>
    <w:p w14:paraId="5259BF54" w14:textId="7E2568B7" w:rsidR="00D71537" w:rsidRDefault="00D71537" w:rsidP="00D71537">
      <w:pPr>
        <w:pStyle w:val="Paragraphedeliste"/>
        <w:numPr>
          <w:ilvl w:val="1"/>
          <w:numId w:val="6"/>
        </w:numPr>
      </w:pPr>
      <w:r>
        <w:t>Deep learning</w:t>
      </w:r>
    </w:p>
    <w:p w14:paraId="36C91491" w14:textId="2A9DA031" w:rsidR="00D71537" w:rsidRDefault="00D71537" w:rsidP="00D71537">
      <w:pPr>
        <w:pStyle w:val="Paragraphedeliste"/>
        <w:numPr>
          <w:ilvl w:val="1"/>
          <w:numId w:val="6"/>
        </w:numPr>
      </w:pPr>
      <w:r>
        <w:t>Robotique</w:t>
      </w:r>
    </w:p>
    <w:p w14:paraId="67C28A3E" w14:textId="18A122C6" w:rsidR="00D71537" w:rsidRDefault="00D71537" w:rsidP="00D71537">
      <w:pPr>
        <w:pStyle w:val="Paragraphedeliste"/>
        <w:numPr>
          <w:ilvl w:val="1"/>
          <w:numId w:val="6"/>
        </w:numPr>
      </w:pPr>
      <w:r>
        <w:t>Systèmes experts</w:t>
      </w:r>
    </w:p>
    <w:p w14:paraId="6F88FAFA" w14:textId="6A9F692A" w:rsidR="00D71537" w:rsidRDefault="00D71537" w:rsidP="00D71537">
      <w:pPr>
        <w:pStyle w:val="Paragraphedeliste"/>
        <w:numPr>
          <w:ilvl w:val="1"/>
          <w:numId w:val="6"/>
        </w:numPr>
      </w:pPr>
      <w:r>
        <w:t>Traitement du langage naturel</w:t>
      </w:r>
    </w:p>
    <w:p w14:paraId="32CE12CE" w14:textId="0326CB91" w:rsidR="003627AA" w:rsidRDefault="003627AA" w:rsidP="003627AA">
      <w:pPr>
        <w:pStyle w:val="Titre3"/>
      </w:pPr>
      <w:bookmarkStart w:id="3" w:name="_Toc193639948"/>
      <w:r>
        <w:t>Machine learning</w:t>
      </w:r>
      <w:bookmarkEnd w:id="3"/>
    </w:p>
    <w:p w14:paraId="224EC499" w14:textId="180F4E30" w:rsidR="003627AA" w:rsidRDefault="003627AA" w:rsidP="003627AA">
      <w:pPr>
        <w:pStyle w:val="Paragraphedeliste"/>
        <w:numPr>
          <w:ilvl w:val="0"/>
          <w:numId w:val="6"/>
        </w:numPr>
      </w:pPr>
      <w:r>
        <w:t>Apprentissage automatique est un sous-ensemble de l’intelligence artificielle</w:t>
      </w:r>
    </w:p>
    <w:p w14:paraId="4AB05417" w14:textId="6AFDA8EA" w:rsidR="003627AA" w:rsidRDefault="003627AA" w:rsidP="003627AA">
      <w:pPr>
        <w:pStyle w:val="Paragraphedeliste"/>
        <w:numPr>
          <w:ilvl w:val="0"/>
          <w:numId w:val="6"/>
        </w:numPr>
      </w:pPr>
      <w:r>
        <w:t>Permet aux machines ou systèmes d’apprendre et de s’améliorer automatiquement grâce à l’expérience.</w:t>
      </w:r>
    </w:p>
    <w:p w14:paraId="398D3D9B" w14:textId="2B7214F4" w:rsidR="003627AA" w:rsidRDefault="003627AA" w:rsidP="003627AA">
      <w:pPr>
        <w:pStyle w:val="Paragraphedeliste"/>
        <w:numPr>
          <w:ilvl w:val="0"/>
          <w:numId w:val="6"/>
        </w:numPr>
      </w:pPr>
      <w:r>
        <w:t>Au lieu de programmation explicite, le machine learning utilise des algorithmes pour analyser de grandes quantités de donner, tirer des enseignements des insights et prendre des décisions.</w:t>
      </w:r>
    </w:p>
    <w:p w14:paraId="132D15F8" w14:textId="3C1D7D31" w:rsidR="003627AA" w:rsidRDefault="003627AA" w:rsidP="003627AA">
      <w:pPr>
        <w:pStyle w:val="Paragraphedeliste"/>
        <w:numPr>
          <w:ilvl w:val="0"/>
          <w:numId w:val="6"/>
        </w:numPr>
      </w:pPr>
      <w:r>
        <w:t xml:space="preserve">Le </w:t>
      </w:r>
      <w:r w:rsidRPr="003627AA">
        <w:rPr>
          <w:b/>
          <w:bCs/>
        </w:rPr>
        <w:t>modèle</w:t>
      </w:r>
      <w:r>
        <w:t xml:space="preserve"> de machine learning sont à considérer comme le </w:t>
      </w:r>
      <w:r w:rsidRPr="003627AA">
        <w:rPr>
          <w:b/>
          <w:bCs/>
        </w:rPr>
        <w:t>résultat</w:t>
      </w:r>
      <w:r w:rsidRPr="003627AA">
        <w:t xml:space="preserve"> de l’apprentissage</w:t>
      </w:r>
    </w:p>
    <w:p w14:paraId="6EF69B6D" w14:textId="30B348D2" w:rsidR="00D71537" w:rsidRDefault="00D71537" w:rsidP="00D71537">
      <w:pPr>
        <w:pStyle w:val="Paragraphedeliste"/>
        <w:numPr>
          <w:ilvl w:val="1"/>
          <w:numId w:val="6"/>
        </w:numPr>
      </w:pPr>
      <w:r>
        <w:t>Ce que le programme apprend de l’exécution d’un algorithme sur des données d’entraînement</w:t>
      </w:r>
    </w:p>
    <w:p w14:paraId="3CAD04FB" w14:textId="55202EF5" w:rsidR="00AD3874" w:rsidRDefault="00AD3874" w:rsidP="00AD3874">
      <w:pPr>
        <w:pStyle w:val="Titre3"/>
      </w:pPr>
      <w:bookmarkStart w:id="4" w:name="_Toc193639949"/>
      <w:r>
        <w:t>Comparaison IA et machine learning</w:t>
      </w:r>
      <w:bookmarkEnd w:id="4"/>
    </w:p>
    <w:p w14:paraId="44638023" w14:textId="2A262A73" w:rsidR="00AD3874" w:rsidRDefault="00AD3874" w:rsidP="00AD3874">
      <w:r>
        <w:t>IA englobe l’idée d’une machine de simuler l’intelligence humain.</w:t>
      </w:r>
    </w:p>
    <w:p w14:paraId="02F04AB3" w14:textId="2E801CA6" w:rsidR="00AD3874" w:rsidRDefault="00AD3874" w:rsidP="00AD3874">
      <w:r>
        <w:t>Machine learning vise à apprendre à une machine à effectuer une tâche spécifique et à fournir des résultats précis en identifiant des modèles.</w:t>
      </w:r>
    </w:p>
    <w:p w14:paraId="463A90B6" w14:textId="6EAA7386" w:rsidR="00D951C3" w:rsidRDefault="00D951C3" w:rsidP="00AD3874">
      <w:r w:rsidRPr="00D951C3">
        <w:rPr>
          <w:noProof/>
        </w:rPr>
        <w:lastRenderedPageBreak/>
        <w:drawing>
          <wp:inline distT="0" distB="0" distL="0" distR="0" wp14:anchorId="1C1EDA89" wp14:editId="5473A049">
            <wp:extent cx="5760720" cy="3731260"/>
            <wp:effectExtent l="0" t="0" r="0" b="2540"/>
            <wp:docPr id="18817930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93080" name=""/>
                    <pic:cNvPicPr/>
                  </pic:nvPicPr>
                  <pic:blipFill>
                    <a:blip r:embed="rId9"/>
                    <a:stretch>
                      <a:fillRect/>
                    </a:stretch>
                  </pic:blipFill>
                  <pic:spPr>
                    <a:xfrm>
                      <a:off x="0" y="0"/>
                      <a:ext cx="5760720" cy="3731260"/>
                    </a:xfrm>
                    <a:prstGeom prst="rect">
                      <a:avLst/>
                    </a:prstGeom>
                  </pic:spPr>
                </pic:pic>
              </a:graphicData>
            </a:graphic>
          </wp:inline>
        </w:drawing>
      </w:r>
    </w:p>
    <w:p w14:paraId="054D8C7D" w14:textId="087A7D78" w:rsidR="00D951C3" w:rsidRPr="00AD3874" w:rsidRDefault="00000000" w:rsidP="00AD3874">
      <w:sdt>
        <w:sdtPr>
          <w:id w:val="1960372852"/>
          <w:citation/>
        </w:sdtPr>
        <w:sdtContent>
          <w:r w:rsidR="00D951C3">
            <w:fldChar w:fldCharType="begin"/>
          </w:r>
          <w:r w:rsidR="00D951C3">
            <w:instrText xml:space="preserve"> CITATION Que25 \l 1036 </w:instrText>
          </w:r>
          <w:r w:rsidR="00D951C3">
            <w:fldChar w:fldCharType="separate"/>
          </w:r>
          <w:r w:rsidR="001E5201">
            <w:rPr>
              <w:noProof/>
            </w:rPr>
            <w:t>(2)</w:t>
          </w:r>
          <w:r w:rsidR="00D951C3">
            <w:fldChar w:fldCharType="end"/>
          </w:r>
        </w:sdtContent>
      </w:sdt>
    </w:p>
    <w:p w14:paraId="7B61D1A0" w14:textId="4C60D493" w:rsidR="002404D1" w:rsidRDefault="000058B1" w:rsidP="000058B1">
      <w:pPr>
        <w:pStyle w:val="Titre2"/>
      </w:pPr>
      <w:bookmarkStart w:id="5" w:name="_Toc193639950"/>
      <w:r>
        <w:t>Apprentissage supervisé vs Apprentissage non supervisé</w:t>
      </w:r>
      <w:bookmarkEnd w:id="5"/>
    </w:p>
    <w:p w14:paraId="5E4ACADF" w14:textId="1F9D8C86" w:rsidR="00166225" w:rsidRPr="00166225" w:rsidRDefault="00166225" w:rsidP="00166225">
      <w:r w:rsidRPr="00166225">
        <w:rPr>
          <w:noProof/>
        </w:rPr>
        <w:drawing>
          <wp:inline distT="0" distB="0" distL="0" distR="0" wp14:anchorId="7A24BD07" wp14:editId="6E831D45">
            <wp:extent cx="5760720" cy="1697990"/>
            <wp:effectExtent l="0" t="0" r="0" b="0"/>
            <wp:docPr id="19460762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6206" name=""/>
                    <pic:cNvPicPr/>
                  </pic:nvPicPr>
                  <pic:blipFill>
                    <a:blip r:embed="rId10"/>
                    <a:stretch>
                      <a:fillRect/>
                    </a:stretch>
                  </pic:blipFill>
                  <pic:spPr>
                    <a:xfrm>
                      <a:off x="0" y="0"/>
                      <a:ext cx="5760720" cy="1697990"/>
                    </a:xfrm>
                    <a:prstGeom prst="rect">
                      <a:avLst/>
                    </a:prstGeom>
                  </pic:spPr>
                </pic:pic>
              </a:graphicData>
            </a:graphic>
          </wp:inline>
        </w:drawing>
      </w:r>
    </w:p>
    <w:p w14:paraId="5F69D476" w14:textId="281D789F" w:rsidR="003608FB" w:rsidRDefault="003608FB" w:rsidP="00BB4D70">
      <w:r>
        <w:t xml:space="preserve">La principale différence entre </w:t>
      </w:r>
      <w:proofErr w:type="gramStart"/>
      <w:r>
        <w:t>le machine</w:t>
      </w:r>
      <w:proofErr w:type="gramEnd"/>
      <w:r>
        <w:t xml:space="preserve"> learning supervisé et non supervisé réside dans le type de données utilisé</w:t>
      </w:r>
      <w:r w:rsidRPr="003608FB">
        <w:t xml:space="preserve"> </w:t>
      </w:r>
      <w:sdt>
        <w:sdtPr>
          <w:id w:val="-178190610"/>
          <w:citation/>
        </w:sdtPr>
        <w:sdtContent>
          <w:r>
            <w:fldChar w:fldCharType="begin"/>
          </w:r>
          <w:r>
            <w:instrText xml:space="preserve"> CITATION App25 \l 1036 </w:instrText>
          </w:r>
          <w:r>
            <w:fldChar w:fldCharType="separate"/>
          </w:r>
          <w:r w:rsidR="001E5201">
            <w:rPr>
              <w:noProof/>
            </w:rPr>
            <w:t>(3)</w:t>
          </w:r>
          <w:r>
            <w:fldChar w:fldCharType="end"/>
          </w:r>
        </w:sdtContent>
      </w:sdt>
      <w:r>
        <w:t xml:space="preserve">. </w:t>
      </w:r>
    </w:p>
    <w:p w14:paraId="0CB24D8E" w14:textId="377B5B9F" w:rsidR="003608FB" w:rsidRDefault="003608FB" w:rsidP="003608FB">
      <w:pPr>
        <w:pStyle w:val="Paragraphedeliste"/>
        <w:numPr>
          <w:ilvl w:val="0"/>
          <w:numId w:val="5"/>
        </w:numPr>
      </w:pPr>
      <w:r>
        <w:t xml:space="preserve">Apprentissage supervisé : </w:t>
      </w:r>
    </w:p>
    <w:p w14:paraId="7E25485F" w14:textId="51F661EB" w:rsidR="003608FB" w:rsidRDefault="003608FB" w:rsidP="003608FB">
      <w:pPr>
        <w:pStyle w:val="Paragraphedeliste"/>
        <w:numPr>
          <w:ilvl w:val="1"/>
          <w:numId w:val="5"/>
        </w:numPr>
      </w:pPr>
      <w:r>
        <w:t xml:space="preserve">Données étiquetées </w:t>
      </w:r>
    </w:p>
    <w:p w14:paraId="36621068" w14:textId="7698695E" w:rsidR="003608FB" w:rsidRDefault="003608FB" w:rsidP="003608FB">
      <w:pPr>
        <w:pStyle w:val="Paragraphedeliste"/>
        <w:numPr>
          <w:ilvl w:val="1"/>
          <w:numId w:val="5"/>
        </w:numPr>
      </w:pPr>
      <w:r>
        <w:t xml:space="preserve">Ont une compréhension de base de ce que </w:t>
      </w:r>
      <w:r w:rsidR="00AB629D">
        <w:t>des valeurs de sortie correctes devraient être</w:t>
      </w:r>
    </w:p>
    <w:p w14:paraId="7596ACD7" w14:textId="77777777" w:rsidR="00AB629D" w:rsidRDefault="00AB629D" w:rsidP="003608FB">
      <w:pPr>
        <w:pStyle w:val="Paragraphedeliste"/>
        <w:numPr>
          <w:ilvl w:val="1"/>
          <w:numId w:val="5"/>
        </w:numPr>
      </w:pPr>
      <w:r>
        <w:t xml:space="preserve">Algo utilise un échantillon d’ensemble de données pour s’entraîner à faire des prédictions, et s’ajuste de manière itérative afin de minimiser les erreurs. </w:t>
      </w:r>
    </w:p>
    <w:p w14:paraId="70681FD7" w14:textId="7B29EC06" w:rsidR="00AB629D" w:rsidRDefault="00AB629D" w:rsidP="003608FB">
      <w:pPr>
        <w:pStyle w:val="Paragraphedeliste"/>
        <w:numPr>
          <w:ilvl w:val="1"/>
          <w:numId w:val="5"/>
        </w:numPr>
      </w:pPr>
      <w:r>
        <w:t>Ces données sont étiquetées à des fins de contexte et fournissent les valeurs de sortie souhaitées pour permettre au modèle de donner une réponse « correcte ».</w:t>
      </w:r>
    </w:p>
    <w:p w14:paraId="380B3706" w14:textId="06E1F09A" w:rsidR="00AB629D" w:rsidRDefault="00AB629D" w:rsidP="00AB629D">
      <w:pPr>
        <w:pStyle w:val="Paragraphedeliste"/>
        <w:numPr>
          <w:ilvl w:val="0"/>
          <w:numId w:val="5"/>
        </w:numPr>
      </w:pPr>
      <w:r>
        <w:t>Apprentissage non supervisé :</w:t>
      </w:r>
    </w:p>
    <w:p w14:paraId="0A9DCE88" w14:textId="71BEFCAA" w:rsidR="00AB629D" w:rsidRDefault="00AB629D" w:rsidP="00AB629D">
      <w:pPr>
        <w:pStyle w:val="Paragraphedeliste"/>
        <w:numPr>
          <w:ilvl w:val="1"/>
          <w:numId w:val="5"/>
        </w:numPr>
      </w:pPr>
      <w:r>
        <w:lastRenderedPageBreak/>
        <w:t>Fonctionnent indépendamment pour apprendre la structure inhérente des données, sans conseil ni instructions spécifiques.</w:t>
      </w:r>
    </w:p>
    <w:p w14:paraId="01A89A1D" w14:textId="001A65A1" w:rsidR="00AB629D" w:rsidRDefault="00AB629D" w:rsidP="00AB629D">
      <w:pPr>
        <w:pStyle w:val="Paragraphedeliste"/>
        <w:numPr>
          <w:ilvl w:val="1"/>
          <w:numId w:val="5"/>
        </w:numPr>
      </w:pPr>
      <w:r>
        <w:t>On fournit des données d’entrée non étiquetées et on laisse l’algo identifier tout modèle naturellement présent dans l’ensemble de données</w:t>
      </w:r>
    </w:p>
    <w:p w14:paraId="1A42A5BD" w14:textId="08CD3779" w:rsidR="001D2610" w:rsidRDefault="001D2610" w:rsidP="001D2610">
      <w:r>
        <w:t>Ces deux types de machine learning sont déployés pour résoudre différents types de problèmes.</w:t>
      </w:r>
    </w:p>
    <w:p w14:paraId="63449908" w14:textId="20657F22" w:rsidR="00D951C3" w:rsidRDefault="00D951C3" w:rsidP="001D2610">
      <w:r w:rsidRPr="00D951C3">
        <w:rPr>
          <w:noProof/>
        </w:rPr>
        <w:drawing>
          <wp:inline distT="0" distB="0" distL="0" distR="0" wp14:anchorId="70CAF3D8" wp14:editId="6EC69234">
            <wp:extent cx="5760720" cy="2648585"/>
            <wp:effectExtent l="0" t="0" r="0" b="0"/>
            <wp:docPr id="570645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4598" name=""/>
                    <pic:cNvPicPr/>
                  </pic:nvPicPr>
                  <pic:blipFill>
                    <a:blip r:embed="rId11"/>
                    <a:stretch>
                      <a:fillRect/>
                    </a:stretch>
                  </pic:blipFill>
                  <pic:spPr>
                    <a:xfrm>
                      <a:off x="0" y="0"/>
                      <a:ext cx="5760720" cy="2648585"/>
                    </a:xfrm>
                    <a:prstGeom prst="rect">
                      <a:avLst/>
                    </a:prstGeom>
                  </pic:spPr>
                </pic:pic>
              </a:graphicData>
            </a:graphic>
          </wp:inline>
        </w:drawing>
      </w:r>
    </w:p>
    <w:p w14:paraId="05C9B5A1" w14:textId="59CB8BAC" w:rsidR="00D951C3" w:rsidRDefault="00000000" w:rsidP="001D2610">
      <w:sdt>
        <w:sdtPr>
          <w:id w:val="908198964"/>
          <w:citation/>
        </w:sdtPr>
        <w:sdtContent>
          <w:r w:rsidR="00D951C3">
            <w:fldChar w:fldCharType="begin"/>
          </w:r>
          <w:r w:rsidR="00D951C3">
            <w:instrText xml:space="preserve"> CITATION Que251 \l 1036 </w:instrText>
          </w:r>
          <w:r w:rsidR="00D951C3">
            <w:fldChar w:fldCharType="separate"/>
          </w:r>
          <w:r w:rsidR="001E5201">
            <w:rPr>
              <w:noProof/>
            </w:rPr>
            <w:t>(4)</w:t>
          </w:r>
          <w:r w:rsidR="00D951C3">
            <w:fldChar w:fldCharType="end"/>
          </w:r>
        </w:sdtContent>
      </w:sdt>
    </w:p>
    <w:p w14:paraId="154CCAB0" w14:textId="6DEC094A" w:rsidR="00364937" w:rsidRDefault="00364937" w:rsidP="00364937">
      <w:pPr>
        <w:pStyle w:val="Titre2"/>
      </w:pPr>
      <w:bookmarkStart w:id="6" w:name="_Toc193639951"/>
      <w:r>
        <w:t>But apprentissage supervisé</w:t>
      </w:r>
      <w:bookmarkEnd w:id="6"/>
    </w:p>
    <w:p w14:paraId="7A73C8F9" w14:textId="568BB81A" w:rsidR="001D2610" w:rsidRDefault="001D2610" w:rsidP="001D2610">
      <w:pPr>
        <w:pStyle w:val="Paragraphedeliste"/>
        <w:numPr>
          <w:ilvl w:val="0"/>
          <w:numId w:val="5"/>
        </w:numPr>
      </w:pPr>
      <w:r>
        <w:t xml:space="preserve">Adapté aux taches de </w:t>
      </w:r>
      <w:r w:rsidR="00FE07A6" w:rsidRPr="00493E7C">
        <w:rPr>
          <w:b/>
          <w:bCs/>
        </w:rPr>
        <w:t>classification</w:t>
      </w:r>
      <w:r>
        <w:t xml:space="preserve"> et de </w:t>
      </w:r>
      <w:r w:rsidR="00F16A87" w:rsidRPr="00493E7C">
        <w:rPr>
          <w:b/>
          <w:bCs/>
        </w:rPr>
        <w:t>régression</w:t>
      </w:r>
    </w:p>
    <w:p w14:paraId="7DFFDE8C" w14:textId="31315088" w:rsidR="00F16A87" w:rsidRDefault="00F16A87" w:rsidP="00F16A87">
      <w:pPr>
        <w:pStyle w:val="Paragraphedeliste"/>
        <w:numPr>
          <w:ilvl w:val="1"/>
          <w:numId w:val="5"/>
        </w:numPr>
      </w:pPr>
      <w:r>
        <w:t>Prévisions météorologiques</w:t>
      </w:r>
    </w:p>
    <w:p w14:paraId="1A1D5F4E" w14:textId="47148797" w:rsidR="00F16A87" w:rsidRDefault="00F16A87" w:rsidP="00F16A87">
      <w:pPr>
        <w:pStyle w:val="Paragraphedeliste"/>
        <w:numPr>
          <w:ilvl w:val="1"/>
          <w:numId w:val="5"/>
        </w:numPr>
      </w:pPr>
      <w:r>
        <w:t>Changement de prix</w:t>
      </w:r>
    </w:p>
    <w:p w14:paraId="6BBEC606" w14:textId="7FA0EEAE" w:rsidR="00F16A87" w:rsidRDefault="00F16A87" w:rsidP="00F16A87">
      <w:pPr>
        <w:pStyle w:val="Paragraphedeliste"/>
        <w:numPr>
          <w:ilvl w:val="1"/>
          <w:numId w:val="5"/>
        </w:numPr>
      </w:pPr>
      <w:r>
        <w:t>Analyse des sentiments</w:t>
      </w:r>
    </w:p>
    <w:p w14:paraId="662E1A3F" w14:textId="44DD0B31" w:rsidR="00F16A87" w:rsidRPr="001D2610" w:rsidRDefault="00F16A87" w:rsidP="00F16A87">
      <w:pPr>
        <w:pStyle w:val="Paragraphedeliste"/>
        <w:numPr>
          <w:ilvl w:val="1"/>
          <w:numId w:val="5"/>
        </w:numPr>
      </w:pPr>
      <w:r>
        <w:t>Détection de spam</w:t>
      </w:r>
    </w:p>
    <w:p w14:paraId="5189A706" w14:textId="4008CF47" w:rsidR="00364937" w:rsidRDefault="001D2610" w:rsidP="001D2610">
      <w:pPr>
        <w:pStyle w:val="Paragraphedeliste"/>
        <w:numPr>
          <w:ilvl w:val="0"/>
          <w:numId w:val="5"/>
        </w:numPr>
      </w:pPr>
      <w:r>
        <w:t>Axé sur l’apprentissage des RELATIONS entre les données d’entrée et de sortie</w:t>
      </w:r>
    </w:p>
    <w:p w14:paraId="26555B68" w14:textId="2BBC7922" w:rsidR="001D2610" w:rsidRDefault="001D2610" w:rsidP="001D2610">
      <w:pPr>
        <w:pStyle w:val="Paragraphedeliste"/>
        <w:numPr>
          <w:ilvl w:val="1"/>
          <w:numId w:val="5"/>
        </w:numPr>
      </w:pPr>
      <w:r>
        <w:t>Ex : utile pour prédire les heures de vol en fonction de paramètres spécifiques</w:t>
      </w:r>
    </w:p>
    <w:p w14:paraId="59B06431" w14:textId="1AB53F9B" w:rsidR="001D2610" w:rsidRDefault="001D2610" w:rsidP="001D2610">
      <w:pPr>
        <w:pStyle w:val="Paragraphedeliste"/>
        <w:numPr>
          <w:ilvl w:val="2"/>
          <w:numId w:val="5"/>
        </w:numPr>
      </w:pPr>
      <w:r>
        <w:t>Conditions météorologiques</w:t>
      </w:r>
    </w:p>
    <w:p w14:paraId="16797236" w14:textId="0836B1BA" w:rsidR="001D2610" w:rsidRDefault="001D2610" w:rsidP="001D2610">
      <w:pPr>
        <w:pStyle w:val="Paragraphedeliste"/>
        <w:numPr>
          <w:ilvl w:val="2"/>
          <w:numId w:val="5"/>
        </w:numPr>
      </w:pPr>
      <w:r>
        <w:t>Trafic aéroportuaire</w:t>
      </w:r>
    </w:p>
    <w:p w14:paraId="61BA7857" w14:textId="15E247B5" w:rsidR="001D2610" w:rsidRDefault="001D2610" w:rsidP="001D2610">
      <w:pPr>
        <w:pStyle w:val="Paragraphedeliste"/>
        <w:numPr>
          <w:ilvl w:val="2"/>
          <w:numId w:val="5"/>
        </w:numPr>
      </w:pPr>
      <w:r>
        <w:t>Heures de pointe</w:t>
      </w:r>
    </w:p>
    <w:p w14:paraId="06BD3193" w14:textId="7361BEDF" w:rsidR="00493E7C" w:rsidRDefault="00493E7C" w:rsidP="00493E7C">
      <w:pPr>
        <w:pStyle w:val="Paragraphedeliste"/>
        <w:numPr>
          <w:ilvl w:val="0"/>
          <w:numId w:val="5"/>
        </w:numPr>
      </w:pPr>
      <w:r>
        <w:t>Classification</w:t>
      </w:r>
    </w:p>
    <w:p w14:paraId="5FCCF443" w14:textId="5402123F" w:rsidR="00493E7C" w:rsidRDefault="00493E7C" w:rsidP="00493E7C">
      <w:pPr>
        <w:pStyle w:val="Paragraphedeliste"/>
        <w:numPr>
          <w:ilvl w:val="1"/>
          <w:numId w:val="5"/>
        </w:numPr>
      </w:pPr>
      <w:r>
        <w:t>On prédit des catégories</w:t>
      </w:r>
    </w:p>
    <w:p w14:paraId="2ABD858A" w14:textId="4276DFA7" w:rsidR="00493E7C" w:rsidRDefault="00493E7C" w:rsidP="00493E7C">
      <w:pPr>
        <w:pStyle w:val="Paragraphedeliste"/>
        <w:numPr>
          <w:ilvl w:val="2"/>
          <w:numId w:val="5"/>
        </w:numPr>
      </w:pPr>
      <w:r>
        <w:t>Binaire (oui / non)</w:t>
      </w:r>
    </w:p>
    <w:p w14:paraId="69854A9F" w14:textId="289296AB" w:rsidR="00493E7C" w:rsidRDefault="00493E7C" w:rsidP="00493E7C">
      <w:pPr>
        <w:pStyle w:val="Paragraphedeliste"/>
        <w:numPr>
          <w:ilvl w:val="2"/>
          <w:numId w:val="5"/>
        </w:numPr>
      </w:pPr>
      <w:r>
        <w:t>Ordinales (petit / moyen / grand)</w:t>
      </w:r>
    </w:p>
    <w:p w14:paraId="2A2B7EBC" w14:textId="64013F33" w:rsidR="00493E7C" w:rsidRDefault="00493E7C" w:rsidP="00493E7C">
      <w:pPr>
        <w:pStyle w:val="Paragraphedeliste"/>
        <w:numPr>
          <w:ilvl w:val="2"/>
          <w:numId w:val="5"/>
        </w:numPr>
      </w:pPr>
      <w:r>
        <w:t>Nominales (chat / chien / brebis)</w:t>
      </w:r>
    </w:p>
    <w:p w14:paraId="1A77F224" w14:textId="13E5C959" w:rsidR="001D2610" w:rsidRDefault="001D2610" w:rsidP="001D2610">
      <w:pPr>
        <w:pStyle w:val="Titre2"/>
      </w:pPr>
      <w:bookmarkStart w:id="7" w:name="_Toc193639952"/>
      <w:r>
        <w:t>But apprentissage non supervisé</w:t>
      </w:r>
      <w:bookmarkEnd w:id="7"/>
    </w:p>
    <w:p w14:paraId="6A8A3CEF" w14:textId="396720E9" w:rsidR="00F16A87" w:rsidRPr="00493E7C" w:rsidRDefault="00F16A87" w:rsidP="001D2610">
      <w:pPr>
        <w:pStyle w:val="Paragraphedeliste"/>
        <w:numPr>
          <w:ilvl w:val="0"/>
          <w:numId w:val="5"/>
        </w:numPr>
        <w:rPr>
          <w:b/>
          <w:bCs/>
        </w:rPr>
      </w:pPr>
      <w:r>
        <w:t xml:space="preserve">Apprentissage non supervisé plus couramment utilisé pour l’analyse exploratoire des données et les </w:t>
      </w:r>
      <w:r w:rsidRPr="00493E7C">
        <w:rPr>
          <w:b/>
          <w:bCs/>
        </w:rPr>
        <w:t>tâches de clustering</w:t>
      </w:r>
    </w:p>
    <w:p w14:paraId="266C0342" w14:textId="0B514FDE" w:rsidR="00F16A87" w:rsidRDefault="00F16A87" w:rsidP="00F16A87">
      <w:pPr>
        <w:pStyle w:val="Paragraphedeliste"/>
        <w:numPr>
          <w:ilvl w:val="1"/>
          <w:numId w:val="5"/>
        </w:numPr>
      </w:pPr>
      <w:r>
        <w:t>Détection d’anomalie</w:t>
      </w:r>
    </w:p>
    <w:p w14:paraId="2AF222F3" w14:textId="03A59BD8" w:rsidR="00F16A87" w:rsidRDefault="00F16A87" w:rsidP="00F16A87">
      <w:pPr>
        <w:pStyle w:val="Paragraphedeliste"/>
        <w:numPr>
          <w:ilvl w:val="1"/>
          <w:numId w:val="5"/>
        </w:numPr>
      </w:pPr>
      <w:r>
        <w:t>Visualisation BIG DATA</w:t>
      </w:r>
    </w:p>
    <w:p w14:paraId="6DFF72F1" w14:textId="29EB2F29" w:rsidR="00F16A87" w:rsidRDefault="00F16A87" w:rsidP="00F16A87">
      <w:pPr>
        <w:pStyle w:val="Paragraphedeliste"/>
        <w:numPr>
          <w:ilvl w:val="1"/>
          <w:numId w:val="5"/>
        </w:numPr>
      </w:pPr>
      <w:r>
        <w:t>Segmentation de la clientèle</w:t>
      </w:r>
    </w:p>
    <w:p w14:paraId="610D9E0E" w14:textId="6F033EB9" w:rsidR="001D2610" w:rsidRDefault="001D2610" w:rsidP="001D2610">
      <w:pPr>
        <w:pStyle w:val="Paragraphedeliste"/>
        <w:numPr>
          <w:ilvl w:val="0"/>
          <w:numId w:val="5"/>
        </w:numPr>
      </w:pPr>
      <w:r>
        <w:lastRenderedPageBreak/>
        <w:t>Utile pour DECOUVRIR de nouveaux modèles et relations entre des données brutes et non étiquetées</w:t>
      </w:r>
    </w:p>
    <w:p w14:paraId="6D1F0564" w14:textId="6127B636" w:rsidR="001D2610" w:rsidRDefault="001D2610" w:rsidP="001D2610">
      <w:pPr>
        <w:pStyle w:val="Paragraphedeliste"/>
        <w:numPr>
          <w:ilvl w:val="1"/>
          <w:numId w:val="5"/>
        </w:numPr>
      </w:pPr>
      <w:r>
        <w:t>Ex : identifier des groupes d’acheteurs qui achètent ensemble des produits associés afin de proposer d’autres articles à recommander à des clients similaires</w:t>
      </w:r>
    </w:p>
    <w:p w14:paraId="60187EF8" w14:textId="7CDFE18F" w:rsidR="00FE07A6" w:rsidRDefault="00FE07A6" w:rsidP="00FE07A6">
      <w:pPr>
        <w:pStyle w:val="Titre2"/>
      </w:pPr>
      <w:bookmarkStart w:id="8" w:name="_Toc193639953"/>
      <w:r>
        <w:t>Apprentissage partiellement supervisé</w:t>
      </w:r>
      <w:bookmarkEnd w:id="8"/>
    </w:p>
    <w:p w14:paraId="48C73227" w14:textId="717F6672" w:rsidR="00FE07A6" w:rsidRDefault="00FE07A6" w:rsidP="00FE07A6">
      <w:pPr>
        <w:pStyle w:val="Paragraphedeliste"/>
        <w:numPr>
          <w:ilvl w:val="0"/>
          <w:numId w:val="5"/>
        </w:numPr>
      </w:pPr>
      <w:r>
        <w:t>Combine des aspects de l’apprentissage supervisé et non supervisé</w:t>
      </w:r>
    </w:p>
    <w:p w14:paraId="40991B05" w14:textId="48DCF65B" w:rsidR="00FE07A6" w:rsidRDefault="00FE07A6" w:rsidP="00FE07A6">
      <w:pPr>
        <w:pStyle w:val="Paragraphedeliste"/>
        <w:numPr>
          <w:ilvl w:val="1"/>
          <w:numId w:val="5"/>
        </w:numPr>
      </w:pPr>
      <w:r>
        <w:t>Utilise des données étiquetées et non pour entraîner un modèle prédictif</w:t>
      </w:r>
    </w:p>
    <w:p w14:paraId="434E9B5B" w14:textId="46434F85" w:rsidR="00FE07A6" w:rsidRDefault="00FE07A6" w:rsidP="00FE07A6">
      <w:pPr>
        <w:pStyle w:val="Paragraphedeliste"/>
        <w:numPr>
          <w:ilvl w:val="2"/>
          <w:numId w:val="5"/>
        </w:numPr>
      </w:pPr>
      <w:r>
        <w:t>Petite quantité de données étiquetées pour entrainer modèle initial, qui peut être utilisé pour prédire des étiquettes sur une plus grande quantité de données non étiquetées.</w:t>
      </w:r>
    </w:p>
    <w:p w14:paraId="201CA79D" w14:textId="0778AF4E" w:rsidR="00FE07A6" w:rsidRPr="00FE07A6" w:rsidRDefault="00FE07A6" w:rsidP="00FE07A6">
      <w:pPr>
        <w:pStyle w:val="Paragraphedeliste"/>
        <w:numPr>
          <w:ilvl w:val="2"/>
          <w:numId w:val="5"/>
        </w:numPr>
      </w:pPr>
      <w:r>
        <w:t>Le modèle est ensuite appliqué de manière itérative aux données étiquetées initialement et aux données avec étiquettes prédites (pseudo-étiquettes).</w:t>
      </w:r>
    </w:p>
    <w:p w14:paraId="51C75E06" w14:textId="7C1563D0" w:rsidR="00FE07A6" w:rsidRDefault="00FE07A6" w:rsidP="00FE07A6">
      <w:pPr>
        <w:pStyle w:val="Titre2"/>
      </w:pPr>
      <w:bookmarkStart w:id="9" w:name="_Toc193639954"/>
      <w:r>
        <w:t>Choisir entre apprentissage supervisé et non supervisé</w:t>
      </w:r>
      <w:bookmarkEnd w:id="9"/>
    </w:p>
    <w:p w14:paraId="7991D58F" w14:textId="6981FF74" w:rsidR="00FE07A6" w:rsidRDefault="00FE07A6" w:rsidP="00FE07A6">
      <w:r>
        <w:t>Dépend des objectif et exigences globaux, des cas d’utilisation que l’on souhaite résoudre</w:t>
      </w:r>
    </w:p>
    <w:p w14:paraId="07D60039" w14:textId="70266FF1" w:rsidR="00FE07A6" w:rsidRDefault="00FE07A6" w:rsidP="00FE07A6">
      <w:pPr>
        <w:pStyle w:val="Paragraphedeliste"/>
        <w:numPr>
          <w:ilvl w:val="0"/>
          <w:numId w:val="5"/>
        </w:numPr>
      </w:pPr>
      <w:r>
        <w:t>Les données sont-elles étiquetées ?</w:t>
      </w:r>
    </w:p>
    <w:p w14:paraId="030E0948" w14:textId="03BCCC3F" w:rsidR="00FE07A6" w:rsidRDefault="00FE07A6" w:rsidP="00FE07A6">
      <w:pPr>
        <w:pStyle w:val="Paragraphedeliste"/>
        <w:numPr>
          <w:ilvl w:val="1"/>
          <w:numId w:val="5"/>
        </w:numPr>
      </w:pPr>
      <w:r>
        <w:t>Apprentissage supervisé nécessite des données étiquetées</w:t>
      </w:r>
    </w:p>
    <w:p w14:paraId="3FA6D4DB" w14:textId="1CF3E821" w:rsidR="00FE07A6" w:rsidRDefault="00FE07A6" w:rsidP="00FE07A6">
      <w:pPr>
        <w:pStyle w:val="Paragraphedeliste"/>
        <w:numPr>
          <w:ilvl w:val="1"/>
          <w:numId w:val="5"/>
        </w:numPr>
      </w:pPr>
      <w:r>
        <w:t>Evaluer si organisation dispose du temps, des ressources et de l’expertise nécessaire pour valider et étiqueter les données</w:t>
      </w:r>
    </w:p>
    <w:p w14:paraId="78413832" w14:textId="2793F8D0" w:rsidR="00FE07A6" w:rsidRDefault="00FE07A6" w:rsidP="00FE07A6">
      <w:pPr>
        <w:pStyle w:val="Paragraphedeliste"/>
        <w:numPr>
          <w:ilvl w:val="0"/>
          <w:numId w:val="5"/>
        </w:numPr>
      </w:pPr>
      <w:r>
        <w:t>Quels sont les objectifs ?</w:t>
      </w:r>
    </w:p>
    <w:p w14:paraId="5B5D32C1" w14:textId="3CCFB094" w:rsidR="00FE07A6" w:rsidRDefault="00FE07A6" w:rsidP="00FE07A6">
      <w:pPr>
        <w:pStyle w:val="Paragraphedeliste"/>
        <w:numPr>
          <w:ilvl w:val="1"/>
          <w:numId w:val="5"/>
        </w:numPr>
      </w:pPr>
      <w:r>
        <w:t>Déterminer type de problème que l’on essaie de résoudre.</w:t>
      </w:r>
    </w:p>
    <w:p w14:paraId="1C556AE1" w14:textId="77777777" w:rsidR="00FE07A6" w:rsidRDefault="00FE07A6" w:rsidP="00FE07A6">
      <w:pPr>
        <w:pStyle w:val="Paragraphedeliste"/>
        <w:numPr>
          <w:ilvl w:val="2"/>
          <w:numId w:val="5"/>
        </w:numPr>
      </w:pPr>
      <w:r>
        <w:t xml:space="preserve">On souhaite créer un modèle de prédiction </w:t>
      </w:r>
      <w:proofErr w:type="gramStart"/>
      <w:r>
        <w:t>ou</w:t>
      </w:r>
      <w:proofErr w:type="gramEnd"/>
      <w:r>
        <w:t xml:space="preserve"> </w:t>
      </w:r>
    </w:p>
    <w:p w14:paraId="0C679850" w14:textId="02CB79F4" w:rsidR="00FE07A6" w:rsidRDefault="00FE07A6" w:rsidP="00FE07A6">
      <w:pPr>
        <w:pStyle w:val="Paragraphedeliste"/>
        <w:numPr>
          <w:ilvl w:val="2"/>
          <w:numId w:val="5"/>
        </w:numPr>
      </w:pPr>
      <w:r>
        <w:t>Découvrir de nouveaux insights ou schémas cachés dans les données</w:t>
      </w:r>
    </w:p>
    <w:p w14:paraId="7D5F82FC" w14:textId="226F0A9C" w:rsidR="00FE07A6" w:rsidRDefault="00FE07A6" w:rsidP="00FE07A6">
      <w:pPr>
        <w:pStyle w:val="Paragraphedeliste"/>
        <w:numPr>
          <w:ilvl w:val="0"/>
          <w:numId w:val="5"/>
        </w:numPr>
      </w:pPr>
      <w:r>
        <w:t>Quel type d’algorithme a-t-on besoin ?</w:t>
      </w:r>
    </w:p>
    <w:p w14:paraId="4CEA33A3" w14:textId="08E4B683" w:rsidR="00FE07A6" w:rsidRDefault="00FE07A6" w:rsidP="00FE07A6">
      <w:pPr>
        <w:pStyle w:val="Paragraphedeliste"/>
        <w:numPr>
          <w:ilvl w:val="1"/>
          <w:numId w:val="5"/>
        </w:numPr>
      </w:pPr>
      <w:r>
        <w:t>Est-ce que les algorithmes peuvent prendre en charge le volume de données et correspondre aux dimensions requises (comme le nombre de fonctionnalités et d‘attributs)</w:t>
      </w:r>
    </w:p>
    <w:p w14:paraId="2E800744" w14:textId="00EFEA41" w:rsidR="00B7646C" w:rsidRDefault="00B16BB5" w:rsidP="00B16BB5">
      <w:pPr>
        <w:pStyle w:val="Titre2"/>
      </w:pPr>
      <w:bookmarkStart w:id="10" w:name="_Toc193639955"/>
      <w:r>
        <w:t>Régression</w:t>
      </w:r>
      <w:r w:rsidR="00B7646C">
        <w:t xml:space="preserve"> VS </w:t>
      </w:r>
      <w:r>
        <w:t>Classification</w:t>
      </w:r>
      <w:bookmarkEnd w:id="10"/>
    </w:p>
    <w:p w14:paraId="2BC375EE" w14:textId="5B095F8D" w:rsidR="006B6CBF" w:rsidRDefault="006B6CBF" w:rsidP="006B6CBF">
      <w:pPr>
        <w:pStyle w:val="Paragraphedeliste"/>
        <w:numPr>
          <w:ilvl w:val="0"/>
          <w:numId w:val="5"/>
        </w:numPr>
      </w:pPr>
      <w:r>
        <w:t>Attention, Il ne faut pas confondre les modèles dits « de régression » et la tâche de régression</w:t>
      </w:r>
    </w:p>
    <w:p w14:paraId="1A124901" w14:textId="4947708D" w:rsidR="006B6CBF" w:rsidRDefault="006B6CBF" w:rsidP="00B16BB5">
      <w:pPr>
        <w:pStyle w:val="Paragraphedeliste"/>
        <w:numPr>
          <w:ilvl w:val="1"/>
          <w:numId w:val="5"/>
        </w:numPr>
      </w:pPr>
      <w:r>
        <w:t>Tâche de régression</w:t>
      </w:r>
    </w:p>
    <w:p w14:paraId="00E12023" w14:textId="7CEFEDD0" w:rsidR="006B6CBF" w:rsidRDefault="006B6CBF" w:rsidP="00B16BB5">
      <w:pPr>
        <w:pStyle w:val="Paragraphedeliste"/>
        <w:numPr>
          <w:ilvl w:val="2"/>
          <w:numId w:val="5"/>
        </w:numPr>
      </w:pPr>
      <w:r>
        <w:t>Le modèle prédit une variable continue</w:t>
      </w:r>
    </w:p>
    <w:p w14:paraId="235CC508" w14:textId="07AD9EFD" w:rsidR="006B6CBF" w:rsidRDefault="006B6CBF" w:rsidP="00B16BB5">
      <w:pPr>
        <w:pStyle w:val="Paragraphedeliste"/>
        <w:numPr>
          <w:ilvl w:val="1"/>
          <w:numId w:val="5"/>
        </w:numPr>
      </w:pPr>
      <w:r>
        <w:t>Modèle de régression</w:t>
      </w:r>
    </w:p>
    <w:p w14:paraId="18226EDD" w14:textId="3F46A5EF" w:rsidR="006B6CBF" w:rsidRDefault="006B6CBF" w:rsidP="00B16BB5">
      <w:pPr>
        <w:pStyle w:val="Paragraphedeliste"/>
        <w:numPr>
          <w:ilvl w:val="2"/>
          <w:numId w:val="5"/>
        </w:numPr>
      </w:pPr>
      <w:r>
        <w:t>Modèle statistique</w:t>
      </w:r>
    </w:p>
    <w:p w14:paraId="27CB69C0" w14:textId="2FD9FF14" w:rsidR="006B6CBF" w:rsidRDefault="006B6CBF" w:rsidP="00B16BB5">
      <w:pPr>
        <w:pStyle w:val="Paragraphedeliste"/>
        <w:numPr>
          <w:ilvl w:val="1"/>
          <w:numId w:val="5"/>
        </w:numPr>
      </w:pPr>
      <w:r>
        <w:t>Chaque classe de modèle peut être utilisée pour</w:t>
      </w:r>
    </w:p>
    <w:p w14:paraId="0AA95532" w14:textId="11E5BEEC" w:rsidR="006B6CBF" w:rsidRDefault="006B6CBF" w:rsidP="00B16BB5">
      <w:pPr>
        <w:pStyle w:val="Paragraphedeliste"/>
        <w:numPr>
          <w:ilvl w:val="2"/>
          <w:numId w:val="5"/>
        </w:numPr>
      </w:pPr>
      <w:r>
        <w:t>La régression</w:t>
      </w:r>
    </w:p>
    <w:p w14:paraId="59DA8630" w14:textId="459F59E4" w:rsidR="006B6CBF" w:rsidRDefault="006B6CBF" w:rsidP="00B16BB5">
      <w:pPr>
        <w:pStyle w:val="Paragraphedeliste"/>
        <w:numPr>
          <w:ilvl w:val="3"/>
          <w:numId w:val="5"/>
        </w:numPr>
      </w:pPr>
      <w:r>
        <w:t>Prédire variable continue</w:t>
      </w:r>
    </w:p>
    <w:p w14:paraId="0E093E24" w14:textId="6D3CE35B" w:rsidR="006B6CBF" w:rsidRDefault="006B6CBF" w:rsidP="00B16BB5">
      <w:pPr>
        <w:pStyle w:val="Paragraphedeliste"/>
        <w:numPr>
          <w:ilvl w:val="2"/>
          <w:numId w:val="5"/>
        </w:numPr>
      </w:pPr>
      <w:r>
        <w:t>La classification</w:t>
      </w:r>
    </w:p>
    <w:p w14:paraId="29184427" w14:textId="28C7F8C4" w:rsidR="006B6CBF" w:rsidRPr="006B6CBF" w:rsidRDefault="006B6CBF" w:rsidP="00B16BB5">
      <w:pPr>
        <w:pStyle w:val="Paragraphedeliste"/>
        <w:numPr>
          <w:ilvl w:val="3"/>
          <w:numId w:val="5"/>
        </w:numPr>
      </w:pPr>
      <w:r>
        <w:t>Prédire variable discrète</w:t>
      </w:r>
    </w:p>
    <w:p w14:paraId="5ED21150" w14:textId="3D137519" w:rsidR="00B06A9D" w:rsidRDefault="00B06A9D" w:rsidP="009319AE">
      <w:pPr>
        <w:pStyle w:val="Titre1"/>
      </w:pPr>
      <w:bookmarkStart w:id="11" w:name="_Toc193639956"/>
      <w:r>
        <w:lastRenderedPageBreak/>
        <w:t>PROBABILISTE VS DETERMINISTE</w:t>
      </w:r>
      <w:bookmarkEnd w:id="11"/>
    </w:p>
    <w:p w14:paraId="6D398AEA" w14:textId="7484AC35" w:rsidR="00837297" w:rsidRDefault="00837297" w:rsidP="00837297">
      <w:pPr>
        <w:pStyle w:val="Titre1"/>
      </w:pPr>
      <w:bookmarkStart w:id="12" w:name="_Toc193639957"/>
      <w:r>
        <w:lastRenderedPageBreak/>
        <w:t>INITIATION MACHINE LEARNING OPENCLASSROOMS</w:t>
      </w:r>
      <w:bookmarkEnd w:id="12"/>
    </w:p>
    <w:p w14:paraId="58A58125" w14:textId="2FA365DD" w:rsidR="003E4E71" w:rsidRPr="003E4E71" w:rsidRDefault="003E4E71" w:rsidP="003E4E71">
      <w:pPr>
        <w:pStyle w:val="Titre2"/>
      </w:pPr>
      <w:bookmarkStart w:id="13" w:name="_Toc193639958"/>
      <w:r>
        <w:t>Introduction</w:t>
      </w:r>
      <w:bookmarkEnd w:id="13"/>
    </w:p>
    <w:p w14:paraId="13327C72" w14:textId="7BDED51D" w:rsidR="00837297" w:rsidRDefault="00837297" w:rsidP="003E4E71">
      <w:pPr>
        <w:pStyle w:val="Titre3"/>
      </w:pPr>
      <w:r>
        <w:t xml:space="preserve"> </w:t>
      </w:r>
      <w:bookmarkStart w:id="14" w:name="_Toc193639959"/>
      <w:r>
        <w:t>Modélisation statistique vs modélisation prédictive</w:t>
      </w:r>
      <w:bookmarkEnd w:id="14"/>
    </w:p>
    <w:p w14:paraId="1C7A009B" w14:textId="0F49EF56" w:rsidR="00837297" w:rsidRDefault="00837297" w:rsidP="00837297">
      <w:pPr>
        <w:pStyle w:val="Paragraphedeliste"/>
        <w:numPr>
          <w:ilvl w:val="0"/>
          <w:numId w:val="5"/>
        </w:numPr>
      </w:pPr>
      <w:r>
        <w:t>Modélisation statistique</w:t>
      </w:r>
    </w:p>
    <w:p w14:paraId="28F7F558" w14:textId="6217BAA6" w:rsidR="00837297" w:rsidRDefault="00837297" w:rsidP="00837297">
      <w:pPr>
        <w:pStyle w:val="Paragraphedeliste"/>
        <w:numPr>
          <w:ilvl w:val="1"/>
          <w:numId w:val="5"/>
        </w:numPr>
      </w:pPr>
      <w:r>
        <w:t>Démarche d’</w:t>
      </w:r>
    </w:p>
    <w:p w14:paraId="6055F91D" w14:textId="22B0E427" w:rsidR="00837297" w:rsidRDefault="00837297" w:rsidP="00837297">
      <w:pPr>
        <w:pStyle w:val="Paragraphedeliste"/>
        <w:numPr>
          <w:ilvl w:val="2"/>
          <w:numId w:val="5"/>
        </w:numPr>
      </w:pPr>
      <w:r>
        <w:t>Analyse</w:t>
      </w:r>
    </w:p>
    <w:p w14:paraId="233C68CC" w14:textId="4397A7B1" w:rsidR="00837297" w:rsidRDefault="00837297" w:rsidP="00837297">
      <w:pPr>
        <w:pStyle w:val="Paragraphedeliste"/>
        <w:numPr>
          <w:ilvl w:val="2"/>
          <w:numId w:val="5"/>
        </w:numPr>
      </w:pPr>
      <w:r>
        <w:t>Interprétation</w:t>
      </w:r>
    </w:p>
    <w:p w14:paraId="70200B37" w14:textId="15585D9C" w:rsidR="00837297" w:rsidRDefault="00837297" w:rsidP="00837297">
      <w:pPr>
        <w:pStyle w:val="Paragraphedeliste"/>
        <w:numPr>
          <w:ilvl w:val="1"/>
          <w:numId w:val="5"/>
        </w:numPr>
      </w:pPr>
      <w:r>
        <w:t>Expliquer une variable à partir des dynamiques des variables</w:t>
      </w:r>
    </w:p>
    <w:p w14:paraId="3318F906" w14:textId="66EDA198" w:rsidR="00837297" w:rsidRDefault="00837297" w:rsidP="00837297">
      <w:pPr>
        <w:pStyle w:val="Paragraphedeliste"/>
        <w:numPr>
          <w:ilvl w:val="2"/>
          <w:numId w:val="5"/>
        </w:numPr>
      </w:pPr>
      <w:r>
        <w:t>Tests d’hypothèses + modèles mathématiques</w:t>
      </w:r>
    </w:p>
    <w:p w14:paraId="25C358A9" w14:textId="1224ABCE" w:rsidR="00837297" w:rsidRDefault="00837297" w:rsidP="00837297">
      <w:pPr>
        <w:pStyle w:val="Paragraphedeliste"/>
        <w:numPr>
          <w:ilvl w:val="2"/>
          <w:numId w:val="5"/>
        </w:numPr>
      </w:pPr>
      <w:r>
        <w:t>Conclusion de l’analyse</w:t>
      </w:r>
    </w:p>
    <w:p w14:paraId="5AF4F574" w14:textId="09233258" w:rsidR="00837297" w:rsidRDefault="00837297" w:rsidP="00837297">
      <w:pPr>
        <w:pStyle w:val="Paragraphedeliste"/>
        <w:numPr>
          <w:ilvl w:val="0"/>
          <w:numId w:val="5"/>
        </w:numPr>
      </w:pPr>
      <w:r>
        <w:t>Modélisation prédictive</w:t>
      </w:r>
    </w:p>
    <w:p w14:paraId="40E929EA" w14:textId="78A6A1C9" w:rsidR="00837297" w:rsidRDefault="00837297" w:rsidP="00837297">
      <w:pPr>
        <w:pStyle w:val="Paragraphedeliste"/>
        <w:numPr>
          <w:ilvl w:val="1"/>
          <w:numId w:val="5"/>
        </w:numPr>
      </w:pPr>
      <w:r>
        <w:t>Prédiction de qualité grâce à une métrique choisie au préalable</w:t>
      </w:r>
    </w:p>
    <w:p w14:paraId="3BACAF41" w14:textId="22A4DB60" w:rsidR="00837297" w:rsidRDefault="00837297" w:rsidP="00837297">
      <w:pPr>
        <w:pStyle w:val="Paragraphedeliste"/>
        <w:numPr>
          <w:ilvl w:val="1"/>
          <w:numId w:val="5"/>
        </w:numPr>
      </w:pPr>
      <w:r>
        <w:t>Capacité à extrapoler</w:t>
      </w:r>
    </w:p>
    <w:p w14:paraId="48DB2DC7" w14:textId="68870E0F" w:rsidR="00837297" w:rsidRDefault="00837297" w:rsidP="00837297">
      <w:pPr>
        <w:pStyle w:val="Paragraphedeliste"/>
        <w:numPr>
          <w:ilvl w:val="2"/>
          <w:numId w:val="5"/>
        </w:numPr>
      </w:pPr>
      <w:r>
        <w:t xml:space="preserve">Généraliser ses prédictions </w:t>
      </w:r>
    </w:p>
    <w:p w14:paraId="6975BB5A" w14:textId="130EBAFE" w:rsidR="00837297" w:rsidRDefault="00837297" w:rsidP="00837297">
      <w:pPr>
        <w:pStyle w:val="Paragraphedeliste"/>
        <w:numPr>
          <w:ilvl w:val="2"/>
          <w:numId w:val="5"/>
        </w:numPr>
      </w:pPr>
      <w:r>
        <w:t>Robustesse du modèle face à de nouveaux échantillons</w:t>
      </w:r>
    </w:p>
    <w:p w14:paraId="211B1C2D" w14:textId="6A18769B" w:rsidR="00837297" w:rsidRDefault="00837297" w:rsidP="00837297">
      <w:pPr>
        <w:pStyle w:val="Paragraphedeliste"/>
        <w:numPr>
          <w:ilvl w:val="1"/>
          <w:numId w:val="5"/>
        </w:numPr>
      </w:pPr>
      <w:r>
        <w:t>On ne cherche pas à expliquer la logique conduisant à une prédiction donnée</w:t>
      </w:r>
    </w:p>
    <w:p w14:paraId="296C5B4F" w14:textId="5A2C31AC" w:rsidR="00837297" w:rsidRDefault="00837297" w:rsidP="00837297">
      <w:pPr>
        <w:pStyle w:val="Paragraphedeliste"/>
        <w:numPr>
          <w:ilvl w:val="2"/>
          <w:numId w:val="5"/>
        </w:numPr>
      </w:pPr>
      <w:r>
        <w:t>Fonctionnement interne trop complexe pour être interprétable par un humain</w:t>
      </w:r>
    </w:p>
    <w:p w14:paraId="3433279D" w14:textId="37BECD4E" w:rsidR="00837297" w:rsidRDefault="00837297" w:rsidP="00837297">
      <w:pPr>
        <w:pStyle w:val="Paragraphedeliste"/>
        <w:numPr>
          <w:ilvl w:val="3"/>
          <w:numId w:val="5"/>
        </w:numPr>
      </w:pPr>
      <w:proofErr w:type="spellStart"/>
      <w:r>
        <w:t>Shap</w:t>
      </w:r>
      <w:proofErr w:type="spellEnd"/>
      <w:r>
        <w:t xml:space="preserve"> </w:t>
      </w:r>
      <w:sdt>
        <w:sdtPr>
          <w:id w:val="121272314"/>
          <w:citation/>
        </w:sdtPr>
        <w:sdtContent>
          <w:r>
            <w:fldChar w:fldCharType="begin"/>
          </w:r>
          <w:r>
            <w:instrText xml:space="preserve"> CITATION sha25 \l 1036 </w:instrText>
          </w:r>
          <w:r>
            <w:fldChar w:fldCharType="separate"/>
          </w:r>
          <w:r w:rsidR="001E5201">
            <w:rPr>
              <w:noProof/>
            </w:rPr>
            <w:t>(5)</w:t>
          </w:r>
          <w:r>
            <w:fldChar w:fldCharType="end"/>
          </w:r>
        </w:sdtContent>
      </w:sdt>
      <w:r>
        <w:t xml:space="preserve"> et Lime </w:t>
      </w:r>
      <w:sdt>
        <w:sdtPr>
          <w:id w:val="756562569"/>
          <w:citation/>
        </w:sdtPr>
        <w:sdtContent>
          <w:r>
            <w:fldChar w:fldCharType="begin"/>
          </w:r>
          <w:r>
            <w:instrText xml:space="preserve"> CITATION lim21 \l 1036 </w:instrText>
          </w:r>
          <w:r>
            <w:fldChar w:fldCharType="separate"/>
          </w:r>
          <w:r w:rsidR="001E5201">
            <w:rPr>
              <w:noProof/>
            </w:rPr>
            <w:t>(6)</w:t>
          </w:r>
          <w:r>
            <w:fldChar w:fldCharType="end"/>
          </w:r>
        </w:sdtContent>
      </w:sdt>
      <w:r>
        <w:t xml:space="preserve"> permettent d’expliquer</w:t>
      </w:r>
    </w:p>
    <w:p w14:paraId="044D4992" w14:textId="198436A3" w:rsidR="00837297" w:rsidRDefault="00837297" w:rsidP="00837297">
      <w:r w:rsidRPr="00837297">
        <w:rPr>
          <w:noProof/>
        </w:rPr>
        <w:drawing>
          <wp:inline distT="0" distB="0" distL="0" distR="0" wp14:anchorId="06B83CD9" wp14:editId="45E0D08C">
            <wp:extent cx="5760720" cy="2822575"/>
            <wp:effectExtent l="0" t="0" r="0" b="0"/>
            <wp:docPr id="5496852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85283" name=""/>
                    <pic:cNvPicPr/>
                  </pic:nvPicPr>
                  <pic:blipFill>
                    <a:blip r:embed="rId12"/>
                    <a:stretch>
                      <a:fillRect/>
                    </a:stretch>
                  </pic:blipFill>
                  <pic:spPr>
                    <a:xfrm>
                      <a:off x="0" y="0"/>
                      <a:ext cx="5760720" cy="2822575"/>
                    </a:xfrm>
                    <a:prstGeom prst="rect">
                      <a:avLst/>
                    </a:prstGeom>
                  </pic:spPr>
                </pic:pic>
              </a:graphicData>
            </a:graphic>
          </wp:inline>
        </w:drawing>
      </w:r>
    </w:p>
    <w:p w14:paraId="681EE8D5" w14:textId="2D28B893" w:rsidR="00837297" w:rsidRDefault="00837297" w:rsidP="003E4E71">
      <w:pPr>
        <w:pStyle w:val="Titre3"/>
      </w:pPr>
      <w:bookmarkStart w:id="15" w:name="_Toc193639960"/>
      <w:r>
        <w:t>Variables</w:t>
      </w:r>
      <w:bookmarkEnd w:id="15"/>
    </w:p>
    <w:p w14:paraId="6EBC94BA" w14:textId="0F2EBDE7" w:rsidR="00837297" w:rsidRDefault="00837297" w:rsidP="00837297">
      <w:pPr>
        <w:pStyle w:val="Paragraphedeliste"/>
        <w:numPr>
          <w:ilvl w:val="0"/>
          <w:numId w:val="5"/>
        </w:numPr>
      </w:pPr>
      <w:r>
        <w:t>Variable cible</w:t>
      </w:r>
    </w:p>
    <w:p w14:paraId="71378A3E" w14:textId="2242DD8D" w:rsidR="00837297" w:rsidRDefault="00837297" w:rsidP="00837297">
      <w:pPr>
        <w:pStyle w:val="Paragraphedeliste"/>
        <w:numPr>
          <w:ilvl w:val="1"/>
          <w:numId w:val="5"/>
        </w:numPr>
      </w:pPr>
      <w:r>
        <w:t>Sujet de la prédiction</w:t>
      </w:r>
    </w:p>
    <w:p w14:paraId="259D2AA7" w14:textId="36C8D4F1" w:rsidR="00837297" w:rsidRDefault="00837297" w:rsidP="00837297">
      <w:pPr>
        <w:pStyle w:val="Paragraphedeliste"/>
        <w:numPr>
          <w:ilvl w:val="0"/>
          <w:numId w:val="5"/>
        </w:numPr>
      </w:pPr>
      <w:r>
        <w:lastRenderedPageBreak/>
        <w:t xml:space="preserve">Variables </w:t>
      </w:r>
      <w:r w:rsidR="00A250B2">
        <w:t>prédictives</w:t>
      </w:r>
    </w:p>
    <w:p w14:paraId="376B2842" w14:textId="2E015433" w:rsidR="00837297" w:rsidRDefault="00837297" w:rsidP="00837297">
      <w:pPr>
        <w:pStyle w:val="Paragraphedeliste"/>
        <w:numPr>
          <w:ilvl w:val="0"/>
          <w:numId w:val="5"/>
        </w:numPr>
      </w:pPr>
      <w:r>
        <w:t>Jeu de donnée exploitable</w:t>
      </w:r>
    </w:p>
    <w:p w14:paraId="41BD086B" w14:textId="0966DB41" w:rsidR="00837297" w:rsidRDefault="00837297" w:rsidP="00837297">
      <w:pPr>
        <w:pStyle w:val="Paragraphedeliste"/>
        <w:numPr>
          <w:ilvl w:val="1"/>
          <w:numId w:val="5"/>
        </w:numPr>
      </w:pPr>
      <w:r>
        <w:t>Suppose que les variables aient une relation entre elles</w:t>
      </w:r>
    </w:p>
    <w:p w14:paraId="7F28F01C" w14:textId="7E87E13F" w:rsidR="00837297" w:rsidRDefault="00837297" w:rsidP="00837297">
      <w:pPr>
        <w:pStyle w:val="Paragraphedeliste"/>
        <w:numPr>
          <w:ilvl w:val="1"/>
          <w:numId w:val="5"/>
        </w:numPr>
      </w:pPr>
      <w:r>
        <w:t>Le dataset n’est pas un regroupement totalement aléatoire de données qui auraient été collectées on ne sait comment</w:t>
      </w:r>
    </w:p>
    <w:p w14:paraId="6D0984DE" w14:textId="7B69CF44" w:rsidR="003E4E71" w:rsidRDefault="003E4E71" w:rsidP="003E4E71">
      <w:pPr>
        <w:pStyle w:val="Titre3"/>
      </w:pPr>
      <w:bookmarkStart w:id="16" w:name="_Toc193639961"/>
      <w:r>
        <w:t>Bruit</w:t>
      </w:r>
      <w:bookmarkEnd w:id="16"/>
    </w:p>
    <w:p w14:paraId="38992DDF" w14:textId="6CFCA41D" w:rsidR="003E4E71" w:rsidRDefault="003E4E71" w:rsidP="003E4E71">
      <w:pPr>
        <w:pStyle w:val="Paragraphedeliste"/>
        <w:numPr>
          <w:ilvl w:val="0"/>
          <w:numId w:val="5"/>
        </w:numPr>
      </w:pPr>
      <w:r>
        <w:t>Bruit</w:t>
      </w:r>
    </w:p>
    <w:p w14:paraId="75F14C19" w14:textId="7F726325" w:rsidR="003E4E71" w:rsidRDefault="003E4E71" w:rsidP="003E4E71">
      <w:pPr>
        <w:pStyle w:val="Paragraphedeliste"/>
        <w:numPr>
          <w:ilvl w:val="1"/>
          <w:numId w:val="5"/>
        </w:numPr>
      </w:pPr>
      <w:r>
        <w:t>Représente l’information qui n’est pas capturée par le modèle</w:t>
      </w:r>
    </w:p>
    <w:p w14:paraId="1308DEA7" w14:textId="19ECB19E" w:rsidR="003E4E71" w:rsidRDefault="003E4E71" w:rsidP="003E4E71">
      <w:pPr>
        <w:pStyle w:val="Paragraphedeliste"/>
        <w:numPr>
          <w:ilvl w:val="1"/>
          <w:numId w:val="5"/>
        </w:numPr>
      </w:pPr>
      <w:r>
        <w:t xml:space="preserve">Poids = </w:t>
      </w:r>
      <w:proofErr w:type="gramStart"/>
      <w:r>
        <w:t>fct(</w:t>
      </w:r>
      <w:proofErr w:type="spellStart"/>
      <w:proofErr w:type="gramEnd"/>
      <w:r>
        <w:t>age</w:t>
      </w:r>
      <w:proofErr w:type="spellEnd"/>
      <w:r>
        <w:t>, taille) + bruit</w:t>
      </w:r>
    </w:p>
    <w:p w14:paraId="07B8CA13" w14:textId="16013312" w:rsidR="003E4E71" w:rsidRDefault="003E4E71" w:rsidP="003E4E71">
      <w:pPr>
        <w:pStyle w:val="Titre3"/>
      </w:pPr>
      <w:bookmarkStart w:id="17" w:name="_Toc193639962"/>
      <w:r>
        <w:t>Nature itérative</w:t>
      </w:r>
      <w:bookmarkEnd w:id="17"/>
    </w:p>
    <w:p w14:paraId="65EAF5F5" w14:textId="6C710308" w:rsidR="003E4E71" w:rsidRDefault="003E4E71" w:rsidP="003E4E71">
      <w:r w:rsidRPr="003E4E71">
        <w:rPr>
          <w:noProof/>
        </w:rPr>
        <w:drawing>
          <wp:inline distT="0" distB="0" distL="0" distR="0" wp14:anchorId="468E392D" wp14:editId="44E4E771">
            <wp:extent cx="5760720" cy="2310130"/>
            <wp:effectExtent l="0" t="0" r="0" b="0"/>
            <wp:docPr id="2127526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2614" name=""/>
                    <pic:cNvPicPr/>
                  </pic:nvPicPr>
                  <pic:blipFill>
                    <a:blip r:embed="rId13"/>
                    <a:stretch>
                      <a:fillRect/>
                    </a:stretch>
                  </pic:blipFill>
                  <pic:spPr>
                    <a:xfrm>
                      <a:off x="0" y="0"/>
                      <a:ext cx="5760720" cy="2310130"/>
                    </a:xfrm>
                    <a:prstGeom prst="rect">
                      <a:avLst/>
                    </a:prstGeom>
                  </pic:spPr>
                </pic:pic>
              </a:graphicData>
            </a:graphic>
          </wp:inline>
        </w:drawing>
      </w:r>
    </w:p>
    <w:p w14:paraId="3287FF4A" w14:textId="38B548C5" w:rsidR="006D39F8" w:rsidRDefault="006D39F8" w:rsidP="006D39F8">
      <w:pPr>
        <w:pStyle w:val="Titre4"/>
      </w:pPr>
      <w:r>
        <w:t>Préparation des données</w:t>
      </w:r>
    </w:p>
    <w:p w14:paraId="58F8A85D" w14:textId="6D0B756B" w:rsidR="006D39F8" w:rsidRDefault="006D39F8" w:rsidP="006D39F8">
      <w:pPr>
        <w:pStyle w:val="Paragraphedeliste"/>
        <w:numPr>
          <w:ilvl w:val="0"/>
          <w:numId w:val="5"/>
        </w:numPr>
      </w:pPr>
      <w:r>
        <w:t xml:space="preserve">Data </w:t>
      </w:r>
      <w:proofErr w:type="spellStart"/>
      <w:r>
        <w:t>Cleaning</w:t>
      </w:r>
      <w:proofErr w:type="spellEnd"/>
    </w:p>
    <w:p w14:paraId="4DB8FD3C" w14:textId="5B1E90F5" w:rsidR="003E4E71" w:rsidRDefault="006D39F8" w:rsidP="006D39F8">
      <w:pPr>
        <w:pStyle w:val="Paragraphedeliste"/>
        <w:numPr>
          <w:ilvl w:val="1"/>
          <w:numId w:val="5"/>
        </w:numPr>
      </w:pPr>
      <w:r>
        <w:t>Identifier et corriger toutes les anomalies présentes dans le data set</w:t>
      </w:r>
    </w:p>
    <w:p w14:paraId="64E8B89A" w14:textId="0DB6B403" w:rsidR="006D39F8" w:rsidRDefault="006D39F8" w:rsidP="006D39F8">
      <w:pPr>
        <w:pStyle w:val="Paragraphedeliste"/>
        <w:numPr>
          <w:ilvl w:val="2"/>
          <w:numId w:val="5"/>
        </w:numPr>
      </w:pPr>
      <w:r>
        <w:t>Données manquantes</w:t>
      </w:r>
    </w:p>
    <w:p w14:paraId="00480F5E" w14:textId="481C8953" w:rsidR="006D39F8" w:rsidRDefault="006D39F8" w:rsidP="006D39F8">
      <w:pPr>
        <w:pStyle w:val="Paragraphedeliste"/>
        <w:numPr>
          <w:ilvl w:val="2"/>
          <w:numId w:val="5"/>
        </w:numPr>
      </w:pPr>
      <w:r>
        <w:t>Données aberrantes</w:t>
      </w:r>
    </w:p>
    <w:p w14:paraId="4D0C78F3" w14:textId="0FE63687" w:rsidR="006D39F8" w:rsidRDefault="006D39F8" w:rsidP="006D39F8">
      <w:pPr>
        <w:pStyle w:val="Paragraphedeliste"/>
        <w:numPr>
          <w:ilvl w:val="1"/>
          <w:numId w:val="5"/>
        </w:numPr>
      </w:pPr>
      <w:r>
        <w:t>Normalisation de données</w:t>
      </w:r>
    </w:p>
    <w:p w14:paraId="14576402" w14:textId="3EF7250A" w:rsidR="006D39F8" w:rsidRDefault="006D39F8" w:rsidP="006D39F8">
      <w:pPr>
        <w:pStyle w:val="Paragraphedeliste"/>
        <w:numPr>
          <w:ilvl w:val="2"/>
          <w:numId w:val="5"/>
        </w:numPr>
      </w:pPr>
      <w:r>
        <w:t>Harmonisation des données en les ramenant à une échelle commune</w:t>
      </w:r>
    </w:p>
    <w:p w14:paraId="1166FB74" w14:textId="113927F4" w:rsidR="006D39F8" w:rsidRDefault="006D39F8" w:rsidP="006D39F8">
      <w:pPr>
        <w:pStyle w:val="Paragraphedeliste"/>
        <w:numPr>
          <w:ilvl w:val="1"/>
          <w:numId w:val="5"/>
        </w:numPr>
      </w:pPr>
      <w:r>
        <w:t>Numérisation</w:t>
      </w:r>
    </w:p>
    <w:p w14:paraId="1BAE4F9A" w14:textId="5CE51305" w:rsidR="006D39F8" w:rsidRDefault="006D39F8" w:rsidP="006D39F8">
      <w:pPr>
        <w:pStyle w:val="Paragraphedeliste"/>
        <w:numPr>
          <w:ilvl w:val="2"/>
          <w:numId w:val="5"/>
        </w:numPr>
      </w:pPr>
      <w:r>
        <w:t>Conversion de texte, image, catégorie en chiffre</w:t>
      </w:r>
    </w:p>
    <w:p w14:paraId="32729EE4" w14:textId="7E7539C4" w:rsidR="006D39F8" w:rsidRDefault="006D39F8" w:rsidP="006D39F8">
      <w:pPr>
        <w:pStyle w:val="Titre4"/>
      </w:pPr>
      <w:r>
        <w:t>Validation croisée</w:t>
      </w:r>
    </w:p>
    <w:p w14:paraId="7924893C" w14:textId="38A818B1" w:rsidR="006D39F8" w:rsidRDefault="006D39F8" w:rsidP="006D39F8">
      <w:pPr>
        <w:pStyle w:val="Paragraphedeliste"/>
        <w:numPr>
          <w:ilvl w:val="0"/>
          <w:numId w:val="5"/>
        </w:numPr>
      </w:pPr>
      <w:r>
        <w:t>Être capable de faire des prédictions sur des données pas encore rencontrées</w:t>
      </w:r>
    </w:p>
    <w:p w14:paraId="4C6484FE" w14:textId="7D9BDE9E" w:rsidR="006D39F8" w:rsidRDefault="006D39F8" w:rsidP="006D39F8">
      <w:pPr>
        <w:pStyle w:val="Paragraphedeliste"/>
        <w:numPr>
          <w:ilvl w:val="1"/>
          <w:numId w:val="5"/>
        </w:numPr>
      </w:pPr>
      <w:r>
        <w:t>Séparation des données en Train (80%) et Test (20%)</w:t>
      </w:r>
    </w:p>
    <w:p w14:paraId="2F2E93C1" w14:textId="601E59B3" w:rsidR="006D39F8" w:rsidRDefault="006D39F8" w:rsidP="006D39F8">
      <w:pPr>
        <w:pStyle w:val="Paragraphedeliste"/>
        <w:numPr>
          <w:ilvl w:val="1"/>
          <w:numId w:val="5"/>
        </w:numPr>
      </w:pPr>
      <w:r>
        <w:t>Existe même données conservées uniquement pour la validation après l’entrainement et l’optimisation</w:t>
      </w:r>
    </w:p>
    <w:p w14:paraId="07F750E5" w14:textId="43C1A1BF" w:rsidR="006D39F8" w:rsidRDefault="006D39F8" w:rsidP="006D39F8">
      <w:pPr>
        <w:pStyle w:val="Paragraphedeliste"/>
        <w:numPr>
          <w:ilvl w:val="2"/>
          <w:numId w:val="5"/>
        </w:numPr>
      </w:pPr>
      <w:r>
        <w:t>Evite d’optimiser le modèle sur le data set</w:t>
      </w:r>
    </w:p>
    <w:p w14:paraId="33A97A92" w14:textId="1F543AA7" w:rsidR="006D39F8" w:rsidRPr="006D39F8" w:rsidRDefault="006D39F8" w:rsidP="006D39F8">
      <w:pPr>
        <w:pStyle w:val="Paragraphedeliste"/>
        <w:numPr>
          <w:ilvl w:val="2"/>
          <w:numId w:val="5"/>
        </w:numPr>
        <w:rPr>
          <w:i/>
          <w:iCs/>
        </w:rPr>
      </w:pPr>
      <w:r w:rsidRPr="006D39F8">
        <w:rPr>
          <w:i/>
          <w:iCs/>
        </w:rPr>
        <w:t xml:space="preserve">Au fil des expériences, on risque d'optimiser manuellement le modèle vis-à-vis du dataset de test. Donc pour éviter cela, on va scinder le dataset en non pas 2 mais 3 parties pour être bien sûr qu’une partie des données ne soit jamais visible par le modèle. On a donc au préalable à la validation croisée réservé une partie dite de </w:t>
      </w:r>
      <w:r w:rsidRPr="006D39F8">
        <w:rPr>
          <w:b/>
          <w:bCs/>
          <w:i/>
          <w:iCs/>
        </w:rPr>
        <w:t>validation</w:t>
      </w:r>
      <w:r w:rsidRPr="006D39F8">
        <w:rPr>
          <w:i/>
          <w:iCs/>
        </w:rPr>
        <w:t xml:space="preserve"> sur laquelle on ne regardera les performances du modèle qu'une fois celui-ci totalement entraîné et optimisé. Cependant, </w:t>
      </w:r>
      <w:r w:rsidRPr="006D39F8">
        <w:rPr>
          <w:i/>
          <w:iCs/>
        </w:rPr>
        <w:lastRenderedPageBreak/>
        <w:t>dans certains domaines d'application, comme par exemple la prédiction des stocks, on veut être absolument sûr que cette séparation soit absolue, et donc on n’a qu'un shot pour utiliser le dataset de validation. Une fois cette cartouche utilisée, on ne veut plus toucher au modèle de peur de le corrompre. Mais c'est toutefois un cas extrême de séparation de l'évaluation et de l'entraînement d'un modèle.</w:t>
      </w:r>
    </w:p>
    <w:p w14:paraId="66D002F0" w14:textId="62D39836" w:rsidR="006D39F8" w:rsidRDefault="006D39F8" w:rsidP="006D39F8">
      <w:pPr>
        <w:pStyle w:val="Paragraphedeliste"/>
        <w:numPr>
          <w:ilvl w:val="0"/>
          <w:numId w:val="5"/>
        </w:numPr>
      </w:pPr>
      <w:r>
        <w:t>Répéter ce découpage plusieurs fois et de façon aléatoire pour s’assurer que le modèle performe dans tous les cas de répartition / test</w:t>
      </w:r>
    </w:p>
    <w:p w14:paraId="49386CDE" w14:textId="6566106D" w:rsidR="006D39F8" w:rsidRDefault="006D39F8" w:rsidP="006D39F8">
      <w:pPr>
        <w:pStyle w:val="Paragraphedeliste"/>
        <w:numPr>
          <w:ilvl w:val="1"/>
          <w:numId w:val="5"/>
        </w:numPr>
      </w:pPr>
      <w:r>
        <w:t>Validation croisée</w:t>
      </w:r>
    </w:p>
    <w:p w14:paraId="0C4357AB" w14:textId="6353B545" w:rsidR="006D39F8" w:rsidRDefault="006D39F8" w:rsidP="006D39F8">
      <w:pPr>
        <w:pStyle w:val="Titre4"/>
      </w:pPr>
      <w:r>
        <w:t>Optimisation</w:t>
      </w:r>
    </w:p>
    <w:p w14:paraId="5CDAC7BC" w14:textId="5F4721E8" w:rsidR="006D39F8" w:rsidRDefault="006D39F8" w:rsidP="006D39F8">
      <w:pPr>
        <w:pStyle w:val="Paragraphedeliste"/>
        <w:numPr>
          <w:ilvl w:val="0"/>
          <w:numId w:val="5"/>
        </w:numPr>
      </w:pPr>
      <w:r>
        <w:t>Améliorer la performance du modèle en modifiant ses paramètres et en observant son score sur chaque version train / test du dataset</w:t>
      </w:r>
    </w:p>
    <w:p w14:paraId="6112D904" w14:textId="5ACF56F0" w:rsidR="006D39F8" w:rsidRDefault="006D39F8" w:rsidP="006D39F8">
      <w:pPr>
        <w:pStyle w:val="Paragraphedeliste"/>
        <w:numPr>
          <w:ilvl w:val="0"/>
          <w:numId w:val="5"/>
        </w:numPr>
      </w:pPr>
      <w:r>
        <w:t>Chaque type de modèle a sa propre famille de paramètres qui dépend des librairies utilisées</w:t>
      </w:r>
    </w:p>
    <w:p w14:paraId="195B9C58" w14:textId="0A18DD2F" w:rsidR="00166225" w:rsidRDefault="00166225" w:rsidP="00166225">
      <w:pPr>
        <w:pStyle w:val="Titre2"/>
      </w:pPr>
      <w:bookmarkStart w:id="18" w:name="_Toc193639963"/>
      <w:r>
        <w:t>Modèles et algorithmes</w:t>
      </w:r>
      <w:bookmarkEnd w:id="18"/>
    </w:p>
    <w:p w14:paraId="399487AC" w14:textId="02FBB104" w:rsidR="00085024" w:rsidRDefault="00085024" w:rsidP="00085024">
      <w:pPr>
        <w:pStyle w:val="Titre3"/>
      </w:pPr>
      <w:bookmarkStart w:id="19" w:name="_Toc193639964"/>
      <w:r>
        <w:t>Définition modèle</w:t>
      </w:r>
      <w:bookmarkEnd w:id="19"/>
    </w:p>
    <w:p w14:paraId="1D8194B4" w14:textId="6750B1F9" w:rsidR="00085024" w:rsidRDefault="00085024" w:rsidP="00085024">
      <w:pPr>
        <w:pStyle w:val="Paragraphedeliste"/>
        <w:numPr>
          <w:ilvl w:val="0"/>
          <w:numId w:val="5"/>
        </w:numPr>
      </w:pPr>
      <w:r>
        <w:t>Type du modèle</w:t>
      </w:r>
    </w:p>
    <w:p w14:paraId="02BDF739" w14:textId="1290831C" w:rsidR="00085024" w:rsidRDefault="00085024" w:rsidP="00085024">
      <w:pPr>
        <w:pStyle w:val="Paragraphedeliste"/>
        <w:numPr>
          <w:ilvl w:val="1"/>
          <w:numId w:val="5"/>
        </w:numPr>
      </w:pPr>
      <w:r>
        <w:t>Méthode issue d’un raisonnement mathématique et traduite en code</w:t>
      </w:r>
    </w:p>
    <w:p w14:paraId="34217065" w14:textId="0180F7A0" w:rsidR="00085024" w:rsidRDefault="00085024" w:rsidP="00085024">
      <w:pPr>
        <w:pStyle w:val="Paragraphedeliste"/>
        <w:numPr>
          <w:ilvl w:val="2"/>
          <w:numId w:val="5"/>
        </w:numPr>
      </w:pPr>
      <w:proofErr w:type="spellStart"/>
      <w:r>
        <w:t>XGBoost</w:t>
      </w:r>
      <w:proofErr w:type="spellEnd"/>
      <w:r>
        <w:t>, NN, LR</w:t>
      </w:r>
    </w:p>
    <w:p w14:paraId="5A6E45C4" w14:textId="625C329B" w:rsidR="00085024" w:rsidRDefault="00085024" w:rsidP="00085024">
      <w:pPr>
        <w:pStyle w:val="Paragraphedeliste"/>
        <w:numPr>
          <w:ilvl w:val="0"/>
          <w:numId w:val="5"/>
        </w:numPr>
      </w:pPr>
      <w:r>
        <w:t>Instanciation après entraînement du modèle sur les données</w:t>
      </w:r>
    </w:p>
    <w:p w14:paraId="6F2D5E8A" w14:textId="18A502A7" w:rsidR="00085024" w:rsidRDefault="00085024" w:rsidP="00085024">
      <w:r>
        <w:t>Concrètement :</w:t>
      </w:r>
    </w:p>
    <w:p w14:paraId="3A602D24" w14:textId="01665D5C" w:rsidR="00085024" w:rsidRDefault="00085024" w:rsidP="00085024">
      <w:pPr>
        <w:pStyle w:val="Paragraphedeliste"/>
        <w:numPr>
          <w:ilvl w:val="0"/>
          <w:numId w:val="5"/>
        </w:numPr>
      </w:pPr>
      <w:r>
        <w:t>Type du modèle</w:t>
      </w:r>
    </w:p>
    <w:p w14:paraId="72982F4A" w14:textId="5A895DCB" w:rsidR="00085024" w:rsidRDefault="00085024" w:rsidP="00085024">
      <w:pPr>
        <w:pStyle w:val="Paragraphedeliste"/>
        <w:numPr>
          <w:ilvl w:val="1"/>
          <w:numId w:val="5"/>
        </w:numPr>
      </w:pPr>
      <w:r>
        <w:t>En Python, importé via une librairie</w:t>
      </w:r>
    </w:p>
    <w:p w14:paraId="49E58352" w14:textId="47920237" w:rsidR="00085024" w:rsidRDefault="00085024" w:rsidP="00085024">
      <w:pPr>
        <w:pStyle w:val="Paragraphedeliste"/>
        <w:numPr>
          <w:ilvl w:val="2"/>
          <w:numId w:val="5"/>
        </w:numPr>
      </w:pPr>
      <w:r>
        <w:t>Exemple modèle de régression linéaire</w:t>
      </w:r>
    </w:p>
    <w:p w14:paraId="0C7A4CB1" w14:textId="34EE1B76" w:rsidR="00085024" w:rsidRDefault="00085024" w:rsidP="00085024">
      <w:pPr>
        <w:pStyle w:val="Paragraphedeliste"/>
        <w:numPr>
          <w:ilvl w:val="2"/>
          <w:numId w:val="5"/>
        </w:numPr>
      </w:pPr>
      <w:r w:rsidRPr="00085024">
        <w:rPr>
          <w:noProof/>
        </w:rPr>
        <w:drawing>
          <wp:inline distT="0" distB="0" distL="0" distR="0" wp14:anchorId="2DA04859" wp14:editId="790446EF">
            <wp:extent cx="4944165" cy="504895"/>
            <wp:effectExtent l="0" t="0" r="8890" b="9525"/>
            <wp:docPr id="1027204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04903" name=""/>
                    <pic:cNvPicPr/>
                  </pic:nvPicPr>
                  <pic:blipFill>
                    <a:blip r:embed="rId14"/>
                    <a:stretch>
                      <a:fillRect/>
                    </a:stretch>
                  </pic:blipFill>
                  <pic:spPr>
                    <a:xfrm>
                      <a:off x="0" y="0"/>
                      <a:ext cx="4944165" cy="504895"/>
                    </a:xfrm>
                    <a:prstGeom prst="rect">
                      <a:avLst/>
                    </a:prstGeom>
                  </pic:spPr>
                </pic:pic>
              </a:graphicData>
            </a:graphic>
          </wp:inline>
        </w:drawing>
      </w:r>
    </w:p>
    <w:p w14:paraId="20E72092" w14:textId="181F4430" w:rsidR="00085024" w:rsidRDefault="00085024" w:rsidP="00085024">
      <w:pPr>
        <w:pStyle w:val="Paragraphedeliste"/>
        <w:numPr>
          <w:ilvl w:val="0"/>
          <w:numId w:val="5"/>
        </w:numPr>
      </w:pPr>
      <w:r>
        <w:t>Instanciation du modèle après entraînement</w:t>
      </w:r>
    </w:p>
    <w:p w14:paraId="25E8675B" w14:textId="10DA448B" w:rsidR="00085024" w:rsidRDefault="00085024" w:rsidP="00085024">
      <w:pPr>
        <w:pStyle w:val="Paragraphedeliste"/>
        <w:numPr>
          <w:ilvl w:val="1"/>
          <w:numId w:val="5"/>
        </w:numPr>
      </w:pPr>
      <w:r>
        <w:t xml:space="preserve">En Python, utiliser la méthode </w:t>
      </w:r>
      <w:proofErr w:type="gramStart"/>
      <w:r>
        <w:t>fit(</w:t>
      </w:r>
      <w:proofErr w:type="gramEnd"/>
      <w:r>
        <w:t>)</w:t>
      </w:r>
    </w:p>
    <w:p w14:paraId="0A542446" w14:textId="7304A2B2" w:rsidR="00085024" w:rsidRPr="00085024" w:rsidRDefault="00AA7FED" w:rsidP="00085024">
      <w:pPr>
        <w:pStyle w:val="Paragraphedeliste"/>
        <w:numPr>
          <w:ilvl w:val="2"/>
          <w:numId w:val="5"/>
        </w:numPr>
      </w:pPr>
      <w:r w:rsidRPr="00AA7FED">
        <w:rPr>
          <w:noProof/>
        </w:rPr>
        <w:drawing>
          <wp:inline distT="0" distB="0" distL="0" distR="0" wp14:anchorId="13E270B1" wp14:editId="7109EAAC">
            <wp:extent cx="4991797" cy="2229161"/>
            <wp:effectExtent l="0" t="0" r="0" b="0"/>
            <wp:docPr id="9098530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53010" name=""/>
                    <pic:cNvPicPr/>
                  </pic:nvPicPr>
                  <pic:blipFill>
                    <a:blip r:embed="rId15"/>
                    <a:stretch>
                      <a:fillRect/>
                    </a:stretch>
                  </pic:blipFill>
                  <pic:spPr>
                    <a:xfrm>
                      <a:off x="0" y="0"/>
                      <a:ext cx="4991797" cy="2229161"/>
                    </a:xfrm>
                    <a:prstGeom prst="rect">
                      <a:avLst/>
                    </a:prstGeom>
                  </pic:spPr>
                </pic:pic>
              </a:graphicData>
            </a:graphic>
          </wp:inline>
        </w:drawing>
      </w:r>
    </w:p>
    <w:p w14:paraId="7244B64C" w14:textId="2E84CCCE" w:rsidR="00166225" w:rsidRDefault="009A74C4" w:rsidP="009A74C4">
      <w:pPr>
        <w:pStyle w:val="Titre3"/>
      </w:pPr>
      <w:bookmarkStart w:id="20" w:name="_Toc193639965"/>
      <w:r>
        <w:lastRenderedPageBreak/>
        <w:t>Choix</w:t>
      </w:r>
      <w:bookmarkEnd w:id="20"/>
    </w:p>
    <w:p w14:paraId="3B72F545" w14:textId="47D2B7DC" w:rsidR="009A74C4" w:rsidRDefault="009A74C4" w:rsidP="009A74C4">
      <w:pPr>
        <w:pStyle w:val="Paragraphedeliste"/>
        <w:numPr>
          <w:ilvl w:val="0"/>
          <w:numId w:val="5"/>
        </w:numPr>
      </w:pPr>
      <w:r>
        <w:t>En fonction de</w:t>
      </w:r>
    </w:p>
    <w:p w14:paraId="43F4C272" w14:textId="05D13A74" w:rsidR="009A74C4" w:rsidRDefault="009A74C4" w:rsidP="009A74C4">
      <w:pPr>
        <w:pStyle w:val="Paragraphedeliste"/>
        <w:numPr>
          <w:ilvl w:val="1"/>
          <w:numId w:val="5"/>
        </w:numPr>
      </w:pPr>
      <w:r>
        <w:t>La tâche à effectuer</w:t>
      </w:r>
    </w:p>
    <w:p w14:paraId="3DCC8D1A" w14:textId="32BF8E52" w:rsidR="009A74C4" w:rsidRDefault="009A74C4" w:rsidP="009A74C4">
      <w:pPr>
        <w:pStyle w:val="Paragraphedeliste"/>
        <w:numPr>
          <w:ilvl w:val="2"/>
          <w:numId w:val="5"/>
        </w:numPr>
      </w:pPr>
      <w:r>
        <w:t>Régression</w:t>
      </w:r>
    </w:p>
    <w:p w14:paraId="6239E3BD" w14:textId="7997688F" w:rsidR="009A74C4" w:rsidRDefault="009A74C4" w:rsidP="009A74C4">
      <w:pPr>
        <w:pStyle w:val="Paragraphedeliste"/>
        <w:numPr>
          <w:ilvl w:val="2"/>
          <w:numId w:val="5"/>
        </w:numPr>
      </w:pPr>
      <w:r>
        <w:t>Classification</w:t>
      </w:r>
    </w:p>
    <w:p w14:paraId="6A6349FB" w14:textId="5FDA4E13" w:rsidR="009A74C4" w:rsidRDefault="009A74C4" w:rsidP="009A74C4">
      <w:pPr>
        <w:pStyle w:val="Paragraphedeliste"/>
        <w:numPr>
          <w:ilvl w:val="2"/>
          <w:numId w:val="5"/>
        </w:numPr>
      </w:pPr>
      <w:r>
        <w:t>Clustering</w:t>
      </w:r>
    </w:p>
    <w:p w14:paraId="65404771" w14:textId="20471251" w:rsidR="009A74C4" w:rsidRDefault="009A74C4" w:rsidP="009A74C4">
      <w:pPr>
        <w:pStyle w:val="Paragraphedeliste"/>
        <w:numPr>
          <w:ilvl w:val="1"/>
          <w:numId w:val="5"/>
        </w:numPr>
      </w:pPr>
      <w:r>
        <w:t>Nature des données</w:t>
      </w:r>
    </w:p>
    <w:p w14:paraId="62386244" w14:textId="4A12BC8B" w:rsidR="009A74C4" w:rsidRDefault="009A74C4" w:rsidP="009A74C4">
      <w:pPr>
        <w:pStyle w:val="Paragraphedeliste"/>
        <w:numPr>
          <w:ilvl w:val="2"/>
          <w:numId w:val="5"/>
        </w:numPr>
      </w:pPr>
      <w:r>
        <w:t>Chiffres</w:t>
      </w:r>
    </w:p>
    <w:p w14:paraId="35FF3A2F" w14:textId="453FA4C5" w:rsidR="009A74C4" w:rsidRDefault="009A74C4" w:rsidP="009A74C4">
      <w:pPr>
        <w:pStyle w:val="Paragraphedeliste"/>
        <w:numPr>
          <w:ilvl w:val="2"/>
          <w:numId w:val="5"/>
        </w:numPr>
      </w:pPr>
      <w:r>
        <w:t>Catégories</w:t>
      </w:r>
    </w:p>
    <w:p w14:paraId="7C7B395F" w14:textId="0F8F880A" w:rsidR="009A74C4" w:rsidRDefault="009A74C4" w:rsidP="009A74C4">
      <w:pPr>
        <w:pStyle w:val="Paragraphedeliste"/>
        <w:numPr>
          <w:ilvl w:val="2"/>
          <w:numId w:val="5"/>
        </w:numPr>
      </w:pPr>
      <w:r>
        <w:t>Texte</w:t>
      </w:r>
    </w:p>
    <w:p w14:paraId="33D987D8" w14:textId="07E49295" w:rsidR="009A74C4" w:rsidRDefault="009A74C4" w:rsidP="009A74C4">
      <w:pPr>
        <w:pStyle w:val="Paragraphedeliste"/>
        <w:numPr>
          <w:ilvl w:val="2"/>
          <w:numId w:val="5"/>
        </w:numPr>
      </w:pPr>
      <w:r>
        <w:t>Images</w:t>
      </w:r>
    </w:p>
    <w:p w14:paraId="09EEBB92" w14:textId="5E4C1DA3" w:rsidR="009A74C4" w:rsidRDefault="009A74C4" w:rsidP="009A74C4">
      <w:pPr>
        <w:pStyle w:val="Paragraphedeliste"/>
        <w:numPr>
          <w:ilvl w:val="2"/>
          <w:numId w:val="5"/>
        </w:numPr>
      </w:pPr>
      <w:r>
        <w:t>Sons</w:t>
      </w:r>
    </w:p>
    <w:p w14:paraId="5F972C03" w14:textId="65939492" w:rsidR="009A74C4" w:rsidRDefault="009A74C4" w:rsidP="009A74C4">
      <w:pPr>
        <w:pStyle w:val="Paragraphedeliste"/>
        <w:numPr>
          <w:ilvl w:val="2"/>
          <w:numId w:val="5"/>
        </w:numPr>
      </w:pPr>
      <w:r>
        <w:t>Séries temporelles</w:t>
      </w:r>
    </w:p>
    <w:p w14:paraId="420F3271" w14:textId="42FBC84E" w:rsidR="009A74C4" w:rsidRDefault="009A74C4" w:rsidP="009A74C4">
      <w:pPr>
        <w:pStyle w:val="Paragraphedeliste"/>
        <w:numPr>
          <w:ilvl w:val="1"/>
          <w:numId w:val="5"/>
        </w:numPr>
      </w:pPr>
      <w:r>
        <w:t>Volume des données</w:t>
      </w:r>
    </w:p>
    <w:p w14:paraId="4819EDCE" w14:textId="12183095" w:rsidR="009A74C4" w:rsidRDefault="009A74C4" w:rsidP="009A74C4">
      <w:pPr>
        <w:pStyle w:val="Paragraphedeliste"/>
        <w:numPr>
          <w:ilvl w:val="1"/>
          <w:numId w:val="5"/>
        </w:numPr>
      </w:pPr>
      <w:r>
        <w:t>Caractéristiques statistiques des données</w:t>
      </w:r>
    </w:p>
    <w:p w14:paraId="09E24C28" w14:textId="696963D3" w:rsidR="009A74C4" w:rsidRDefault="009A74C4" w:rsidP="009A74C4">
      <w:pPr>
        <w:pStyle w:val="Paragraphedeliste"/>
        <w:numPr>
          <w:ilvl w:val="2"/>
          <w:numId w:val="5"/>
        </w:numPr>
      </w:pPr>
      <w:r>
        <w:t>Linéarité</w:t>
      </w:r>
    </w:p>
    <w:p w14:paraId="0417F900" w14:textId="0AB0AF67" w:rsidR="009A74C4" w:rsidRDefault="009A74C4" w:rsidP="009A74C4">
      <w:pPr>
        <w:pStyle w:val="Paragraphedeliste"/>
        <w:numPr>
          <w:ilvl w:val="2"/>
          <w:numId w:val="5"/>
        </w:numPr>
      </w:pPr>
      <w:r>
        <w:t>Stationnarité</w:t>
      </w:r>
    </w:p>
    <w:p w14:paraId="097C7710" w14:textId="6545CD27" w:rsidR="009A74C4" w:rsidRDefault="009A74C4" w:rsidP="009A74C4">
      <w:pPr>
        <w:pStyle w:val="Paragraphedeliste"/>
        <w:numPr>
          <w:ilvl w:val="2"/>
          <w:numId w:val="5"/>
        </w:numPr>
      </w:pPr>
      <w:r>
        <w:t>Amplitude</w:t>
      </w:r>
    </w:p>
    <w:p w14:paraId="3BC01FF8" w14:textId="7D6EB72B" w:rsidR="009A74C4" w:rsidRDefault="009A74C4" w:rsidP="009A74C4">
      <w:pPr>
        <w:pStyle w:val="Paragraphedeliste"/>
        <w:numPr>
          <w:ilvl w:val="2"/>
          <w:numId w:val="5"/>
        </w:numPr>
      </w:pPr>
      <w:r>
        <w:t>Complétude</w:t>
      </w:r>
    </w:p>
    <w:p w14:paraId="17D717B6" w14:textId="129BC1B4" w:rsidR="009A74C4" w:rsidRDefault="009A74C4" w:rsidP="009A74C4">
      <w:pPr>
        <w:pStyle w:val="Paragraphedeliste"/>
        <w:numPr>
          <w:ilvl w:val="2"/>
          <w:numId w:val="5"/>
        </w:numPr>
      </w:pPr>
      <w:r>
        <w:t>Cohérence</w:t>
      </w:r>
    </w:p>
    <w:p w14:paraId="4139FC68" w14:textId="55B1611D" w:rsidR="006B6CBF" w:rsidRDefault="006B6CBF" w:rsidP="006B6CBF">
      <w:r w:rsidRPr="006B6CBF">
        <w:rPr>
          <w:noProof/>
        </w:rPr>
        <w:drawing>
          <wp:inline distT="0" distB="0" distL="0" distR="0" wp14:anchorId="5E8147DC" wp14:editId="3BB4DA3F">
            <wp:extent cx="5760720" cy="3228975"/>
            <wp:effectExtent l="0" t="0" r="0" b="9525"/>
            <wp:docPr id="10204005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00538" name=""/>
                    <pic:cNvPicPr/>
                  </pic:nvPicPr>
                  <pic:blipFill>
                    <a:blip r:embed="rId16"/>
                    <a:stretch>
                      <a:fillRect/>
                    </a:stretch>
                  </pic:blipFill>
                  <pic:spPr>
                    <a:xfrm>
                      <a:off x="0" y="0"/>
                      <a:ext cx="5760720" cy="3228975"/>
                    </a:xfrm>
                    <a:prstGeom prst="rect">
                      <a:avLst/>
                    </a:prstGeom>
                  </pic:spPr>
                </pic:pic>
              </a:graphicData>
            </a:graphic>
          </wp:inline>
        </w:drawing>
      </w:r>
      <w:sdt>
        <w:sdtPr>
          <w:id w:val="-213356520"/>
          <w:citation/>
        </w:sdtPr>
        <w:sdtContent>
          <w:r>
            <w:fldChar w:fldCharType="begin"/>
          </w:r>
          <w:r>
            <w:instrText xml:space="preserve"> CITATION Cho25 \l 1036 </w:instrText>
          </w:r>
          <w:r>
            <w:fldChar w:fldCharType="separate"/>
          </w:r>
          <w:r w:rsidR="001E5201">
            <w:rPr>
              <w:noProof/>
            </w:rPr>
            <w:t xml:space="preserve"> (7)</w:t>
          </w:r>
          <w:r>
            <w:fldChar w:fldCharType="end"/>
          </w:r>
        </w:sdtContent>
      </w:sdt>
    </w:p>
    <w:p w14:paraId="4C3053ED" w14:textId="0BD3E877" w:rsidR="006B6CBF" w:rsidRDefault="006B6CBF" w:rsidP="006B6CBF">
      <w:pPr>
        <w:pStyle w:val="Paragraphedeliste"/>
        <w:numPr>
          <w:ilvl w:val="0"/>
          <w:numId w:val="5"/>
        </w:numPr>
      </w:pPr>
      <w:r>
        <w:t>Aujourd’hui on distingue 3 classes principales</w:t>
      </w:r>
    </w:p>
    <w:p w14:paraId="50664971" w14:textId="19420342" w:rsidR="006B6CBF" w:rsidRDefault="006B6CBF" w:rsidP="006B6CBF">
      <w:pPr>
        <w:pStyle w:val="Paragraphedeliste"/>
        <w:numPr>
          <w:ilvl w:val="1"/>
          <w:numId w:val="5"/>
        </w:numPr>
      </w:pPr>
      <w:r>
        <w:t>Les modèles de régression</w:t>
      </w:r>
    </w:p>
    <w:p w14:paraId="37C617FA" w14:textId="308CE1D3" w:rsidR="006B6CBF" w:rsidRDefault="006B6CBF" w:rsidP="006B6CBF">
      <w:pPr>
        <w:pStyle w:val="Paragraphedeliste"/>
        <w:numPr>
          <w:ilvl w:val="1"/>
          <w:numId w:val="5"/>
        </w:numPr>
      </w:pPr>
      <w:r>
        <w:t>Les modèles à base d’arbres</w:t>
      </w:r>
    </w:p>
    <w:p w14:paraId="0F3F0916" w14:textId="1A432021" w:rsidR="006B6CBF" w:rsidRDefault="006B6CBF" w:rsidP="006B6CBF">
      <w:pPr>
        <w:pStyle w:val="Paragraphedeliste"/>
        <w:numPr>
          <w:ilvl w:val="1"/>
          <w:numId w:val="5"/>
        </w:numPr>
      </w:pPr>
      <w:r>
        <w:t>Les modèles de neurones et le Deep Learning</w:t>
      </w:r>
    </w:p>
    <w:p w14:paraId="1B0D66B6" w14:textId="707A4666" w:rsidR="006B6CBF" w:rsidRDefault="006B6CBF" w:rsidP="006B6CBF">
      <w:pPr>
        <w:pStyle w:val="Titre3"/>
      </w:pPr>
      <w:bookmarkStart w:id="21" w:name="_Toc193639966"/>
      <w:r>
        <w:t>Modèles de régression</w:t>
      </w:r>
      <w:bookmarkEnd w:id="21"/>
    </w:p>
    <w:p w14:paraId="2D286D2E" w14:textId="77777777" w:rsidR="006B6CBF" w:rsidRDefault="006B6CBF" w:rsidP="006B6CBF">
      <w:pPr>
        <w:pStyle w:val="Paragraphedeliste"/>
        <w:numPr>
          <w:ilvl w:val="0"/>
          <w:numId w:val="5"/>
        </w:numPr>
      </w:pPr>
      <w:r>
        <w:t xml:space="preserve">Adaptés à jeux de données </w:t>
      </w:r>
    </w:p>
    <w:p w14:paraId="06C829EB" w14:textId="12C4FC49" w:rsidR="006B6CBF" w:rsidRDefault="006B6CBF" w:rsidP="006B6CBF">
      <w:pPr>
        <w:pStyle w:val="Paragraphedeliste"/>
        <w:numPr>
          <w:ilvl w:val="1"/>
          <w:numId w:val="5"/>
        </w:numPr>
      </w:pPr>
      <w:r>
        <w:lastRenderedPageBreak/>
        <w:t>De taille limitée</w:t>
      </w:r>
    </w:p>
    <w:p w14:paraId="6BE43C85" w14:textId="0E39BB8C" w:rsidR="00085024" w:rsidRDefault="00085024" w:rsidP="00085024">
      <w:pPr>
        <w:pStyle w:val="Paragraphedeliste"/>
        <w:numPr>
          <w:ilvl w:val="2"/>
          <w:numId w:val="5"/>
        </w:numPr>
      </w:pPr>
      <w:r>
        <w:t xml:space="preserve">100 à 10 000 (info </w:t>
      </w:r>
      <w:proofErr w:type="spellStart"/>
      <w:r>
        <w:t>chatou</w:t>
      </w:r>
      <w:proofErr w:type="spellEnd"/>
      <w:r>
        <w:t>)</w:t>
      </w:r>
    </w:p>
    <w:p w14:paraId="25CD82FF" w14:textId="3E9C50A5" w:rsidR="006B6CBF" w:rsidRDefault="006B6CBF" w:rsidP="006B6CBF">
      <w:pPr>
        <w:pStyle w:val="Paragraphedeliste"/>
        <w:numPr>
          <w:ilvl w:val="1"/>
          <w:numId w:val="5"/>
        </w:numPr>
      </w:pPr>
      <w:r>
        <w:t>Où les relations entre les variables sont linéaires (au moins jusqu’à un certain point)</w:t>
      </w:r>
    </w:p>
    <w:p w14:paraId="4B2EC42C" w14:textId="2B88949B" w:rsidR="006B6CBF" w:rsidRDefault="006B6CBF" w:rsidP="006B6CBF">
      <w:pPr>
        <w:pStyle w:val="Paragraphedeliste"/>
        <w:numPr>
          <w:ilvl w:val="0"/>
          <w:numId w:val="5"/>
        </w:numPr>
      </w:pPr>
      <w:r>
        <w:t xml:space="preserve">On parle aussi de </w:t>
      </w:r>
      <w:proofErr w:type="spellStart"/>
      <w:r>
        <w:t>Generalized</w:t>
      </w:r>
      <w:proofErr w:type="spellEnd"/>
      <w:r>
        <w:t xml:space="preserve"> </w:t>
      </w:r>
      <w:proofErr w:type="spellStart"/>
      <w:r>
        <w:t>Linear</w:t>
      </w:r>
      <w:proofErr w:type="spellEnd"/>
      <w:r>
        <w:t xml:space="preserve"> Model (GLM)</w:t>
      </w:r>
    </w:p>
    <w:p w14:paraId="4B591CBE" w14:textId="77777777" w:rsidR="006B6CBF" w:rsidRDefault="006B6CBF" w:rsidP="006B6CBF">
      <w:pPr>
        <w:pStyle w:val="Paragraphedeliste"/>
        <w:numPr>
          <w:ilvl w:val="1"/>
          <w:numId w:val="5"/>
        </w:numPr>
      </w:pPr>
      <w:r>
        <w:t xml:space="preserve">Famille de modèles qui comprend </w:t>
      </w:r>
    </w:p>
    <w:p w14:paraId="40B48657" w14:textId="779EDF40" w:rsidR="006B6CBF" w:rsidRDefault="006B6CBF" w:rsidP="006B6CBF">
      <w:pPr>
        <w:pStyle w:val="Paragraphedeliste"/>
        <w:numPr>
          <w:ilvl w:val="2"/>
          <w:numId w:val="5"/>
        </w:numPr>
      </w:pPr>
      <w:r>
        <w:t>La régression linéaire sous toutes ses formes</w:t>
      </w:r>
    </w:p>
    <w:p w14:paraId="626DF949" w14:textId="58484EAF" w:rsidR="006B6CBF" w:rsidRDefault="006B6CBF" w:rsidP="006B6CBF">
      <w:pPr>
        <w:pStyle w:val="Paragraphedeliste"/>
        <w:numPr>
          <w:ilvl w:val="2"/>
          <w:numId w:val="5"/>
        </w:numPr>
      </w:pPr>
      <w:r>
        <w:t>Des variantes pour la classification</w:t>
      </w:r>
    </w:p>
    <w:p w14:paraId="68C794C6" w14:textId="07FA9E74" w:rsidR="006B6CBF" w:rsidRDefault="006B6CBF" w:rsidP="006B6CBF">
      <w:pPr>
        <w:pStyle w:val="Titre3"/>
      </w:pPr>
      <w:bookmarkStart w:id="22" w:name="_Toc193639967"/>
      <w:r>
        <w:t>Modèles à base d’arbre</w:t>
      </w:r>
      <w:bookmarkEnd w:id="22"/>
    </w:p>
    <w:p w14:paraId="5D0F621E" w14:textId="32340505" w:rsidR="006B6CBF" w:rsidRDefault="006B6CBF" w:rsidP="006B6CBF">
      <w:pPr>
        <w:pStyle w:val="Paragraphedeliste"/>
        <w:numPr>
          <w:ilvl w:val="0"/>
          <w:numId w:val="5"/>
        </w:numPr>
      </w:pPr>
      <w:r>
        <w:t>Différents types</w:t>
      </w:r>
    </w:p>
    <w:p w14:paraId="62FBBA32" w14:textId="244DF07B" w:rsidR="006B6CBF" w:rsidRDefault="006B6CBF" w:rsidP="006B6CBF">
      <w:pPr>
        <w:pStyle w:val="Paragraphedeliste"/>
        <w:numPr>
          <w:ilvl w:val="1"/>
          <w:numId w:val="5"/>
        </w:numPr>
      </w:pPr>
      <w:r>
        <w:t>Arbre de décision (</w:t>
      </w:r>
      <w:proofErr w:type="spellStart"/>
      <w:r>
        <w:t>decision</w:t>
      </w:r>
      <w:proofErr w:type="spellEnd"/>
      <w:r>
        <w:t xml:space="preserve"> </w:t>
      </w:r>
      <w:proofErr w:type="spellStart"/>
      <w:r>
        <w:t>tree</w:t>
      </w:r>
      <w:proofErr w:type="spellEnd"/>
      <w:r>
        <w:t>)</w:t>
      </w:r>
    </w:p>
    <w:p w14:paraId="01F39998" w14:textId="74D3F236" w:rsidR="006B6CBF" w:rsidRDefault="006B6CBF" w:rsidP="006B6CBF">
      <w:pPr>
        <w:pStyle w:val="Paragraphedeliste"/>
        <w:numPr>
          <w:ilvl w:val="1"/>
          <w:numId w:val="5"/>
        </w:numPr>
      </w:pPr>
      <w:r>
        <w:t>Forêt aléatoire (</w:t>
      </w:r>
      <w:proofErr w:type="spellStart"/>
      <w:r>
        <w:t>random</w:t>
      </w:r>
      <w:proofErr w:type="spellEnd"/>
      <w:r>
        <w:t xml:space="preserve"> </w:t>
      </w:r>
      <w:proofErr w:type="spellStart"/>
      <w:r>
        <w:t>forest</w:t>
      </w:r>
      <w:proofErr w:type="spellEnd"/>
      <w:r>
        <w:t>)</w:t>
      </w:r>
    </w:p>
    <w:p w14:paraId="54D70C85" w14:textId="328D41A9" w:rsidR="006B6CBF" w:rsidRDefault="006B6CBF" w:rsidP="006B6CBF">
      <w:pPr>
        <w:pStyle w:val="Paragraphedeliste"/>
        <w:numPr>
          <w:ilvl w:val="1"/>
          <w:numId w:val="5"/>
        </w:numPr>
      </w:pPr>
      <w:proofErr w:type="spellStart"/>
      <w:r>
        <w:t>XGBoost</w:t>
      </w:r>
      <w:proofErr w:type="spellEnd"/>
      <w:r>
        <w:t xml:space="preserve"> (et ses nombreuses variantes)</w:t>
      </w:r>
    </w:p>
    <w:p w14:paraId="1BEEACD1" w14:textId="4AA8580C" w:rsidR="006B6CBF" w:rsidRDefault="006B6CBF" w:rsidP="006B6CBF">
      <w:pPr>
        <w:pStyle w:val="Paragraphedeliste"/>
        <w:numPr>
          <w:ilvl w:val="0"/>
          <w:numId w:val="5"/>
        </w:numPr>
      </w:pPr>
      <w:r>
        <w:t>Modèles adaptés à des jeux de données</w:t>
      </w:r>
    </w:p>
    <w:p w14:paraId="1DDAC647" w14:textId="530A6AF1" w:rsidR="006B6CBF" w:rsidRDefault="006B6CBF" w:rsidP="006B6CBF">
      <w:pPr>
        <w:pStyle w:val="Paragraphedeliste"/>
        <w:numPr>
          <w:ilvl w:val="1"/>
          <w:numId w:val="5"/>
        </w:numPr>
      </w:pPr>
      <w:r>
        <w:t>Tabulaires</w:t>
      </w:r>
    </w:p>
    <w:p w14:paraId="2DCABE32" w14:textId="43B1186A" w:rsidR="006B6CBF" w:rsidRDefault="006B6CBF" w:rsidP="006B6CBF">
      <w:pPr>
        <w:pStyle w:val="Paragraphedeliste"/>
        <w:numPr>
          <w:ilvl w:val="2"/>
          <w:numId w:val="5"/>
        </w:numPr>
      </w:pPr>
      <w:r>
        <w:t>Chaque ligne correspond à une observation</w:t>
      </w:r>
    </w:p>
    <w:p w14:paraId="03A6BDFC" w14:textId="61C019A8" w:rsidR="006B6CBF" w:rsidRDefault="006B6CBF" w:rsidP="006B6CBF">
      <w:pPr>
        <w:pStyle w:val="Paragraphedeliste"/>
        <w:numPr>
          <w:ilvl w:val="2"/>
          <w:numId w:val="5"/>
        </w:numPr>
      </w:pPr>
      <w:r>
        <w:t>Chaque colonne correspond à une variable</w:t>
      </w:r>
    </w:p>
    <w:p w14:paraId="3CCA82CC" w14:textId="2E7C668A" w:rsidR="006B6CBF" w:rsidRDefault="006B6CBF" w:rsidP="006B6CBF">
      <w:pPr>
        <w:pStyle w:val="Paragraphedeliste"/>
        <w:numPr>
          <w:ilvl w:val="1"/>
          <w:numId w:val="5"/>
        </w:numPr>
      </w:pPr>
      <w:r>
        <w:t>De taille plus conséquente</w:t>
      </w:r>
    </w:p>
    <w:p w14:paraId="453C4189" w14:textId="4A8E9BC7" w:rsidR="00085024" w:rsidRDefault="00085024" w:rsidP="00085024">
      <w:pPr>
        <w:pStyle w:val="Paragraphedeliste"/>
        <w:numPr>
          <w:ilvl w:val="2"/>
          <w:numId w:val="5"/>
        </w:numPr>
      </w:pPr>
      <w:r>
        <w:t xml:space="preserve">10 000 à 100 000 (info </w:t>
      </w:r>
      <w:proofErr w:type="spellStart"/>
      <w:r>
        <w:t>chatou</w:t>
      </w:r>
      <w:proofErr w:type="spellEnd"/>
      <w:r>
        <w:t>)</w:t>
      </w:r>
    </w:p>
    <w:p w14:paraId="4505AA18" w14:textId="6A2D31B9" w:rsidR="00085024" w:rsidRDefault="00085024" w:rsidP="00085024">
      <w:pPr>
        <w:pStyle w:val="Paragraphedeliste"/>
        <w:numPr>
          <w:ilvl w:val="3"/>
          <w:numId w:val="5"/>
        </w:numPr>
      </w:pPr>
      <w:r>
        <w:t>On commence à tirer avantage des arbres</w:t>
      </w:r>
    </w:p>
    <w:p w14:paraId="4C0C5294" w14:textId="6989BEB4" w:rsidR="00085024" w:rsidRDefault="00085024" w:rsidP="00085024">
      <w:pPr>
        <w:pStyle w:val="Paragraphedeliste"/>
        <w:numPr>
          <w:ilvl w:val="2"/>
          <w:numId w:val="5"/>
        </w:numPr>
      </w:pPr>
      <w:r>
        <w:t>100 000 +</w:t>
      </w:r>
    </w:p>
    <w:p w14:paraId="358758DC" w14:textId="29DA7A02" w:rsidR="00085024" w:rsidRDefault="00085024" w:rsidP="00085024">
      <w:pPr>
        <w:pStyle w:val="Paragraphedeliste"/>
        <w:numPr>
          <w:ilvl w:val="3"/>
          <w:numId w:val="5"/>
        </w:numPr>
      </w:pPr>
      <w:r>
        <w:t xml:space="preserve">Forêts aléatoires et </w:t>
      </w:r>
      <w:proofErr w:type="spellStart"/>
      <w:r>
        <w:t>XGBoost</w:t>
      </w:r>
      <w:proofErr w:type="spellEnd"/>
      <w:r>
        <w:t xml:space="preserve"> deviennent plus performants que les modèles de régression classique, surtout si les relations entre variables sont non linéaires</w:t>
      </w:r>
    </w:p>
    <w:p w14:paraId="0E0CE82D" w14:textId="13FA986D" w:rsidR="00085024" w:rsidRDefault="00085024" w:rsidP="00085024">
      <w:pPr>
        <w:pStyle w:val="Paragraphedeliste"/>
        <w:numPr>
          <w:ilvl w:val="2"/>
          <w:numId w:val="5"/>
        </w:numPr>
      </w:pPr>
      <w:r>
        <w:t>Milliards</w:t>
      </w:r>
    </w:p>
    <w:p w14:paraId="5C5E996B" w14:textId="7C2B8A9A" w:rsidR="00085024" w:rsidRDefault="00085024" w:rsidP="00085024">
      <w:pPr>
        <w:pStyle w:val="Paragraphedeliste"/>
        <w:numPr>
          <w:ilvl w:val="3"/>
          <w:numId w:val="5"/>
        </w:numPr>
      </w:pPr>
      <w:proofErr w:type="spellStart"/>
      <w:r>
        <w:t>XGBoost</w:t>
      </w:r>
      <w:proofErr w:type="spellEnd"/>
      <w:r>
        <w:t xml:space="preserve"> et d’autres algos </w:t>
      </w:r>
      <w:proofErr w:type="spellStart"/>
      <w:r>
        <w:t>parallélisables</w:t>
      </w:r>
      <w:proofErr w:type="spellEnd"/>
      <w:r>
        <w:t xml:space="preserve"> (dépend des ressources matérielles RAM, GPU, etc.)</w:t>
      </w:r>
    </w:p>
    <w:p w14:paraId="685182EA" w14:textId="111409CC" w:rsidR="00085024" w:rsidRDefault="00085024" w:rsidP="00085024">
      <w:pPr>
        <w:pStyle w:val="Paragraphedeliste"/>
        <w:numPr>
          <w:ilvl w:val="1"/>
          <w:numId w:val="5"/>
        </w:numPr>
      </w:pPr>
      <w:r>
        <w:t>Robustes face aux données manquantes et observations aberrantes (</w:t>
      </w:r>
      <w:r w:rsidRPr="00085024">
        <w:rPr>
          <w:b/>
          <w:bCs/>
        </w:rPr>
        <w:t>outliers</w:t>
      </w:r>
      <w:r>
        <w:t>)</w:t>
      </w:r>
    </w:p>
    <w:p w14:paraId="60F40785" w14:textId="633A168C" w:rsidR="006B6CBF" w:rsidRDefault="00085024" w:rsidP="00085024">
      <w:pPr>
        <w:pStyle w:val="Titre3"/>
      </w:pPr>
      <w:bookmarkStart w:id="23" w:name="_Toc193639968"/>
      <w:r>
        <w:t>Réseaux de neurones et Deep Learning</w:t>
      </w:r>
      <w:bookmarkEnd w:id="23"/>
    </w:p>
    <w:p w14:paraId="08B14FD1" w14:textId="3082CD0D" w:rsidR="00085024" w:rsidRDefault="00085024" w:rsidP="00085024">
      <w:pPr>
        <w:pStyle w:val="Paragraphedeliste"/>
        <w:numPr>
          <w:ilvl w:val="0"/>
          <w:numId w:val="5"/>
        </w:numPr>
      </w:pPr>
      <w:r>
        <w:t>Adaptés à des jeux de données</w:t>
      </w:r>
    </w:p>
    <w:p w14:paraId="3A9A70B9" w14:textId="4A8CFF12" w:rsidR="00085024" w:rsidRDefault="00085024" w:rsidP="00085024">
      <w:pPr>
        <w:pStyle w:val="Paragraphedeliste"/>
        <w:numPr>
          <w:ilvl w:val="1"/>
          <w:numId w:val="5"/>
        </w:numPr>
      </w:pPr>
      <w:r>
        <w:t>De gros volume</w:t>
      </w:r>
    </w:p>
    <w:p w14:paraId="793E17AD" w14:textId="0AB0B316" w:rsidR="00085024" w:rsidRDefault="00085024" w:rsidP="00085024">
      <w:pPr>
        <w:pStyle w:val="Paragraphedeliste"/>
        <w:numPr>
          <w:ilvl w:val="2"/>
          <w:numId w:val="5"/>
        </w:numPr>
      </w:pPr>
      <w:r>
        <w:t>Gains de performances significatifs lorsqu’appliqués à de gros volume de données</w:t>
      </w:r>
    </w:p>
    <w:p w14:paraId="012B2093" w14:textId="1A607ABB" w:rsidR="00085024" w:rsidRDefault="00085024" w:rsidP="00085024">
      <w:pPr>
        <w:pStyle w:val="Paragraphedeliste"/>
        <w:numPr>
          <w:ilvl w:val="1"/>
          <w:numId w:val="5"/>
        </w:numPr>
      </w:pPr>
      <w:r>
        <w:t>De nature complexe (plus polyvalents dans la nature des données prises en compte)</w:t>
      </w:r>
    </w:p>
    <w:p w14:paraId="1828922C" w14:textId="1FCFD5CB" w:rsidR="00085024" w:rsidRDefault="00085024" w:rsidP="00085024">
      <w:pPr>
        <w:pStyle w:val="Paragraphedeliste"/>
        <w:numPr>
          <w:ilvl w:val="2"/>
          <w:numId w:val="5"/>
        </w:numPr>
      </w:pPr>
      <w:r>
        <w:t>Images ou vidéos</w:t>
      </w:r>
    </w:p>
    <w:p w14:paraId="49A5B032" w14:textId="39A9C1EF" w:rsidR="008B1059" w:rsidRDefault="008B1059" w:rsidP="008B1059">
      <w:pPr>
        <w:pStyle w:val="Titre3"/>
      </w:pPr>
      <w:bookmarkStart w:id="24" w:name="_Toc193639969"/>
      <w:r>
        <w:t>Algorithme</w:t>
      </w:r>
      <w:bookmarkEnd w:id="24"/>
    </w:p>
    <w:p w14:paraId="1324C13A" w14:textId="2BAB09BE" w:rsidR="00EE1463" w:rsidRDefault="00EE1463" w:rsidP="00EE1463">
      <w:pPr>
        <w:pStyle w:val="Paragraphedeliste"/>
        <w:numPr>
          <w:ilvl w:val="0"/>
          <w:numId w:val="5"/>
        </w:numPr>
      </w:pPr>
      <w:r>
        <w:t>Algorithme</w:t>
      </w:r>
    </w:p>
    <w:p w14:paraId="5F1E240B" w14:textId="245D9110" w:rsidR="00EE1463" w:rsidRPr="00EE1463" w:rsidRDefault="00EE1463" w:rsidP="00EE1463">
      <w:pPr>
        <w:pStyle w:val="Paragraphedeliste"/>
        <w:numPr>
          <w:ilvl w:val="1"/>
          <w:numId w:val="5"/>
        </w:numPr>
      </w:pPr>
      <w:r>
        <w:t>Série d’instructions définies et ordonnées qui permettent d’effectuer une tâche</w:t>
      </w:r>
    </w:p>
    <w:p w14:paraId="56343CD0" w14:textId="5D79A420" w:rsidR="008B1059" w:rsidRDefault="008B1059" w:rsidP="008B1059">
      <w:pPr>
        <w:pStyle w:val="Paragraphedeliste"/>
        <w:numPr>
          <w:ilvl w:val="0"/>
          <w:numId w:val="5"/>
        </w:numPr>
      </w:pPr>
      <w:r>
        <w:t>Algorithme d’entrainement</w:t>
      </w:r>
    </w:p>
    <w:p w14:paraId="44BE9B56" w14:textId="5FA043A2" w:rsidR="00EE1463" w:rsidRDefault="00EE1463" w:rsidP="00EE1463">
      <w:pPr>
        <w:pStyle w:val="Paragraphedeliste"/>
        <w:numPr>
          <w:ilvl w:val="1"/>
          <w:numId w:val="5"/>
        </w:numPr>
      </w:pPr>
      <w:r>
        <w:t>Notion clé</w:t>
      </w:r>
    </w:p>
    <w:p w14:paraId="034FC720" w14:textId="2509DFD7" w:rsidR="00EE1463" w:rsidRDefault="00EE1463" w:rsidP="00EE1463">
      <w:pPr>
        <w:pStyle w:val="Paragraphedeliste"/>
        <w:numPr>
          <w:ilvl w:val="2"/>
          <w:numId w:val="5"/>
        </w:numPr>
      </w:pPr>
      <w:r>
        <w:t>Erreur d’estimation</w:t>
      </w:r>
    </w:p>
    <w:p w14:paraId="0AA8E4E2" w14:textId="77777777" w:rsidR="00EE1463" w:rsidRDefault="00EE1463" w:rsidP="00EE1463">
      <w:pPr>
        <w:pStyle w:val="Paragraphedeliste"/>
        <w:numPr>
          <w:ilvl w:val="3"/>
          <w:numId w:val="5"/>
        </w:numPr>
      </w:pPr>
      <w:r>
        <w:t xml:space="preserve">Différence entre </w:t>
      </w:r>
    </w:p>
    <w:p w14:paraId="67883B78" w14:textId="2616D7D7" w:rsidR="00EE1463" w:rsidRDefault="00EE1463" w:rsidP="00EE1463">
      <w:pPr>
        <w:pStyle w:val="Paragraphedeliste"/>
        <w:numPr>
          <w:ilvl w:val="4"/>
          <w:numId w:val="5"/>
        </w:numPr>
      </w:pPr>
      <w:r>
        <w:t>La valeur estimée</w:t>
      </w:r>
    </w:p>
    <w:p w14:paraId="55113C01" w14:textId="34796C9C" w:rsidR="00EE1463" w:rsidRDefault="00EE1463" w:rsidP="00EE1463">
      <w:pPr>
        <w:pStyle w:val="Paragraphedeliste"/>
        <w:numPr>
          <w:ilvl w:val="4"/>
          <w:numId w:val="5"/>
        </w:numPr>
      </w:pPr>
      <w:r>
        <w:t>La valeur de vérité (</w:t>
      </w:r>
      <w:proofErr w:type="spellStart"/>
      <w:r>
        <w:t>groundtruth</w:t>
      </w:r>
      <w:proofErr w:type="spellEnd"/>
      <w:r>
        <w:t>)</w:t>
      </w:r>
    </w:p>
    <w:p w14:paraId="4392B5CA" w14:textId="314EECC2" w:rsidR="00EE1463" w:rsidRDefault="00EE1463" w:rsidP="00EE1463">
      <w:pPr>
        <w:pStyle w:val="Paragraphedeliste"/>
        <w:numPr>
          <w:ilvl w:val="2"/>
          <w:numId w:val="5"/>
        </w:numPr>
      </w:pPr>
      <w:r w:rsidRPr="00D26CD8">
        <w:rPr>
          <w:b/>
          <w:bCs/>
        </w:rPr>
        <w:lastRenderedPageBreak/>
        <w:t xml:space="preserve">Root </w:t>
      </w:r>
      <w:proofErr w:type="spellStart"/>
      <w:r w:rsidRPr="00D26CD8">
        <w:rPr>
          <w:b/>
          <w:bCs/>
        </w:rPr>
        <w:t>Mean</w:t>
      </w:r>
      <w:proofErr w:type="spellEnd"/>
      <w:r w:rsidRPr="00D26CD8">
        <w:rPr>
          <w:b/>
          <w:bCs/>
        </w:rPr>
        <w:t xml:space="preserve"> Square </w:t>
      </w:r>
      <w:proofErr w:type="spellStart"/>
      <w:r w:rsidRPr="00D26CD8">
        <w:rPr>
          <w:b/>
          <w:bCs/>
        </w:rPr>
        <w:t>Error</w:t>
      </w:r>
      <w:proofErr w:type="spellEnd"/>
      <w:r>
        <w:t xml:space="preserve"> (RMSE)</w:t>
      </w:r>
      <w:r w:rsidR="00E43AA0">
        <w:t xml:space="preserve"> (racine de l’erreur quadratique moyenne)</w:t>
      </w:r>
    </w:p>
    <w:p w14:paraId="4A421DAA" w14:textId="77777777" w:rsidR="00EE1463" w:rsidRDefault="00EE1463" w:rsidP="00EE1463">
      <w:pPr>
        <w:pStyle w:val="Paragraphedeliste"/>
        <w:numPr>
          <w:ilvl w:val="3"/>
          <w:numId w:val="5"/>
        </w:numPr>
      </w:pPr>
      <w:r>
        <w:t>Carré des différences entre valeur réelle et valeur estimée</w:t>
      </w:r>
    </w:p>
    <w:p w14:paraId="54986FA6" w14:textId="77777777" w:rsidR="00EE1463" w:rsidRDefault="00EE1463" w:rsidP="00EE1463">
      <w:pPr>
        <w:pStyle w:val="Paragraphedeliste"/>
        <w:numPr>
          <w:ilvl w:val="0"/>
          <w:numId w:val="5"/>
        </w:numPr>
      </w:pPr>
      <w:r>
        <w:t>Algorithme fréquemment utilisé en ML (DL inclus)</w:t>
      </w:r>
    </w:p>
    <w:p w14:paraId="14B2697C" w14:textId="5D389D54" w:rsidR="00EE1463" w:rsidRDefault="00EE1463" w:rsidP="00EE1463">
      <w:pPr>
        <w:pStyle w:val="Paragraphedeliste"/>
        <w:numPr>
          <w:ilvl w:val="1"/>
          <w:numId w:val="5"/>
        </w:numPr>
      </w:pPr>
      <w:r w:rsidRPr="00D26CD8">
        <w:rPr>
          <w:b/>
          <w:bCs/>
        </w:rPr>
        <w:t>Gradient stochastique</w:t>
      </w:r>
      <w:r>
        <w:t xml:space="preserve"> (stochastique = aléatoire en mathématique)</w:t>
      </w:r>
    </w:p>
    <w:p w14:paraId="59BEF074" w14:textId="6E4CCF20" w:rsidR="00EE1463" w:rsidRDefault="00EE1463" w:rsidP="00EE1463">
      <w:pPr>
        <w:pStyle w:val="Paragraphedeliste"/>
        <w:numPr>
          <w:ilvl w:val="2"/>
          <w:numId w:val="5"/>
        </w:numPr>
      </w:pPr>
      <w:r>
        <w:t xml:space="preserve">On cherche à estimer un vecteur h qui minimise un critère que l’on appelle une </w:t>
      </w:r>
      <w:r w:rsidRPr="00D26CD8">
        <w:rPr>
          <w:b/>
          <w:bCs/>
        </w:rPr>
        <w:t>fonction de coût</w:t>
      </w:r>
      <w:r>
        <w:t xml:space="preserve"> (= RMSE ?)</w:t>
      </w:r>
    </w:p>
    <w:p w14:paraId="53BECA02" w14:textId="6DE3D6B3" w:rsidR="00EE1463" w:rsidRDefault="00EE1463" w:rsidP="00EE1463">
      <w:pPr>
        <w:pStyle w:val="Paragraphedeliste"/>
        <w:numPr>
          <w:ilvl w:val="2"/>
          <w:numId w:val="5"/>
        </w:numPr>
      </w:pPr>
      <w:r>
        <w:t xml:space="preserve">On se dote d’un paramètre, le </w:t>
      </w:r>
      <w:r w:rsidRPr="00D26CD8">
        <w:rPr>
          <w:b/>
          <w:bCs/>
        </w:rPr>
        <w:t>learning rate</w:t>
      </w:r>
      <w:r>
        <w:t xml:space="preserve"> (taux d’apprentissage)</w:t>
      </w:r>
      <w:r w:rsidR="00D26CD8">
        <w:t xml:space="preserve"> </w:t>
      </w:r>
      <w:r w:rsidR="00D26CD8" w:rsidRPr="00D26CD8">
        <w:t>α</w:t>
      </w:r>
    </w:p>
    <w:p w14:paraId="5FEBD3FB" w14:textId="6901EFE2" w:rsidR="00EE1463" w:rsidRDefault="00EE1463" w:rsidP="00EE1463">
      <w:pPr>
        <w:pStyle w:val="Paragraphedeliste"/>
        <w:numPr>
          <w:ilvl w:val="3"/>
          <w:numId w:val="5"/>
        </w:numPr>
      </w:pPr>
      <w:r>
        <w:t>Permet de régler l’intensité de la correction de l’estimation apportée par l’erreur d’estimation</w:t>
      </w:r>
    </w:p>
    <w:p w14:paraId="1FC03DE2" w14:textId="6A6D796C" w:rsidR="00EE1463" w:rsidRDefault="00EE1463" w:rsidP="00EE1463">
      <w:pPr>
        <w:pStyle w:val="Paragraphedeliste"/>
        <w:numPr>
          <w:ilvl w:val="4"/>
          <w:numId w:val="5"/>
        </w:numPr>
      </w:pPr>
      <w:r>
        <w:t>Vitesse de convergence de l’algorithme</w:t>
      </w:r>
      <w:r w:rsidR="00D26CD8">
        <w:t xml:space="preserve"> </w:t>
      </w:r>
    </w:p>
    <w:p w14:paraId="6282E409" w14:textId="235D3AAA" w:rsidR="00D26CD8" w:rsidRDefault="00D26CD8" w:rsidP="00D26CD8">
      <w:pPr>
        <w:pStyle w:val="Paragraphedeliste"/>
        <w:numPr>
          <w:ilvl w:val="2"/>
          <w:numId w:val="5"/>
        </w:numPr>
      </w:pPr>
      <w:r>
        <w:t>De façon simplifiée</w:t>
      </w:r>
    </w:p>
    <w:p w14:paraId="560118A1" w14:textId="3A763CD0" w:rsidR="00D26CD8" w:rsidRDefault="00D26CD8" w:rsidP="00D26CD8">
      <w:pPr>
        <w:pStyle w:val="Paragraphedeliste"/>
        <w:numPr>
          <w:ilvl w:val="3"/>
          <w:numId w:val="5"/>
        </w:numPr>
      </w:pPr>
      <w:r>
        <w:t>Calcul de l’erreur à partir de l’estimation et des valeurs réelles</w:t>
      </w:r>
    </w:p>
    <w:p w14:paraId="7597C981" w14:textId="09BFCE5C" w:rsidR="00D26CD8" w:rsidRDefault="00D26CD8" w:rsidP="00D26CD8">
      <w:pPr>
        <w:pStyle w:val="Paragraphedeliste"/>
        <w:numPr>
          <w:ilvl w:val="4"/>
          <w:numId w:val="5"/>
        </w:numPr>
      </w:pPr>
      <w:r>
        <w:t xml:space="preserve">Erreur = </w:t>
      </w:r>
      <w:proofErr w:type="gramStart"/>
      <w:r>
        <w:t>f(</w:t>
      </w:r>
      <w:proofErr w:type="gramEnd"/>
      <w:r>
        <w:t xml:space="preserve">estimation, </w:t>
      </w:r>
      <w:proofErr w:type="spellStart"/>
      <w:r>
        <w:t>groundtruth</w:t>
      </w:r>
      <w:proofErr w:type="spellEnd"/>
      <w:r>
        <w:t>)</w:t>
      </w:r>
    </w:p>
    <w:p w14:paraId="562A3BA2" w14:textId="0426E1A8" w:rsidR="00D26CD8" w:rsidRDefault="00D26CD8" w:rsidP="00D26CD8">
      <w:pPr>
        <w:pStyle w:val="Paragraphedeliste"/>
        <w:numPr>
          <w:ilvl w:val="3"/>
          <w:numId w:val="5"/>
        </w:numPr>
      </w:pPr>
      <w:r>
        <w:t>Mise à jour de l’estimation</w:t>
      </w:r>
    </w:p>
    <w:p w14:paraId="6AAFADF3" w14:textId="3690786A" w:rsidR="00D26CD8" w:rsidRDefault="00D26CD8" w:rsidP="00D26CD8">
      <w:pPr>
        <w:pStyle w:val="Paragraphedeliste"/>
        <w:numPr>
          <w:ilvl w:val="4"/>
          <w:numId w:val="5"/>
        </w:numPr>
      </w:pPr>
      <w:r>
        <w:t xml:space="preserve">Estimation = estimation * </w:t>
      </w:r>
      <w:r w:rsidRPr="00D26CD8">
        <w:t>α</w:t>
      </w:r>
      <w:r>
        <w:t xml:space="preserve"> * f(erreur)</w:t>
      </w:r>
    </w:p>
    <w:p w14:paraId="3CBE56F1" w14:textId="7F95A4A5" w:rsidR="00D26CD8" w:rsidRDefault="00D26CD8" w:rsidP="00D26CD8">
      <w:pPr>
        <w:pStyle w:val="Paragraphedeliste"/>
        <w:numPr>
          <w:ilvl w:val="3"/>
          <w:numId w:val="5"/>
        </w:numPr>
      </w:pPr>
      <w:r>
        <w:t>Stop en fonction d’un seuil d’erreur minimal</w:t>
      </w:r>
    </w:p>
    <w:p w14:paraId="13B57609" w14:textId="6B21CFF2" w:rsidR="00D26CD8" w:rsidRDefault="00D26CD8" w:rsidP="00D26CD8">
      <w:pPr>
        <w:pStyle w:val="Paragraphedeliste"/>
        <w:numPr>
          <w:ilvl w:val="2"/>
          <w:numId w:val="5"/>
        </w:numPr>
      </w:pPr>
      <w:r>
        <w:t>En pratique</w:t>
      </w:r>
    </w:p>
    <w:p w14:paraId="4DB5EAF1" w14:textId="7930DC9E" w:rsidR="00D26CD8" w:rsidRDefault="00D26CD8" w:rsidP="00D26CD8">
      <w:pPr>
        <w:pStyle w:val="Paragraphedeliste"/>
        <w:numPr>
          <w:ilvl w:val="3"/>
          <w:numId w:val="5"/>
        </w:numPr>
      </w:pPr>
      <w:r>
        <w:t>Phrase d’initialisation du vecteur h</w:t>
      </w:r>
    </w:p>
    <w:p w14:paraId="4782F3F8" w14:textId="2EE3742F" w:rsidR="00D26CD8" w:rsidRDefault="00D26CD8" w:rsidP="00D26CD8">
      <w:pPr>
        <w:pStyle w:val="Paragraphedeliste"/>
        <w:numPr>
          <w:ilvl w:val="4"/>
          <w:numId w:val="5"/>
        </w:numPr>
      </w:pPr>
      <w:r>
        <w:t>Par exemple, uniquement des zéros</w:t>
      </w:r>
    </w:p>
    <w:p w14:paraId="2A14FD61" w14:textId="32767AB2" w:rsidR="00D26CD8" w:rsidRDefault="00D26CD8" w:rsidP="00D26CD8">
      <w:pPr>
        <w:pStyle w:val="Paragraphedeliste"/>
        <w:numPr>
          <w:ilvl w:val="3"/>
          <w:numId w:val="5"/>
        </w:numPr>
      </w:pPr>
      <w:r>
        <w:t>A chaque itération, tant que l’erreur est assez grosse</w:t>
      </w:r>
    </w:p>
    <w:p w14:paraId="70CB7D50" w14:textId="135AB43F" w:rsidR="00D26CD8" w:rsidRDefault="00D26CD8" w:rsidP="00D26CD8">
      <w:pPr>
        <w:pStyle w:val="Paragraphedeliste"/>
        <w:numPr>
          <w:ilvl w:val="4"/>
          <w:numId w:val="5"/>
        </w:numPr>
      </w:pPr>
      <w:r>
        <w:t>Sélection des échantillons (aléatoire ou sous-échantillonnage)</w:t>
      </w:r>
    </w:p>
    <w:p w14:paraId="5F6E9245" w14:textId="0400147B" w:rsidR="00D26CD8" w:rsidRDefault="00D26CD8" w:rsidP="00D26CD8">
      <w:pPr>
        <w:pStyle w:val="Paragraphedeliste"/>
        <w:numPr>
          <w:ilvl w:val="4"/>
          <w:numId w:val="5"/>
        </w:numPr>
      </w:pPr>
      <w:r>
        <w:t>Calcul de l’erreur d’estimation en fonction de h : e = f(h)</w:t>
      </w:r>
    </w:p>
    <w:p w14:paraId="375D0555" w14:textId="01FDE328" w:rsidR="00D26CD8" w:rsidRDefault="00D26CD8" w:rsidP="00D26CD8">
      <w:pPr>
        <w:pStyle w:val="Paragraphedeliste"/>
        <w:numPr>
          <w:ilvl w:val="4"/>
          <w:numId w:val="5"/>
        </w:numPr>
      </w:pPr>
      <w:r>
        <w:t xml:space="preserve">Maj de h en fonction de l’erreur h = h + </w:t>
      </w:r>
      <w:r w:rsidRPr="00D26CD8">
        <w:t>α</w:t>
      </w:r>
      <w:r>
        <w:t xml:space="preserve"> * e</w:t>
      </w:r>
    </w:p>
    <w:p w14:paraId="281EB487" w14:textId="26BDA806" w:rsidR="00D26CD8" w:rsidRDefault="00D26CD8" w:rsidP="00D26CD8">
      <w:pPr>
        <w:pStyle w:val="Paragraphedeliste"/>
        <w:numPr>
          <w:ilvl w:val="3"/>
          <w:numId w:val="5"/>
        </w:numPr>
      </w:pPr>
      <w:r>
        <w:t>Le paramètre sert à régler la rapidité de convergence de l’algorithme et la précision des résultats</w:t>
      </w:r>
    </w:p>
    <w:p w14:paraId="3C10D7F4" w14:textId="0102B771" w:rsidR="00D26CD8" w:rsidRDefault="00D26CD8" w:rsidP="00D26CD8">
      <w:pPr>
        <w:pStyle w:val="Paragraphedeliste"/>
        <w:numPr>
          <w:ilvl w:val="4"/>
          <w:numId w:val="5"/>
        </w:numPr>
      </w:pPr>
      <w:r>
        <w:t xml:space="preserve">Si </w:t>
      </w:r>
      <w:r w:rsidRPr="00D26CD8">
        <w:t>α</w:t>
      </w:r>
      <w:r>
        <w:t xml:space="preserve"> petit</w:t>
      </w:r>
    </w:p>
    <w:p w14:paraId="31F3C149" w14:textId="7D3808FE" w:rsidR="00D26CD8" w:rsidRDefault="00D26CD8" w:rsidP="00D26CD8">
      <w:pPr>
        <w:pStyle w:val="Paragraphedeliste"/>
        <w:numPr>
          <w:ilvl w:val="5"/>
          <w:numId w:val="5"/>
        </w:numPr>
      </w:pPr>
      <w:r>
        <w:t>Convergence lente mais meilleure précision</w:t>
      </w:r>
    </w:p>
    <w:p w14:paraId="362C0680" w14:textId="1B842607" w:rsidR="00D26CD8" w:rsidRDefault="00D26CD8" w:rsidP="00D26CD8">
      <w:pPr>
        <w:pStyle w:val="Paragraphedeliste"/>
        <w:numPr>
          <w:ilvl w:val="4"/>
          <w:numId w:val="5"/>
        </w:numPr>
      </w:pPr>
      <w:r>
        <w:t xml:space="preserve">Si </w:t>
      </w:r>
      <w:r w:rsidRPr="00D26CD8">
        <w:t>α</w:t>
      </w:r>
      <w:r>
        <w:t xml:space="preserve"> grand</w:t>
      </w:r>
    </w:p>
    <w:p w14:paraId="01CBBFEB" w14:textId="607A7DA4" w:rsidR="00D26CD8" w:rsidRDefault="00D26CD8" w:rsidP="00D26CD8">
      <w:pPr>
        <w:pStyle w:val="Paragraphedeliste"/>
        <w:numPr>
          <w:ilvl w:val="5"/>
          <w:numId w:val="5"/>
        </w:numPr>
      </w:pPr>
      <w:r>
        <w:t>Convergence rapide mais résultats moins précis</w:t>
      </w:r>
    </w:p>
    <w:p w14:paraId="78330EB6" w14:textId="2806E30E" w:rsidR="00D26CD8" w:rsidRDefault="00D26CD8" w:rsidP="00D26CD8">
      <w:pPr>
        <w:pStyle w:val="Paragraphedeliste"/>
        <w:numPr>
          <w:ilvl w:val="4"/>
          <w:numId w:val="5"/>
        </w:numPr>
      </w:pPr>
      <w:r>
        <w:t xml:space="preserve">Si </w:t>
      </w:r>
      <w:r w:rsidRPr="00D26CD8">
        <w:t>α</w:t>
      </w:r>
      <w:r>
        <w:t xml:space="preserve"> trop grand</w:t>
      </w:r>
    </w:p>
    <w:p w14:paraId="076CBC11" w14:textId="6E79379A" w:rsidR="00D26CD8" w:rsidRDefault="00D26CD8" w:rsidP="00D26CD8">
      <w:pPr>
        <w:pStyle w:val="Paragraphedeliste"/>
        <w:numPr>
          <w:ilvl w:val="5"/>
          <w:numId w:val="5"/>
        </w:numPr>
      </w:pPr>
      <w:r>
        <w:t>Explosion et non convergence</w:t>
      </w:r>
    </w:p>
    <w:p w14:paraId="03274049" w14:textId="56C27E95" w:rsidR="00E41BFC" w:rsidRDefault="00E41BFC" w:rsidP="00E41BFC">
      <w:pPr>
        <w:pStyle w:val="Titre2"/>
      </w:pPr>
      <w:bookmarkStart w:id="25" w:name="_Toc193639970"/>
      <w:r>
        <w:t>D’une problématique business à la mise en production</w:t>
      </w:r>
      <w:bookmarkEnd w:id="25"/>
    </w:p>
    <w:p w14:paraId="359ACD52" w14:textId="259511BF" w:rsidR="00E41BFC" w:rsidRDefault="00E41BFC" w:rsidP="00E41BFC">
      <w:pPr>
        <w:pStyle w:val="Titre3"/>
      </w:pPr>
      <w:bookmarkStart w:id="26" w:name="_Toc193639971"/>
      <w:r>
        <w:t>Déroulement</w:t>
      </w:r>
      <w:bookmarkEnd w:id="26"/>
    </w:p>
    <w:p w14:paraId="3A0D99A4" w14:textId="72B13171" w:rsidR="00E41BFC" w:rsidRDefault="00E41BFC" w:rsidP="00E41BFC">
      <w:pPr>
        <w:pStyle w:val="Paragraphedeliste"/>
        <w:numPr>
          <w:ilvl w:val="0"/>
          <w:numId w:val="5"/>
        </w:numPr>
      </w:pPr>
      <w:r>
        <w:t>3 grandes phases</w:t>
      </w:r>
    </w:p>
    <w:p w14:paraId="546C3365" w14:textId="24929C51" w:rsidR="00E41BFC" w:rsidRDefault="00E41BFC" w:rsidP="00E41BFC">
      <w:pPr>
        <w:pStyle w:val="Paragraphedeliste"/>
        <w:numPr>
          <w:ilvl w:val="1"/>
          <w:numId w:val="5"/>
        </w:numPr>
      </w:pPr>
      <w:r>
        <w:t>Définition</w:t>
      </w:r>
    </w:p>
    <w:p w14:paraId="7CBD1884" w14:textId="65770DC5" w:rsidR="00E41BFC" w:rsidRDefault="00E41BFC" w:rsidP="00E41BFC">
      <w:pPr>
        <w:pStyle w:val="Paragraphedeliste"/>
        <w:numPr>
          <w:ilvl w:val="1"/>
          <w:numId w:val="5"/>
        </w:numPr>
      </w:pPr>
      <w:r>
        <w:t>Prototypage</w:t>
      </w:r>
    </w:p>
    <w:p w14:paraId="0984333A" w14:textId="692A1747" w:rsidR="00E41BFC" w:rsidRDefault="00E41BFC" w:rsidP="00E41BFC">
      <w:pPr>
        <w:pStyle w:val="Paragraphedeliste"/>
        <w:numPr>
          <w:ilvl w:val="1"/>
          <w:numId w:val="5"/>
        </w:numPr>
      </w:pPr>
      <w:r>
        <w:t>Production</w:t>
      </w:r>
    </w:p>
    <w:p w14:paraId="42AEF20F" w14:textId="376B23C1" w:rsidR="00E41BFC" w:rsidRDefault="00E41BFC" w:rsidP="00E41BFC">
      <w:r w:rsidRPr="00E41BFC">
        <w:rPr>
          <w:noProof/>
        </w:rPr>
        <w:lastRenderedPageBreak/>
        <w:drawing>
          <wp:inline distT="0" distB="0" distL="0" distR="0" wp14:anchorId="24477E01" wp14:editId="18A11B83">
            <wp:extent cx="4850296" cy="3252778"/>
            <wp:effectExtent l="0" t="0" r="7620" b="5080"/>
            <wp:docPr id="11981352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35299" name=""/>
                    <pic:cNvPicPr/>
                  </pic:nvPicPr>
                  <pic:blipFill>
                    <a:blip r:embed="rId17"/>
                    <a:stretch>
                      <a:fillRect/>
                    </a:stretch>
                  </pic:blipFill>
                  <pic:spPr>
                    <a:xfrm>
                      <a:off x="0" y="0"/>
                      <a:ext cx="4871295" cy="3266860"/>
                    </a:xfrm>
                    <a:prstGeom prst="rect">
                      <a:avLst/>
                    </a:prstGeom>
                  </pic:spPr>
                </pic:pic>
              </a:graphicData>
            </a:graphic>
          </wp:inline>
        </w:drawing>
      </w:r>
    </w:p>
    <w:p w14:paraId="336E3D15" w14:textId="00391533" w:rsidR="00E41BFC" w:rsidRDefault="00E41BFC" w:rsidP="00E41BFC">
      <w:pPr>
        <w:pStyle w:val="Titre3"/>
      </w:pPr>
      <w:bookmarkStart w:id="27" w:name="_Toc193639972"/>
      <w:r>
        <w:t>Phase 1 : Définir les spécifications à partir de la problématique</w:t>
      </w:r>
      <w:bookmarkEnd w:id="27"/>
    </w:p>
    <w:p w14:paraId="63FBEB54" w14:textId="7FCCE73E" w:rsidR="00E41BFC" w:rsidRDefault="00E41BFC" w:rsidP="00E41BFC">
      <w:r>
        <w:t>Il faut</w:t>
      </w:r>
    </w:p>
    <w:p w14:paraId="39EEC3A1" w14:textId="24E1DCB1" w:rsidR="00E41BFC" w:rsidRDefault="00E41BFC" w:rsidP="00E41BFC">
      <w:pPr>
        <w:pStyle w:val="Paragraphedeliste"/>
        <w:numPr>
          <w:ilvl w:val="0"/>
          <w:numId w:val="5"/>
        </w:numPr>
      </w:pPr>
      <w:r>
        <w:t>Des données pertinentes</w:t>
      </w:r>
    </w:p>
    <w:p w14:paraId="2908B6C3" w14:textId="1583BBF0" w:rsidR="00E41BFC" w:rsidRDefault="00E41BFC" w:rsidP="00E41BFC">
      <w:pPr>
        <w:pStyle w:val="Paragraphedeliste"/>
        <w:numPr>
          <w:ilvl w:val="0"/>
          <w:numId w:val="5"/>
        </w:numPr>
      </w:pPr>
      <w:r>
        <w:t>Un sujet / produit clairement défini</w:t>
      </w:r>
    </w:p>
    <w:p w14:paraId="6380B2E8" w14:textId="2163B662" w:rsidR="00E41BFC" w:rsidRDefault="00E41BFC" w:rsidP="00E41BFC">
      <w:pPr>
        <w:pStyle w:val="Paragraphedeliste"/>
        <w:numPr>
          <w:ilvl w:val="0"/>
          <w:numId w:val="5"/>
        </w:numPr>
      </w:pPr>
      <w:r>
        <w:t>Montrer qu’il y a un net avantage à exploiter l’approche prédictive plutôt qu’une solution plus simple</w:t>
      </w:r>
    </w:p>
    <w:p w14:paraId="26D4E5FA" w14:textId="32C836CB" w:rsidR="00E41BFC" w:rsidRDefault="00E41BFC" w:rsidP="00E41BFC">
      <w:pPr>
        <w:pStyle w:val="Paragraphedeliste"/>
        <w:numPr>
          <w:ilvl w:val="1"/>
          <w:numId w:val="5"/>
        </w:numPr>
      </w:pPr>
      <w:r>
        <w:t>Rule base solution (solution basée sur des règles)</w:t>
      </w:r>
    </w:p>
    <w:p w14:paraId="56C2E0ED" w14:textId="3F392CFF" w:rsidR="00E41BFC" w:rsidRDefault="00E41BFC" w:rsidP="00E41BFC">
      <w:pPr>
        <w:pStyle w:val="Paragraphedeliste"/>
        <w:numPr>
          <w:ilvl w:val="1"/>
          <w:numId w:val="5"/>
        </w:numPr>
      </w:pPr>
      <w:r>
        <w:t>Projet de ML est complexe : il faut calculer le gain réellement par la démarche ML</w:t>
      </w:r>
    </w:p>
    <w:p w14:paraId="3DD5FCB8" w14:textId="25F08A23" w:rsidR="00E41BFC" w:rsidRDefault="00E41BFC" w:rsidP="00E41BFC">
      <w:pPr>
        <w:pStyle w:val="Paragraphedeliste"/>
        <w:numPr>
          <w:ilvl w:val="2"/>
          <w:numId w:val="5"/>
        </w:numPr>
      </w:pPr>
      <w:r>
        <w:t>Réaliser en premier lieu une étude de benchmark</w:t>
      </w:r>
    </w:p>
    <w:p w14:paraId="3E0272F0" w14:textId="5D7133CA" w:rsidR="00A118CB" w:rsidRDefault="00A118CB" w:rsidP="00A118CB">
      <w:pPr>
        <w:pStyle w:val="Paragraphedeliste"/>
        <w:numPr>
          <w:ilvl w:val="3"/>
          <w:numId w:val="5"/>
        </w:numPr>
      </w:pPr>
      <w:r>
        <w:t>Comment définir le succès du projet ?</w:t>
      </w:r>
    </w:p>
    <w:p w14:paraId="32407453" w14:textId="02ED7D7B" w:rsidR="00A118CB" w:rsidRDefault="00A118CB" w:rsidP="00A118CB">
      <w:pPr>
        <w:pStyle w:val="Paragraphedeliste"/>
        <w:numPr>
          <w:ilvl w:val="3"/>
          <w:numId w:val="5"/>
        </w:numPr>
      </w:pPr>
      <w:r>
        <w:t>Comment mesurer la performance du système ?</w:t>
      </w:r>
    </w:p>
    <w:p w14:paraId="613D23B5" w14:textId="47B0D96F" w:rsidR="00A118CB" w:rsidRDefault="00A118CB" w:rsidP="00A118CB">
      <w:pPr>
        <w:pStyle w:val="Paragraphedeliste"/>
        <w:numPr>
          <w:ilvl w:val="3"/>
          <w:numId w:val="5"/>
        </w:numPr>
      </w:pPr>
      <w:r>
        <w:t xml:space="preserve">Quelle métrique utiliser pour le </w:t>
      </w:r>
      <w:proofErr w:type="spellStart"/>
      <w:r>
        <w:t>scoring</w:t>
      </w:r>
      <w:proofErr w:type="spellEnd"/>
      <w:r>
        <w:t xml:space="preserve"> du modèle ?</w:t>
      </w:r>
    </w:p>
    <w:p w14:paraId="18F54AC4" w14:textId="6DF7B964" w:rsidR="00A118CB" w:rsidRDefault="00A118CB" w:rsidP="00A118CB">
      <w:pPr>
        <w:pStyle w:val="Paragraphedeliste"/>
        <w:numPr>
          <w:ilvl w:val="2"/>
          <w:numId w:val="5"/>
        </w:numPr>
      </w:pPr>
      <w:r>
        <w:t>Exemples de benchmark pour comparer</w:t>
      </w:r>
    </w:p>
    <w:p w14:paraId="288BDDFB" w14:textId="77777777" w:rsidR="00A118CB" w:rsidRDefault="00A118CB" w:rsidP="00A118CB">
      <w:pPr>
        <w:pStyle w:val="Paragraphedeliste"/>
        <w:numPr>
          <w:ilvl w:val="3"/>
          <w:numId w:val="5"/>
        </w:numPr>
      </w:pPr>
      <w:r>
        <w:t>Prédiction météo</w:t>
      </w:r>
    </w:p>
    <w:p w14:paraId="5BCC371E" w14:textId="0180E004" w:rsidR="00A118CB" w:rsidRDefault="00A118CB" w:rsidP="00A118CB">
      <w:pPr>
        <w:pStyle w:val="Paragraphedeliste"/>
        <w:numPr>
          <w:ilvl w:val="4"/>
          <w:numId w:val="5"/>
        </w:numPr>
      </w:pPr>
      <w:r>
        <w:t>On prend temps de la veille</w:t>
      </w:r>
    </w:p>
    <w:p w14:paraId="1A2220AD" w14:textId="1951ABCF" w:rsidR="00A118CB" w:rsidRDefault="00A118CB" w:rsidP="00A118CB">
      <w:pPr>
        <w:pStyle w:val="Paragraphedeliste"/>
        <w:numPr>
          <w:ilvl w:val="3"/>
          <w:numId w:val="5"/>
        </w:numPr>
      </w:pPr>
      <w:r>
        <w:t>Prédiction du prix d’une course taxi</w:t>
      </w:r>
    </w:p>
    <w:p w14:paraId="5B335FC3" w14:textId="623D01A8" w:rsidR="00A118CB" w:rsidRDefault="00A118CB" w:rsidP="00A118CB">
      <w:pPr>
        <w:pStyle w:val="Paragraphedeliste"/>
        <w:numPr>
          <w:ilvl w:val="4"/>
          <w:numId w:val="5"/>
        </w:numPr>
      </w:pPr>
      <w:r>
        <w:t>Distance * prix/km</w:t>
      </w:r>
    </w:p>
    <w:p w14:paraId="0776D455" w14:textId="1CDAD563" w:rsidR="00A118CB" w:rsidRDefault="00A118CB" w:rsidP="00A118CB">
      <w:pPr>
        <w:pStyle w:val="Paragraphedeliste"/>
        <w:numPr>
          <w:ilvl w:val="3"/>
          <w:numId w:val="5"/>
        </w:numPr>
      </w:pPr>
      <w:r>
        <w:t>Estimation des ventes d’un produit</w:t>
      </w:r>
    </w:p>
    <w:p w14:paraId="2E7DCC18" w14:textId="5C2E6EFC" w:rsidR="00A118CB" w:rsidRDefault="00A118CB" w:rsidP="00A118CB">
      <w:pPr>
        <w:pStyle w:val="Paragraphedeliste"/>
        <w:numPr>
          <w:ilvl w:val="4"/>
          <w:numId w:val="5"/>
        </w:numPr>
      </w:pPr>
      <w:r>
        <w:t>Moyenne des 3 derniers mois</w:t>
      </w:r>
    </w:p>
    <w:p w14:paraId="3A6883C6" w14:textId="26D08BB6" w:rsidR="00A118CB" w:rsidRDefault="00A118CB" w:rsidP="00A118CB">
      <w:pPr>
        <w:pStyle w:val="Paragraphedeliste"/>
        <w:numPr>
          <w:ilvl w:val="3"/>
          <w:numId w:val="5"/>
        </w:numPr>
      </w:pPr>
      <w:r>
        <w:t>Cas d’une classification binaire</w:t>
      </w:r>
    </w:p>
    <w:p w14:paraId="11A9DAF7" w14:textId="701A7C36" w:rsidR="00A118CB" w:rsidRDefault="00A118CB" w:rsidP="00A118CB">
      <w:pPr>
        <w:pStyle w:val="Paragraphedeliste"/>
        <w:numPr>
          <w:ilvl w:val="4"/>
          <w:numId w:val="5"/>
        </w:numPr>
      </w:pPr>
      <w:r>
        <w:t>Modèle doit faire mieux qu’un résultat 100% aléatoire</w:t>
      </w:r>
    </w:p>
    <w:p w14:paraId="283B30C3" w14:textId="5D3FDA25" w:rsidR="00A118CB" w:rsidRDefault="00A118CB" w:rsidP="00A118CB">
      <w:pPr>
        <w:pStyle w:val="Paragraphedeliste"/>
        <w:numPr>
          <w:ilvl w:val="2"/>
          <w:numId w:val="5"/>
        </w:numPr>
      </w:pPr>
      <w:r>
        <w:t>Exemple de projet où le ML donne un avantage</w:t>
      </w:r>
    </w:p>
    <w:p w14:paraId="304DCEFF" w14:textId="76CFAC20" w:rsidR="00A118CB" w:rsidRDefault="00A118CB" w:rsidP="00A118CB">
      <w:pPr>
        <w:pStyle w:val="Paragraphedeliste"/>
        <w:numPr>
          <w:ilvl w:val="3"/>
          <w:numId w:val="5"/>
        </w:numPr>
      </w:pPr>
      <w:r>
        <w:t>Prédire défaillance d’une pièce ou d’un serveur informatique</w:t>
      </w:r>
    </w:p>
    <w:p w14:paraId="02093633" w14:textId="518E7BC3" w:rsidR="00A118CB" w:rsidRDefault="00A118CB" w:rsidP="00A118CB">
      <w:pPr>
        <w:pStyle w:val="Paragraphedeliste"/>
        <w:numPr>
          <w:ilvl w:val="3"/>
          <w:numId w:val="5"/>
        </w:numPr>
      </w:pPr>
      <w:r>
        <w:t>Prédire risque de défaut d’un crédit</w:t>
      </w:r>
    </w:p>
    <w:p w14:paraId="38BA4B83" w14:textId="3C389021" w:rsidR="00A118CB" w:rsidRDefault="00A118CB" w:rsidP="00A118CB">
      <w:pPr>
        <w:pStyle w:val="Paragraphedeliste"/>
        <w:numPr>
          <w:ilvl w:val="3"/>
          <w:numId w:val="5"/>
        </w:numPr>
      </w:pPr>
      <w:r>
        <w:t>Classer automatiquement un grand volume de fichiers sons ou images</w:t>
      </w:r>
    </w:p>
    <w:p w14:paraId="0FDA618D" w14:textId="2338DF7B" w:rsidR="00A118CB" w:rsidRDefault="00A118CB" w:rsidP="00A118CB">
      <w:pPr>
        <w:pStyle w:val="Paragraphedeliste"/>
        <w:numPr>
          <w:ilvl w:val="3"/>
          <w:numId w:val="5"/>
        </w:numPr>
      </w:pPr>
      <w:r>
        <w:lastRenderedPageBreak/>
        <w:t>Détecter des contenus agressifs ou des fake news sur les réseaux sociaux</w:t>
      </w:r>
    </w:p>
    <w:p w14:paraId="7AFAA0B7" w14:textId="4E09D763" w:rsidR="00534ADE" w:rsidRDefault="00534ADE" w:rsidP="00534ADE">
      <w:pPr>
        <w:pStyle w:val="Paragraphedeliste"/>
        <w:numPr>
          <w:ilvl w:val="0"/>
          <w:numId w:val="5"/>
        </w:numPr>
      </w:pPr>
      <w:r>
        <w:t>Respecter le RGPD</w:t>
      </w:r>
    </w:p>
    <w:p w14:paraId="03416BA8" w14:textId="2A0866B1" w:rsidR="00534ADE" w:rsidRDefault="00534ADE" w:rsidP="00534ADE">
      <w:pPr>
        <w:pStyle w:val="Titre3"/>
      </w:pPr>
      <w:bookmarkStart w:id="28" w:name="_Toc193639973"/>
      <w:r>
        <w:t>Phase 2 : Concevoir le prototype et valider la faisabilité du projet</w:t>
      </w:r>
      <w:bookmarkEnd w:id="28"/>
    </w:p>
    <w:p w14:paraId="650921CE" w14:textId="110A15E7" w:rsidR="00534ADE" w:rsidRDefault="00534ADE" w:rsidP="00534ADE">
      <w:pPr>
        <w:pStyle w:val="Paragraphedeliste"/>
        <w:numPr>
          <w:ilvl w:val="0"/>
          <w:numId w:val="5"/>
        </w:numPr>
      </w:pPr>
      <w:r>
        <w:t>Une fois fixé une version du jeu de données et une indication du benchmark de performance à dépasser, il faut obtenir un modèle</w:t>
      </w:r>
    </w:p>
    <w:p w14:paraId="7D36EFF3" w14:textId="6E86976F" w:rsidR="00534ADE" w:rsidRPr="00534ADE" w:rsidRDefault="00534ADE" w:rsidP="00534ADE">
      <w:pPr>
        <w:pStyle w:val="Paragraphedeliste"/>
        <w:numPr>
          <w:ilvl w:val="1"/>
          <w:numId w:val="5"/>
        </w:numPr>
        <w:rPr>
          <w:b/>
          <w:bCs/>
        </w:rPr>
      </w:pPr>
      <w:r w:rsidRPr="00534ADE">
        <w:rPr>
          <w:b/>
          <w:bCs/>
        </w:rPr>
        <w:t>Performant</w:t>
      </w:r>
    </w:p>
    <w:p w14:paraId="46B03C2D" w14:textId="731257F9" w:rsidR="00534ADE" w:rsidRDefault="00534ADE" w:rsidP="00534ADE">
      <w:pPr>
        <w:pStyle w:val="Paragraphedeliste"/>
        <w:numPr>
          <w:ilvl w:val="2"/>
          <w:numId w:val="5"/>
        </w:numPr>
      </w:pPr>
      <w:r>
        <w:t>Bon score vis-à-vis de la métrique choisie</w:t>
      </w:r>
    </w:p>
    <w:p w14:paraId="282FA058" w14:textId="26DE7CA3" w:rsidR="00534ADE" w:rsidRPr="00534ADE" w:rsidRDefault="00534ADE" w:rsidP="00534ADE">
      <w:pPr>
        <w:pStyle w:val="Paragraphedeliste"/>
        <w:numPr>
          <w:ilvl w:val="1"/>
          <w:numId w:val="5"/>
        </w:numPr>
        <w:rPr>
          <w:b/>
          <w:bCs/>
        </w:rPr>
      </w:pPr>
      <w:r w:rsidRPr="00534ADE">
        <w:rPr>
          <w:b/>
          <w:bCs/>
        </w:rPr>
        <w:t>Robuste</w:t>
      </w:r>
    </w:p>
    <w:p w14:paraId="403F2C1B" w14:textId="0398813C" w:rsidR="00534ADE" w:rsidRDefault="00534ADE" w:rsidP="00534ADE">
      <w:pPr>
        <w:pStyle w:val="Paragraphedeliste"/>
        <w:numPr>
          <w:ilvl w:val="2"/>
          <w:numId w:val="5"/>
        </w:numPr>
      </w:pPr>
      <w:r>
        <w:t>Stable face à de nouvelles données</w:t>
      </w:r>
    </w:p>
    <w:p w14:paraId="03EFDC58" w14:textId="0303A807" w:rsidR="00534ADE" w:rsidRDefault="00534ADE" w:rsidP="00534ADE">
      <w:pPr>
        <w:pStyle w:val="Paragraphedeliste"/>
        <w:numPr>
          <w:ilvl w:val="1"/>
          <w:numId w:val="5"/>
        </w:numPr>
      </w:pPr>
      <w:r>
        <w:t>En fonction du contexte, on pourra choisir un modèle moins performant mais plus robuste, ou inversement</w:t>
      </w:r>
    </w:p>
    <w:p w14:paraId="61708521" w14:textId="53E038E7" w:rsidR="00534ADE" w:rsidRDefault="00534ADE" w:rsidP="00534ADE">
      <w:pPr>
        <w:pStyle w:val="Paragraphedeliste"/>
        <w:numPr>
          <w:ilvl w:val="0"/>
          <w:numId w:val="5"/>
        </w:numPr>
      </w:pPr>
      <w:r>
        <w:t>Processus itératif</w:t>
      </w:r>
    </w:p>
    <w:p w14:paraId="355BE14B" w14:textId="202997F8" w:rsidR="00534ADE" w:rsidRDefault="00534ADE" w:rsidP="00534ADE">
      <w:pPr>
        <w:pStyle w:val="Paragraphedeliste"/>
        <w:numPr>
          <w:ilvl w:val="1"/>
          <w:numId w:val="5"/>
        </w:numPr>
      </w:pPr>
      <w:r>
        <w:t>1/ Mettre en forme les données</w:t>
      </w:r>
    </w:p>
    <w:p w14:paraId="716FA057" w14:textId="77777777" w:rsidR="00534ADE" w:rsidRDefault="00534ADE" w:rsidP="00534ADE">
      <w:pPr>
        <w:pStyle w:val="Paragraphedeliste"/>
        <w:numPr>
          <w:ilvl w:val="2"/>
          <w:numId w:val="5"/>
        </w:numPr>
      </w:pPr>
      <w:r>
        <w:t>Nettoyage</w:t>
      </w:r>
    </w:p>
    <w:p w14:paraId="42CE7925" w14:textId="6267114E" w:rsidR="00534ADE" w:rsidRDefault="00534ADE" w:rsidP="00534ADE">
      <w:pPr>
        <w:pStyle w:val="Paragraphedeliste"/>
        <w:numPr>
          <w:ilvl w:val="3"/>
          <w:numId w:val="5"/>
        </w:numPr>
      </w:pPr>
      <w:r>
        <w:t>Résoudre les outliers</w:t>
      </w:r>
    </w:p>
    <w:p w14:paraId="2331F128" w14:textId="233A487E" w:rsidR="00534ADE" w:rsidRDefault="00534ADE" w:rsidP="00534ADE">
      <w:pPr>
        <w:pStyle w:val="Paragraphedeliste"/>
        <w:numPr>
          <w:ilvl w:val="2"/>
          <w:numId w:val="5"/>
        </w:numPr>
      </w:pPr>
      <w:r>
        <w:t>Feature engineering</w:t>
      </w:r>
    </w:p>
    <w:p w14:paraId="5FA4BD0A" w14:textId="28A49816" w:rsidR="00534ADE" w:rsidRDefault="00534ADE" w:rsidP="00534ADE">
      <w:pPr>
        <w:pStyle w:val="Paragraphedeliste"/>
        <w:numPr>
          <w:ilvl w:val="3"/>
          <w:numId w:val="5"/>
        </w:numPr>
      </w:pPr>
      <w:r>
        <w:t xml:space="preserve">Création de nouvelles variables à partir des </w:t>
      </w:r>
      <w:proofErr w:type="spellStart"/>
      <w:r>
        <w:t>features</w:t>
      </w:r>
      <w:proofErr w:type="spellEnd"/>
      <w:r>
        <w:t xml:space="preserve"> existantes</w:t>
      </w:r>
    </w:p>
    <w:p w14:paraId="25C00252" w14:textId="29914E9D" w:rsidR="00534ADE" w:rsidRDefault="00534ADE" w:rsidP="00534ADE">
      <w:pPr>
        <w:pStyle w:val="Paragraphedeliste"/>
        <w:numPr>
          <w:ilvl w:val="4"/>
          <w:numId w:val="5"/>
        </w:numPr>
      </w:pPr>
      <w:r>
        <w:t>Prendre le carré d’un prix par exemple</w:t>
      </w:r>
    </w:p>
    <w:p w14:paraId="7657C351" w14:textId="74072089" w:rsidR="00534ADE" w:rsidRDefault="00534ADE" w:rsidP="00534ADE">
      <w:pPr>
        <w:pStyle w:val="Paragraphedeliste"/>
        <w:numPr>
          <w:ilvl w:val="2"/>
          <w:numId w:val="5"/>
        </w:numPr>
      </w:pPr>
      <w:r>
        <w:t>Numériser les données</w:t>
      </w:r>
    </w:p>
    <w:p w14:paraId="283E5FB2" w14:textId="2D3FB0BE" w:rsidR="00534ADE" w:rsidRDefault="00534ADE" w:rsidP="00534ADE">
      <w:pPr>
        <w:pStyle w:val="Paragraphedeliste"/>
        <w:numPr>
          <w:ilvl w:val="3"/>
          <w:numId w:val="5"/>
        </w:numPr>
      </w:pPr>
      <w:r>
        <w:t>Catégoriques, textuelles, images</w:t>
      </w:r>
    </w:p>
    <w:p w14:paraId="77146C8A" w14:textId="4A506840" w:rsidR="00534ADE" w:rsidRDefault="00534ADE" w:rsidP="00534ADE">
      <w:pPr>
        <w:pStyle w:val="Paragraphedeliste"/>
        <w:numPr>
          <w:ilvl w:val="1"/>
          <w:numId w:val="5"/>
        </w:numPr>
      </w:pPr>
      <w:r>
        <w:t xml:space="preserve">2/ </w:t>
      </w:r>
      <w:r w:rsidR="009B7888">
        <w:t>Choisir type de modèle</w:t>
      </w:r>
    </w:p>
    <w:p w14:paraId="168AA626" w14:textId="35D551C4" w:rsidR="009B7888" w:rsidRDefault="009B7888" w:rsidP="009B7888">
      <w:pPr>
        <w:pStyle w:val="Paragraphedeliste"/>
        <w:numPr>
          <w:ilvl w:val="2"/>
          <w:numId w:val="5"/>
        </w:numPr>
      </w:pPr>
      <w:r>
        <w:t>GLM</w:t>
      </w:r>
    </w:p>
    <w:p w14:paraId="6BF71EC1" w14:textId="78222513" w:rsidR="009B7888" w:rsidRDefault="009B7888" w:rsidP="009B7888">
      <w:pPr>
        <w:pStyle w:val="Paragraphedeliste"/>
        <w:numPr>
          <w:ilvl w:val="2"/>
          <w:numId w:val="5"/>
        </w:numPr>
      </w:pPr>
      <w:proofErr w:type="spellStart"/>
      <w:r>
        <w:t>Tree</w:t>
      </w:r>
      <w:proofErr w:type="spellEnd"/>
    </w:p>
    <w:p w14:paraId="6C70C7D4" w14:textId="3F308FB8" w:rsidR="009B7888" w:rsidRDefault="009B7888" w:rsidP="009B7888">
      <w:pPr>
        <w:pStyle w:val="Paragraphedeliste"/>
        <w:numPr>
          <w:ilvl w:val="2"/>
          <w:numId w:val="5"/>
        </w:numPr>
      </w:pPr>
      <w:r>
        <w:t>NN</w:t>
      </w:r>
    </w:p>
    <w:p w14:paraId="1DE28D28" w14:textId="660802B6" w:rsidR="009B7888" w:rsidRDefault="009B7888" w:rsidP="009B7888">
      <w:pPr>
        <w:pStyle w:val="Paragraphedeliste"/>
        <w:numPr>
          <w:ilvl w:val="2"/>
          <w:numId w:val="5"/>
        </w:numPr>
      </w:pPr>
      <w:r>
        <w:t>…</w:t>
      </w:r>
    </w:p>
    <w:p w14:paraId="72CBCA88" w14:textId="24B56CCC" w:rsidR="009B7888" w:rsidRDefault="009B7888" w:rsidP="009B7888">
      <w:pPr>
        <w:pStyle w:val="Paragraphedeliste"/>
        <w:numPr>
          <w:ilvl w:val="1"/>
          <w:numId w:val="5"/>
        </w:numPr>
      </w:pPr>
      <w:r>
        <w:t>3/ Répartir les données Train - Test</w:t>
      </w:r>
    </w:p>
    <w:p w14:paraId="385149CD" w14:textId="10853958" w:rsidR="009B7888" w:rsidRDefault="009B7888" w:rsidP="009B7888">
      <w:pPr>
        <w:pStyle w:val="Paragraphedeliste"/>
        <w:numPr>
          <w:ilvl w:val="1"/>
          <w:numId w:val="5"/>
        </w:numPr>
      </w:pPr>
      <w:r>
        <w:t>4/ Optimisation des paramètres du modèle</w:t>
      </w:r>
    </w:p>
    <w:p w14:paraId="3F6F1055" w14:textId="5A15224D" w:rsidR="009B7888" w:rsidRDefault="009B7888" w:rsidP="009B7888">
      <w:r w:rsidRPr="009B7888">
        <w:rPr>
          <w:noProof/>
        </w:rPr>
        <w:lastRenderedPageBreak/>
        <w:drawing>
          <wp:inline distT="0" distB="0" distL="0" distR="0" wp14:anchorId="77D1D7CF" wp14:editId="4559821D">
            <wp:extent cx="5446644" cy="4618722"/>
            <wp:effectExtent l="0" t="0" r="1905" b="0"/>
            <wp:docPr id="8081270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27081" name=""/>
                    <pic:cNvPicPr/>
                  </pic:nvPicPr>
                  <pic:blipFill>
                    <a:blip r:embed="rId18"/>
                    <a:stretch>
                      <a:fillRect/>
                    </a:stretch>
                  </pic:blipFill>
                  <pic:spPr>
                    <a:xfrm>
                      <a:off x="0" y="0"/>
                      <a:ext cx="5479465" cy="4646554"/>
                    </a:xfrm>
                    <a:prstGeom prst="rect">
                      <a:avLst/>
                    </a:prstGeom>
                  </pic:spPr>
                </pic:pic>
              </a:graphicData>
            </a:graphic>
          </wp:inline>
        </w:drawing>
      </w:r>
    </w:p>
    <w:p w14:paraId="0277E287" w14:textId="01CD99EC" w:rsidR="009B7888" w:rsidRDefault="009B7888" w:rsidP="009B7888">
      <w:pPr>
        <w:pStyle w:val="Titre3"/>
      </w:pPr>
      <w:bookmarkStart w:id="29" w:name="_Toc193639974"/>
      <w:r>
        <w:t>Phase 3 : Mise en production</w:t>
      </w:r>
      <w:bookmarkEnd w:id="29"/>
    </w:p>
    <w:p w14:paraId="3FA6ABF2" w14:textId="46D5A49D" w:rsidR="009B7888" w:rsidRDefault="009B7888" w:rsidP="009B7888">
      <w:pPr>
        <w:pStyle w:val="Paragraphedeliste"/>
        <w:numPr>
          <w:ilvl w:val="0"/>
          <w:numId w:val="5"/>
        </w:numPr>
      </w:pPr>
      <w:r>
        <w:t>Une fois optimisé, le modèle va intégrer le produit final</w:t>
      </w:r>
    </w:p>
    <w:p w14:paraId="13908EDE" w14:textId="114EB4B7" w:rsidR="009B7888" w:rsidRDefault="009B7888" w:rsidP="009B7888">
      <w:pPr>
        <w:pStyle w:val="Paragraphedeliste"/>
        <w:numPr>
          <w:ilvl w:val="1"/>
          <w:numId w:val="5"/>
        </w:numPr>
      </w:pPr>
      <w:r>
        <w:t>Mise en production + surveillance des modèles</w:t>
      </w:r>
    </w:p>
    <w:p w14:paraId="7347FD3D" w14:textId="5CA453B9" w:rsidR="009B7888" w:rsidRDefault="009B7888" w:rsidP="009B7888">
      <w:pPr>
        <w:pStyle w:val="Paragraphedeliste"/>
        <w:numPr>
          <w:ilvl w:val="2"/>
          <w:numId w:val="5"/>
        </w:numPr>
      </w:pPr>
      <w:r>
        <w:t xml:space="preserve">Travail des </w:t>
      </w:r>
      <w:proofErr w:type="spellStart"/>
      <w:r>
        <w:t>MLOps</w:t>
      </w:r>
      <w:proofErr w:type="spellEnd"/>
      <w:r>
        <w:t xml:space="preserve"> et DevOps</w:t>
      </w:r>
    </w:p>
    <w:p w14:paraId="6AE021BE" w14:textId="05604433" w:rsidR="009B7888" w:rsidRDefault="009B7888" w:rsidP="009B7888">
      <w:pPr>
        <w:pStyle w:val="Paragraphedeliste"/>
        <w:numPr>
          <w:ilvl w:val="3"/>
          <w:numId w:val="5"/>
        </w:numPr>
      </w:pPr>
      <w:r>
        <w:t>Automatisation de</w:t>
      </w:r>
    </w:p>
    <w:p w14:paraId="7CFCCE84" w14:textId="24F66E6A" w:rsidR="009B7888" w:rsidRDefault="009B7888" w:rsidP="009B7888">
      <w:pPr>
        <w:pStyle w:val="Paragraphedeliste"/>
        <w:numPr>
          <w:ilvl w:val="4"/>
          <w:numId w:val="5"/>
        </w:numPr>
      </w:pPr>
      <w:r>
        <w:t>Mise à jour</w:t>
      </w:r>
    </w:p>
    <w:p w14:paraId="39B87BF8" w14:textId="7C58FD96" w:rsidR="009B7888" w:rsidRDefault="009B7888" w:rsidP="009B7888">
      <w:pPr>
        <w:pStyle w:val="Paragraphedeliste"/>
        <w:numPr>
          <w:ilvl w:val="4"/>
          <w:numId w:val="5"/>
        </w:numPr>
      </w:pPr>
      <w:r>
        <w:t>Ré entrainement</w:t>
      </w:r>
    </w:p>
    <w:p w14:paraId="53724DF7" w14:textId="397F11D7" w:rsidR="009B7888" w:rsidRDefault="009B7888" w:rsidP="009B7888">
      <w:pPr>
        <w:pStyle w:val="Paragraphedeliste"/>
        <w:numPr>
          <w:ilvl w:val="4"/>
          <w:numId w:val="5"/>
        </w:numPr>
      </w:pPr>
      <w:r>
        <w:t>Déploiement</w:t>
      </w:r>
    </w:p>
    <w:p w14:paraId="4F677013" w14:textId="04072D30" w:rsidR="009B7888" w:rsidRDefault="009B7888" w:rsidP="009B7888">
      <w:pPr>
        <w:pStyle w:val="Paragraphedeliste"/>
        <w:numPr>
          <w:ilvl w:val="4"/>
          <w:numId w:val="5"/>
        </w:numPr>
      </w:pPr>
      <w:r>
        <w:t>Surveillance</w:t>
      </w:r>
    </w:p>
    <w:p w14:paraId="6BB8C739" w14:textId="04732D9D" w:rsidR="009B7888" w:rsidRDefault="009B7888" w:rsidP="009B7888">
      <w:pPr>
        <w:pStyle w:val="Paragraphedeliste"/>
        <w:numPr>
          <w:ilvl w:val="0"/>
          <w:numId w:val="5"/>
        </w:numPr>
      </w:pPr>
      <w:r>
        <w:t>Drift du modèle</w:t>
      </w:r>
    </w:p>
    <w:p w14:paraId="1CBB23FB" w14:textId="0A0B6A02" w:rsidR="009B7888" w:rsidRDefault="009B7888" w:rsidP="009B7888">
      <w:pPr>
        <w:pStyle w:val="Paragraphedeliste"/>
        <w:numPr>
          <w:ilvl w:val="1"/>
          <w:numId w:val="5"/>
        </w:numPr>
      </w:pPr>
      <w:r>
        <w:t>Il est probable que les conditions sous-jacentes aux données d’entrainement du modèle ne seront que transitoires</w:t>
      </w:r>
    </w:p>
    <w:p w14:paraId="413DE3EF" w14:textId="19D24D4F" w:rsidR="009B7888" w:rsidRDefault="009B7888" w:rsidP="009B7888">
      <w:pPr>
        <w:pStyle w:val="Paragraphedeliste"/>
        <w:numPr>
          <w:ilvl w:val="2"/>
          <w:numId w:val="5"/>
        </w:numPr>
      </w:pPr>
      <w:r>
        <w:t>Les modèles risquent à un moment de perdre de leur efficacité</w:t>
      </w:r>
    </w:p>
    <w:p w14:paraId="17005E07" w14:textId="2BA32F54" w:rsidR="009B7888" w:rsidRDefault="009B7888" w:rsidP="009B7888">
      <w:pPr>
        <w:pStyle w:val="Paragraphedeliste"/>
        <w:numPr>
          <w:ilvl w:val="3"/>
          <w:numId w:val="5"/>
        </w:numPr>
      </w:pPr>
      <w:r>
        <w:t>Il faut alors les réentraîner</w:t>
      </w:r>
    </w:p>
    <w:p w14:paraId="2BC7E1D2" w14:textId="6899D0F0" w:rsidR="004B369E" w:rsidRDefault="004B369E" w:rsidP="004B369E">
      <w:pPr>
        <w:pStyle w:val="Titre2"/>
      </w:pPr>
      <w:bookmarkStart w:id="30" w:name="_Toc193639975"/>
      <w:r>
        <w:lastRenderedPageBreak/>
        <w:t>Quizz</w:t>
      </w:r>
      <w:bookmarkEnd w:id="30"/>
    </w:p>
    <w:p w14:paraId="4CD874B5" w14:textId="7FCA2F22" w:rsidR="004B369E" w:rsidRDefault="004B369E" w:rsidP="004B369E">
      <w:r w:rsidRPr="004B369E">
        <w:rPr>
          <w:noProof/>
        </w:rPr>
        <w:drawing>
          <wp:inline distT="0" distB="0" distL="0" distR="0" wp14:anchorId="0A7F1B26" wp14:editId="121B46F1">
            <wp:extent cx="5351228" cy="3979800"/>
            <wp:effectExtent l="0" t="0" r="1905" b="1905"/>
            <wp:docPr id="1015885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85253" name=""/>
                    <pic:cNvPicPr/>
                  </pic:nvPicPr>
                  <pic:blipFill>
                    <a:blip r:embed="rId19"/>
                    <a:stretch>
                      <a:fillRect/>
                    </a:stretch>
                  </pic:blipFill>
                  <pic:spPr>
                    <a:xfrm>
                      <a:off x="0" y="0"/>
                      <a:ext cx="5376735" cy="3998770"/>
                    </a:xfrm>
                    <a:prstGeom prst="rect">
                      <a:avLst/>
                    </a:prstGeom>
                  </pic:spPr>
                </pic:pic>
              </a:graphicData>
            </a:graphic>
          </wp:inline>
        </w:drawing>
      </w:r>
    </w:p>
    <w:p w14:paraId="73FF8B98" w14:textId="6EBD74C2" w:rsidR="004B369E" w:rsidRDefault="004B369E" w:rsidP="004B369E">
      <w:r w:rsidRPr="004B369E">
        <w:rPr>
          <w:noProof/>
        </w:rPr>
        <w:drawing>
          <wp:inline distT="0" distB="0" distL="0" distR="0" wp14:anchorId="75352FDC" wp14:editId="029C1DCE">
            <wp:extent cx="5367131" cy="3851415"/>
            <wp:effectExtent l="0" t="0" r="5080" b="0"/>
            <wp:docPr id="2854198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19805" name=""/>
                    <pic:cNvPicPr/>
                  </pic:nvPicPr>
                  <pic:blipFill>
                    <a:blip r:embed="rId20"/>
                    <a:stretch>
                      <a:fillRect/>
                    </a:stretch>
                  </pic:blipFill>
                  <pic:spPr>
                    <a:xfrm>
                      <a:off x="0" y="0"/>
                      <a:ext cx="5408126" cy="3880833"/>
                    </a:xfrm>
                    <a:prstGeom prst="rect">
                      <a:avLst/>
                    </a:prstGeom>
                  </pic:spPr>
                </pic:pic>
              </a:graphicData>
            </a:graphic>
          </wp:inline>
        </w:drawing>
      </w:r>
    </w:p>
    <w:p w14:paraId="16F8B7A9" w14:textId="449F3F11" w:rsidR="00686381" w:rsidRDefault="00686381" w:rsidP="004B369E">
      <w:r w:rsidRPr="00686381">
        <w:rPr>
          <w:noProof/>
        </w:rPr>
        <w:lastRenderedPageBreak/>
        <w:drawing>
          <wp:inline distT="0" distB="0" distL="0" distR="0" wp14:anchorId="2C4349B1" wp14:editId="4E947FF9">
            <wp:extent cx="5494352" cy="3360688"/>
            <wp:effectExtent l="0" t="0" r="0" b="0"/>
            <wp:docPr id="12573306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30684" name=""/>
                    <pic:cNvPicPr/>
                  </pic:nvPicPr>
                  <pic:blipFill>
                    <a:blip r:embed="rId21"/>
                    <a:stretch>
                      <a:fillRect/>
                    </a:stretch>
                  </pic:blipFill>
                  <pic:spPr>
                    <a:xfrm>
                      <a:off x="0" y="0"/>
                      <a:ext cx="5514597" cy="3373071"/>
                    </a:xfrm>
                    <a:prstGeom prst="rect">
                      <a:avLst/>
                    </a:prstGeom>
                  </pic:spPr>
                </pic:pic>
              </a:graphicData>
            </a:graphic>
          </wp:inline>
        </w:drawing>
      </w:r>
    </w:p>
    <w:p w14:paraId="03C5AFD6" w14:textId="277A77A7" w:rsidR="00686381" w:rsidRDefault="00686381" w:rsidP="004B369E">
      <w:r w:rsidRPr="00686381">
        <w:rPr>
          <w:noProof/>
        </w:rPr>
        <w:drawing>
          <wp:inline distT="0" distB="0" distL="0" distR="0" wp14:anchorId="204CF9F1" wp14:editId="6658CE45">
            <wp:extent cx="5760720" cy="4841875"/>
            <wp:effectExtent l="0" t="0" r="0" b="0"/>
            <wp:docPr id="15037853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85388" name=""/>
                    <pic:cNvPicPr/>
                  </pic:nvPicPr>
                  <pic:blipFill>
                    <a:blip r:embed="rId22"/>
                    <a:stretch>
                      <a:fillRect/>
                    </a:stretch>
                  </pic:blipFill>
                  <pic:spPr>
                    <a:xfrm>
                      <a:off x="0" y="0"/>
                      <a:ext cx="5760720" cy="4841875"/>
                    </a:xfrm>
                    <a:prstGeom prst="rect">
                      <a:avLst/>
                    </a:prstGeom>
                  </pic:spPr>
                </pic:pic>
              </a:graphicData>
            </a:graphic>
          </wp:inline>
        </w:drawing>
      </w:r>
    </w:p>
    <w:p w14:paraId="0351EF86" w14:textId="03FD3FB0" w:rsidR="00686381" w:rsidRDefault="00686381" w:rsidP="004B369E">
      <w:r w:rsidRPr="00686381">
        <w:rPr>
          <w:noProof/>
        </w:rPr>
        <w:lastRenderedPageBreak/>
        <w:drawing>
          <wp:inline distT="0" distB="0" distL="0" distR="0" wp14:anchorId="258103D4" wp14:editId="5042B564">
            <wp:extent cx="5760720" cy="3719830"/>
            <wp:effectExtent l="0" t="0" r="0" b="0"/>
            <wp:docPr id="1399614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14203" name=""/>
                    <pic:cNvPicPr/>
                  </pic:nvPicPr>
                  <pic:blipFill>
                    <a:blip r:embed="rId23"/>
                    <a:stretch>
                      <a:fillRect/>
                    </a:stretch>
                  </pic:blipFill>
                  <pic:spPr>
                    <a:xfrm>
                      <a:off x="0" y="0"/>
                      <a:ext cx="5760720" cy="3719830"/>
                    </a:xfrm>
                    <a:prstGeom prst="rect">
                      <a:avLst/>
                    </a:prstGeom>
                  </pic:spPr>
                </pic:pic>
              </a:graphicData>
            </a:graphic>
          </wp:inline>
        </w:drawing>
      </w:r>
    </w:p>
    <w:p w14:paraId="64850356" w14:textId="7CFD1CC3" w:rsidR="00686381" w:rsidRDefault="00686381" w:rsidP="004B369E">
      <w:r w:rsidRPr="00686381">
        <w:rPr>
          <w:noProof/>
        </w:rPr>
        <w:drawing>
          <wp:inline distT="0" distB="0" distL="0" distR="0" wp14:anchorId="15454CEB" wp14:editId="734943AE">
            <wp:extent cx="5760720" cy="4332605"/>
            <wp:effectExtent l="0" t="0" r="0" b="0"/>
            <wp:docPr id="12151160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16027" name=""/>
                    <pic:cNvPicPr/>
                  </pic:nvPicPr>
                  <pic:blipFill>
                    <a:blip r:embed="rId24"/>
                    <a:stretch>
                      <a:fillRect/>
                    </a:stretch>
                  </pic:blipFill>
                  <pic:spPr>
                    <a:xfrm>
                      <a:off x="0" y="0"/>
                      <a:ext cx="5760720" cy="4332605"/>
                    </a:xfrm>
                    <a:prstGeom prst="rect">
                      <a:avLst/>
                    </a:prstGeom>
                  </pic:spPr>
                </pic:pic>
              </a:graphicData>
            </a:graphic>
          </wp:inline>
        </w:drawing>
      </w:r>
    </w:p>
    <w:p w14:paraId="5CAD1B39" w14:textId="02BEDFB9" w:rsidR="00686381" w:rsidRDefault="00686381" w:rsidP="004B369E">
      <w:r w:rsidRPr="00686381">
        <w:rPr>
          <w:noProof/>
        </w:rPr>
        <w:lastRenderedPageBreak/>
        <w:drawing>
          <wp:inline distT="0" distB="0" distL="0" distR="0" wp14:anchorId="6F99705B" wp14:editId="22C1D051">
            <wp:extent cx="5760720" cy="3663950"/>
            <wp:effectExtent l="0" t="0" r="0" b="0"/>
            <wp:docPr id="6608452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45281" name=""/>
                    <pic:cNvPicPr/>
                  </pic:nvPicPr>
                  <pic:blipFill>
                    <a:blip r:embed="rId25"/>
                    <a:stretch>
                      <a:fillRect/>
                    </a:stretch>
                  </pic:blipFill>
                  <pic:spPr>
                    <a:xfrm>
                      <a:off x="0" y="0"/>
                      <a:ext cx="5760720" cy="3663950"/>
                    </a:xfrm>
                    <a:prstGeom prst="rect">
                      <a:avLst/>
                    </a:prstGeom>
                  </pic:spPr>
                </pic:pic>
              </a:graphicData>
            </a:graphic>
          </wp:inline>
        </w:drawing>
      </w:r>
    </w:p>
    <w:p w14:paraId="364D7FB7" w14:textId="295CCA7B" w:rsidR="00686381" w:rsidRDefault="00686381" w:rsidP="004B369E">
      <w:r w:rsidRPr="00686381">
        <w:rPr>
          <w:noProof/>
        </w:rPr>
        <w:drawing>
          <wp:inline distT="0" distB="0" distL="0" distR="0" wp14:anchorId="67D09DA2" wp14:editId="7F234739">
            <wp:extent cx="5760720" cy="3910965"/>
            <wp:effectExtent l="0" t="0" r="0" b="0"/>
            <wp:docPr id="2126861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1504" name=""/>
                    <pic:cNvPicPr/>
                  </pic:nvPicPr>
                  <pic:blipFill>
                    <a:blip r:embed="rId26"/>
                    <a:stretch>
                      <a:fillRect/>
                    </a:stretch>
                  </pic:blipFill>
                  <pic:spPr>
                    <a:xfrm>
                      <a:off x="0" y="0"/>
                      <a:ext cx="5760720" cy="3910965"/>
                    </a:xfrm>
                    <a:prstGeom prst="rect">
                      <a:avLst/>
                    </a:prstGeom>
                  </pic:spPr>
                </pic:pic>
              </a:graphicData>
            </a:graphic>
          </wp:inline>
        </w:drawing>
      </w:r>
    </w:p>
    <w:p w14:paraId="7FBF51D0" w14:textId="23A0BC89" w:rsidR="00AE0CF3" w:rsidRDefault="007878F0" w:rsidP="00AE0CF3">
      <w:pPr>
        <w:pStyle w:val="Titre2"/>
      </w:pPr>
      <w:bookmarkStart w:id="31" w:name="_Toc193639976"/>
      <w:r>
        <w:t>Evaluer son premier modèle prédictif</w:t>
      </w:r>
      <w:bookmarkEnd w:id="31"/>
    </w:p>
    <w:p w14:paraId="59F08A0D" w14:textId="664FCAF3" w:rsidR="00B76169" w:rsidRPr="00B76169" w:rsidRDefault="00B76169" w:rsidP="00B76169">
      <w:pPr>
        <w:pStyle w:val="Titre3"/>
      </w:pPr>
      <w:bookmarkStart w:id="32" w:name="_Toc193639977"/>
      <w:r>
        <w:t>Description dataset</w:t>
      </w:r>
      <w:bookmarkEnd w:id="32"/>
    </w:p>
    <w:p w14:paraId="6716712D" w14:textId="363BB03B" w:rsidR="007878F0" w:rsidRDefault="007878F0" w:rsidP="007878F0">
      <w:pPr>
        <w:pStyle w:val="Paragraphedeliste"/>
        <w:numPr>
          <w:ilvl w:val="0"/>
          <w:numId w:val="5"/>
        </w:numPr>
      </w:pPr>
      <w:r>
        <w:t>Dataset</w:t>
      </w:r>
    </w:p>
    <w:p w14:paraId="1A0BB527" w14:textId="25165906" w:rsidR="007878F0" w:rsidRDefault="007878F0" w:rsidP="007878F0">
      <w:pPr>
        <w:pStyle w:val="Paragraphedeliste"/>
        <w:numPr>
          <w:ilvl w:val="1"/>
          <w:numId w:val="5"/>
        </w:numPr>
      </w:pPr>
      <w:r>
        <w:lastRenderedPageBreak/>
        <w:t>237 échantillons</w:t>
      </w:r>
    </w:p>
    <w:p w14:paraId="7A2A07E6" w14:textId="63352439" w:rsidR="007878F0" w:rsidRDefault="007878F0" w:rsidP="007878F0">
      <w:pPr>
        <w:pStyle w:val="Paragraphedeliste"/>
        <w:numPr>
          <w:ilvl w:val="2"/>
          <w:numId w:val="5"/>
        </w:numPr>
      </w:pPr>
      <w:r>
        <w:t>Âge</w:t>
      </w:r>
    </w:p>
    <w:p w14:paraId="33B8D247" w14:textId="049F5E2D" w:rsidR="007878F0" w:rsidRDefault="007878F0" w:rsidP="007878F0">
      <w:pPr>
        <w:pStyle w:val="Paragraphedeliste"/>
        <w:numPr>
          <w:ilvl w:val="3"/>
          <w:numId w:val="5"/>
        </w:numPr>
      </w:pPr>
      <w:r>
        <w:t>En mois (de 139 à 250 mois = 11.5 à 20 ans)</w:t>
      </w:r>
    </w:p>
    <w:p w14:paraId="1AF285B3" w14:textId="418520E8" w:rsidR="007878F0" w:rsidRDefault="007878F0" w:rsidP="007878F0">
      <w:pPr>
        <w:pStyle w:val="Paragraphedeliste"/>
        <w:numPr>
          <w:ilvl w:val="2"/>
          <w:numId w:val="5"/>
        </w:numPr>
      </w:pPr>
      <w:r>
        <w:t>Sexe</w:t>
      </w:r>
    </w:p>
    <w:p w14:paraId="407AC076" w14:textId="67AC17E5" w:rsidR="007878F0" w:rsidRDefault="007878F0" w:rsidP="007878F0">
      <w:pPr>
        <w:pStyle w:val="Paragraphedeliste"/>
        <w:numPr>
          <w:ilvl w:val="3"/>
          <w:numId w:val="5"/>
        </w:numPr>
      </w:pPr>
      <w:r>
        <w:t>Binaire (0 pour les garçons et 1 pour les filles)</w:t>
      </w:r>
    </w:p>
    <w:p w14:paraId="27179B83" w14:textId="2259B3A2" w:rsidR="007878F0" w:rsidRDefault="007878F0" w:rsidP="007878F0">
      <w:pPr>
        <w:pStyle w:val="Paragraphedeliste"/>
        <w:numPr>
          <w:ilvl w:val="2"/>
          <w:numId w:val="5"/>
        </w:numPr>
      </w:pPr>
      <w:r>
        <w:t>Taille</w:t>
      </w:r>
    </w:p>
    <w:p w14:paraId="1CBC1841" w14:textId="017168B7" w:rsidR="007878F0" w:rsidRDefault="007878F0" w:rsidP="007878F0">
      <w:pPr>
        <w:pStyle w:val="Paragraphedeliste"/>
        <w:numPr>
          <w:ilvl w:val="3"/>
          <w:numId w:val="5"/>
        </w:numPr>
      </w:pPr>
      <w:r>
        <w:t>Cm (de 128.27 à 182.88)</w:t>
      </w:r>
    </w:p>
    <w:p w14:paraId="343E596B" w14:textId="3E39118E" w:rsidR="007878F0" w:rsidRDefault="007878F0" w:rsidP="007878F0">
      <w:pPr>
        <w:pStyle w:val="Paragraphedeliste"/>
        <w:numPr>
          <w:ilvl w:val="2"/>
          <w:numId w:val="5"/>
        </w:numPr>
      </w:pPr>
      <w:r>
        <w:t>Poids</w:t>
      </w:r>
    </w:p>
    <w:p w14:paraId="5E5474A7" w14:textId="6E9724FB" w:rsidR="007878F0" w:rsidRDefault="007878F0" w:rsidP="007878F0">
      <w:pPr>
        <w:pStyle w:val="Paragraphedeliste"/>
        <w:numPr>
          <w:ilvl w:val="3"/>
          <w:numId w:val="5"/>
        </w:numPr>
      </w:pPr>
      <w:r>
        <w:t>Variable cible</w:t>
      </w:r>
    </w:p>
    <w:p w14:paraId="46792FCC" w14:textId="134877C1" w:rsidR="007878F0" w:rsidRDefault="007878F0" w:rsidP="007878F0">
      <w:pPr>
        <w:pStyle w:val="Paragraphedeliste"/>
        <w:numPr>
          <w:ilvl w:val="3"/>
          <w:numId w:val="5"/>
        </w:numPr>
      </w:pPr>
      <w:r>
        <w:t>Kg (de 22.9 à 77.78)</w:t>
      </w:r>
    </w:p>
    <w:p w14:paraId="205EB2B2" w14:textId="214022D1" w:rsidR="00B76169" w:rsidRDefault="00B76169" w:rsidP="00B76169">
      <w:pPr>
        <w:pStyle w:val="Titre3"/>
      </w:pPr>
      <w:bookmarkStart w:id="33" w:name="_Toc193639978"/>
      <w:r>
        <w:t>Objectif du modèle</w:t>
      </w:r>
      <w:bookmarkEnd w:id="33"/>
    </w:p>
    <w:p w14:paraId="12D08DB6" w14:textId="13444281" w:rsidR="007878F0" w:rsidRDefault="007878F0" w:rsidP="007878F0">
      <w:pPr>
        <w:pStyle w:val="Paragraphedeliste"/>
        <w:numPr>
          <w:ilvl w:val="0"/>
          <w:numId w:val="5"/>
        </w:numPr>
      </w:pPr>
      <w:r>
        <w:t>Nous cherchons à construire</w:t>
      </w:r>
      <w:r w:rsidR="00B76169">
        <w:t xml:space="preserve"> un modèle qui prédit la variable cible (le poids de l’enfant) à partir des autres variables</w:t>
      </w:r>
    </w:p>
    <w:p w14:paraId="7B190B72" w14:textId="659B73CD" w:rsidR="00B76169" w:rsidRDefault="00B76169" w:rsidP="00B76169">
      <w:pPr>
        <w:pStyle w:val="Paragraphedeliste"/>
        <w:numPr>
          <w:ilvl w:val="1"/>
          <w:numId w:val="5"/>
        </w:numPr>
      </w:pPr>
      <w:r>
        <w:t>On cherche donc les coefficients a, b, c tels que</w:t>
      </w:r>
    </w:p>
    <w:p w14:paraId="4D5B97E4" w14:textId="1C2B11DE" w:rsidR="00B76169" w:rsidRDefault="00B76169" w:rsidP="00B76169">
      <w:pPr>
        <w:pStyle w:val="Paragraphedeliste"/>
        <w:numPr>
          <w:ilvl w:val="2"/>
          <w:numId w:val="5"/>
        </w:numPr>
      </w:pPr>
      <w:r>
        <w:t>Poids = a * sexe + b * âge + c * taille + bruit</w:t>
      </w:r>
    </w:p>
    <w:p w14:paraId="6EFC7A52" w14:textId="1B05756C" w:rsidR="00B76169" w:rsidRDefault="00B76169" w:rsidP="00B76169">
      <w:pPr>
        <w:pStyle w:val="Paragraphedeliste"/>
        <w:numPr>
          <w:ilvl w:val="3"/>
          <w:numId w:val="5"/>
        </w:numPr>
        <w:rPr>
          <w:b/>
          <w:bCs/>
        </w:rPr>
      </w:pPr>
      <w:r w:rsidRPr="00B76169">
        <w:rPr>
          <w:b/>
          <w:bCs/>
        </w:rPr>
        <w:t>Le bruit représentant l’information qui n’est pas capturée par le modèle linéaire</w:t>
      </w:r>
    </w:p>
    <w:p w14:paraId="111A61A6" w14:textId="39A2382C" w:rsidR="00B76169" w:rsidRPr="00B76169" w:rsidRDefault="00B76169" w:rsidP="00B76169">
      <w:pPr>
        <w:pStyle w:val="Titre3"/>
      </w:pPr>
      <w:bookmarkStart w:id="34" w:name="_Toc193639979"/>
      <w:r>
        <w:t>Entrainement</w:t>
      </w:r>
      <w:bookmarkEnd w:id="34"/>
    </w:p>
    <w:p w14:paraId="6A787A2D" w14:textId="4290403D" w:rsidR="00B76169" w:rsidRDefault="00B76169" w:rsidP="00B76169">
      <w:pPr>
        <w:pStyle w:val="Paragraphedeliste"/>
        <w:numPr>
          <w:ilvl w:val="0"/>
          <w:numId w:val="5"/>
        </w:numPr>
        <w:rPr>
          <w:b/>
          <w:bCs/>
        </w:rPr>
      </w:pPr>
      <w:r>
        <w:rPr>
          <w:b/>
          <w:bCs/>
        </w:rPr>
        <w:t xml:space="preserve">X </w:t>
      </w:r>
      <w:r w:rsidRPr="00B76169">
        <w:t>est la matrice qui contient</w:t>
      </w:r>
      <w:r>
        <w:rPr>
          <w:b/>
          <w:bCs/>
        </w:rPr>
        <w:t xml:space="preserve"> les prédicteurs</w:t>
      </w:r>
    </w:p>
    <w:p w14:paraId="3743630E" w14:textId="5FAE6B99" w:rsidR="00B76169" w:rsidRPr="00B76169" w:rsidRDefault="00B76169" w:rsidP="00B76169">
      <w:pPr>
        <w:pStyle w:val="Paragraphedeliste"/>
        <w:numPr>
          <w:ilvl w:val="1"/>
          <w:numId w:val="5"/>
        </w:numPr>
        <w:rPr>
          <w:b/>
          <w:bCs/>
        </w:rPr>
      </w:pPr>
      <w:r>
        <w:rPr>
          <w:b/>
          <w:bCs/>
        </w:rPr>
        <w:t>Matrice de design</w:t>
      </w:r>
    </w:p>
    <w:p w14:paraId="0101AA20" w14:textId="783320A9" w:rsidR="00B76169" w:rsidRPr="00B76169" w:rsidRDefault="00B76169" w:rsidP="00B76169">
      <w:pPr>
        <w:pStyle w:val="Paragraphedeliste"/>
        <w:numPr>
          <w:ilvl w:val="2"/>
          <w:numId w:val="5"/>
        </w:numPr>
        <w:rPr>
          <w:b/>
          <w:bCs/>
        </w:rPr>
      </w:pPr>
      <w:r>
        <w:t>Représente les données d’entrées</w:t>
      </w:r>
    </w:p>
    <w:p w14:paraId="273FE517" w14:textId="066B3970" w:rsidR="00B76169" w:rsidRPr="00B76169" w:rsidRDefault="00B76169" w:rsidP="00B76169">
      <w:pPr>
        <w:pStyle w:val="Paragraphedeliste"/>
        <w:numPr>
          <w:ilvl w:val="3"/>
          <w:numId w:val="5"/>
        </w:numPr>
        <w:rPr>
          <w:b/>
          <w:bCs/>
        </w:rPr>
      </w:pPr>
      <w:r>
        <w:t>Chaque ligne = échantillon</w:t>
      </w:r>
    </w:p>
    <w:p w14:paraId="0CB8897D" w14:textId="49F83542" w:rsidR="00B76169" w:rsidRPr="00B76169" w:rsidRDefault="00B76169" w:rsidP="00B76169">
      <w:pPr>
        <w:pStyle w:val="Paragraphedeliste"/>
        <w:numPr>
          <w:ilvl w:val="3"/>
          <w:numId w:val="5"/>
        </w:numPr>
        <w:rPr>
          <w:b/>
          <w:bCs/>
        </w:rPr>
      </w:pPr>
      <w:r>
        <w:t>Chaque colonne = variable d’entrée</w:t>
      </w:r>
    </w:p>
    <w:p w14:paraId="309F082D" w14:textId="691F0426" w:rsidR="00B76169" w:rsidRPr="00B76169" w:rsidRDefault="00B76169" w:rsidP="00B76169">
      <w:pPr>
        <w:pStyle w:val="Paragraphedeliste"/>
        <w:numPr>
          <w:ilvl w:val="0"/>
          <w:numId w:val="5"/>
        </w:numPr>
        <w:rPr>
          <w:b/>
          <w:bCs/>
        </w:rPr>
      </w:pPr>
      <w:r w:rsidRPr="00B76169">
        <w:rPr>
          <w:b/>
          <w:bCs/>
        </w:rPr>
        <w:t xml:space="preserve">Y </w:t>
      </w:r>
      <w:r>
        <w:t xml:space="preserve">est le </w:t>
      </w:r>
      <w:r w:rsidRPr="00B76169">
        <w:rPr>
          <w:b/>
          <w:bCs/>
        </w:rPr>
        <w:t>vecteur</w:t>
      </w:r>
      <w:r>
        <w:t xml:space="preserve"> de la variable cible</w:t>
      </w:r>
    </w:p>
    <w:p w14:paraId="1FE2EB4F" w14:textId="40F8AE80" w:rsidR="00B76169" w:rsidRDefault="00B76169" w:rsidP="00B76169">
      <w:pPr>
        <w:pStyle w:val="Paragraphedeliste"/>
        <w:numPr>
          <w:ilvl w:val="0"/>
          <w:numId w:val="5"/>
        </w:numPr>
      </w:pPr>
      <w:r w:rsidRPr="00B76169">
        <w:t>Minimiser la fonction de coût</w:t>
      </w:r>
    </w:p>
    <w:p w14:paraId="6104EC16" w14:textId="1E57E379" w:rsidR="00B76169" w:rsidRDefault="00B76169" w:rsidP="00B76169">
      <w:pPr>
        <w:pStyle w:val="Paragraphedeliste"/>
        <w:numPr>
          <w:ilvl w:val="1"/>
          <w:numId w:val="5"/>
        </w:numPr>
      </w:pPr>
      <w:r>
        <w:t>Permet d’arrêter l’algorithme quand certain seuil d’erreur atteint</w:t>
      </w:r>
    </w:p>
    <w:p w14:paraId="2063B800" w14:textId="536EE031" w:rsidR="00B76169" w:rsidRDefault="00B76169" w:rsidP="00B76169">
      <w:pPr>
        <w:pStyle w:val="Paragraphedeliste"/>
        <w:numPr>
          <w:ilvl w:val="1"/>
          <w:numId w:val="5"/>
        </w:numPr>
      </w:pPr>
      <w:r>
        <w:t>Permet de mettre à jour progressivement les coefficients du modèle</w:t>
      </w:r>
    </w:p>
    <w:p w14:paraId="0C0DC137" w14:textId="6697B959" w:rsidR="00B76169" w:rsidRDefault="00B76169" w:rsidP="00B76169">
      <w:pPr>
        <w:pStyle w:val="Paragraphedeliste"/>
        <w:numPr>
          <w:ilvl w:val="1"/>
          <w:numId w:val="5"/>
        </w:numPr>
      </w:pPr>
      <w:r>
        <w:t>La fonction de coût est souvent liée au choix du modèle</w:t>
      </w:r>
    </w:p>
    <w:p w14:paraId="6DECF539" w14:textId="3E040A4A" w:rsidR="00B76169" w:rsidRDefault="00B76169" w:rsidP="00B76169">
      <w:pPr>
        <w:pStyle w:val="Paragraphedeliste"/>
        <w:numPr>
          <w:ilvl w:val="1"/>
          <w:numId w:val="5"/>
        </w:numPr>
      </w:pPr>
      <w:r>
        <w:t xml:space="preserve">Lorsque l’on fait </w:t>
      </w:r>
      <w:proofErr w:type="gramStart"/>
      <w:r>
        <w:t>fit(</w:t>
      </w:r>
      <w:proofErr w:type="gramEnd"/>
      <w:r>
        <w:t>X, y)</w:t>
      </w:r>
    </w:p>
    <w:p w14:paraId="7C513C3B" w14:textId="27766EFF" w:rsidR="00B76169" w:rsidRDefault="00B76169" w:rsidP="00B76169">
      <w:pPr>
        <w:pStyle w:val="Paragraphedeliste"/>
        <w:numPr>
          <w:ilvl w:val="2"/>
          <w:numId w:val="5"/>
        </w:numPr>
      </w:pPr>
      <w:r>
        <w:t>On démarre l’algorithme qui va minimiser la fonction de coût jusqu’à atteindre le seuil minimum d’erreur</w:t>
      </w:r>
    </w:p>
    <w:p w14:paraId="47388030" w14:textId="28B06F59" w:rsidR="00B76169" w:rsidRDefault="00B76169" w:rsidP="00B76169">
      <w:pPr>
        <w:pStyle w:val="Paragraphedeliste"/>
        <w:numPr>
          <w:ilvl w:val="1"/>
          <w:numId w:val="5"/>
        </w:numPr>
      </w:pPr>
      <w:r>
        <w:t xml:space="preserve">Exemple pour la régression linéaire de </w:t>
      </w:r>
      <w:proofErr w:type="spellStart"/>
      <w:r>
        <w:t>scikit-learn</w:t>
      </w:r>
      <w:proofErr w:type="spellEnd"/>
    </w:p>
    <w:p w14:paraId="5934630E" w14:textId="3CEABC38" w:rsidR="00B76169" w:rsidRDefault="00B76169" w:rsidP="00B76169">
      <w:pPr>
        <w:pStyle w:val="Paragraphedeliste"/>
        <w:numPr>
          <w:ilvl w:val="2"/>
          <w:numId w:val="5"/>
        </w:numPr>
      </w:pPr>
      <w:r w:rsidRPr="00077B14">
        <w:rPr>
          <w:b/>
          <w:bCs/>
        </w:rPr>
        <w:t>Fonction de coût</w:t>
      </w:r>
      <w:r>
        <w:t xml:space="preserve"> est la </w:t>
      </w:r>
      <w:r w:rsidRPr="00077B14">
        <w:rPr>
          <w:b/>
          <w:bCs/>
        </w:rPr>
        <w:t>MSE</w:t>
      </w:r>
      <w:r>
        <w:t xml:space="preserve"> (</w:t>
      </w:r>
      <w:proofErr w:type="spellStart"/>
      <w:r>
        <w:t>Mean</w:t>
      </w:r>
      <w:proofErr w:type="spellEnd"/>
      <w:r>
        <w:t xml:space="preserve"> </w:t>
      </w:r>
      <w:proofErr w:type="spellStart"/>
      <w:r>
        <w:t>Squared</w:t>
      </w:r>
      <w:proofErr w:type="spellEnd"/>
      <w:r>
        <w:t xml:space="preserve"> </w:t>
      </w:r>
      <w:proofErr w:type="spellStart"/>
      <w:r>
        <w:t>Error</w:t>
      </w:r>
      <w:proofErr w:type="spellEnd"/>
      <w:r>
        <w:t>)</w:t>
      </w:r>
      <w:r w:rsidR="00943ABD">
        <w:t xml:space="preserve"> (</w:t>
      </w:r>
      <w:proofErr w:type="spellStart"/>
      <w:r w:rsidR="00943ABD" w:rsidRPr="00943ABD">
        <w:rPr>
          <w:b/>
          <w:bCs/>
        </w:rPr>
        <w:t>loss</w:t>
      </w:r>
      <w:proofErr w:type="spellEnd"/>
      <w:r w:rsidR="00943ABD" w:rsidRPr="00943ABD">
        <w:rPr>
          <w:b/>
          <w:bCs/>
        </w:rPr>
        <w:t xml:space="preserve"> </w:t>
      </w:r>
      <w:proofErr w:type="spellStart"/>
      <w:r w:rsidR="00943ABD" w:rsidRPr="00943ABD">
        <w:rPr>
          <w:b/>
          <w:bCs/>
        </w:rPr>
        <w:t>function</w:t>
      </w:r>
      <w:proofErr w:type="spellEnd"/>
      <w:r w:rsidR="00943ABD">
        <w:t>)</w:t>
      </w:r>
    </w:p>
    <w:p w14:paraId="7FE147E1" w14:textId="7B5A7747" w:rsidR="00B76169" w:rsidRDefault="00B76169" w:rsidP="00B76169">
      <w:pPr>
        <w:pStyle w:val="Paragraphedeliste"/>
        <w:numPr>
          <w:ilvl w:val="3"/>
          <w:numId w:val="5"/>
        </w:numPr>
      </w:pPr>
      <w:r w:rsidRPr="00B76169">
        <w:rPr>
          <w:noProof/>
        </w:rPr>
        <w:drawing>
          <wp:inline distT="0" distB="0" distL="0" distR="0" wp14:anchorId="589EE3A4" wp14:editId="628FE65D">
            <wp:extent cx="3057952" cy="447737"/>
            <wp:effectExtent l="0" t="0" r="9525" b="0"/>
            <wp:docPr id="16343368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36886" name=""/>
                    <pic:cNvPicPr/>
                  </pic:nvPicPr>
                  <pic:blipFill>
                    <a:blip r:embed="rId27"/>
                    <a:stretch>
                      <a:fillRect/>
                    </a:stretch>
                  </pic:blipFill>
                  <pic:spPr>
                    <a:xfrm>
                      <a:off x="0" y="0"/>
                      <a:ext cx="3057952" cy="447737"/>
                    </a:xfrm>
                    <a:prstGeom prst="rect">
                      <a:avLst/>
                    </a:prstGeom>
                  </pic:spPr>
                </pic:pic>
              </a:graphicData>
            </a:graphic>
          </wp:inline>
        </w:drawing>
      </w:r>
    </w:p>
    <w:p w14:paraId="2A6DA50B" w14:textId="7D218915" w:rsidR="00B76169" w:rsidRDefault="00B76169" w:rsidP="00B76169">
      <w:pPr>
        <w:pStyle w:val="Paragraphedeliste"/>
        <w:numPr>
          <w:ilvl w:val="4"/>
          <w:numId w:val="5"/>
        </w:numPr>
      </w:pPr>
      <w:r>
        <w:t>N : Nombre d’échantillons d’entraînement</w:t>
      </w:r>
    </w:p>
    <w:p w14:paraId="0F606F5A" w14:textId="36008DCA" w:rsidR="00B76169" w:rsidRDefault="00B76169" w:rsidP="00B76169">
      <w:pPr>
        <w:pStyle w:val="Paragraphedeliste"/>
        <w:numPr>
          <w:ilvl w:val="4"/>
          <w:numId w:val="5"/>
        </w:numPr>
      </w:pPr>
      <w:proofErr w:type="spellStart"/>
      <w:r>
        <w:t>Yk</w:t>
      </w:r>
      <w:proofErr w:type="spellEnd"/>
      <w:r>
        <w:t> : Valeurs cibles</w:t>
      </w:r>
    </w:p>
    <w:p w14:paraId="5F29B3AD" w14:textId="67D0634C" w:rsidR="00B76169" w:rsidRDefault="00ED6E7E" w:rsidP="00B76169">
      <w:pPr>
        <w:pStyle w:val="Paragraphedeliste"/>
        <w:numPr>
          <w:ilvl w:val="4"/>
          <w:numId w:val="5"/>
        </w:numPr>
      </w:pPr>
      <w:r>
        <w:rPr>
          <w:noProof/>
        </w:rPr>
        <w:drawing>
          <wp:inline distT="0" distB="0" distL="0" distR="0" wp14:anchorId="5099D345" wp14:editId="350EC335">
            <wp:extent cx="95250" cy="191135"/>
            <wp:effectExtent l="0" t="0" r="0" b="0"/>
            <wp:docPr id="14126658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83008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0" cy="191135"/>
                    </a:xfrm>
                    <a:prstGeom prst="rect">
                      <a:avLst/>
                    </a:prstGeom>
                    <a:noFill/>
                    <a:ln>
                      <a:noFill/>
                    </a:ln>
                  </pic:spPr>
                </pic:pic>
              </a:graphicData>
            </a:graphic>
          </wp:inline>
        </w:drawing>
      </w:r>
      <w:proofErr w:type="gramStart"/>
      <w:r>
        <w:t>k</w:t>
      </w:r>
      <w:r w:rsidR="00B76169">
        <w:t>:</w:t>
      </w:r>
      <w:proofErr w:type="gramEnd"/>
      <w:r w:rsidR="00B76169">
        <w:t xml:space="preserve"> Valeurs prédites par le modèle</w:t>
      </w:r>
    </w:p>
    <w:p w14:paraId="3E581E53" w14:textId="7D036B5F" w:rsidR="00381023" w:rsidRDefault="00381023" w:rsidP="00381023">
      <w:pPr>
        <w:pStyle w:val="Paragraphedeliste"/>
        <w:numPr>
          <w:ilvl w:val="0"/>
          <w:numId w:val="5"/>
        </w:numPr>
      </w:pPr>
      <w:r>
        <w:t>Peu importe la classe du modèle, l’entrainer consiste à enchaîner les étapes</w:t>
      </w:r>
    </w:p>
    <w:p w14:paraId="573A4FFD" w14:textId="59BEF1BD" w:rsidR="00381023" w:rsidRDefault="00381023" w:rsidP="00381023">
      <w:pPr>
        <w:pStyle w:val="Paragraphedeliste"/>
        <w:numPr>
          <w:ilvl w:val="1"/>
          <w:numId w:val="5"/>
        </w:numPr>
      </w:pPr>
      <w:r>
        <w:t>1. Charger les données</w:t>
      </w:r>
    </w:p>
    <w:p w14:paraId="5407CE93" w14:textId="0E39C87E" w:rsidR="00381023" w:rsidRDefault="00381023" w:rsidP="00381023">
      <w:pPr>
        <w:pStyle w:val="Paragraphedeliste"/>
        <w:numPr>
          <w:ilvl w:val="1"/>
          <w:numId w:val="5"/>
        </w:numPr>
      </w:pPr>
      <w:r>
        <w:t>2. Transformer / améliorer les données</w:t>
      </w:r>
    </w:p>
    <w:p w14:paraId="32462B54" w14:textId="59D30BA0" w:rsidR="00381023" w:rsidRDefault="00381023" w:rsidP="00381023">
      <w:pPr>
        <w:pStyle w:val="Paragraphedeliste"/>
        <w:numPr>
          <w:ilvl w:val="1"/>
          <w:numId w:val="5"/>
        </w:numPr>
      </w:pPr>
      <w:r>
        <w:t>3. Scinder les données en train / test ou train / test / validation</w:t>
      </w:r>
    </w:p>
    <w:p w14:paraId="7D7CF3F2" w14:textId="3E562C48" w:rsidR="00381023" w:rsidRDefault="00381023" w:rsidP="00381023">
      <w:pPr>
        <w:pStyle w:val="Paragraphedeliste"/>
        <w:numPr>
          <w:ilvl w:val="1"/>
          <w:numId w:val="5"/>
        </w:numPr>
      </w:pPr>
      <w:r>
        <w:t>4. Entrainer le modèle avec plusieurs configurations de paramètres (si le modèle s’y prête)</w:t>
      </w:r>
    </w:p>
    <w:p w14:paraId="5AE5F6E0" w14:textId="4321FD73" w:rsidR="00381023" w:rsidRDefault="00381023" w:rsidP="00381023">
      <w:pPr>
        <w:pStyle w:val="Paragraphedeliste"/>
        <w:numPr>
          <w:ilvl w:val="1"/>
          <w:numId w:val="5"/>
        </w:numPr>
      </w:pPr>
      <w:r>
        <w:lastRenderedPageBreak/>
        <w:t>5. Calculer le score de chaque version du modèle</w:t>
      </w:r>
    </w:p>
    <w:p w14:paraId="728E8B62" w14:textId="442A649C" w:rsidR="00B76169" w:rsidRDefault="00B76169" w:rsidP="00B76169">
      <w:pPr>
        <w:pStyle w:val="Titre3"/>
      </w:pPr>
      <w:bookmarkStart w:id="35" w:name="_Toc193639980"/>
      <w:r>
        <w:t>Evaluer la performance d’un modèle</w:t>
      </w:r>
      <w:bookmarkEnd w:id="35"/>
    </w:p>
    <w:p w14:paraId="03EED876" w14:textId="64C017AF" w:rsidR="00B76169" w:rsidRDefault="00B76169" w:rsidP="00B76169">
      <w:pPr>
        <w:pStyle w:val="Paragraphedeliste"/>
        <w:numPr>
          <w:ilvl w:val="0"/>
          <w:numId w:val="5"/>
        </w:numPr>
      </w:pPr>
      <w:r>
        <w:t>Evaluer la performance du modèle une fois entrainé</w:t>
      </w:r>
    </w:p>
    <w:p w14:paraId="1BCA6297" w14:textId="7E56A909" w:rsidR="00B76169" w:rsidRDefault="00B76169" w:rsidP="00B76169">
      <w:pPr>
        <w:pStyle w:val="Paragraphedeliste"/>
        <w:numPr>
          <w:ilvl w:val="1"/>
          <w:numId w:val="5"/>
        </w:numPr>
        <w:rPr>
          <w:b/>
          <w:bCs/>
        </w:rPr>
      </w:pPr>
      <w:r w:rsidRPr="00B76169">
        <w:rPr>
          <w:b/>
          <w:bCs/>
        </w:rPr>
        <w:t>Score de performance</w:t>
      </w:r>
    </w:p>
    <w:p w14:paraId="322A969E" w14:textId="517B2671" w:rsidR="00B46E1C" w:rsidRPr="00B46E1C" w:rsidRDefault="00B46E1C" w:rsidP="00B46E1C">
      <w:pPr>
        <w:pStyle w:val="Paragraphedeliste"/>
        <w:numPr>
          <w:ilvl w:val="0"/>
          <w:numId w:val="5"/>
        </w:numPr>
        <w:rPr>
          <w:b/>
          <w:bCs/>
        </w:rPr>
      </w:pPr>
      <w:r>
        <w:t>Calcul dépend de la tâche ML considérée</w:t>
      </w:r>
    </w:p>
    <w:p w14:paraId="228E968D" w14:textId="3B512430" w:rsidR="00B46E1C" w:rsidRPr="00B46E1C" w:rsidRDefault="00B46E1C" w:rsidP="00B46E1C">
      <w:pPr>
        <w:pStyle w:val="Paragraphedeliste"/>
        <w:numPr>
          <w:ilvl w:val="1"/>
          <w:numId w:val="5"/>
        </w:numPr>
        <w:rPr>
          <w:b/>
          <w:bCs/>
        </w:rPr>
      </w:pPr>
      <w:r>
        <w:t>Evaluation d’un modèle de classification différentes d’un modèle de régression</w:t>
      </w:r>
    </w:p>
    <w:p w14:paraId="3EDAF487" w14:textId="5F117CBE" w:rsidR="00B46E1C" w:rsidRPr="000C2429" w:rsidRDefault="00B46E1C" w:rsidP="00B46E1C">
      <w:pPr>
        <w:pStyle w:val="Paragraphedeliste"/>
        <w:numPr>
          <w:ilvl w:val="0"/>
          <w:numId w:val="5"/>
        </w:numPr>
        <w:rPr>
          <w:b/>
          <w:bCs/>
        </w:rPr>
      </w:pPr>
      <w:r>
        <w:t>Dans le contexte d’une régression, nous avons les scores suivants</w:t>
      </w:r>
    </w:p>
    <w:p w14:paraId="1E2DCEAB" w14:textId="3D054C9F" w:rsidR="000C2429" w:rsidRPr="00B46E1C" w:rsidRDefault="000C2429" w:rsidP="000C2429">
      <w:pPr>
        <w:pStyle w:val="Paragraphedeliste"/>
        <w:numPr>
          <w:ilvl w:val="1"/>
          <w:numId w:val="5"/>
        </w:numPr>
        <w:rPr>
          <w:b/>
          <w:bCs/>
        </w:rPr>
      </w:pPr>
      <w:r>
        <w:t>Scores relatifs à l’envergure de la variable cible, et donc difficile de comparer entre les modèles</w:t>
      </w:r>
    </w:p>
    <w:p w14:paraId="318B3D71" w14:textId="37A66379" w:rsidR="00B46E1C" w:rsidRPr="00B46E1C" w:rsidRDefault="00B46E1C" w:rsidP="000C2429">
      <w:pPr>
        <w:pStyle w:val="Paragraphedeliste"/>
        <w:numPr>
          <w:ilvl w:val="2"/>
          <w:numId w:val="5"/>
        </w:numPr>
        <w:rPr>
          <w:b/>
          <w:bCs/>
        </w:rPr>
      </w:pPr>
      <w:r w:rsidRPr="00B46E1C">
        <w:rPr>
          <w:b/>
          <w:bCs/>
        </w:rPr>
        <w:t>RMSE</w:t>
      </w:r>
    </w:p>
    <w:p w14:paraId="72EDDED9" w14:textId="6C47BCF6" w:rsidR="00B46E1C" w:rsidRPr="00B46E1C" w:rsidRDefault="00B46E1C" w:rsidP="000C2429">
      <w:pPr>
        <w:pStyle w:val="Paragraphedeliste"/>
        <w:numPr>
          <w:ilvl w:val="3"/>
          <w:numId w:val="5"/>
        </w:numPr>
        <w:rPr>
          <w:b/>
          <w:bCs/>
        </w:rPr>
      </w:pPr>
      <w:r>
        <w:t xml:space="preserve">Root </w:t>
      </w:r>
      <w:proofErr w:type="spellStart"/>
      <w:r>
        <w:t>Mean</w:t>
      </w:r>
      <w:proofErr w:type="spellEnd"/>
      <w:r>
        <w:t xml:space="preserve"> Square </w:t>
      </w:r>
      <w:proofErr w:type="spellStart"/>
      <w:r>
        <w:t>Error</w:t>
      </w:r>
      <w:proofErr w:type="spellEnd"/>
    </w:p>
    <w:p w14:paraId="1C7B0DD9" w14:textId="41BCD539" w:rsidR="00B46E1C" w:rsidRDefault="00B46E1C" w:rsidP="000C2429">
      <w:pPr>
        <w:pStyle w:val="Paragraphedeliste"/>
        <w:numPr>
          <w:ilvl w:val="3"/>
          <w:numId w:val="5"/>
        </w:numPr>
      </w:pPr>
      <w:r w:rsidRPr="00B46E1C">
        <w:t>Ecart quadratique moyen</w:t>
      </w:r>
    </w:p>
    <w:p w14:paraId="230A5EC8" w14:textId="7F0F24CC" w:rsidR="00B46E1C" w:rsidRDefault="00B46E1C" w:rsidP="000C2429">
      <w:pPr>
        <w:pStyle w:val="Paragraphedeliste"/>
        <w:numPr>
          <w:ilvl w:val="3"/>
          <w:numId w:val="5"/>
        </w:numPr>
      </w:pPr>
      <w:r w:rsidRPr="00B46E1C">
        <w:rPr>
          <w:noProof/>
        </w:rPr>
        <w:drawing>
          <wp:inline distT="0" distB="0" distL="0" distR="0" wp14:anchorId="03039575" wp14:editId="172DFE86">
            <wp:extent cx="2655736" cy="574592"/>
            <wp:effectExtent l="0" t="0" r="0" b="0"/>
            <wp:docPr id="70458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71" name=""/>
                    <pic:cNvPicPr/>
                  </pic:nvPicPr>
                  <pic:blipFill>
                    <a:blip r:embed="rId29"/>
                    <a:stretch>
                      <a:fillRect/>
                    </a:stretch>
                  </pic:blipFill>
                  <pic:spPr>
                    <a:xfrm>
                      <a:off x="0" y="0"/>
                      <a:ext cx="2663920" cy="576363"/>
                    </a:xfrm>
                    <a:prstGeom prst="rect">
                      <a:avLst/>
                    </a:prstGeom>
                  </pic:spPr>
                </pic:pic>
              </a:graphicData>
            </a:graphic>
          </wp:inline>
        </w:drawing>
      </w:r>
    </w:p>
    <w:p w14:paraId="7E3F5B56" w14:textId="595F3467" w:rsidR="00B46E1C" w:rsidRPr="000C2429" w:rsidRDefault="00B46E1C" w:rsidP="000C2429">
      <w:pPr>
        <w:pStyle w:val="Paragraphedeliste"/>
        <w:numPr>
          <w:ilvl w:val="2"/>
          <w:numId w:val="5"/>
        </w:numPr>
        <w:rPr>
          <w:b/>
          <w:bCs/>
        </w:rPr>
      </w:pPr>
      <w:r w:rsidRPr="000C2429">
        <w:rPr>
          <w:b/>
          <w:bCs/>
        </w:rPr>
        <w:t>MAE</w:t>
      </w:r>
    </w:p>
    <w:p w14:paraId="6B92E966" w14:textId="19C2DCC5" w:rsidR="00B46E1C" w:rsidRDefault="00B46E1C" w:rsidP="000C2429">
      <w:pPr>
        <w:pStyle w:val="Paragraphedeliste"/>
        <w:numPr>
          <w:ilvl w:val="3"/>
          <w:numId w:val="5"/>
        </w:numPr>
      </w:pPr>
      <w:proofErr w:type="spellStart"/>
      <w:r>
        <w:t>Mean</w:t>
      </w:r>
      <w:proofErr w:type="spellEnd"/>
      <w:r>
        <w:t xml:space="preserve"> </w:t>
      </w:r>
      <w:proofErr w:type="spellStart"/>
      <w:r>
        <w:t>Absolute</w:t>
      </w:r>
      <w:proofErr w:type="spellEnd"/>
      <w:r>
        <w:t xml:space="preserve"> </w:t>
      </w:r>
      <w:proofErr w:type="spellStart"/>
      <w:r>
        <w:t>Error</w:t>
      </w:r>
      <w:proofErr w:type="spellEnd"/>
    </w:p>
    <w:p w14:paraId="799079CB" w14:textId="78AE63B9" w:rsidR="00B46E1C" w:rsidRDefault="00B46E1C" w:rsidP="000C2429">
      <w:pPr>
        <w:pStyle w:val="Paragraphedeliste"/>
        <w:numPr>
          <w:ilvl w:val="3"/>
          <w:numId w:val="5"/>
        </w:numPr>
      </w:pPr>
      <w:r>
        <w:t>Erreur absolue moyenne</w:t>
      </w:r>
    </w:p>
    <w:p w14:paraId="5EA8DD30" w14:textId="2CC3D6EE" w:rsidR="00B46E1C" w:rsidRDefault="00B46E1C" w:rsidP="000C2429">
      <w:pPr>
        <w:pStyle w:val="Paragraphedeliste"/>
        <w:numPr>
          <w:ilvl w:val="3"/>
          <w:numId w:val="5"/>
        </w:numPr>
      </w:pPr>
      <w:r w:rsidRPr="00B46E1C">
        <w:rPr>
          <w:noProof/>
        </w:rPr>
        <w:drawing>
          <wp:inline distT="0" distB="0" distL="0" distR="0" wp14:anchorId="701934CF" wp14:editId="3BE5DE3B">
            <wp:extent cx="2456953" cy="585713"/>
            <wp:effectExtent l="0" t="0" r="635" b="5080"/>
            <wp:docPr id="14370020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2080" name=""/>
                    <pic:cNvPicPr/>
                  </pic:nvPicPr>
                  <pic:blipFill>
                    <a:blip r:embed="rId30"/>
                    <a:stretch>
                      <a:fillRect/>
                    </a:stretch>
                  </pic:blipFill>
                  <pic:spPr>
                    <a:xfrm>
                      <a:off x="0" y="0"/>
                      <a:ext cx="2474096" cy="589800"/>
                    </a:xfrm>
                    <a:prstGeom prst="rect">
                      <a:avLst/>
                    </a:prstGeom>
                  </pic:spPr>
                </pic:pic>
              </a:graphicData>
            </a:graphic>
          </wp:inline>
        </w:drawing>
      </w:r>
    </w:p>
    <w:p w14:paraId="6D4A2A4F" w14:textId="0BBFBA4E" w:rsidR="000C2429" w:rsidRDefault="000C2429" w:rsidP="000C2429">
      <w:pPr>
        <w:pStyle w:val="Paragraphedeliste"/>
        <w:numPr>
          <w:ilvl w:val="1"/>
          <w:numId w:val="5"/>
        </w:numPr>
      </w:pPr>
      <w:r>
        <w:t>Scores en pourcentage par rapport à la valeur cible</w:t>
      </w:r>
    </w:p>
    <w:p w14:paraId="1E445659" w14:textId="2302A5A7" w:rsidR="000C2429" w:rsidRPr="000C2429" w:rsidRDefault="000C2429" w:rsidP="000C2429">
      <w:pPr>
        <w:pStyle w:val="Paragraphedeliste"/>
        <w:numPr>
          <w:ilvl w:val="2"/>
          <w:numId w:val="5"/>
        </w:numPr>
        <w:rPr>
          <w:b/>
          <w:bCs/>
        </w:rPr>
      </w:pPr>
      <w:r w:rsidRPr="000C2429">
        <w:rPr>
          <w:b/>
          <w:bCs/>
        </w:rPr>
        <w:t>MAPE</w:t>
      </w:r>
    </w:p>
    <w:p w14:paraId="1DEB54BE" w14:textId="7EF8B1D4" w:rsidR="000C2429" w:rsidRDefault="000C2429" w:rsidP="000C2429">
      <w:pPr>
        <w:pStyle w:val="Paragraphedeliste"/>
        <w:numPr>
          <w:ilvl w:val="3"/>
          <w:numId w:val="5"/>
        </w:numPr>
      </w:pPr>
      <w:proofErr w:type="spellStart"/>
      <w:r>
        <w:t>Mean</w:t>
      </w:r>
      <w:proofErr w:type="spellEnd"/>
      <w:r>
        <w:t xml:space="preserve"> </w:t>
      </w:r>
      <w:proofErr w:type="spellStart"/>
      <w:r>
        <w:t>Absolute</w:t>
      </w:r>
      <w:proofErr w:type="spellEnd"/>
      <w:r>
        <w:t xml:space="preserve"> Percentage </w:t>
      </w:r>
      <w:proofErr w:type="spellStart"/>
      <w:r>
        <w:t>Error</w:t>
      </w:r>
      <w:proofErr w:type="spellEnd"/>
    </w:p>
    <w:p w14:paraId="7BEB300D" w14:textId="01E56EB4" w:rsidR="000C2429" w:rsidRDefault="000C2429" w:rsidP="000C2429">
      <w:pPr>
        <w:pStyle w:val="Paragraphedeliste"/>
        <w:numPr>
          <w:ilvl w:val="3"/>
          <w:numId w:val="5"/>
        </w:numPr>
      </w:pPr>
      <w:r>
        <w:t>Erreur absolue moyenne en pourcentage</w:t>
      </w:r>
    </w:p>
    <w:p w14:paraId="4E81646D" w14:textId="2FB903D9" w:rsidR="000C2429" w:rsidRDefault="000C2429" w:rsidP="000C2429">
      <w:pPr>
        <w:pStyle w:val="Paragraphedeliste"/>
        <w:numPr>
          <w:ilvl w:val="3"/>
          <w:numId w:val="5"/>
        </w:numPr>
      </w:pPr>
      <w:r w:rsidRPr="000C2429">
        <w:rPr>
          <w:noProof/>
        </w:rPr>
        <w:drawing>
          <wp:inline distT="0" distB="0" distL="0" distR="0" wp14:anchorId="67D56BA1" wp14:editId="5758AF48">
            <wp:extent cx="2369492" cy="556592"/>
            <wp:effectExtent l="0" t="0" r="0" b="0"/>
            <wp:docPr id="20967429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42932" name=""/>
                    <pic:cNvPicPr/>
                  </pic:nvPicPr>
                  <pic:blipFill>
                    <a:blip r:embed="rId31"/>
                    <a:stretch>
                      <a:fillRect/>
                    </a:stretch>
                  </pic:blipFill>
                  <pic:spPr>
                    <a:xfrm>
                      <a:off x="0" y="0"/>
                      <a:ext cx="2377228" cy="558409"/>
                    </a:xfrm>
                    <a:prstGeom prst="rect">
                      <a:avLst/>
                    </a:prstGeom>
                  </pic:spPr>
                </pic:pic>
              </a:graphicData>
            </a:graphic>
          </wp:inline>
        </w:drawing>
      </w:r>
    </w:p>
    <w:p w14:paraId="5DA4E2C6" w14:textId="4DDB4E6E" w:rsidR="00381023" w:rsidRDefault="000C2429" w:rsidP="00381023">
      <w:pPr>
        <w:pStyle w:val="Paragraphedeliste"/>
        <w:numPr>
          <w:ilvl w:val="4"/>
          <w:numId w:val="5"/>
        </w:numPr>
      </w:pPr>
      <w:r>
        <w:t xml:space="preserve">Contrairement à </w:t>
      </w:r>
      <w:r>
        <w:rPr>
          <w:noProof/>
        </w:rPr>
        <w:drawing>
          <wp:inline distT="0" distB="0" distL="0" distR="0" wp14:anchorId="1881D81D" wp14:editId="0A7A03C8">
            <wp:extent cx="222885" cy="158750"/>
            <wp:effectExtent l="0" t="0" r="5715" b="0"/>
            <wp:docPr id="8032279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83008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885" cy="158750"/>
                    </a:xfrm>
                    <a:prstGeom prst="rect">
                      <a:avLst/>
                    </a:prstGeom>
                    <a:noFill/>
                    <a:ln>
                      <a:noFill/>
                    </a:ln>
                  </pic:spPr>
                </pic:pic>
              </a:graphicData>
            </a:graphic>
          </wp:inline>
        </w:drawing>
      </w:r>
      <w:r w:rsidR="00381023">
        <w:t>(si proche de 1 alors meilleur modèle), MAPE, MAE, et RMSE : au plus ils sont petit, meilleur est le modèle</w:t>
      </w:r>
    </w:p>
    <w:p w14:paraId="0968DDF8" w14:textId="38C8324D" w:rsidR="00381023" w:rsidRDefault="00381023" w:rsidP="00381023">
      <w:pPr>
        <w:pStyle w:val="Paragraphedeliste"/>
        <w:numPr>
          <w:ilvl w:val="0"/>
          <w:numId w:val="5"/>
        </w:numPr>
      </w:pPr>
      <w:r>
        <w:t xml:space="preserve">Il existe de nombreuses variantes de métriques d’évaluation. Dans la documentation </w:t>
      </w:r>
      <w:proofErr w:type="spellStart"/>
      <w:r>
        <w:t>scikit-learn</w:t>
      </w:r>
      <w:proofErr w:type="spellEnd"/>
    </w:p>
    <w:p w14:paraId="0A819126" w14:textId="4D7BC121" w:rsidR="00381023" w:rsidRDefault="00381023" w:rsidP="00381023">
      <w:pPr>
        <w:pStyle w:val="Paragraphedeliste"/>
        <w:numPr>
          <w:ilvl w:val="1"/>
          <w:numId w:val="5"/>
        </w:numPr>
      </w:pPr>
      <w:r>
        <w:t>Pour la régression</w:t>
      </w:r>
    </w:p>
    <w:p w14:paraId="454AB742" w14:textId="4070F5D8" w:rsidR="00381023" w:rsidRDefault="00381023" w:rsidP="00381023">
      <w:pPr>
        <w:pStyle w:val="Paragraphedeliste"/>
        <w:numPr>
          <w:ilvl w:val="2"/>
          <w:numId w:val="5"/>
        </w:numPr>
      </w:pPr>
      <w:r>
        <w:t>15 métriques</w:t>
      </w:r>
    </w:p>
    <w:p w14:paraId="40E35AC8" w14:textId="4F026A25" w:rsidR="00381023" w:rsidRDefault="00381023" w:rsidP="00381023">
      <w:pPr>
        <w:pStyle w:val="Paragraphedeliste"/>
        <w:numPr>
          <w:ilvl w:val="1"/>
          <w:numId w:val="5"/>
        </w:numPr>
      </w:pPr>
      <w:r>
        <w:t>Pour le clustering</w:t>
      </w:r>
    </w:p>
    <w:p w14:paraId="48E5F35C" w14:textId="499402DD" w:rsidR="00C533DF" w:rsidRDefault="00381023" w:rsidP="00C533DF">
      <w:pPr>
        <w:pStyle w:val="Paragraphedeliste"/>
        <w:numPr>
          <w:ilvl w:val="2"/>
          <w:numId w:val="5"/>
        </w:numPr>
      </w:pPr>
      <w:r>
        <w:t>28 métriques</w:t>
      </w:r>
    </w:p>
    <w:p w14:paraId="54CE981C" w14:textId="3681EA64" w:rsidR="00C533DF" w:rsidRDefault="00C533DF" w:rsidP="00C533DF">
      <w:pPr>
        <w:pStyle w:val="Titre2"/>
      </w:pPr>
      <w:bookmarkStart w:id="36" w:name="_Toc193639981"/>
      <w:r>
        <w:t>Régression linéaire</w:t>
      </w:r>
      <w:bookmarkEnd w:id="36"/>
    </w:p>
    <w:p w14:paraId="4D58E2EB" w14:textId="7E4FCF77" w:rsidR="00541F59" w:rsidRPr="00541F59" w:rsidRDefault="00541F59" w:rsidP="00541F59">
      <w:pPr>
        <w:pStyle w:val="Titre3"/>
      </w:pPr>
      <w:bookmarkStart w:id="37" w:name="_Toc193639982"/>
      <w:r>
        <w:t>Un ou plusieurs variables</w:t>
      </w:r>
      <w:bookmarkEnd w:id="37"/>
    </w:p>
    <w:p w14:paraId="37439E47" w14:textId="44FD6CBE" w:rsidR="00C533DF" w:rsidRPr="00541F59" w:rsidRDefault="00C533DF" w:rsidP="00C533DF">
      <w:pPr>
        <w:pStyle w:val="Paragraphedeliste"/>
        <w:numPr>
          <w:ilvl w:val="0"/>
          <w:numId w:val="5"/>
        </w:numPr>
        <w:rPr>
          <w:b/>
          <w:bCs/>
        </w:rPr>
      </w:pPr>
      <w:r w:rsidRPr="00541F59">
        <w:rPr>
          <w:b/>
          <w:bCs/>
        </w:rPr>
        <w:t>Régression univariée</w:t>
      </w:r>
    </w:p>
    <w:p w14:paraId="70BF80BA" w14:textId="3512F412" w:rsidR="00C533DF" w:rsidRDefault="00C533DF" w:rsidP="00C533DF">
      <w:pPr>
        <w:pStyle w:val="Paragraphedeliste"/>
        <w:numPr>
          <w:ilvl w:val="1"/>
          <w:numId w:val="5"/>
        </w:numPr>
      </w:pPr>
      <w:r>
        <w:t>Lorsque l’on a une seule variable de prédiction</w:t>
      </w:r>
    </w:p>
    <w:p w14:paraId="6F143413" w14:textId="4D66F1C2" w:rsidR="00541F59" w:rsidRPr="00541F59" w:rsidRDefault="00541F59" w:rsidP="00541F59">
      <w:pPr>
        <w:pStyle w:val="Paragraphedeliste"/>
        <w:numPr>
          <w:ilvl w:val="0"/>
          <w:numId w:val="5"/>
        </w:numPr>
        <w:rPr>
          <w:b/>
          <w:bCs/>
        </w:rPr>
      </w:pPr>
      <w:r w:rsidRPr="00541F59">
        <w:rPr>
          <w:b/>
          <w:bCs/>
        </w:rPr>
        <w:t>Régression multivariée</w:t>
      </w:r>
    </w:p>
    <w:p w14:paraId="49F60940" w14:textId="410517D0" w:rsidR="00541F59" w:rsidRDefault="00541F59" w:rsidP="00541F59">
      <w:pPr>
        <w:pStyle w:val="Paragraphedeliste"/>
        <w:numPr>
          <w:ilvl w:val="1"/>
          <w:numId w:val="5"/>
        </w:numPr>
      </w:pPr>
      <w:r>
        <w:t>Plusieurs prédicteurs / variables indépendantes</w:t>
      </w:r>
    </w:p>
    <w:p w14:paraId="6DB01238" w14:textId="5291D731" w:rsidR="00541F59" w:rsidRDefault="00541F59" w:rsidP="00541F59">
      <w:pPr>
        <w:pStyle w:val="Paragraphedeliste"/>
        <w:numPr>
          <w:ilvl w:val="1"/>
          <w:numId w:val="5"/>
        </w:numPr>
      </w:pPr>
      <w:r w:rsidRPr="00541F59">
        <w:rPr>
          <w:noProof/>
        </w:rPr>
        <w:lastRenderedPageBreak/>
        <w:drawing>
          <wp:inline distT="0" distB="0" distL="0" distR="0" wp14:anchorId="3FF9619F" wp14:editId="7B80127D">
            <wp:extent cx="3999506" cy="252614"/>
            <wp:effectExtent l="0" t="0" r="1270" b="0"/>
            <wp:docPr id="5634523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52364" name=""/>
                    <pic:cNvPicPr/>
                  </pic:nvPicPr>
                  <pic:blipFill>
                    <a:blip r:embed="rId33"/>
                    <a:stretch>
                      <a:fillRect/>
                    </a:stretch>
                  </pic:blipFill>
                  <pic:spPr>
                    <a:xfrm>
                      <a:off x="0" y="0"/>
                      <a:ext cx="4304639" cy="271887"/>
                    </a:xfrm>
                    <a:prstGeom prst="rect">
                      <a:avLst/>
                    </a:prstGeom>
                  </pic:spPr>
                </pic:pic>
              </a:graphicData>
            </a:graphic>
          </wp:inline>
        </w:drawing>
      </w:r>
    </w:p>
    <w:p w14:paraId="1E8DA5D0" w14:textId="5ACA77ED" w:rsidR="00541F59" w:rsidRDefault="00541F59" w:rsidP="00541F59">
      <w:pPr>
        <w:pStyle w:val="Paragraphedeliste"/>
        <w:numPr>
          <w:ilvl w:val="2"/>
          <w:numId w:val="5"/>
        </w:numPr>
      </w:pPr>
      <w:r w:rsidRPr="00541F59">
        <w:rPr>
          <w:noProof/>
        </w:rPr>
        <w:drawing>
          <wp:inline distT="0" distB="0" distL="0" distR="0" wp14:anchorId="2467B736" wp14:editId="65CA4E5F">
            <wp:extent cx="2242268" cy="245186"/>
            <wp:effectExtent l="0" t="0" r="5715" b="2540"/>
            <wp:docPr id="1474838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38635" name=""/>
                    <pic:cNvPicPr/>
                  </pic:nvPicPr>
                  <pic:blipFill>
                    <a:blip r:embed="rId34"/>
                    <a:stretch>
                      <a:fillRect/>
                    </a:stretch>
                  </pic:blipFill>
                  <pic:spPr>
                    <a:xfrm>
                      <a:off x="0" y="0"/>
                      <a:ext cx="2426692" cy="265352"/>
                    </a:xfrm>
                    <a:prstGeom prst="rect">
                      <a:avLst/>
                    </a:prstGeom>
                  </pic:spPr>
                </pic:pic>
              </a:graphicData>
            </a:graphic>
          </wp:inline>
        </w:drawing>
      </w:r>
    </w:p>
    <w:p w14:paraId="222647D7" w14:textId="3DDB63A1" w:rsidR="00541F59" w:rsidRDefault="00541F59" w:rsidP="00541F59">
      <w:pPr>
        <w:pStyle w:val="Paragraphedeliste"/>
        <w:numPr>
          <w:ilvl w:val="2"/>
          <w:numId w:val="5"/>
        </w:numPr>
      </w:pPr>
      <w:r w:rsidRPr="00541F59">
        <w:rPr>
          <w:noProof/>
        </w:rPr>
        <w:drawing>
          <wp:inline distT="0" distB="0" distL="0" distR="0" wp14:anchorId="2489EE55" wp14:editId="72AB007B">
            <wp:extent cx="1844703" cy="262542"/>
            <wp:effectExtent l="0" t="0" r="3175" b="4445"/>
            <wp:docPr id="19657030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03033" name=""/>
                    <pic:cNvPicPr/>
                  </pic:nvPicPr>
                  <pic:blipFill>
                    <a:blip r:embed="rId35"/>
                    <a:stretch>
                      <a:fillRect/>
                    </a:stretch>
                  </pic:blipFill>
                  <pic:spPr>
                    <a:xfrm>
                      <a:off x="0" y="0"/>
                      <a:ext cx="1982232" cy="282115"/>
                    </a:xfrm>
                    <a:prstGeom prst="rect">
                      <a:avLst/>
                    </a:prstGeom>
                  </pic:spPr>
                </pic:pic>
              </a:graphicData>
            </a:graphic>
          </wp:inline>
        </w:drawing>
      </w:r>
    </w:p>
    <w:p w14:paraId="1456E609" w14:textId="6C6F965D" w:rsidR="00541F59" w:rsidRDefault="00541F59" w:rsidP="00541F59">
      <w:pPr>
        <w:pStyle w:val="Titre3"/>
      </w:pPr>
      <w:bookmarkStart w:id="38" w:name="_Toc193639983"/>
      <w:r>
        <w:t>Limites de la régression</w:t>
      </w:r>
      <w:bookmarkEnd w:id="38"/>
    </w:p>
    <w:p w14:paraId="5F46DD51" w14:textId="5E9B1C63" w:rsidR="00541F59" w:rsidRDefault="00541F59" w:rsidP="00541F59">
      <w:pPr>
        <w:pStyle w:val="Paragraphedeliste"/>
        <w:numPr>
          <w:ilvl w:val="0"/>
          <w:numId w:val="5"/>
        </w:numPr>
      </w:pPr>
      <w:r>
        <w:t>1</w:t>
      </w:r>
      <w:r w:rsidRPr="00541F59">
        <w:rPr>
          <w:vertAlign w:val="superscript"/>
        </w:rPr>
        <w:t>ère</w:t>
      </w:r>
      <w:r>
        <w:t xml:space="preserve"> limite</w:t>
      </w:r>
    </w:p>
    <w:p w14:paraId="43525559" w14:textId="293FBD55" w:rsidR="00541F59" w:rsidRDefault="00541F59" w:rsidP="00541F59">
      <w:pPr>
        <w:pStyle w:val="Paragraphedeliste"/>
        <w:numPr>
          <w:ilvl w:val="1"/>
          <w:numId w:val="5"/>
        </w:numPr>
      </w:pPr>
      <w:r>
        <w:t>Utiliser une régression linéaire à partir d’un cas non linéaire ne marchera pas</w:t>
      </w:r>
    </w:p>
    <w:p w14:paraId="33CDCD35" w14:textId="4ACB8DD0" w:rsidR="00541F59" w:rsidRDefault="00541F59" w:rsidP="00541F59">
      <w:pPr>
        <w:pStyle w:val="Paragraphedeliste"/>
        <w:numPr>
          <w:ilvl w:val="2"/>
          <w:numId w:val="5"/>
        </w:numPr>
      </w:pPr>
      <w:r>
        <w:t>Il faut s’assurer que la relation entre la variable cible et les prédicteurs soit linéaire</w:t>
      </w:r>
    </w:p>
    <w:p w14:paraId="393B2AA4" w14:textId="36B271A2" w:rsidR="00541F59" w:rsidRDefault="00541F59" w:rsidP="00541F59">
      <w:pPr>
        <w:pStyle w:val="Paragraphedeliste"/>
        <w:numPr>
          <w:ilvl w:val="0"/>
          <w:numId w:val="5"/>
        </w:numPr>
      </w:pPr>
      <w:r>
        <w:t>2</w:t>
      </w:r>
      <w:r w:rsidRPr="00541F59">
        <w:rPr>
          <w:vertAlign w:val="superscript"/>
        </w:rPr>
        <w:t>ème</w:t>
      </w:r>
      <w:r>
        <w:t xml:space="preserve"> limite</w:t>
      </w:r>
    </w:p>
    <w:p w14:paraId="778D00BF" w14:textId="0DFE0E56" w:rsidR="00541F59" w:rsidRDefault="00541F59" w:rsidP="00541F59">
      <w:pPr>
        <w:pStyle w:val="Paragraphedeliste"/>
        <w:numPr>
          <w:ilvl w:val="1"/>
          <w:numId w:val="5"/>
        </w:numPr>
      </w:pPr>
      <w:r>
        <w:t>Variations d’amplitudes significative peuvent fausser l’importance des coefficients</w:t>
      </w:r>
    </w:p>
    <w:p w14:paraId="3D0E5175" w14:textId="2613CB12" w:rsidR="00541F59" w:rsidRDefault="00541F59" w:rsidP="00541F59">
      <w:pPr>
        <w:pStyle w:val="Paragraphedeliste"/>
        <w:numPr>
          <w:ilvl w:val="2"/>
          <w:numId w:val="5"/>
        </w:numPr>
      </w:pPr>
      <w:r>
        <w:t>Les valeurs des coefficients de la régression linéaire sont en effet inversement proportionnelles à l’amplitude de la variable associée</w:t>
      </w:r>
    </w:p>
    <w:p w14:paraId="32F8DC2F" w14:textId="067B5E75" w:rsidR="00541F59" w:rsidRDefault="00541F59" w:rsidP="00541F59">
      <w:pPr>
        <w:pStyle w:val="Paragraphedeliste"/>
        <w:numPr>
          <w:ilvl w:val="3"/>
          <w:numId w:val="5"/>
        </w:numPr>
      </w:pPr>
      <w:r>
        <w:t>Les plus grandes valeurs vont dont avoir plus d’influence sur la réduction de la fonction de coût lors de la descente de gradient</w:t>
      </w:r>
    </w:p>
    <w:p w14:paraId="40E4B854" w14:textId="02C69F11" w:rsidR="00541F59" w:rsidRDefault="00541F59" w:rsidP="00541F59">
      <w:pPr>
        <w:pStyle w:val="Paragraphedeliste"/>
        <w:numPr>
          <w:ilvl w:val="2"/>
          <w:numId w:val="5"/>
        </w:numPr>
      </w:pPr>
      <w:r>
        <w:t xml:space="preserve">Il faut alors </w:t>
      </w:r>
      <w:r w:rsidRPr="00541F59">
        <w:rPr>
          <w:b/>
          <w:bCs/>
        </w:rPr>
        <w:t>normaliser</w:t>
      </w:r>
      <w:r>
        <w:rPr>
          <w:b/>
          <w:bCs/>
        </w:rPr>
        <w:t xml:space="preserve"> les variables </w:t>
      </w:r>
      <w:r w:rsidRPr="00541F59">
        <w:t>afin que leur amplitude soit comprise dans un intervalle comparable</w:t>
      </w:r>
    </w:p>
    <w:p w14:paraId="2362C93C" w14:textId="0AB90FBB" w:rsidR="00FE7BFA" w:rsidRDefault="00FE7BFA" w:rsidP="00FE7BFA">
      <w:pPr>
        <w:pStyle w:val="Paragraphedeliste"/>
        <w:numPr>
          <w:ilvl w:val="3"/>
          <w:numId w:val="5"/>
        </w:numPr>
      </w:pPr>
      <w:r>
        <w:t>Chaque coefficient de la régression linéaire reflète alors directement l’impact de la variable sur la variable cible (cad son pouvoir de prédiction)</w:t>
      </w:r>
    </w:p>
    <w:p w14:paraId="3296022A" w14:textId="6FF63037" w:rsidR="00F40F8C" w:rsidRDefault="00F40F8C" w:rsidP="00F40F8C">
      <w:pPr>
        <w:pStyle w:val="Titre3"/>
      </w:pPr>
      <w:bookmarkStart w:id="39" w:name="_Toc193639984"/>
      <w:r>
        <w:t>Améliorations d’un modèle</w:t>
      </w:r>
      <w:bookmarkEnd w:id="39"/>
    </w:p>
    <w:p w14:paraId="0E34A6DE" w14:textId="3AC9889D" w:rsidR="00F40F8C" w:rsidRDefault="00F40F8C" w:rsidP="00F40F8C">
      <w:pPr>
        <w:pStyle w:val="Paragraphedeliste"/>
        <w:numPr>
          <w:ilvl w:val="0"/>
          <w:numId w:val="5"/>
        </w:numPr>
      </w:pPr>
      <w:r>
        <w:t xml:space="preserve">Ajouter un terme quadratique = </w:t>
      </w:r>
      <w:r w:rsidRPr="00F40F8C">
        <w:rPr>
          <w:b/>
          <w:bCs/>
        </w:rPr>
        <w:t>régression polynomiale</w:t>
      </w:r>
    </w:p>
    <w:p w14:paraId="5B2FDAB4" w14:textId="1756DDE8" w:rsidR="00F40F8C" w:rsidRDefault="00F40F8C" w:rsidP="00F40F8C">
      <w:pPr>
        <w:pStyle w:val="Paragraphedeliste"/>
        <w:numPr>
          <w:ilvl w:val="1"/>
          <w:numId w:val="5"/>
        </w:numPr>
      </w:pPr>
      <w:r w:rsidRPr="00F40F8C">
        <w:rPr>
          <w:noProof/>
        </w:rPr>
        <w:drawing>
          <wp:inline distT="0" distB="0" distL="0" distR="0" wp14:anchorId="7A8BCC4B" wp14:editId="5C64DA25">
            <wp:extent cx="4870174" cy="2574127"/>
            <wp:effectExtent l="0" t="0" r="6985" b="0"/>
            <wp:docPr id="2102738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38253" name=""/>
                    <pic:cNvPicPr/>
                  </pic:nvPicPr>
                  <pic:blipFill>
                    <a:blip r:embed="rId36"/>
                    <a:stretch>
                      <a:fillRect/>
                    </a:stretch>
                  </pic:blipFill>
                  <pic:spPr>
                    <a:xfrm>
                      <a:off x="0" y="0"/>
                      <a:ext cx="4873663" cy="2575971"/>
                    </a:xfrm>
                    <a:prstGeom prst="rect">
                      <a:avLst/>
                    </a:prstGeom>
                  </pic:spPr>
                </pic:pic>
              </a:graphicData>
            </a:graphic>
          </wp:inline>
        </w:drawing>
      </w:r>
    </w:p>
    <w:p w14:paraId="51B1B928" w14:textId="1E508337" w:rsidR="00F40F8C" w:rsidRDefault="00F40F8C" w:rsidP="00F40F8C">
      <w:pPr>
        <w:pStyle w:val="Paragraphedeliste"/>
        <w:numPr>
          <w:ilvl w:val="1"/>
          <w:numId w:val="5"/>
        </w:numPr>
      </w:pPr>
      <w:r>
        <w:t xml:space="preserve">Donc ajouter </w:t>
      </w:r>
      <w:r w:rsidRPr="00F40F8C">
        <w:rPr>
          <w:i/>
          <w:iCs/>
        </w:rPr>
        <w:t>tv</w:t>
      </w:r>
      <w:r w:rsidRPr="00F40F8C">
        <w:t>2</w:t>
      </w:r>
      <w:r>
        <w:t xml:space="preserve"> pour obtenir</w:t>
      </w:r>
    </w:p>
    <w:p w14:paraId="086242B2" w14:textId="4973D8D4" w:rsidR="00F40F8C" w:rsidRPr="00F40F8C" w:rsidRDefault="00F40F8C" w:rsidP="00F40F8C">
      <w:pPr>
        <w:pStyle w:val="Paragraphedeliste"/>
        <w:numPr>
          <w:ilvl w:val="2"/>
          <w:numId w:val="5"/>
        </w:numPr>
      </w:pPr>
      <w:r w:rsidRPr="00F40F8C">
        <w:t> </w:t>
      </w:r>
      <w:r w:rsidRPr="00F40F8C">
        <w:rPr>
          <w:i/>
          <w:iCs/>
        </w:rPr>
        <w:t>Ventes</w:t>
      </w:r>
      <w:r>
        <w:rPr>
          <w:i/>
          <w:iCs/>
        </w:rPr>
        <w:t xml:space="preserve"> </w:t>
      </w:r>
      <w:r w:rsidRPr="00F40F8C">
        <w:t>=</w:t>
      </w:r>
      <w:r>
        <w:t xml:space="preserve"> </w:t>
      </w:r>
      <w:proofErr w:type="spellStart"/>
      <w:r w:rsidRPr="00F40F8C">
        <w:rPr>
          <w:i/>
          <w:iCs/>
        </w:rPr>
        <w:t>a</w:t>
      </w:r>
      <w:r w:rsidRPr="00F40F8C">
        <w:rPr>
          <w:rFonts w:ascii="Cambria Math" w:hAnsi="Cambria Math" w:cs="Cambria Math"/>
        </w:rPr>
        <w:t>∗</w:t>
      </w:r>
      <w:r w:rsidRPr="00F40F8C">
        <w:rPr>
          <w:i/>
          <w:iCs/>
        </w:rPr>
        <w:t>tv</w:t>
      </w:r>
      <w:proofErr w:type="spellEnd"/>
      <w:r>
        <w:rPr>
          <w:i/>
          <w:iCs/>
        </w:rPr>
        <w:t xml:space="preserve"> </w:t>
      </w:r>
      <w:r w:rsidRPr="00F40F8C">
        <w:t>+</w:t>
      </w:r>
      <w:r>
        <w:t xml:space="preserve"> </w:t>
      </w:r>
      <w:r w:rsidRPr="00F40F8C">
        <w:rPr>
          <w:i/>
          <w:iCs/>
        </w:rPr>
        <w:t>b</w:t>
      </w:r>
      <w:r w:rsidRPr="00F40F8C">
        <w:rPr>
          <w:rFonts w:ascii="Cambria Math" w:hAnsi="Cambria Math" w:cs="Cambria Math"/>
        </w:rPr>
        <w:t>∗</w:t>
      </w:r>
      <w:r w:rsidRPr="00F40F8C">
        <w:rPr>
          <w:i/>
          <w:iCs/>
        </w:rPr>
        <w:t>tv</w:t>
      </w:r>
      <w:r w:rsidRPr="00F40F8C">
        <w:t>2</w:t>
      </w:r>
      <w:r>
        <w:t xml:space="preserve"> </w:t>
      </w:r>
      <w:r w:rsidRPr="00F40F8C">
        <w:t>+</w:t>
      </w:r>
      <w:r>
        <w:t xml:space="preserve"> </w:t>
      </w:r>
      <w:r w:rsidRPr="00F40F8C">
        <w:rPr>
          <w:i/>
          <w:iCs/>
        </w:rPr>
        <w:t>c</w:t>
      </w:r>
    </w:p>
    <w:p w14:paraId="72EAB0BF" w14:textId="478F91CB" w:rsidR="00F40F8C" w:rsidRDefault="00F40F8C" w:rsidP="00F40F8C">
      <w:pPr>
        <w:pStyle w:val="Paragraphedeliste"/>
        <w:numPr>
          <w:ilvl w:val="3"/>
          <w:numId w:val="5"/>
        </w:numPr>
      </w:pPr>
      <w:r>
        <w:t>Polynôme du second degré de variable tv</w:t>
      </w:r>
    </w:p>
    <w:p w14:paraId="49FBE986" w14:textId="51623CEC" w:rsidR="003C10B4" w:rsidRDefault="003C10B4" w:rsidP="003C10B4">
      <w:pPr>
        <w:pStyle w:val="Paragraphedeliste"/>
        <w:numPr>
          <w:ilvl w:val="1"/>
          <w:numId w:val="5"/>
        </w:numPr>
      </w:pPr>
      <w:r>
        <w:t xml:space="preserve">Mais l’amplitude de </w:t>
      </w:r>
      <w:r w:rsidRPr="003C10B4">
        <w:rPr>
          <w:i/>
          <w:iCs/>
        </w:rPr>
        <w:t>tv2</w:t>
      </w:r>
      <w:r>
        <w:rPr>
          <w:i/>
          <w:iCs/>
        </w:rPr>
        <w:t xml:space="preserve"> </w:t>
      </w:r>
      <w:r>
        <w:t>va être bien plus grande que celle des autres variables</w:t>
      </w:r>
    </w:p>
    <w:p w14:paraId="55CD7E19" w14:textId="27BE2D9E" w:rsidR="003C10B4" w:rsidRDefault="003C10B4" w:rsidP="003C10B4">
      <w:pPr>
        <w:pStyle w:val="Paragraphedeliste"/>
        <w:numPr>
          <w:ilvl w:val="2"/>
          <w:numId w:val="5"/>
        </w:numPr>
      </w:pPr>
      <w:r>
        <w:t>Important de normaliser les variables</w:t>
      </w:r>
    </w:p>
    <w:p w14:paraId="5A562836" w14:textId="65D7387D" w:rsidR="002C0123" w:rsidRDefault="002C0123" w:rsidP="002C0123">
      <w:pPr>
        <w:pStyle w:val="Paragraphedeliste"/>
        <w:numPr>
          <w:ilvl w:val="3"/>
          <w:numId w:val="5"/>
        </w:numPr>
      </w:pPr>
      <w:proofErr w:type="spellStart"/>
      <w:r>
        <w:t>MinMaxScaler</w:t>
      </w:r>
      <w:proofErr w:type="spellEnd"/>
    </w:p>
    <w:p w14:paraId="08E4B263" w14:textId="0ADCC557" w:rsidR="00B8021D" w:rsidRPr="00B8021D" w:rsidRDefault="00B8021D" w:rsidP="00B8021D">
      <w:pPr>
        <w:pStyle w:val="Paragraphedeliste"/>
        <w:numPr>
          <w:ilvl w:val="0"/>
          <w:numId w:val="5"/>
        </w:numPr>
        <w:rPr>
          <w:b/>
          <w:bCs/>
        </w:rPr>
      </w:pPr>
      <w:proofErr w:type="spellStart"/>
      <w:r w:rsidRPr="00B8021D">
        <w:rPr>
          <w:b/>
          <w:bCs/>
        </w:rPr>
        <w:t>Random_state</w:t>
      </w:r>
      <w:proofErr w:type="spellEnd"/>
    </w:p>
    <w:p w14:paraId="56D4DF88" w14:textId="528B459D" w:rsidR="00B8021D" w:rsidRDefault="00B8021D" w:rsidP="00B8021D">
      <w:pPr>
        <w:pStyle w:val="Paragraphedeliste"/>
        <w:numPr>
          <w:ilvl w:val="1"/>
          <w:numId w:val="5"/>
        </w:numPr>
      </w:pPr>
      <w:r w:rsidRPr="00B8021D">
        <w:lastRenderedPageBreak/>
        <w:t>En faisant varier ce paramètre, les données seront réparties parmi les sous-ensembles entraînement et test de façon différente et le modèle ne sera pas entraîné sur les mêmes échantillons</w:t>
      </w:r>
    </w:p>
    <w:p w14:paraId="7B709EB7" w14:textId="68F1A0F3" w:rsidR="00B8021D" w:rsidRDefault="00B8021D" w:rsidP="00B8021D">
      <w:pPr>
        <w:pStyle w:val="Paragraphedeliste"/>
        <w:numPr>
          <w:ilvl w:val="2"/>
          <w:numId w:val="5"/>
        </w:numPr>
      </w:pPr>
      <w:r>
        <w:t>Si des valeurs extrêmes se retrouvent dans le sous-ensemble d’entrainement mais pas dans le sous-ensemble de test, le modèle va les prendre en compte va faire varier les coefficients de régression et va diminuer le score du modèle car le sous-ensemble de test n’en contient pas.</w:t>
      </w:r>
    </w:p>
    <w:p w14:paraId="769A90E9" w14:textId="671D7C3F" w:rsidR="00B8021D" w:rsidRDefault="00B8021D" w:rsidP="00B8021D">
      <w:pPr>
        <w:pStyle w:val="Paragraphedeliste"/>
        <w:numPr>
          <w:ilvl w:val="0"/>
          <w:numId w:val="5"/>
        </w:numPr>
      </w:pPr>
      <w:r>
        <w:t xml:space="preserve">Comparaison de l’influence de </w:t>
      </w:r>
      <w:proofErr w:type="spellStart"/>
      <w:r>
        <w:t>size_test</w:t>
      </w:r>
      <w:proofErr w:type="spellEnd"/>
      <w:r>
        <w:t xml:space="preserve"> et </w:t>
      </w:r>
      <w:proofErr w:type="spellStart"/>
      <w:r>
        <w:t>random_state</w:t>
      </w:r>
      <w:proofErr w:type="spellEnd"/>
    </w:p>
    <w:p w14:paraId="032BCA00" w14:textId="58F9B006" w:rsidR="00B8021D" w:rsidRDefault="00B8021D" w:rsidP="00B8021D">
      <w:pPr>
        <w:pStyle w:val="Paragraphedeliste"/>
        <w:numPr>
          <w:ilvl w:val="1"/>
          <w:numId w:val="5"/>
        </w:numPr>
      </w:pPr>
      <w:r>
        <w:rPr>
          <w:noProof/>
        </w:rPr>
        <w:drawing>
          <wp:inline distT="0" distB="0" distL="0" distR="0" wp14:anchorId="7DE2B7E2" wp14:editId="52BB4FA3">
            <wp:extent cx="5192086" cy="3347499"/>
            <wp:effectExtent l="0" t="0" r="8890" b="5715"/>
            <wp:docPr id="4102527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52771" name="Image 41025277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98663" cy="3351740"/>
                    </a:xfrm>
                    <a:prstGeom prst="rect">
                      <a:avLst/>
                    </a:prstGeom>
                  </pic:spPr>
                </pic:pic>
              </a:graphicData>
            </a:graphic>
          </wp:inline>
        </w:drawing>
      </w:r>
    </w:p>
    <w:p w14:paraId="3ED6F8B3" w14:textId="05CBD9F4" w:rsidR="00E06294" w:rsidRDefault="00E06294" w:rsidP="00E06294">
      <w:pPr>
        <w:pStyle w:val="Titre3"/>
      </w:pPr>
      <w:bookmarkStart w:id="40" w:name="_Toc193639985"/>
      <w:r>
        <w:t>Validation croisée</w:t>
      </w:r>
      <w:bookmarkEnd w:id="40"/>
    </w:p>
    <w:p w14:paraId="0A7627DF" w14:textId="4B749DC1" w:rsidR="00B8021D" w:rsidRDefault="00B8021D" w:rsidP="00B8021D">
      <w:pPr>
        <w:pStyle w:val="Titre2"/>
      </w:pPr>
      <w:bookmarkStart w:id="41" w:name="_Toc193639986"/>
      <w:r>
        <w:t>Régression logistique</w:t>
      </w:r>
      <w:bookmarkEnd w:id="41"/>
    </w:p>
    <w:p w14:paraId="5A292C50" w14:textId="78BB40DC" w:rsidR="00A36AAA" w:rsidRPr="00A36AAA" w:rsidRDefault="00A36AAA" w:rsidP="00A36AAA">
      <w:pPr>
        <w:pStyle w:val="Titre3"/>
      </w:pPr>
      <w:bookmarkStart w:id="42" w:name="_Toc193639987"/>
      <w:r>
        <w:t>Différents types</w:t>
      </w:r>
      <w:bookmarkEnd w:id="42"/>
    </w:p>
    <w:p w14:paraId="320A5C4C" w14:textId="55324C2F" w:rsidR="00A250B2" w:rsidRDefault="00A250B2" w:rsidP="00A250B2">
      <w:pPr>
        <w:pStyle w:val="Paragraphedeliste"/>
        <w:numPr>
          <w:ilvl w:val="0"/>
          <w:numId w:val="5"/>
        </w:numPr>
      </w:pPr>
      <w:r>
        <w:t>La variable cible est une catégorie et non une valeur continue comme dans la régression</w:t>
      </w:r>
    </w:p>
    <w:p w14:paraId="1E76F2B8" w14:textId="3C583FDF" w:rsidR="00A250B2" w:rsidRDefault="00A250B2" w:rsidP="00A250B2">
      <w:pPr>
        <w:pStyle w:val="Paragraphedeliste"/>
        <w:numPr>
          <w:ilvl w:val="0"/>
          <w:numId w:val="5"/>
        </w:numPr>
      </w:pPr>
      <w:r>
        <w:t>Plusieurs types de classification suivant les valeurs prisent par la variable cible</w:t>
      </w:r>
    </w:p>
    <w:p w14:paraId="616ACD2B" w14:textId="1709878A" w:rsidR="00A250B2" w:rsidRPr="00A36AAA" w:rsidRDefault="00A250B2" w:rsidP="00A250B2">
      <w:pPr>
        <w:pStyle w:val="Paragraphedeliste"/>
        <w:numPr>
          <w:ilvl w:val="1"/>
          <w:numId w:val="5"/>
        </w:numPr>
        <w:rPr>
          <w:b/>
          <w:bCs/>
        </w:rPr>
      </w:pPr>
      <w:r w:rsidRPr="00A36AAA">
        <w:rPr>
          <w:b/>
          <w:bCs/>
        </w:rPr>
        <w:t>Classification binaire</w:t>
      </w:r>
    </w:p>
    <w:p w14:paraId="4431FE70" w14:textId="03ADF786" w:rsidR="00A250B2" w:rsidRDefault="00A250B2" w:rsidP="00A250B2">
      <w:pPr>
        <w:pStyle w:val="Paragraphedeliste"/>
        <w:numPr>
          <w:ilvl w:val="2"/>
          <w:numId w:val="5"/>
        </w:numPr>
      </w:pPr>
      <w:r>
        <w:t>Variable cible prend 2 valeurs exclusives</w:t>
      </w:r>
    </w:p>
    <w:p w14:paraId="6DA93DB4" w14:textId="26874D80" w:rsidR="00A250B2" w:rsidRDefault="00A250B2" w:rsidP="00A250B2">
      <w:pPr>
        <w:pStyle w:val="Paragraphedeliste"/>
        <w:numPr>
          <w:ilvl w:val="3"/>
          <w:numId w:val="5"/>
        </w:numPr>
      </w:pPr>
      <w:r>
        <w:t>Oui / Non</w:t>
      </w:r>
    </w:p>
    <w:p w14:paraId="590B3C94" w14:textId="4ABD3DDD" w:rsidR="00A250B2" w:rsidRDefault="00A250B2" w:rsidP="00A250B2">
      <w:pPr>
        <w:pStyle w:val="Paragraphedeliste"/>
        <w:numPr>
          <w:ilvl w:val="3"/>
          <w:numId w:val="5"/>
        </w:numPr>
      </w:pPr>
      <w:r>
        <w:t>0 / 1</w:t>
      </w:r>
    </w:p>
    <w:p w14:paraId="38155910" w14:textId="0EB2FFFD" w:rsidR="00A250B2" w:rsidRDefault="00A250B2" w:rsidP="00A250B2">
      <w:pPr>
        <w:pStyle w:val="Paragraphedeliste"/>
        <w:numPr>
          <w:ilvl w:val="3"/>
          <w:numId w:val="5"/>
        </w:numPr>
      </w:pPr>
      <w:r>
        <w:t>Vrai / Faux</w:t>
      </w:r>
    </w:p>
    <w:p w14:paraId="66D3B2A4" w14:textId="6151118E" w:rsidR="00A250B2" w:rsidRDefault="00A250B2" w:rsidP="00A250B2">
      <w:pPr>
        <w:pStyle w:val="Paragraphedeliste"/>
        <w:numPr>
          <w:ilvl w:val="3"/>
          <w:numId w:val="5"/>
        </w:numPr>
      </w:pPr>
      <w:r>
        <w:t>Fonctionne / Ne fonctionne pas</w:t>
      </w:r>
    </w:p>
    <w:p w14:paraId="25264417" w14:textId="75D4A1E7" w:rsidR="00A36AAA" w:rsidRPr="00A36AAA" w:rsidRDefault="00A36AAA" w:rsidP="00A36AAA">
      <w:pPr>
        <w:pStyle w:val="Paragraphedeliste"/>
        <w:numPr>
          <w:ilvl w:val="1"/>
          <w:numId w:val="5"/>
        </w:numPr>
        <w:rPr>
          <w:b/>
          <w:bCs/>
        </w:rPr>
      </w:pPr>
      <w:r w:rsidRPr="00A36AAA">
        <w:rPr>
          <w:b/>
          <w:bCs/>
        </w:rPr>
        <w:t xml:space="preserve">Classification </w:t>
      </w:r>
      <w:proofErr w:type="spellStart"/>
      <w:r w:rsidRPr="00A36AAA">
        <w:rPr>
          <w:b/>
          <w:bCs/>
        </w:rPr>
        <w:t>multiclasse</w:t>
      </w:r>
      <w:proofErr w:type="spellEnd"/>
    </w:p>
    <w:p w14:paraId="2BEEB702" w14:textId="234664DF" w:rsidR="00A36AAA" w:rsidRDefault="00A36AAA" w:rsidP="00A36AAA">
      <w:pPr>
        <w:pStyle w:val="Paragraphedeliste"/>
        <w:numPr>
          <w:ilvl w:val="2"/>
          <w:numId w:val="5"/>
        </w:numPr>
      </w:pPr>
      <w:r>
        <w:t>Variable cible peut prendre plus de 2 valeurs</w:t>
      </w:r>
    </w:p>
    <w:p w14:paraId="3324BBD3" w14:textId="797B25EC" w:rsidR="00A36AAA" w:rsidRDefault="00A36AAA" w:rsidP="00A36AAA">
      <w:pPr>
        <w:pStyle w:val="Paragraphedeliste"/>
        <w:numPr>
          <w:ilvl w:val="3"/>
          <w:numId w:val="5"/>
        </w:numPr>
        <w:rPr>
          <w:b/>
          <w:bCs/>
        </w:rPr>
      </w:pPr>
      <w:r w:rsidRPr="00A36AAA">
        <w:rPr>
          <w:b/>
          <w:bCs/>
        </w:rPr>
        <w:t>Classification ordinale</w:t>
      </w:r>
    </w:p>
    <w:p w14:paraId="12354C0E" w14:textId="6A4C796C" w:rsidR="00A36AAA" w:rsidRPr="00A36AAA" w:rsidRDefault="00A36AAA" w:rsidP="00A36AAA">
      <w:pPr>
        <w:pStyle w:val="Paragraphedeliste"/>
        <w:numPr>
          <w:ilvl w:val="4"/>
          <w:numId w:val="5"/>
        </w:numPr>
      </w:pPr>
      <w:r w:rsidRPr="00A36AAA">
        <w:t>Valeurs sont ordonnées</w:t>
      </w:r>
    </w:p>
    <w:p w14:paraId="78E9F2B2" w14:textId="7B0D534D" w:rsidR="00A36AAA" w:rsidRPr="00A36AAA" w:rsidRDefault="00A36AAA" w:rsidP="00A36AAA">
      <w:pPr>
        <w:pStyle w:val="Paragraphedeliste"/>
        <w:numPr>
          <w:ilvl w:val="5"/>
          <w:numId w:val="5"/>
        </w:numPr>
      </w:pPr>
      <w:r w:rsidRPr="00A36AAA">
        <w:t>1, 2, 3</w:t>
      </w:r>
    </w:p>
    <w:p w14:paraId="74C744AA" w14:textId="5DBBBF5E" w:rsidR="00A36AAA" w:rsidRDefault="00A36AAA" w:rsidP="00A36AAA">
      <w:pPr>
        <w:pStyle w:val="Paragraphedeliste"/>
        <w:numPr>
          <w:ilvl w:val="5"/>
          <w:numId w:val="5"/>
        </w:numPr>
      </w:pPr>
      <w:r w:rsidRPr="00A36AAA">
        <w:t>Mauvais, moyen, bon</w:t>
      </w:r>
    </w:p>
    <w:p w14:paraId="3957B7B8" w14:textId="7C0312E0" w:rsidR="00A36AAA" w:rsidRDefault="00A36AAA" w:rsidP="00A36AAA">
      <w:pPr>
        <w:pStyle w:val="Paragraphedeliste"/>
        <w:numPr>
          <w:ilvl w:val="3"/>
          <w:numId w:val="5"/>
        </w:numPr>
        <w:rPr>
          <w:b/>
          <w:bCs/>
        </w:rPr>
      </w:pPr>
      <w:r w:rsidRPr="00A36AAA">
        <w:rPr>
          <w:b/>
          <w:bCs/>
        </w:rPr>
        <w:lastRenderedPageBreak/>
        <w:t>Classification nominal</w:t>
      </w:r>
      <w:r>
        <w:rPr>
          <w:b/>
          <w:bCs/>
        </w:rPr>
        <w:t>e</w:t>
      </w:r>
    </w:p>
    <w:p w14:paraId="75DC47C9" w14:textId="772F0654" w:rsidR="00A36AAA" w:rsidRPr="00A36AAA" w:rsidRDefault="00A36AAA" w:rsidP="00A36AAA">
      <w:pPr>
        <w:pStyle w:val="Paragraphedeliste"/>
        <w:numPr>
          <w:ilvl w:val="4"/>
          <w:numId w:val="5"/>
        </w:numPr>
      </w:pPr>
      <w:r w:rsidRPr="00A36AAA">
        <w:t>Catégories ne sont pas ordonnées</w:t>
      </w:r>
    </w:p>
    <w:p w14:paraId="021ABABD" w14:textId="04722E4D" w:rsidR="00A36AAA" w:rsidRDefault="00A36AAA" w:rsidP="00A36AAA">
      <w:pPr>
        <w:pStyle w:val="Paragraphedeliste"/>
        <w:numPr>
          <w:ilvl w:val="5"/>
          <w:numId w:val="5"/>
        </w:numPr>
      </w:pPr>
      <w:r w:rsidRPr="00A36AAA">
        <w:t>Couleurs, Nationalités, animaux, etc.</w:t>
      </w:r>
    </w:p>
    <w:p w14:paraId="3E412A29" w14:textId="6D30EA79" w:rsidR="00A36AAA" w:rsidRPr="00A36AAA" w:rsidRDefault="00A36AAA" w:rsidP="00A36AAA">
      <w:pPr>
        <w:pStyle w:val="Paragraphedeliste"/>
        <w:numPr>
          <w:ilvl w:val="1"/>
          <w:numId w:val="5"/>
        </w:numPr>
        <w:rPr>
          <w:b/>
          <w:bCs/>
        </w:rPr>
      </w:pPr>
      <w:r w:rsidRPr="00A36AAA">
        <w:rPr>
          <w:b/>
          <w:bCs/>
        </w:rPr>
        <w:t xml:space="preserve">Classification </w:t>
      </w:r>
      <w:proofErr w:type="spellStart"/>
      <w:r w:rsidRPr="00A36AAA">
        <w:rPr>
          <w:b/>
          <w:bCs/>
        </w:rPr>
        <w:t>multilabel</w:t>
      </w:r>
      <w:proofErr w:type="spellEnd"/>
    </w:p>
    <w:p w14:paraId="7F33F1B2" w14:textId="2217EF02" w:rsidR="00A36AAA" w:rsidRDefault="00A36AAA" w:rsidP="00A36AAA">
      <w:pPr>
        <w:pStyle w:val="Paragraphedeliste"/>
        <w:numPr>
          <w:ilvl w:val="2"/>
          <w:numId w:val="5"/>
        </w:numPr>
      </w:pPr>
      <w:r>
        <w:t>Un échantillon peut appartenir à plusieurs catégories à la fois</w:t>
      </w:r>
    </w:p>
    <w:p w14:paraId="21529DCD" w14:textId="107DC596" w:rsidR="00A36AAA" w:rsidRDefault="00A36AAA" w:rsidP="00A36AAA">
      <w:pPr>
        <w:pStyle w:val="Paragraphedeliste"/>
        <w:numPr>
          <w:ilvl w:val="3"/>
          <w:numId w:val="5"/>
        </w:numPr>
      </w:pPr>
      <w:r>
        <w:t>Genres de musique</w:t>
      </w:r>
    </w:p>
    <w:p w14:paraId="27F632F0" w14:textId="0B634BE7" w:rsidR="00A36AAA" w:rsidRDefault="00A36AAA" w:rsidP="00A36AAA">
      <w:pPr>
        <w:pStyle w:val="Paragraphedeliste"/>
        <w:numPr>
          <w:ilvl w:val="3"/>
          <w:numId w:val="5"/>
        </w:numPr>
      </w:pPr>
      <w:r>
        <w:t>Taxinomie d’un animal</w:t>
      </w:r>
    </w:p>
    <w:p w14:paraId="36062019" w14:textId="3E6F6EB8" w:rsidR="00A36AAA" w:rsidRDefault="00A36AAA" w:rsidP="00A36AAA">
      <w:pPr>
        <w:pStyle w:val="Paragraphedeliste"/>
        <w:numPr>
          <w:ilvl w:val="4"/>
          <w:numId w:val="5"/>
        </w:numPr>
      </w:pPr>
      <w:r>
        <w:t>Tigre est un animal, mammifère, carnivore, félin</w:t>
      </w:r>
    </w:p>
    <w:p w14:paraId="523040AA" w14:textId="7D7B85A6" w:rsidR="00A36AAA" w:rsidRDefault="00A36AAA" w:rsidP="00A36AAA">
      <w:pPr>
        <w:pStyle w:val="Titre3"/>
      </w:pPr>
      <w:bookmarkStart w:id="43" w:name="_Toc193639988"/>
      <w:r>
        <w:t>Rapport entre classification et régression</w:t>
      </w:r>
      <w:bookmarkEnd w:id="43"/>
    </w:p>
    <w:p w14:paraId="0635BDAC" w14:textId="36A03EF2" w:rsidR="00A36AAA" w:rsidRDefault="00A36AAA" w:rsidP="00A36AAA">
      <w:pPr>
        <w:pStyle w:val="Paragraphedeliste"/>
        <w:numPr>
          <w:ilvl w:val="0"/>
          <w:numId w:val="5"/>
        </w:numPr>
      </w:pPr>
      <w:r>
        <w:t>Principe général est similaire à celui de la régression</w:t>
      </w:r>
    </w:p>
    <w:p w14:paraId="36931B11" w14:textId="74B353DD" w:rsidR="00A36AAA" w:rsidRDefault="00A36AAA" w:rsidP="00A36AAA">
      <w:pPr>
        <w:pStyle w:val="Paragraphedeliste"/>
        <w:numPr>
          <w:ilvl w:val="1"/>
          <w:numId w:val="5"/>
        </w:numPr>
      </w:pPr>
      <w:r>
        <w:t>Ce qui change surtout</w:t>
      </w:r>
    </w:p>
    <w:p w14:paraId="4522A143" w14:textId="54529BAF" w:rsidR="00A36AAA" w:rsidRDefault="00A36AAA" w:rsidP="00A36AAA">
      <w:pPr>
        <w:pStyle w:val="Paragraphedeliste"/>
        <w:numPr>
          <w:ilvl w:val="2"/>
          <w:numId w:val="5"/>
        </w:numPr>
      </w:pPr>
      <w:r>
        <w:t>Métriques de score des modèle et leurs interprétations</w:t>
      </w:r>
    </w:p>
    <w:p w14:paraId="310FFA77" w14:textId="43267CB5" w:rsidR="009958F3" w:rsidRDefault="009958F3" w:rsidP="009958F3">
      <w:pPr>
        <w:pStyle w:val="Paragraphedeliste"/>
        <w:numPr>
          <w:ilvl w:val="0"/>
          <w:numId w:val="5"/>
        </w:numPr>
      </w:pPr>
      <w:r>
        <w:t>On adapte la régression linéaire au cas de la classification en interprétant la prédiction de la régression linéaire comme une des catégories de la variable cible</w:t>
      </w:r>
    </w:p>
    <w:p w14:paraId="0C76E002" w14:textId="0FED585E" w:rsidR="009958F3" w:rsidRDefault="009958F3" w:rsidP="009958F3">
      <w:pPr>
        <w:pStyle w:val="Paragraphedeliste"/>
        <w:numPr>
          <w:ilvl w:val="1"/>
          <w:numId w:val="5"/>
        </w:numPr>
      </w:pPr>
      <w:r>
        <w:t xml:space="preserve">Soit y = </w:t>
      </w:r>
      <w:proofErr w:type="spellStart"/>
      <w:r>
        <w:t>ax</w:t>
      </w:r>
      <w:proofErr w:type="spellEnd"/>
      <w:r>
        <w:t xml:space="preserve"> + b</w:t>
      </w:r>
    </w:p>
    <w:p w14:paraId="22C45144" w14:textId="3583B265" w:rsidR="009958F3" w:rsidRDefault="009958F3" w:rsidP="009958F3">
      <w:pPr>
        <w:pStyle w:val="Paragraphedeliste"/>
        <w:numPr>
          <w:ilvl w:val="1"/>
          <w:numId w:val="5"/>
        </w:numPr>
      </w:pPr>
      <w:r>
        <w:t>Soit f une fonction qui projette y dans l’intervalle [0, 1]</w:t>
      </w:r>
    </w:p>
    <w:p w14:paraId="28AF9F24" w14:textId="13A3ABD7" w:rsidR="009958F3" w:rsidRDefault="009958F3" w:rsidP="009958F3">
      <w:pPr>
        <w:pStyle w:val="Paragraphedeliste"/>
        <w:numPr>
          <w:ilvl w:val="2"/>
          <w:numId w:val="5"/>
        </w:numPr>
      </w:pPr>
      <w:r>
        <w:t xml:space="preserve">Z = f(y) = </w:t>
      </w:r>
      <w:proofErr w:type="gramStart"/>
      <w:r>
        <w:t>f(</w:t>
      </w:r>
      <w:proofErr w:type="spellStart"/>
      <w:proofErr w:type="gramEnd"/>
      <w:r>
        <w:t>ax</w:t>
      </w:r>
      <w:proofErr w:type="spellEnd"/>
      <w:r>
        <w:t xml:space="preserve"> + b)</w:t>
      </w:r>
    </w:p>
    <w:p w14:paraId="79EBD53F" w14:textId="6A8E32A9" w:rsidR="009958F3" w:rsidRDefault="009958F3" w:rsidP="009958F3">
      <w:pPr>
        <w:pStyle w:val="Paragraphedeliste"/>
        <w:numPr>
          <w:ilvl w:val="2"/>
          <w:numId w:val="5"/>
        </w:numPr>
      </w:pPr>
      <w:r>
        <w:t>Z peut être interprété comme étant la probabilité que la prédiction soit dans une des catégories.</w:t>
      </w:r>
    </w:p>
    <w:p w14:paraId="1916DD98" w14:textId="0B8EBF02" w:rsidR="009958F3" w:rsidRDefault="009958F3" w:rsidP="009958F3">
      <w:pPr>
        <w:pStyle w:val="Paragraphedeliste"/>
        <w:numPr>
          <w:ilvl w:val="3"/>
          <w:numId w:val="5"/>
        </w:numPr>
      </w:pPr>
      <w:r>
        <w:t>Si seul de classification = 0.5</w:t>
      </w:r>
    </w:p>
    <w:p w14:paraId="529162D2" w14:textId="13B9020D" w:rsidR="009958F3" w:rsidRDefault="009958F3" w:rsidP="009958F3">
      <w:pPr>
        <w:pStyle w:val="Paragraphedeliste"/>
        <w:numPr>
          <w:ilvl w:val="4"/>
          <w:numId w:val="5"/>
        </w:numPr>
      </w:pPr>
      <w:r>
        <w:t>Si f(y) &lt; 0.5</w:t>
      </w:r>
    </w:p>
    <w:p w14:paraId="2BADA2E0" w14:textId="48FCD418" w:rsidR="009958F3" w:rsidRDefault="009958F3" w:rsidP="009958F3">
      <w:pPr>
        <w:pStyle w:val="Paragraphedeliste"/>
        <w:numPr>
          <w:ilvl w:val="5"/>
          <w:numId w:val="5"/>
        </w:numPr>
      </w:pPr>
      <w:r>
        <w:t>Alors catégorie 0</w:t>
      </w:r>
    </w:p>
    <w:p w14:paraId="06F3BC42" w14:textId="21C62C80" w:rsidR="009958F3" w:rsidRDefault="009958F3" w:rsidP="009958F3">
      <w:pPr>
        <w:pStyle w:val="Paragraphedeliste"/>
        <w:numPr>
          <w:ilvl w:val="4"/>
          <w:numId w:val="5"/>
        </w:numPr>
      </w:pPr>
      <w:r>
        <w:t>Si f(y) &gt; 0.5</w:t>
      </w:r>
    </w:p>
    <w:p w14:paraId="631D786E" w14:textId="7CC05F00" w:rsidR="00A55D7A" w:rsidRDefault="009958F3" w:rsidP="00077A15">
      <w:pPr>
        <w:pStyle w:val="Paragraphedeliste"/>
        <w:numPr>
          <w:ilvl w:val="5"/>
          <w:numId w:val="5"/>
        </w:numPr>
      </w:pPr>
      <w:r>
        <w:t>Alors catégorie 1</w:t>
      </w:r>
    </w:p>
    <w:p w14:paraId="36C775F7" w14:textId="2A3173D1" w:rsidR="00077A15" w:rsidRDefault="00077A15" w:rsidP="00077A15">
      <w:pPr>
        <w:pStyle w:val="Paragraphedeliste"/>
        <w:numPr>
          <w:ilvl w:val="2"/>
          <w:numId w:val="5"/>
        </w:numPr>
      </w:pPr>
      <w:r>
        <w:t>Cette fonction de projection de toute valeur réelle dans l’intervalle [0, 1] s’appelle la fonction logistique</w:t>
      </w:r>
    </w:p>
    <w:p w14:paraId="27DA63E1" w14:textId="7A57639C" w:rsidR="00B8021D" w:rsidRDefault="00077A15" w:rsidP="002F08E5">
      <w:pPr>
        <w:pStyle w:val="Paragraphedeliste"/>
        <w:numPr>
          <w:ilvl w:val="3"/>
          <w:numId w:val="5"/>
        </w:numPr>
      </w:pPr>
      <w:r w:rsidRPr="00077A15">
        <w:rPr>
          <w:noProof/>
        </w:rPr>
        <w:drawing>
          <wp:inline distT="0" distB="0" distL="0" distR="0" wp14:anchorId="74C2529F" wp14:editId="555DBF03">
            <wp:extent cx="4281777" cy="737700"/>
            <wp:effectExtent l="0" t="0" r="5080" b="5715"/>
            <wp:docPr id="5336316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31672" name=""/>
                    <pic:cNvPicPr/>
                  </pic:nvPicPr>
                  <pic:blipFill>
                    <a:blip r:embed="rId38"/>
                    <a:stretch>
                      <a:fillRect/>
                    </a:stretch>
                  </pic:blipFill>
                  <pic:spPr>
                    <a:xfrm>
                      <a:off x="0" y="0"/>
                      <a:ext cx="4302935" cy="741345"/>
                    </a:xfrm>
                    <a:prstGeom prst="rect">
                      <a:avLst/>
                    </a:prstGeom>
                  </pic:spPr>
                </pic:pic>
              </a:graphicData>
            </a:graphic>
          </wp:inline>
        </w:drawing>
      </w:r>
    </w:p>
    <w:p w14:paraId="4981EA5A" w14:textId="7B90DA15" w:rsidR="00077A15" w:rsidRDefault="00077A15" w:rsidP="002F08E5">
      <w:pPr>
        <w:pStyle w:val="Paragraphedeliste"/>
        <w:numPr>
          <w:ilvl w:val="3"/>
          <w:numId w:val="5"/>
        </w:numPr>
      </w:pPr>
      <w:r w:rsidRPr="00077A15">
        <w:rPr>
          <w:noProof/>
        </w:rPr>
        <w:drawing>
          <wp:inline distT="0" distB="0" distL="0" distR="0" wp14:anchorId="7F0B5D39" wp14:editId="1B5D67E3">
            <wp:extent cx="3788796" cy="2553846"/>
            <wp:effectExtent l="0" t="0" r="2540" b="0"/>
            <wp:docPr id="19099988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98849" name=""/>
                    <pic:cNvPicPr/>
                  </pic:nvPicPr>
                  <pic:blipFill>
                    <a:blip r:embed="rId39"/>
                    <a:stretch>
                      <a:fillRect/>
                    </a:stretch>
                  </pic:blipFill>
                  <pic:spPr>
                    <a:xfrm>
                      <a:off x="0" y="0"/>
                      <a:ext cx="3793182" cy="2556803"/>
                    </a:xfrm>
                    <a:prstGeom prst="rect">
                      <a:avLst/>
                    </a:prstGeom>
                  </pic:spPr>
                </pic:pic>
              </a:graphicData>
            </a:graphic>
          </wp:inline>
        </w:drawing>
      </w:r>
    </w:p>
    <w:p w14:paraId="372CACC6" w14:textId="62D2604E" w:rsidR="00077A15" w:rsidRDefault="00077A15" w:rsidP="00077A15">
      <w:pPr>
        <w:pStyle w:val="Titre3"/>
      </w:pPr>
      <w:bookmarkStart w:id="44" w:name="_Toc193639989"/>
      <w:r>
        <w:lastRenderedPageBreak/>
        <w:t>Concepts de la classification binaire</w:t>
      </w:r>
      <w:bookmarkEnd w:id="44"/>
    </w:p>
    <w:p w14:paraId="21197FEB" w14:textId="2769857E" w:rsidR="00077A15" w:rsidRDefault="00077A15" w:rsidP="00077A15">
      <w:pPr>
        <w:pStyle w:val="Paragraphedeliste"/>
        <w:numPr>
          <w:ilvl w:val="0"/>
          <w:numId w:val="5"/>
        </w:numPr>
      </w:pPr>
      <w:r>
        <w:t>Plusieurs étapes</w:t>
      </w:r>
    </w:p>
    <w:p w14:paraId="3C2D7A9A" w14:textId="237F1D87" w:rsidR="00077A15" w:rsidRDefault="00077A15" w:rsidP="00077A15">
      <w:pPr>
        <w:pStyle w:val="Paragraphedeliste"/>
        <w:numPr>
          <w:ilvl w:val="1"/>
          <w:numId w:val="5"/>
        </w:numPr>
      </w:pPr>
      <w:r>
        <w:t>Modéliser une régression linéaire</w:t>
      </w:r>
    </w:p>
    <w:p w14:paraId="2C36222C" w14:textId="77777777" w:rsidR="00077A15" w:rsidRDefault="00077A15" w:rsidP="00077A15">
      <w:pPr>
        <w:pStyle w:val="Paragraphedeliste"/>
        <w:numPr>
          <w:ilvl w:val="1"/>
          <w:numId w:val="5"/>
        </w:numPr>
      </w:pPr>
      <w:r>
        <w:t xml:space="preserve">Projeter la prédiction </w:t>
      </w:r>
      <w:r w:rsidRPr="00077A15">
        <w:rPr>
          <w:i/>
          <w:iCs/>
        </w:rPr>
        <w:t xml:space="preserve">y </w:t>
      </w:r>
      <w:r>
        <w:t>variables dans l’intervalle [0, 1]</w:t>
      </w:r>
    </w:p>
    <w:p w14:paraId="33AA9A9A" w14:textId="5E38BF5C" w:rsidR="00077A15" w:rsidRDefault="00077A15" w:rsidP="00077A15">
      <w:pPr>
        <w:pStyle w:val="Paragraphedeliste"/>
        <w:numPr>
          <w:ilvl w:val="2"/>
          <w:numId w:val="5"/>
        </w:numPr>
      </w:pPr>
      <w:r>
        <w:t>Logistique(y) </w:t>
      </w:r>
    </w:p>
    <w:p w14:paraId="7235A513" w14:textId="453EFAA7" w:rsidR="00077A15" w:rsidRPr="00077A15" w:rsidRDefault="00077A15" w:rsidP="00077A15">
      <w:pPr>
        <w:pStyle w:val="Paragraphedeliste"/>
        <w:numPr>
          <w:ilvl w:val="1"/>
          <w:numId w:val="5"/>
        </w:numPr>
      </w:pPr>
      <w:r>
        <w:t xml:space="preserve">Interpréter </w:t>
      </w:r>
      <w:proofErr w:type="spellStart"/>
      <w:r>
        <w:t>logistic</w:t>
      </w:r>
      <w:proofErr w:type="spellEnd"/>
      <w:r>
        <w:t xml:space="preserve">(y) comme probabilité que </w:t>
      </w:r>
      <w:r w:rsidRPr="00077A15">
        <w:rPr>
          <w:i/>
          <w:iCs/>
        </w:rPr>
        <w:t>y</w:t>
      </w:r>
      <w:r>
        <w:rPr>
          <w:i/>
          <w:iCs/>
        </w:rPr>
        <w:t xml:space="preserve"> </w:t>
      </w:r>
      <w:r w:rsidRPr="00077A15">
        <w:t>soit dans une catégorie ou dans l’autre en fonction d’un seuil t = x</w:t>
      </w:r>
    </w:p>
    <w:p w14:paraId="7B7FE760" w14:textId="15E96D78" w:rsidR="00077A15" w:rsidRPr="00077A15" w:rsidRDefault="00077A15" w:rsidP="00077A15">
      <w:pPr>
        <w:pStyle w:val="Paragraphedeliste"/>
        <w:numPr>
          <w:ilvl w:val="2"/>
          <w:numId w:val="5"/>
        </w:numPr>
      </w:pPr>
      <w:r w:rsidRPr="00077A15">
        <w:t xml:space="preserve">Si </w:t>
      </w:r>
      <w:proofErr w:type="spellStart"/>
      <w:r w:rsidRPr="00077A15">
        <w:t>logistic</w:t>
      </w:r>
      <w:proofErr w:type="spellEnd"/>
      <w:r w:rsidRPr="00077A15">
        <w:t>(y) &gt; x</w:t>
      </w:r>
    </w:p>
    <w:p w14:paraId="62C02BC0" w14:textId="20DEA12F" w:rsidR="00077A15" w:rsidRPr="00077A15" w:rsidRDefault="00077A15" w:rsidP="00077A15">
      <w:pPr>
        <w:pStyle w:val="Paragraphedeliste"/>
        <w:numPr>
          <w:ilvl w:val="3"/>
          <w:numId w:val="5"/>
        </w:numPr>
      </w:pPr>
      <w:r w:rsidRPr="00077A15">
        <w:t>Catégorie 1</w:t>
      </w:r>
    </w:p>
    <w:p w14:paraId="2F7824DB" w14:textId="56CB57F2" w:rsidR="00077A15" w:rsidRPr="00077A15" w:rsidRDefault="00077A15" w:rsidP="00077A15">
      <w:pPr>
        <w:pStyle w:val="Paragraphedeliste"/>
        <w:numPr>
          <w:ilvl w:val="2"/>
          <w:numId w:val="5"/>
        </w:numPr>
      </w:pPr>
      <w:r w:rsidRPr="00077A15">
        <w:t xml:space="preserve">Si </w:t>
      </w:r>
      <w:proofErr w:type="spellStart"/>
      <w:r w:rsidRPr="00077A15">
        <w:t>logistic</w:t>
      </w:r>
      <w:proofErr w:type="spellEnd"/>
      <w:r w:rsidRPr="00077A15">
        <w:t>(y) &lt; x</w:t>
      </w:r>
    </w:p>
    <w:p w14:paraId="74278633" w14:textId="2C9FD122" w:rsidR="00077A15" w:rsidRDefault="00077A15" w:rsidP="00077A15">
      <w:pPr>
        <w:pStyle w:val="Paragraphedeliste"/>
        <w:numPr>
          <w:ilvl w:val="3"/>
          <w:numId w:val="5"/>
        </w:numPr>
      </w:pPr>
      <w:r w:rsidRPr="00077A15">
        <w:t>Catégorie 2</w:t>
      </w:r>
    </w:p>
    <w:p w14:paraId="64F8523A" w14:textId="3D978CFD" w:rsidR="003F32EB" w:rsidRDefault="003F32EB" w:rsidP="003F32EB">
      <w:pPr>
        <w:pStyle w:val="Titre3"/>
      </w:pPr>
      <w:bookmarkStart w:id="45" w:name="_Toc193639990"/>
      <w:r>
        <w:t>Evaluer les performances du modèle</w:t>
      </w:r>
      <w:bookmarkEnd w:id="45"/>
    </w:p>
    <w:p w14:paraId="34D49DBB" w14:textId="47906A3E" w:rsidR="003F32EB" w:rsidRPr="003F32EB" w:rsidRDefault="003F32EB" w:rsidP="003F32EB">
      <w:pPr>
        <w:pStyle w:val="Titre4"/>
      </w:pPr>
      <w:r>
        <w:t>Histogramme des probabilités des prédictions</w:t>
      </w:r>
    </w:p>
    <w:p w14:paraId="1695787A" w14:textId="4708E9C1" w:rsidR="003F32EB" w:rsidRDefault="003F32EB" w:rsidP="003F32EB">
      <w:pPr>
        <w:pStyle w:val="Paragraphedeliste"/>
        <w:numPr>
          <w:ilvl w:val="0"/>
          <w:numId w:val="5"/>
        </w:numPr>
      </w:pPr>
      <w:r>
        <w:t>Bon exemple</w:t>
      </w:r>
    </w:p>
    <w:p w14:paraId="5339203B" w14:textId="10A1661F" w:rsidR="003F32EB" w:rsidRDefault="003F32EB" w:rsidP="003F32EB">
      <w:pPr>
        <w:pStyle w:val="Paragraphedeliste"/>
        <w:numPr>
          <w:ilvl w:val="1"/>
          <w:numId w:val="5"/>
        </w:numPr>
      </w:pPr>
      <w:r>
        <w:rPr>
          <w:noProof/>
        </w:rPr>
        <w:drawing>
          <wp:inline distT="0" distB="0" distL="0" distR="0" wp14:anchorId="1AD75C40" wp14:editId="1B1A3DE7">
            <wp:extent cx="3001148" cy="2328602"/>
            <wp:effectExtent l="0" t="0" r="8890" b="0"/>
            <wp:docPr id="151895207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52079" name="Image 151895207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12644" cy="2337521"/>
                    </a:xfrm>
                    <a:prstGeom prst="rect">
                      <a:avLst/>
                    </a:prstGeom>
                  </pic:spPr>
                </pic:pic>
              </a:graphicData>
            </a:graphic>
          </wp:inline>
        </w:drawing>
      </w:r>
    </w:p>
    <w:p w14:paraId="293BB863" w14:textId="0CC050BA" w:rsidR="003F32EB" w:rsidRDefault="003F32EB" w:rsidP="003F32EB">
      <w:pPr>
        <w:pStyle w:val="Paragraphedeliste"/>
        <w:numPr>
          <w:ilvl w:val="2"/>
          <w:numId w:val="5"/>
        </w:numPr>
      </w:pPr>
      <w:r>
        <w:t>Modèle est assez fiable au niveau de ses prédictions</w:t>
      </w:r>
    </w:p>
    <w:p w14:paraId="2EC93CB8" w14:textId="64B0554E" w:rsidR="003F32EB" w:rsidRDefault="003F32EB" w:rsidP="003F32EB">
      <w:pPr>
        <w:pStyle w:val="Paragraphedeliste"/>
        <w:numPr>
          <w:ilvl w:val="3"/>
          <w:numId w:val="5"/>
        </w:numPr>
      </w:pPr>
      <w:r>
        <w:t>La plupart des prédictions ont une probabilité proche de 0 ou de 1</w:t>
      </w:r>
    </w:p>
    <w:p w14:paraId="409EE428" w14:textId="7191E84F" w:rsidR="003F32EB" w:rsidRDefault="003F32EB" w:rsidP="003F32EB">
      <w:pPr>
        <w:pStyle w:val="Paragraphedeliste"/>
        <w:numPr>
          <w:ilvl w:val="0"/>
          <w:numId w:val="5"/>
        </w:numPr>
      </w:pPr>
      <w:r>
        <w:t>Mauvais exemple</w:t>
      </w:r>
    </w:p>
    <w:p w14:paraId="1CCAECF2" w14:textId="43075381" w:rsidR="003F32EB" w:rsidRDefault="003F32EB" w:rsidP="003F32EB">
      <w:pPr>
        <w:pStyle w:val="Paragraphedeliste"/>
        <w:numPr>
          <w:ilvl w:val="1"/>
          <w:numId w:val="5"/>
        </w:numPr>
      </w:pPr>
      <w:r>
        <w:rPr>
          <w:noProof/>
        </w:rPr>
        <w:drawing>
          <wp:inline distT="0" distB="0" distL="0" distR="0" wp14:anchorId="0B1B5C13" wp14:editId="050B3C70">
            <wp:extent cx="3125579" cy="2425148"/>
            <wp:effectExtent l="0" t="0" r="0" b="0"/>
            <wp:docPr id="156010800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08000" name="Image 15601080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0367" cy="2428863"/>
                    </a:xfrm>
                    <a:prstGeom prst="rect">
                      <a:avLst/>
                    </a:prstGeom>
                  </pic:spPr>
                </pic:pic>
              </a:graphicData>
            </a:graphic>
          </wp:inline>
        </w:drawing>
      </w:r>
    </w:p>
    <w:p w14:paraId="2C876007" w14:textId="2A2F208C" w:rsidR="003F32EB" w:rsidRDefault="003F32EB" w:rsidP="003F32EB">
      <w:pPr>
        <w:pStyle w:val="Paragraphedeliste"/>
        <w:numPr>
          <w:ilvl w:val="2"/>
          <w:numId w:val="5"/>
        </w:numPr>
      </w:pPr>
      <w:r>
        <w:t>Majorité des prédictions entre 0.55 et 0.65</w:t>
      </w:r>
    </w:p>
    <w:p w14:paraId="41EC3258" w14:textId="771B66FE" w:rsidR="003F32EB" w:rsidRDefault="003F32EB" w:rsidP="003F32EB">
      <w:pPr>
        <w:pStyle w:val="Titre4"/>
      </w:pPr>
      <w:proofErr w:type="spellStart"/>
      <w:r>
        <w:lastRenderedPageBreak/>
        <w:t>Accuracy</w:t>
      </w:r>
      <w:proofErr w:type="spellEnd"/>
    </w:p>
    <w:p w14:paraId="3E54F17D" w14:textId="06968584" w:rsidR="003F32EB" w:rsidRDefault="003F32EB" w:rsidP="003F32EB">
      <w:pPr>
        <w:pStyle w:val="Paragraphedeliste"/>
        <w:numPr>
          <w:ilvl w:val="0"/>
          <w:numId w:val="5"/>
        </w:numPr>
      </w:pPr>
      <w:proofErr w:type="spellStart"/>
      <w:r>
        <w:t>Accuracy</w:t>
      </w:r>
      <w:proofErr w:type="spellEnd"/>
      <w:r>
        <w:t xml:space="preserve"> (exactitude)</w:t>
      </w:r>
      <w:r w:rsidR="00B77E01">
        <w:t xml:space="preserve"> (ACC)</w:t>
      </w:r>
    </w:p>
    <w:p w14:paraId="71C20904" w14:textId="22933955" w:rsidR="003F32EB" w:rsidRDefault="003F32EB" w:rsidP="003F32EB">
      <w:pPr>
        <w:pStyle w:val="Paragraphedeliste"/>
        <w:numPr>
          <w:ilvl w:val="1"/>
          <w:numId w:val="5"/>
        </w:numPr>
      </w:pPr>
      <w:r>
        <w:t>= échantillons bien classés / échantillons au total</w:t>
      </w:r>
    </w:p>
    <w:p w14:paraId="51E70E79" w14:textId="5D0DD55A" w:rsidR="00B77E01" w:rsidRDefault="00B77E01" w:rsidP="00B77E01">
      <w:pPr>
        <w:pStyle w:val="Paragraphedeliste"/>
        <w:numPr>
          <w:ilvl w:val="2"/>
          <w:numId w:val="5"/>
        </w:numPr>
      </w:pPr>
      <w:r>
        <w:t>TP + TN / P + N</w:t>
      </w:r>
    </w:p>
    <w:p w14:paraId="0D183A01" w14:textId="5D349F2B" w:rsidR="00B77E01" w:rsidRDefault="00B77E01" w:rsidP="00B77E01">
      <w:pPr>
        <w:pStyle w:val="Paragraphedeliste"/>
        <w:numPr>
          <w:ilvl w:val="2"/>
          <w:numId w:val="5"/>
        </w:numPr>
      </w:pPr>
      <w:r w:rsidRPr="00B77E01">
        <w:rPr>
          <w:noProof/>
        </w:rPr>
        <w:drawing>
          <wp:inline distT="0" distB="0" distL="0" distR="0" wp14:anchorId="46CB24DD" wp14:editId="33D82B95">
            <wp:extent cx="866692" cy="994565"/>
            <wp:effectExtent l="0" t="0" r="0" b="0"/>
            <wp:docPr id="14319090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09084" name=""/>
                    <pic:cNvPicPr/>
                  </pic:nvPicPr>
                  <pic:blipFill>
                    <a:blip r:embed="rId42"/>
                    <a:stretch>
                      <a:fillRect/>
                    </a:stretch>
                  </pic:blipFill>
                  <pic:spPr>
                    <a:xfrm>
                      <a:off x="0" y="0"/>
                      <a:ext cx="869203" cy="997446"/>
                    </a:xfrm>
                    <a:prstGeom prst="rect">
                      <a:avLst/>
                    </a:prstGeom>
                  </pic:spPr>
                </pic:pic>
              </a:graphicData>
            </a:graphic>
          </wp:inline>
        </w:drawing>
      </w:r>
    </w:p>
    <w:p w14:paraId="33A2A4D6" w14:textId="121D85B9" w:rsidR="00B77E01" w:rsidRDefault="00B77E01" w:rsidP="00B77E01">
      <w:pPr>
        <w:pStyle w:val="Titre4"/>
      </w:pPr>
      <w:r>
        <w:t>Matrice de confusion</w:t>
      </w:r>
    </w:p>
    <w:p w14:paraId="3B05942D" w14:textId="6194CD74" w:rsidR="00B77E01" w:rsidRDefault="00B77E01" w:rsidP="00B77E01">
      <w:r w:rsidRPr="00B77E01">
        <w:rPr>
          <w:noProof/>
        </w:rPr>
        <w:drawing>
          <wp:inline distT="0" distB="0" distL="0" distR="0" wp14:anchorId="249ABE59" wp14:editId="5EF5BD13">
            <wp:extent cx="5557962" cy="1840401"/>
            <wp:effectExtent l="0" t="0" r="5080" b="7620"/>
            <wp:docPr id="15633285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28574" name=""/>
                    <pic:cNvPicPr/>
                  </pic:nvPicPr>
                  <pic:blipFill>
                    <a:blip r:embed="rId43"/>
                    <a:stretch>
                      <a:fillRect/>
                    </a:stretch>
                  </pic:blipFill>
                  <pic:spPr>
                    <a:xfrm>
                      <a:off x="0" y="0"/>
                      <a:ext cx="5564534" cy="1842577"/>
                    </a:xfrm>
                    <a:prstGeom prst="rect">
                      <a:avLst/>
                    </a:prstGeom>
                  </pic:spPr>
                </pic:pic>
              </a:graphicData>
            </a:graphic>
          </wp:inline>
        </w:drawing>
      </w:r>
    </w:p>
    <w:p w14:paraId="432AD50A" w14:textId="334BEE06" w:rsidR="00BC6CC2" w:rsidRDefault="00B77E01" w:rsidP="00B77E01">
      <w:r>
        <w:t xml:space="preserve">Dans </w:t>
      </w:r>
      <w:proofErr w:type="spellStart"/>
      <w:r>
        <w:t>scikit-learn</w:t>
      </w:r>
      <w:proofErr w:type="spellEnd"/>
      <w:r>
        <w:t> :</w:t>
      </w:r>
    </w:p>
    <w:p w14:paraId="0B255C20" w14:textId="2CFBC7EE" w:rsidR="00B77E01" w:rsidRDefault="00BC6CC2" w:rsidP="00BC6CC2">
      <w:pPr>
        <w:pStyle w:val="Paragraphedeliste"/>
        <w:numPr>
          <w:ilvl w:val="0"/>
          <w:numId w:val="5"/>
        </w:numPr>
      </w:pPr>
      <w:r w:rsidRPr="00BC6CC2">
        <w:rPr>
          <w:noProof/>
        </w:rPr>
        <w:drawing>
          <wp:inline distT="0" distB="0" distL="0" distR="0" wp14:anchorId="4A3AD82C" wp14:editId="4E83F330">
            <wp:extent cx="1943371" cy="781159"/>
            <wp:effectExtent l="0" t="0" r="0" b="0"/>
            <wp:docPr id="9042017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01769" name=""/>
                    <pic:cNvPicPr/>
                  </pic:nvPicPr>
                  <pic:blipFill>
                    <a:blip r:embed="rId44"/>
                    <a:stretch>
                      <a:fillRect/>
                    </a:stretch>
                  </pic:blipFill>
                  <pic:spPr>
                    <a:xfrm>
                      <a:off x="0" y="0"/>
                      <a:ext cx="1943371" cy="781159"/>
                    </a:xfrm>
                    <a:prstGeom prst="rect">
                      <a:avLst/>
                    </a:prstGeom>
                  </pic:spPr>
                </pic:pic>
              </a:graphicData>
            </a:graphic>
          </wp:inline>
        </w:drawing>
      </w:r>
    </w:p>
    <w:p w14:paraId="4AD69EE0" w14:textId="77777777" w:rsidR="00BC6CC2" w:rsidRDefault="00BC6CC2" w:rsidP="00B77E01"/>
    <w:p w14:paraId="0AC04C85" w14:textId="737B8D8F" w:rsidR="00B77E01" w:rsidRDefault="00B77E01" w:rsidP="00B77E01">
      <w:r w:rsidRPr="00B77E01">
        <w:rPr>
          <w:noProof/>
        </w:rPr>
        <w:drawing>
          <wp:inline distT="0" distB="0" distL="0" distR="0" wp14:anchorId="3EAC9A29" wp14:editId="1DF01FA6">
            <wp:extent cx="5760720" cy="1943735"/>
            <wp:effectExtent l="0" t="0" r="0" b="0"/>
            <wp:docPr id="9591347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4762" name=""/>
                    <pic:cNvPicPr/>
                  </pic:nvPicPr>
                  <pic:blipFill>
                    <a:blip r:embed="rId45"/>
                    <a:stretch>
                      <a:fillRect/>
                    </a:stretch>
                  </pic:blipFill>
                  <pic:spPr>
                    <a:xfrm>
                      <a:off x="0" y="0"/>
                      <a:ext cx="5760720" cy="1943735"/>
                    </a:xfrm>
                    <a:prstGeom prst="rect">
                      <a:avLst/>
                    </a:prstGeom>
                  </pic:spPr>
                </pic:pic>
              </a:graphicData>
            </a:graphic>
          </wp:inline>
        </w:drawing>
      </w:r>
    </w:p>
    <w:p w14:paraId="6A23C9F2" w14:textId="5B0BD54A" w:rsidR="00444541" w:rsidRDefault="00444541" w:rsidP="00444541">
      <w:pPr>
        <w:pStyle w:val="Paragraphedeliste"/>
        <w:numPr>
          <w:ilvl w:val="0"/>
          <w:numId w:val="5"/>
        </w:numPr>
      </w:pPr>
      <w:r>
        <w:t>Existe matrice de confusion binaire</w:t>
      </w:r>
    </w:p>
    <w:p w14:paraId="6073209D" w14:textId="22B30020" w:rsidR="00444541" w:rsidRDefault="00444541" w:rsidP="00444541">
      <w:pPr>
        <w:pStyle w:val="Paragraphedeliste"/>
        <w:numPr>
          <w:ilvl w:val="1"/>
          <w:numId w:val="5"/>
        </w:numPr>
      </w:pPr>
      <w:r w:rsidRPr="00444541">
        <w:rPr>
          <w:noProof/>
        </w:rPr>
        <w:drawing>
          <wp:inline distT="0" distB="0" distL="0" distR="0" wp14:anchorId="48188924" wp14:editId="705208C9">
            <wp:extent cx="1486107" cy="895475"/>
            <wp:effectExtent l="0" t="0" r="0" b="0"/>
            <wp:docPr id="6455531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53181" name=""/>
                    <pic:cNvPicPr/>
                  </pic:nvPicPr>
                  <pic:blipFill>
                    <a:blip r:embed="rId46"/>
                    <a:stretch>
                      <a:fillRect/>
                    </a:stretch>
                  </pic:blipFill>
                  <pic:spPr>
                    <a:xfrm>
                      <a:off x="0" y="0"/>
                      <a:ext cx="1486107" cy="895475"/>
                    </a:xfrm>
                    <a:prstGeom prst="rect">
                      <a:avLst/>
                    </a:prstGeom>
                  </pic:spPr>
                </pic:pic>
              </a:graphicData>
            </a:graphic>
          </wp:inline>
        </w:drawing>
      </w:r>
    </w:p>
    <w:p w14:paraId="23EC190B" w14:textId="38B02F47" w:rsidR="00444541" w:rsidRDefault="00444541" w:rsidP="00444541">
      <w:pPr>
        <w:pStyle w:val="Paragraphedeliste"/>
        <w:numPr>
          <w:ilvl w:val="0"/>
          <w:numId w:val="5"/>
        </w:numPr>
      </w:pPr>
      <w:r>
        <w:lastRenderedPageBreak/>
        <w:t xml:space="preserve">Et matrice de confusion </w:t>
      </w:r>
      <w:proofErr w:type="spellStart"/>
      <w:r>
        <w:t>multiclasse</w:t>
      </w:r>
      <w:proofErr w:type="spellEnd"/>
    </w:p>
    <w:p w14:paraId="1654025B" w14:textId="7222664A" w:rsidR="00444541" w:rsidRDefault="00333CC4" w:rsidP="00444541">
      <w:pPr>
        <w:pStyle w:val="Paragraphedeliste"/>
        <w:numPr>
          <w:ilvl w:val="1"/>
          <w:numId w:val="5"/>
        </w:numPr>
      </w:pPr>
      <w:r w:rsidRPr="00333CC4">
        <w:rPr>
          <w:noProof/>
        </w:rPr>
        <w:drawing>
          <wp:inline distT="0" distB="0" distL="0" distR="0" wp14:anchorId="2CBB1D85" wp14:editId="21683BE1">
            <wp:extent cx="3820058" cy="3096057"/>
            <wp:effectExtent l="0" t="0" r="9525" b="9525"/>
            <wp:docPr id="13951346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34669" name=""/>
                    <pic:cNvPicPr/>
                  </pic:nvPicPr>
                  <pic:blipFill>
                    <a:blip r:embed="rId47"/>
                    <a:stretch>
                      <a:fillRect/>
                    </a:stretch>
                  </pic:blipFill>
                  <pic:spPr>
                    <a:xfrm>
                      <a:off x="0" y="0"/>
                      <a:ext cx="3820058" cy="3096057"/>
                    </a:xfrm>
                    <a:prstGeom prst="rect">
                      <a:avLst/>
                    </a:prstGeom>
                  </pic:spPr>
                </pic:pic>
              </a:graphicData>
            </a:graphic>
          </wp:inline>
        </w:drawing>
      </w:r>
    </w:p>
    <w:p w14:paraId="13615456" w14:textId="61A52CF6" w:rsidR="00333CC4" w:rsidRPr="00444541" w:rsidRDefault="00333CC4" w:rsidP="00444541">
      <w:pPr>
        <w:pStyle w:val="Paragraphedeliste"/>
        <w:numPr>
          <w:ilvl w:val="1"/>
          <w:numId w:val="5"/>
        </w:numPr>
      </w:pPr>
      <w:r w:rsidRPr="00333CC4">
        <w:rPr>
          <w:noProof/>
        </w:rPr>
        <w:drawing>
          <wp:inline distT="0" distB="0" distL="0" distR="0" wp14:anchorId="18BACE8F" wp14:editId="5192FAB9">
            <wp:extent cx="1324160" cy="724001"/>
            <wp:effectExtent l="0" t="0" r="9525" b="0"/>
            <wp:docPr id="4437161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16178" name=""/>
                    <pic:cNvPicPr/>
                  </pic:nvPicPr>
                  <pic:blipFill>
                    <a:blip r:embed="rId48"/>
                    <a:stretch>
                      <a:fillRect/>
                    </a:stretch>
                  </pic:blipFill>
                  <pic:spPr>
                    <a:xfrm>
                      <a:off x="0" y="0"/>
                      <a:ext cx="1324160" cy="724001"/>
                    </a:xfrm>
                    <a:prstGeom prst="rect">
                      <a:avLst/>
                    </a:prstGeom>
                  </pic:spPr>
                </pic:pic>
              </a:graphicData>
            </a:graphic>
          </wp:inline>
        </w:drawing>
      </w:r>
    </w:p>
    <w:p w14:paraId="7FF24A97" w14:textId="77777777" w:rsidR="00444541" w:rsidRPr="00444541" w:rsidRDefault="00444541" w:rsidP="00444541">
      <w:pPr>
        <w:ind w:left="360"/>
      </w:pPr>
    </w:p>
    <w:p w14:paraId="78D17D00" w14:textId="6BCFC3AA" w:rsidR="00B77E01" w:rsidRDefault="00B77E01" w:rsidP="00B77E01">
      <w:pPr>
        <w:pStyle w:val="Paragraphedeliste"/>
        <w:numPr>
          <w:ilvl w:val="0"/>
          <w:numId w:val="5"/>
        </w:numPr>
      </w:pPr>
      <w:r w:rsidRPr="00B77E01">
        <w:rPr>
          <w:noProof/>
        </w:rPr>
        <w:drawing>
          <wp:anchor distT="0" distB="0" distL="114300" distR="114300" simplePos="0" relativeHeight="251658240" behindDoc="0" locked="0" layoutInCell="1" allowOverlap="1" wp14:anchorId="551F9407" wp14:editId="32943D5F">
            <wp:simplePos x="0" y="0"/>
            <wp:positionH relativeFrom="margin">
              <wp:posOffset>4824730</wp:posOffset>
            </wp:positionH>
            <wp:positionV relativeFrom="paragraph">
              <wp:posOffset>5715</wp:posOffset>
            </wp:positionV>
            <wp:extent cx="1401445" cy="1493520"/>
            <wp:effectExtent l="0" t="0" r="8255" b="0"/>
            <wp:wrapSquare wrapText="bothSides"/>
            <wp:docPr id="12086888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8813" name=""/>
                    <pic:cNvPicPr/>
                  </pic:nvPicPr>
                  <pic:blipFill>
                    <a:blip r:embed="rId49">
                      <a:extLst>
                        <a:ext uri="{28A0092B-C50C-407E-A947-70E740481C1C}">
                          <a14:useLocalDpi xmlns:a14="http://schemas.microsoft.com/office/drawing/2010/main" val="0"/>
                        </a:ext>
                      </a:extLst>
                    </a:blip>
                    <a:stretch>
                      <a:fillRect/>
                    </a:stretch>
                  </pic:blipFill>
                  <pic:spPr>
                    <a:xfrm>
                      <a:off x="0" y="0"/>
                      <a:ext cx="1401445" cy="14935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77E01">
        <w:rPr>
          <w:b/>
          <w:bCs/>
        </w:rPr>
        <w:t>Recall</w:t>
      </w:r>
      <w:proofErr w:type="spellEnd"/>
      <w:r>
        <w:t xml:space="preserve"> (rappel)</w:t>
      </w:r>
      <w:r w:rsidR="00891600">
        <w:t xml:space="preserve"> (</w:t>
      </w:r>
      <w:proofErr w:type="spellStart"/>
      <w:r w:rsidR="00891600">
        <w:t>True</w:t>
      </w:r>
      <w:proofErr w:type="spellEnd"/>
      <w:r w:rsidR="00891600">
        <w:t xml:space="preserve"> Positive Rate) (TPR)</w:t>
      </w:r>
      <w:r w:rsidR="00B31A9C">
        <w:t xml:space="preserve"> </w:t>
      </w:r>
      <w:sdt>
        <w:sdtPr>
          <w:id w:val="1940263409"/>
          <w:citation/>
        </w:sdtPr>
        <w:sdtContent>
          <w:r w:rsidR="00B31A9C">
            <w:fldChar w:fldCharType="begin"/>
          </w:r>
          <w:r w:rsidR="00B31A9C">
            <w:instrText xml:space="preserve"> CITATION Con25 \l 1036 </w:instrText>
          </w:r>
          <w:r w:rsidR="00B31A9C">
            <w:fldChar w:fldCharType="separate"/>
          </w:r>
          <w:r w:rsidR="001E5201">
            <w:rPr>
              <w:noProof/>
            </w:rPr>
            <w:t>(8)</w:t>
          </w:r>
          <w:r w:rsidR="00B31A9C">
            <w:fldChar w:fldCharType="end"/>
          </w:r>
        </w:sdtContent>
      </w:sdt>
    </w:p>
    <w:p w14:paraId="7F0E4B22" w14:textId="7B88053A" w:rsidR="00B77E01" w:rsidRDefault="00B77E01" w:rsidP="00B77E01">
      <w:pPr>
        <w:pStyle w:val="Paragraphedeliste"/>
        <w:numPr>
          <w:ilvl w:val="1"/>
          <w:numId w:val="5"/>
        </w:numPr>
      </w:pPr>
      <w:r>
        <w:t>TP / (TP + FN)</w:t>
      </w:r>
    </w:p>
    <w:p w14:paraId="7B994214" w14:textId="2AFFF88C" w:rsidR="00B31A9C" w:rsidRDefault="00B31A9C" w:rsidP="00B31A9C">
      <w:pPr>
        <w:pStyle w:val="Paragraphedeliste"/>
        <w:numPr>
          <w:ilvl w:val="2"/>
          <w:numId w:val="5"/>
        </w:numPr>
      </w:pPr>
      <w:r>
        <w:t>Vrais positifs / tous les positifs réels</w:t>
      </w:r>
    </w:p>
    <w:p w14:paraId="49D6B4C8" w14:textId="6D6CB611" w:rsidR="00B77E01" w:rsidRDefault="00B77E01" w:rsidP="00B77E01">
      <w:pPr>
        <w:pStyle w:val="Paragraphedeliste"/>
        <w:numPr>
          <w:ilvl w:val="2"/>
          <w:numId w:val="5"/>
        </w:numPr>
      </w:pPr>
      <w:r>
        <w:t>Capacité à détecter les positifs lorsqu’ils sont positifs</w:t>
      </w:r>
    </w:p>
    <w:p w14:paraId="322E806C" w14:textId="3CB97C5E" w:rsidR="00B77E01" w:rsidRDefault="00B77E01" w:rsidP="00B77E01">
      <w:pPr>
        <w:pStyle w:val="Paragraphedeliste"/>
        <w:numPr>
          <w:ilvl w:val="3"/>
          <w:numId w:val="5"/>
        </w:numPr>
      </w:pPr>
      <w:r>
        <w:t>Sensibilité</w:t>
      </w:r>
    </w:p>
    <w:p w14:paraId="3887EFEB" w14:textId="69B74A81" w:rsidR="00B77E01" w:rsidRDefault="00B77E01" w:rsidP="00B77E01">
      <w:pPr>
        <w:pStyle w:val="Paragraphedeliste"/>
        <w:numPr>
          <w:ilvl w:val="2"/>
          <w:numId w:val="5"/>
        </w:numPr>
      </w:pPr>
      <w:r>
        <w:t>Adapté pour minimiser les faux négatifs</w:t>
      </w:r>
    </w:p>
    <w:p w14:paraId="10C41BE8" w14:textId="3231B4BE" w:rsidR="00B77E01" w:rsidRDefault="00B77E01" w:rsidP="00B77E01"/>
    <w:p w14:paraId="5CC3B72E" w14:textId="65C218D8" w:rsidR="00B77E01" w:rsidRDefault="00B77E01" w:rsidP="00B77E01">
      <w:pPr>
        <w:pStyle w:val="Paragraphedeliste"/>
        <w:numPr>
          <w:ilvl w:val="0"/>
          <w:numId w:val="5"/>
        </w:numPr>
        <w:rPr>
          <w:b/>
          <w:bCs/>
        </w:rPr>
      </w:pPr>
      <w:r w:rsidRPr="00B77E01">
        <w:rPr>
          <w:b/>
          <w:bCs/>
        </w:rPr>
        <w:t>Précision</w:t>
      </w:r>
      <w:r w:rsidR="003D17DB">
        <w:rPr>
          <w:b/>
          <w:bCs/>
        </w:rPr>
        <w:t xml:space="preserve"> </w:t>
      </w:r>
      <w:r w:rsidR="003D17DB" w:rsidRPr="003D17DB">
        <w:t xml:space="preserve">(Positive </w:t>
      </w:r>
      <w:proofErr w:type="spellStart"/>
      <w:r w:rsidR="003D17DB" w:rsidRPr="003D17DB">
        <w:t>predictive</w:t>
      </w:r>
      <w:proofErr w:type="spellEnd"/>
      <w:r w:rsidR="003D17DB" w:rsidRPr="003D17DB">
        <w:t xml:space="preserve"> value)</w:t>
      </w:r>
    </w:p>
    <w:p w14:paraId="2B4065EE" w14:textId="4DEE72A0" w:rsidR="00B77E01" w:rsidRDefault="00B77E01" w:rsidP="00B77E01">
      <w:pPr>
        <w:pStyle w:val="Paragraphedeliste"/>
        <w:numPr>
          <w:ilvl w:val="1"/>
          <w:numId w:val="5"/>
        </w:numPr>
      </w:pPr>
      <w:r w:rsidRPr="00B77E01">
        <w:t>TP / (T</w:t>
      </w:r>
      <w:r>
        <w:t>P</w:t>
      </w:r>
      <w:r w:rsidRPr="00B77E01">
        <w:t xml:space="preserve"> / FP)</w:t>
      </w:r>
    </w:p>
    <w:p w14:paraId="1D5F7B19" w14:textId="78CC4BC8" w:rsidR="004113A4" w:rsidRDefault="00B31A9C" w:rsidP="004113A4">
      <w:pPr>
        <w:pStyle w:val="Paragraphedeliste"/>
        <w:numPr>
          <w:ilvl w:val="2"/>
          <w:numId w:val="5"/>
        </w:numPr>
      </w:pPr>
      <w:r>
        <w:t>Vrais positifs / tous les positifs détectés</w:t>
      </w:r>
    </w:p>
    <w:p w14:paraId="5B4E01A6" w14:textId="7CEAD367" w:rsidR="00333CC4" w:rsidRDefault="00333CC4" w:rsidP="00333CC4">
      <w:pPr>
        <w:pStyle w:val="Paragraphedeliste"/>
        <w:numPr>
          <w:ilvl w:val="3"/>
          <w:numId w:val="5"/>
        </w:numPr>
      </w:pPr>
      <w:r>
        <w:t>Probabilité d’avoir raison quand on dit « positif »</w:t>
      </w:r>
    </w:p>
    <w:p w14:paraId="6CC3595D" w14:textId="314B296F" w:rsidR="00B77E01" w:rsidRDefault="004113A4" w:rsidP="00B77E01">
      <w:pPr>
        <w:pStyle w:val="Paragraphedeliste"/>
        <w:numPr>
          <w:ilvl w:val="2"/>
          <w:numId w:val="5"/>
        </w:numPr>
      </w:pPr>
      <w:r>
        <w:t>Adapté pour minimiser les faux positifs</w:t>
      </w:r>
    </w:p>
    <w:p w14:paraId="47C41DB5" w14:textId="0EA95C95" w:rsidR="00B77E01" w:rsidRDefault="00B77E01" w:rsidP="00B77E01">
      <w:pPr>
        <w:pStyle w:val="Paragraphedeliste"/>
        <w:numPr>
          <w:ilvl w:val="2"/>
          <w:numId w:val="5"/>
        </w:numPr>
      </w:pPr>
      <w:r w:rsidRPr="00B77E01">
        <w:rPr>
          <w:noProof/>
        </w:rPr>
        <w:drawing>
          <wp:inline distT="0" distB="0" distL="0" distR="0" wp14:anchorId="3E716123" wp14:editId="34E6A922">
            <wp:extent cx="3132814" cy="1541385"/>
            <wp:effectExtent l="0" t="0" r="0" b="1905"/>
            <wp:docPr id="7064499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49973" name=""/>
                    <pic:cNvPicPr/>
                  </pic:nvPicPr>
                  <pic:blipFill>
                    <a:blip r:embed="rId50"/>
                    <a:stretch>
                      <a:fillRect/>
                    </a:stretch>
                  </pic:blipFill>
                  <pic:spPr>
                    <a:xfrm>
                      <a:off x="0" y="0"/>
                      <a:ext cx="3157472" cy="1553517"/>
                    </a:xfrm>
                    <a:prstGeom prst="rect">
                      <a:avLst/>
                    </a:prstGeom>
                  </pic:spPr>
                </pic:pic>
              </a:graphicData>
            </a:graphic>
          </wp:inline>
        </w:drawing>
      </w:r>
      <w:r>
        <w:tab/>
      </w:r>
    </w:p>
    <w:p w14:paraId="6B41C0ED" w14:textId="122C908B" w:rsidR="00891600" w:rsidRDefault="00891600" w:rsidP="00891600">
      <w:pPr>
        <w:pStyle w:val="Paragraphedeliste"/>
        <w:numPr>
          <w:ilvl w:val="0"/>
          <w:numId w:val="5"/>
        </w:numPr>
      </w:pPr>
      <w:r>
        <w:t>Calculer les paramètres pour plusieurs seuils</w:t>
      </w:r>
    </w:p>
    <w:p w14:paraId="0A9D954F" w14:textId="59F79E60" w:rsidR="00891600" w:rsidRDefault="00891600" w:rsidP="00891600">
      <w:pPr>
        <w:pStyle w:val="Paragraphedeliste"/>
        <w:numPr>
          <w:ilvl w:val="1"/>
          <w:numId w:val="5"/>
        </w:numPr>
      </w:pPr>
      <w:r w:rsidRPr="00891600">
        <w:rPr>
          <w:noProof/>
        </w:rPr>
        <w:lastRenderedPageBreak/>
        <w:drawing>
          <wp:inline distT="0" distB="0" distL="0" distR="0" wp14:anchorId="0B83A7D0" wp14:editId="5070CA02">
            <wp:extent cx="3029447" cy="1491686"/>
            <wp:effectExtent l="0" t="0" r="0" b="0"/>
            <wp:docPr id="17690868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86835" name=""/>
                    <pic:cNvPicPr/>
                  </pic:nvPicPr>
                  <pic:blipFill>
                    <a:blip r:embed="rId51"/>
                    <a:stretch>
                      <a:fillRect/>
                    </a:stretch>
                  </pic:blipFill>
                  <pic:spPr>
                    <a:xfrm>
                      <a:off x="0" y="0"/>
                      <a:ext cx="3036620" cy="1495218"/>
                    </a:xfrm>
                    <a:prstGeom prst="rect">
                      <a:avLst/>
                    </a:prstGeom>
                  </pic:spPr>
                </pic:pic>
              </a:graphicData>
            </a:graphic>
          </wp:inline>
        </w:drawing>
      </w:r>
    </w:p>
    <w:p w14:paraId="7E0CA29F" w14:textId="655EE603" w:rsidR="00891600" w:rsidRDefault="00891600" w:rsidP="00891600">
      <w:pPr>
        <w:pStyle w:val="Titre4"/>
      </w:pPr>
      <w:r>
        <w:t>ROC AUC score</w:t>
      </w:r>
    </w:p>
    <w:p w14:paraId="2BD6D487" w14:textId="31419422" w:rsidR="00891600" w:rsidRDefault="00891600" w:rsidP="00891600">
      <w:pPr>
        <w:pStyle w:val="Paragraphedeliste"/>
        <w:numPr>
          <w:ilvl w:val="0"/>
          <w:numId w:val="5"/>
        </w:numPr>
      </w:pPr>
      <w:r>
        <w:t>Tracer</w:t>
      </w:r>
    </w:p>
    <w:p w14:paraId="581260E3" w14:textId="707967D1" w:rsidR="007D3E06" w:rsidRDefault="007D3E06" w:rsidP="007D3E06">
      <w:pPr>
        <w:pStyle w:val="Paragraphedeliste"/>
        <w:numPr>
          <w:ilvl w:val="1"/>
          <w:numId w:val="5"/>
        </w:numPr>
      </w:pPr>
      <w:r>
        <w:t>Taux de vrais positifs / taux de faux positifs</w:t>
      </w:r>
    </w:p>
    <w:p w14:paraId="1C96EF5D" w14:textId="0146777F" w:rsidR="00891600" w:rsidRDefault="00891600" w:rsidP="00891600">
      <w:pPr>
        <w:pStyle w:val="Paragraphedeliste"/>
        <w:numPr>
          <w:ilvl w:val="1"/>
          <w:numId w:val="5"/>
        </w:numPr>
      </w:pPr>
      <w:r>
        <w:t>Rappel (TPR</w:t>
      </w:r>
      <w:r w:rsidR="00CB57D6">
        <w:t>) (</w:t>
      </w:r>
      <w:proofErr w:type="spellStart"/>
      <w:r w:rsidR="00CB57D6">
        <w:t>True</w:t>
      </w:r>
      <w:proofErr w:type="spellEnd"/>
      <w:r w:rsidR="00CB57D6">
        <w:t xml:space="preserve"> Positive Rate) par rapport au FPR (False Positive Rate) en fonction des seuils de classification</w:t>
      </w:r>
    </w:p>
    <w:p w14:paraId="79D55FA1" w14:textId="57ABCD0C" w:rsidR="00CB57D6" w:rsidRDefault="00CB57D6" w:rsidP="00891600">
      <w:pPr>
        <w:pStyle w:val="Paragraphedeliste"/>
        <w:numPr>
          <w:ilvl w:val="1"/>
          <w:numId w:val="5"/>
        </w:numPr>
      </w:pPr>
      <w:r>
        <w:t xml:space="preserve">TPR = TP </w:t>
      </w:r>
      <w:r w:rsidR="007D3E06">
        <w:t xml:space="preserve">/ </w:t>
      </w:r>
      <w:r>
        <w:t>(TP + FN)</w:t>
      </w:r>
    </w:p>
    <w:p w14:paraId="2F717324" w14:textId="3D13A482" w:rsidR="00CB57D6" w:rsidRDefault="00CB57D6" w:rsidP="00891600">
      <w:pPr>
        <w:pStyle w:val="Paragraphedeliste"/>
        <w:numPr>
          <w:ilvl w:val="1"/>
          <w:numId w:val="5"/>
        </w:numPr>
      </w:pPr>
      <w:r>
        <w:t xml:space="preserve">FPR = FP </w:t>
      </w:r>
      <w:r w:rsidR="007D3E06">
        <w:t xml:space="preserve">/ </w:t>
      </w:r>
      <w:r>
        <w:t>(FP + TN)</w:t>
      </w:r>
    </w:p>
    <w:p w14:paraId="6772D137" w14:textId="2B57FCCC" w:rsidR="00CB57D6" w:rsidRDefault="00CB57D6" w:rsidP="00CB57D6">
      <w:pPr>
        <w:pStyle w:val="Paragraphedeliste"/>
        <w:numPr>
          <w:ilvl w:val="1"/>
          <w:numId w:val="5"/>
        </w:numPr>
      </w:pPr>
      <w:r w:rsidRPr="00CB57D6">
        <w:rPr>
          <w:noProof/>
        </w:rPr>
        <w:drawing>
          <wp:inline distT="0" distB="0" distL="0" distR="0" wp14:anchorId="648ABA4E" wp14:editId="31FCF168">
            <wp:extent cx="4158533" cy="3456276"/>
            <wp:effectExtent l="0" t="0" r="0" b="0"/>
            <wp:docPr id="6860107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10768" name=""/>
                    <pic:cNvPicPr/>
                  </pic:nvPicPr>
                  <pic:blipFill>
                    <a:blip r:embed="rId52"/>
                    <a:stretch>
                      <a:fillRect/>
                    </a:stretch>
                  </pic:blipFill>
                  <pic:spPr>
                    <a:xfrm>
                      <a:off x="0" y="0"/>
                      <a:ext cx="4174401" cy="3469464"/>
                    </a:xfrm>
                    <a:prstGeom prst="rect">
                      <a:avLst/>
                    </a:prstGeom>
                  </pic:spPr>
                </pic:pic>
              </a:graphicData>
            </a:graphic>
          </wp:inline>
        </w:drawing>
      </w:r>
    </w:p>
    <w:p w14:paraId="75F859C8" w14:textId="7E1B2AB9" w:rsidR="00CB57D6" w:rsidRDefault="00CB57D6" w:rsidP="00CB57D6">
      <w:pPr>
        <w:pStyle w:val="Paragraphedeliste"/>
        <w:numPr>
          <w:ilvl w:val="2"/>
          <w:numId w:val="5"/>
        </w:numPr>
      </w:pPr>
      <w:r>
        <w:t>Diagonale représente un modèle purement aléatoire</w:t>
      </w:r>
    </w:p>
    <w:p w14:paraId="6B493B53" w14:textId="6118A916" w:rsidR="00CB57D6" w:rsidRDefault="00CB57D6" w:rsidP="00CB57D6">
      <w:pPr>
        <w:pStyle w:val="Paragraphedeliste"/>
        <w:numPr>
          <w:ilvl w:val="2"/>
          <w:numId w:val="5"/>
        </w:numPr>
      </w:pPr>
      <w:r>
        <w:t>But, se rapprocher en haut à droite</w:t>
      </w:r>
    </w:p>
    <w:p w14:paraId="5D5F2269" w14:textId="0C0FC4FD" w:rsidR="00CB57D6" w:rsidRDefault="00CB57D6" w:rsidP="00CB57D6">
      <w:pPr>
        <w:pStyle w:val="Paragraphedeliste"/>
        <w:numPr>
          <w:ilvl w:val="3"/>
          <w:numId w:val="5"/>
        </w:numPr>
      </w:pPr>
      <w:r>
        <w:t>Détecte tous les positifs</w:t>
      </w:r>
    </w:p>
    <w:p w14:paraId="7516E969" w14:textId="25AE292E" w:rsidR="00CB57D6" w:rsidRDefault="00CB57D6" w:rsidP="00CB57D6">
      <w:pPr>
        <w:pStyle w:val="Paragraphedeliste"/>
        <w:numPr>
          <w:ilvl w:val="3"/>
          <w:numId w:val="5"/>
        </w:numPr>
      </w:pPr>
      <w:r>
        <w:t>Aucun résultat positif est un FP</w:t>
      </w:r>
    </w:p>
    <w:p w14:paraId="1F65B6D4" w14:textId="5B77673A" w:rsidR="00CB57D6" w:rsidRPr="00CB57D6" w:rsidRDefault="00CB57D6" w:rsidP="00CB57D6">
      <w:pPr>
        <w:pStyle w:val="Paragraphedeliste"/>
        <w:numPr>
          <w:ilvl w:val="2"/>
          <w:numId w:val="5"/>
        </w:numPr>
        <w:rPr>
          <w:b/>
          <w:bCs/>
        </w:rPr>
      </w:pPr>
      <w:r>
        <w:t xml:space="preserve">La métrique qui nous intéresse ici est la </w:t>
      </w:r>
      <w:r w:rsidRPr="00CB57D6">
        <w:rPr>
          <w:b/>
          <w:bCs/>
        </w:rPr>
        <w:t>surface entre la courbe et la diagonale</w:t>
      </w:r>
    </w:p>
    <w:p w14:paraId="7951AEE3" w14:textId="4D3FBF19" w:rsidR="00CB57D6" w:rsidRDefault="00CB57D6" w:rsidP="00CB57D6">
      <w:pPr>
        <w:pStyle w:val="Paragraphedeliste"/>
        <w:numPr>
          <w:ilvl w:val="3"/>
          <w:numId w:val="5"/>
        </w:numPr>
        <w:rPr>
          <w:b/>
          <w:bCs/>
        </w:rPr>
      </w:pPr>
      <w:r w:rsidRPr="00CB57D6">
        <w:rPr>
          <w:b/>
          <w:bCs/>
        </w:rPr>
        <w:t xml:space="preserve">ROC </w:t>
      </w:r>
      <w:r w:rsidR="00BC427F">
        <w:rPr>
          <w:b/>
          <w:bCs/>
        </w:rPr>
        <w:t>–</w:t>
      </w:r>
      <w:r w:rsidRPr="00CB57D6">
        <w:rPr>
          <w:b/>
          <w:bCs/>
        </w:rPr>
        <w:t xml:space="preserve"> AUC</w:t>
      </w:r>
    </w:p>
    <w:p w14:paraId="6615B10A" w14:textId="3A980C4F" w:rsidR="00BC427F" w:rsidRPr="00194117" w:rsidRDefault="00BC427F" w:rsidP="00CB57D6">
      <w:pPr>
        <w:pStyle w:val="Paragraphedeliste"/>
        <w:numPr>
          <w:ilvl w:val="3"/>
          <w:numId w:val="5"/>
        </w:numPr>
        <w:rPr>
          <w:b/>
          <w:bCs/>
        </w:rPr>
      </w:pPr>
      <w:r>
        <w:t>Prend en compte tous les seuils de classement entre 0 et 1 et donc ne dépend pas d’une valeur spécifique de ce seuil</w:t>
      </w:r>
    </w:p>
    <w:p w14:paraId="2E0ABEC5" w14:textId="25212D59" w:rsidR="00194117" w:rsidRDefault="00194117" w:rsidP="00194117">
      <w:pPr>
        <w:pStyle w:val="Titre2"/>
      </w:pPr>
      <w:bookmarkStart w:id="46" w:name="_Toc193639991"/>
      <w:r>
        <w:lastRenderedPageBreak/>
        <w:t>K-</w:t>
      </w:r>
      <w:proofErr w:type="spellStart"/>
      <w:r>
        <w:t>means</w:t>
      </w:r>
      <w:bookmarkEnd w:id="46"/>
      <w:proofErr w:type="spellEnd"/>
    </w:p>
    <w:p w14:paraId="67E16703" w14:textId="0BE50C2D" w:rsidR="00F86FC8" w:rsidRPr="00F86FC8" w:rsidRDefault="00F86FC8" w:rsidP="00F86FC8">
      <w:pPr>
        <w:pStyle w:val="Titre3"/>
      </w:pPr>
      <w:bookmarkStart w:id="47" w:name="_Toc193639992"/>
      <w:r>
        <w:t>Généralités</w:t>
      </w:r>
      <w:bookmarkEnd w:id="47"/>
    </w:p>
    <w:p w14:paraId="23B13562" w14:textId="2C38377D" w:rsidR="00F06D99" w:rsidRDefault="00F06D99" w:rsidP="00F06D99">
      <w:pPr>
        <w:pStyle w:val="Paragraphedeliste"/>
        <w:numPr>
          <w:ilvl w:val="0"/>
          <w:numId w:val="5"/>
        </w:numPr>
      </w:pPr>
      <w:r>
        <w:t>Technique de prédiction non supervisée</w:t>
      </w:r>
    </w:p>
    <w:p w14:paraId="660A28D4" w14:textId="25100332" w:rsidR="00F06D99" w:rsidRDefault="00F06D99" w:rsidP="00F06D99">
      <w:pPr>
        <w:pStyle w:val="Paragraphedeliste"/>
        <w:numPr>
          <w:ilvl w:val="1"/>
          <w:numId w:val="5"/>
        </w:numPr>
      </w:pPr>
      <w:r>
        <w:t>Partitionnement (Clustering)</w:t>
      </w:r>
    </w:p>
    <w:p w14:paraId="19D829C3" w14:textId="00EDE64B" w:rsidR="00F06D99" w:rsidRDefault="00F06D99" w:rsidP="00F06D99">
      <w:pPr>
        <w:pStyle w:val="Paragraphedeliste"/>
        <w:numPr>
          <w:ilvl w:val="2"/>
          <w:numId w:val="5"/>
        </w:numPr>
      </w:pPr>
      <w:r>
        <w:t>Regrouper les échantillons du dataset qui se ressemblent de façon automatique</w:t>
      </w:r>
    </w:p>
    <w:p w14:paraId="74F8F492" w14:textId="64026450" w:rsidR="00F06D99" w:rsidRPr="00F86FC8" w:rsidRDefault="00F06D99" w:rsidP="00F06D99">
      <w:pPr>
        <w:pStyle w:val="Paragraphedeliste"/>
        <w:numPr>
          <w:ilvl w:val="2"/>
          <w:numId w:val="5"/>
        </w:numPr>
      </w:pPr>
      <w:r>
        <w:t>On parti</w:t>
      </w:r>
      <w:r w:rsidR="00F86FC8">
        <w:t xml:space="preserve">tionne les données en un </w:t>
      </w:r>
      <w:r w:rsidR="00F86FC8" w:rsidRPr="00F86FC8">
        <w:rPr>
          <w:b/>
          <w:bCs/>
        </w:rPr>
        <w:t>nombre fini de sous-ensembles cohérents</w:t>
      </w:r>
      <w:r w:rsidR="00F86FC8">
        <w:t xml:space="preserve"> que l’on peut appeler </w:t>
      </w:r>
      <w:r w:rsidR="00F86FC8" w:rsidRPr="00F86FC8">
        <w:rPr>
          <w:i/>
          <w:iCs/>
        </w:rPr>
        <w:t>groupes</w:t>
      </w:r>
      <w:r w:rsidR="00F86FC8">
        <w:t xml:space="preserve">, </w:t>
      </w:r>
      <w:r w:rsidR="00F86FC8" w:rsidRPr="00F86FC8">
        <w:rPr>
          <w:i/>
          <w:iCs/>
        </w:rPr>
        <w:t>classes</w:t>
      </w:r>
      <w:r w:rsidR="00F86FC8">
        <w:t xml:space="preserve"> ou </w:t>
      </w:r>
      <w:r w:rsidR="00F86FC8" w:rsidRPr="00F86FC8">
        <w:rPr>
          <w:i/>
          <w:iCs/>
        </w:rPr>
        <w:t>catégories</w:t>
      </w:r>
    </w:p>
    <w:p w14:paraId="0C064B0E" w14:textId="36BC53A6" w:rsidR="00F86FC8" w:rsidRDefault="00F86FC8" w:rsidP="00F86FC8">
      <w:pPr>
        <w:pStyle w:val="Paragraphedeliste"/>
        <w:numPr>
          <w:ilvl w:val="0"/>
          <w:numId w:val="5"/>
        </w:numPr>
      </w:pPr>
      <w:r>
        <w:t>L’algorithme de clustering a deux objectifs</w:t>
      </w:r>
    </w:p>
    <w:p w14:paraId="7D540A7A" w14:textId="471BD48E" w:rsidR="00F86FC8" w:rsidRDefault="00F86FC8" w:rsidP="00F86FC8">
      <w:pPr>
        <w:pStyle w:val="Paragraphedeliste"/>
        <w:numPr>
          <w:ilvl w:val="1"/>
          <w:numId w:val="5"/>
        </w:numPr>
      </w:pPr>
      <w:r>
        <w:t>Minimiser la différence entre les échantillons d’un même groupe</w:t>
      </w:r>
    </w:p>
    <w:p w14:paraId="153687B8" w14:textId="40B4212E" w:rsidR="00F86FC8" w:rsidRDefault="00F86FC8" w:rsidP="00F86FC8">
      <w:pPr>
        <w:pStyle w:val="Paragraphedeliste"/>
        <w:numPr>
          <w:ilvl w:val="2"/>
          <w:numId w:val="5"/>
        </w:numPr>
      </w:pPr>
      <w:r>
        <w:t>On veut des groupes denses et homogènes</w:t>
      </w:r>
    </w:p>
    <w:p w14:paraId="48B45D3D" w14:textId="6BD4EA99" w:rsidR="00F86FC8" w:rsidRDefault="00F86FC8" w:rsidP="00F86FC8">
      <w:pPr>
        <w:pStyle w:val="Paragraphedeliste"/>
        <w:numPr>
          <w:ilvl w:val="1"/>
          <w:numId w:val="5"/>
        </w:numPr>
      </w:pPr>
      <w:r>
        <w:t>Maximiser la différence entre les groupes</w:t>
      </w:r>
    </w:p>
    <w:p w14:paraId="3C42AFFA" w14:textId="69F1AD11" w:rsidR="00F86FC8" w:rsidRDefault="00F86FC8" w:rsidP="00F86FC8">
      <w:pPr>
        <w:pStyle w:val="Paragraphedeliste"/>
        <w:numPr>
          <w:ilvl w:val="2"/>
          <w:numId w:val="5"/>
        </w:numPr>
      </w:pPr>
      <w:r>
        <w:t>On veut des groupes bien séparés les uns des autres</w:t>
      </w:r>
    </w:p>
    <w:p w14:paraId="4A08E651" w14:textId="39BD75E2" w:rsidR="004A4BDE" w:rsidRDefault="004A4BDE" w:rsidP="004A4BDE">
      <w:pPr>
        <w:pStyle w:val="Paragraphedeliste"/>
        <w:numPr>
          <w:ilvl w:val="0"/>
          <w:numId w:val="5"/>
        </w:numPr>
      </w:pPr>
      <w:r>
        <w:t>Le clustering est utilisé lorsque l’on veut comprendre le dataset sans apriori préalable</w:t>
      </w:r>
    </w:p>
    <w:p w14:paraId="1414FD5B" w14:textId="5903B6FB" w:rsidR="004A4BDE" w:rsidRDefault="004A4BDE" w:rsidP="004A4BDE">
      <w:pPr>
        <w:pStyle w:val="Paragraphedeliste"/>
        <w:numPr>
          <w:ilvl w:val="1"/>
          <w:numId w:val="5"/>
        </w:numPr>
      </w:pPr>
      <w:r w:rsidRPr="004A4BDE">
        <w:t>L'analyse des données géospatiales pour déterminer les caractéristiques spécifiques de certaines forêts dans le contexte de la biodiversité ou de la prévention des feux</w:t>
      </w:r>
    </w:p>
    <w:p w14:paraId="0528A184" w14:textId="3FB2BEA1" w:rsidR="004A4BDE" w:rsidRDefault="004A4BDE" w:rsidP="004A4BDE">
      <w:pPr>
        <w:pStyle w:val="Paragraphedeliste"/>
        <w:numPr>
          <w:ilvl w:val="1"/>
          <w:numId w:val="5"/>
        </w:numPr>
      </w:pPr>
      <w:r w:rsidRPr="004A4BDE">
        <w:t>L'analyse de texte pour faciliter la compréhension et l'organisation de grands ensembles de données textuelles. Par exemple l'analyse de tous les articles d'une publication pour identifier les thèmes principaux ou récurrents</w:t>
      </w:r>
    </w:p>
    <w:p w14:paraId="37F73A95" w14:textId="691EF9ED" w:rsidR="004A4BDE" w:rsidRDefault="004A4BDE" w:rsidP="004A4BDE">
      <w:pPr>
        <w:pStyle w:val="Paragraphedeliste"/>
        <w:numPr>
          <w:ilvl w:val="1"/>
          <w:numId w:val="5"/>
        </w:numPr>
      </w:pPr>
      <w:r w:rsidRPr="004A4BDE">
        <w:t>La détection d'anomalies pour regrouper les données normales dans un cluster et en considérant toute donnée non conforme à ce cluster comme une anomalie. </w:t>
      </w:r>
    </w:p>
    <w:p w14:paraId="3243DC21" w14:textId="51C3A434" w:rsidR="004A4BDE" w:rsidRDefault="004A4BDE" w:rsidP="004A4BDE">
      <w:pPr>
        <w:pStyle w:val="Paragraphedeliste"/>
        <w:numPr>
          <w:ilvl w:val="1"/>
          <w:numId w:val="5"/>
        </w:numPr>
      </w:pPr>
      <w:r>
        <w:t>Le</w:t>
      </w:r>
      <w:r w:rsidRPr="004A4BDE">
        <w:t xml:space="preserve"> marketing pour mieux cibler les clients en fonction de leurs comportements d'achat, préférences ou caractéristiques démographiques.</w:t>
      </w:r>
    </w:p>
    <w:p w14:paraId="3A10B9AD" w14:textId="065D0CB6" w:rsidR="00F86FC8" w:rsidRDefault="00F86FC8" w:rsidP="00F86FC8">
      <w:pPr>
        <w:pStyle w:val="Titre3"/>
      </w:pPr>
      <w:bookmarkStart w:id="48" w:name="_Toc193639993"/>
      <w:r>
        <w:t>Comment ?</w:t>
      </w:r>
      <w:bookmarkEnd w:id="48"/>
    </w:p>
    <w:p w14:paraId="08E852CB" w14:textId="77777777" w:rsidR="00F86FC8" w:rsidRDefault="00F86FC8" w:rsidP="00F86FC8">
      <w:pPr>
        <w:pStyle w:val="Paragraphedeliste"/>
        <w:numPr>
          <w:ilvl w:val="0"/>
          <w:numId w:val="5"/>
        </w:numPr>
      </w:pPr>
      <w:r>
        <w:t xml:space="preserve">Comment définir la </w:t>
      </w:r>
      <w:r w:rsidRPr="00F86FC8">
        <w:rPr>
          <w:b/>
          <w:bCs/>
        </w:rPr>
        <w:t>similarité des échantillons</w:t>
      </w:r>
      <w:r>
        <w:t> ?</w:t>
      </w:r>
    </w:p>
    <w:p w14:paraId="1F6A51D8" w14:textId="25A36863" w:rsidR="00F86FC8" w:rsidRDefault="00F86FC8" w:rsidP="00F86FC8">
      <w:pPr>
        <w:pStyle w:val="Paragraphedeliste"/>
        <w:numPr>
          <w:ilvl w:val="1"/>
          <w:numId w:val="5"/>
        </w:numPr>
      </w:pPr>
      <w:r>
        <w:t>Se traduit par une faible distance entre les échantillons.</w:t>
      </w:r>
    </w:p>
    <w:p w14:paraId="06CF317F" w14:textId="10F47D07" w:rsidR="00F86FC8" w:rsidRPr="00F86FC8" w:rsidRDefault="00F86FC8" w:rsidP="00F86FC8">
      <w:pPr>
        <w:pStyle w:val="Paragraphedeliste"/>
        <w:numPr>
          <w:ilvl w:val="2"/>
          <w:numId w:val="5"/>
        </w:numPr>
      </w:pPr>
      <w:r>
        <w:t xml:space="preserve">La mesure la plus usitée est la </w:t>
      </w:r>
      <w:r w:rsidRPr="00F86FC8">
        <w:rPr>
          <w:b/>
          <w:bCs/>
        </w:rPr>
        <w:t>distance euclidienne</w:t>
      </w:r>
    </w:p>
    <w:p w14:paraId="119F5DA2" w14:textId="2BA8147C" w:rsidR="00F86FC8" w:rsidRDefault="00F86FC8" w:rsidP="00F86FC8">
      <w:pPr>
        <w:pStyle w:val="Paragraphedeliste"/>
        <w:numPr>
          <w:ilvl w:val="0"/>
          <w:numId w:val="5"/>
        </w:numPr>
      </w:pPr>
      <w:r w:rsidRPr="00F86FC8">
        <w:t xml:space="preserve">Comment trouver le </w:t>
      </w:r>
      <w:r>
        <w:rPr>
          <w:b/>
          <w:bCs/>
        </w:rPr>
        <w:t>nombre de clusters optimal ?</w:t>
      </w:r>
    </w:p>
    <w:p w14:paraId="67EED40D" w14:textId="7DEB37EB" w:rsidR="00F86FC8" w:rsidRDefault="00F86FC8" w:rsidP="00F86FC8">
      <w:pPr>
        <w:pStyle w:val="Paragraphedeliste"/>
        <w:numPr>
          <w:ilvl w:val="1"/>
          <w:numId w:val="5"/>
        </w:numPr>
      </w:pPr>
      <w:r>
        <w:t>Paramètre d’entrée du modèle</w:t>
      </w:r>
    </w:p>
    <w:p w14:paraId="33A0F190" w14:textId="048A0662" w:rsidR="00F86FC8" w:rsidRDefault="00F86FC8" w:rsidP="00F86FC8">
      <w:pPr>
        <w:pStyle w:val="Paragraphedeliste"/>
        <w:numPr>
          <w:ilvl w:val="2"/>
          <w:numId w:val="5"/>
        </w:numPr>
      </w:pPr>
      <w:r>
        <w:t>Décision dépend du contexte, des connaissances des données et des objectifs</w:t>
      </w:r>
    </w:p>
    <w:p w14:paraId="77C623D0" w14:textId="4529868B" w:rsidR="00F86FC8" w:rsidRDefault="00F86FC8" w:rsidP="00F86FC8">
      <w:pPr>
        <w:pStyle w:val="Paragraphedeliste"/>
        <w:numPr>
          <w:ilvl w:val="2"/>
          <w:numId w:val="5"/>
        </w:numPr>
      </w:pPr>
      <w:r>
        <w:t>Pas toujours possible de le connaître à l’avance, il faut donc l’estimer avant d’entraîner le modèle</w:t>
      </w:r>
    </w:p>
    <w:p w14:paraId="683BC3AF" w14:textId="1C3A1632" w:rsidR="00F86FC8" w:rsidRDefault="00F86FC8" w:rsidP="00F86FC8">
      <w:pPr>
        <w:pStyle w:val="Paragraphedeliste"/>
        <w:numPr>
          <w:ilvl w:val="3"/>
          <w:numId w:val="5"/>
        </w:numPr>
      </w:pPr>
      <w:r>
        <w:t>Existe plusieurs méthodes</w:t>
      </w:r>
    </w:p>
    <w:p w14:paraId="680A67B2" w14:textId="13A8A861" w:rsidR="00F86FC8" w:rsidRDefault="00F86FC8" w:rsidP="00F86FC8">
      <w:pPr>
        <w:pStyle w:val="Paragraphedeliste"/>
        <w:numPr>
          <w:ilvl w:val="4"/>
          <w:numId w:val="5"/>
        </w:numPr>
      </w:pPr>
      <w:proofErr w:type="spellStart"/>
      <w:r>
        <w:t>Elbow</w:t>
      </w:r>
      <w:proofErr w:type="spellEnd"/>
      <w:r>
        <w:t xml:space="preserve"> method</w:t>
      </w:r>
    </w:p>
    <w:p w14:paraId="4A5A92CC" w14:textId="62F39172" w:rsidR="00F86FC8" w:rsidRDefault="00F86FC8" w:rsidP="00F86FC8">
      <w:pPr>
        <w:pStyle w:val="Paragraphedeliste"/>
        <w:numPr>
          <w:ilvl w:val="4"/>
          <w:numId w:val="5"/>
        </w:numPr>
      </w:pPr>
      <w:r>
        <w:t>Méthode de la silhouette</w:t>
      </w:r>
    </w:p>
    <w:p w14:paraId="1D7A2495" w14:textId="6371644B" w:rsidR="00F86FC8" w:rsidRDefault="00F86FC8" w:rsidP="00F86FC8">
      <w:pPr>
        <w:pStyle w:val="Paragraphedeliste"/>
        <w:numPr>
          <w:ilvl w:val="0"/>
          <w:numId w:val="5"/>
        </w:numPr>
      </w:pPr>
      <w:r>
        <w:t>Quels types d’algorithmes pour le clustering ?</w:t>
      </w:r>
    </w:p>
    <w:p w14:paraId="2B3FC7F9" w14:textId="3DA994AA" w:rsidR="004A4BDE" w:rsidRDefault="004A4BDE" w:rsidP="004A4BDE">
      <w:pPr>
        <w:pStyle w:val="Paragraphedeliste"/>
        <w:numPr>
          <w:ilvl w:val="1"/>
          <w:numId w:val="5"/>
        </w:numPr>
      </w:pPr>
      <w:r>
        <w:t xml:space="preserve">14 modèles de clustering dans </w:t>
      </w:r>
      <w:proofErr w:type="spellStart"/>
      <w:r>
        <w:t>Scikitleanr</w:t>
      </w:r>
      <w:proofErr w:type="spellEnd"/>
    </w:p>
    <w:p w14:paraId="30975C95" w14:textId="2AC7CC60" w:rsidR="004A4BDE" w:rsidRDefault="004A4BDE" w:rsidP="004A4BDE">
      <w:pPr>
        <w:pStyle w:val="Paragraphedeliste"/>
        <w:numPr>
          <w:ilvl w:val="2"/>
          <w:numId w:val="5"/>
        </w:numPr>
      </w:pPr>
      <w:r>
        <w:t>Le plus simple : k-</w:t>
      </w:r>
      <w:proofErr w:type="spellStart"/>
      <w:r>
        <w:t>means</w:t>
      </w:r>
      <w:proofErr w:type="spellEnd"/>
    </w:p>
    <w:p w14:paraId="034DF17A" w14:textId="75E094AE" w:rsidR="004A4BDE" w:rsidRDefault="004A4BDE" w:rsidP="004A4BDE">
      <w:pPr>
        <w:pStyle w:val="Titre3"/>
      </w:pPr>
      <w:bookmarkStart w:id="49" w:name="_Toc193639994"/>
      <w:r>
        <w:t>Algorithme du k-</w:t>
      </w:r>
      <w:proofErr w:type="spellStart"/>
      <w:r>
        <w:t>means</w:t>
      </w:r>
      <w:bookmarkEnd w:id="49"/>
      <w:proofErr w:type="spellEnd"/>
    </w:p>
    <w:p w14:paraId="0C14CB1F" w14:textId="5A04F83D" w:rsidR="004A4BDE" w:rsidRDefault="004A4BDE" w:rsidP="004A4BDE">
      <w:pPr>
        <w:pStyle w:val="Paragraphedeliste"/>
        <w:numPr>
          <w:ilvl w:val="0"/>
          <w:numId w:val="5"/>
        </w:numPr>
      </w:pPr>
      <w:r>
        <w:t>Phase d’initialisation</w:t>
      </w:r>
    </w:p>
    <w:p w14:paraId="1674F2E8" w14:textId="25400EDB" w:rsidR="004A4BDE" w:rsidRDefault="004A4BDE" w:rsidP="004A4BDE">
      <w:pPr>
        <w:pStyle w:val="Paragraphedeliste"/>
        <w:numPr>
          <w:ilvl w:val="1"/>
          <w:numId w:val="5"/>
        </w:numPr>
      </w:pPr>
      <w:r>
        <w:t>On choisit arbitrairement un nombre de clusters K</w:t>
      </w:r>
    </w:p>
    <w:p w14:paraId="7D4289E8" w14:textId="14E5F760" w:rsidR="004A4BDE" w:rsidRDefault="004A4BDE" w:rsidP="004A4BDE">
      <w:pPr>
        <w:pStyle w:val="Paragraphedeliste"/>
        <w:numPr>
          <w:ilvl w:val="1"/>
          <w:numId w:val="5"/>
        </w:numPr>
      </w:pPr>
      <w:r>
        <w:lastRenderedPageBreak/>
        <w:t>Le modèle sélectionne aléatoirement K points come centres de clusters initiaux (centroïdes)</w:t>
      </w:r>
    </w:p>
    <w:p w14:paraId="72307A97" w14:textId="371BE9CD" w:rsidR="004A4BDE" w:rsidRDefault="004A4BDE" w:rsidP="004A4BDE">
      <w:pPr>
        <w:pStyle w:val="Paragraphedeliste"/>
        <w:numPr>
          <w:ilvl w:val="0"/>
          <w:numId w:val="5"/>
        </w:numPr>
      </w:pPr>
      <w:r>
        <w:t>A chaque itération</w:t>
      </w:r>
    </w:p>
    <w:p w14:paraId="25D31FE8" w14:textId="77CA08D1" w:rsidR="004A4BDE" w:rsidRDefault="004A4BDE" w:rsidP="004A4BDE">
      <w:pPr>
        <w:pStyle w:val="Paragraphedeliste"/>
        <w:numPr>
          <w:ilvl w:val="1"/>
          <w:numId w:val="5"/>
        </w:numPr>
      </w:pPr>
      <w:r>
        <w:t>Attribution des données</w:t>
      </w:r>
    </w:p>
    <w:p w14:paraId="3833DFF3" w14:textId="4EDFB1D7" w:rsidR="004A4BDE" w:rsidRDefault="004A4BDE" w:rsidP="004A4BDE">
      <w:pPr>
        <w:pStyle w:val="Paragraphedeliste"/>
        <w:numPr>
          <w:ilvl w:val="2"/>
          <w:numId w:val="5"/>
        </w:numPr>
      </w:pPr>
      <w:r>
        <w:t>Chaque point de données est associé au cluster dont le centroïde est le plus proche</w:t>
      </w:r>
    </w:p>
    <w:p w14:paraId="4CD5820D" w14:textId="70D13E45" w:rsidR="004A4BDE" w:rsidRDefault="004A4BDE" w:rsidP="004A4BDE">
      <w:pPr>
        <w:pStyle w:val="Paragraphedeliste"/>
        <w:numPr>
          <w:ilvl w:val="1"/>
          <w:numId w:val="5"/>
        </w:numPr>
      </w:pPr>
      <w:r>
        <w:t>Mise à jour des centroïdes</w:t>
      </w:r>
    </w:p>
    <w:p w14:paraId="361C04D3" w14:textId="7915F3DC" w:rsidR="004A4BDE" w:rsidRDefault="004A4BDE" w:rsidP="004A4BDE">
      <w:pPr>
        <w:pStyle w:val="Paragraphedeliste"/>
        <w:numPr>
          <w:ilvl w:val="2"/>
          <w:numId w:val="5"/>
        </w:numPr>
      </w:pPr>
      <w:r>
        <w:t>Les coordonnées des centroïdes des clusters sont recalculées en prenant en compte les nouveaux points</w:t>
      </w:r>
    </w:p>
    <w:p w14:paraId="618ADC8B" w14:textId="319901A9" w:rsidR="004A4BDE" w:rsidRDefault="0053751F" w:rsidP="004A4BDE">
      <w:pPr>
        <w:pStyle w:val="Paragraphedeliste"/>
        <w:numPr>
          <w:ilvl w:val="0"/>
          <w:numId w:val="5"/>
        </w:numPr>
      </w:pPr>
      <w:r>
        <w:t>Fin quand</w:t>
      </w:r>
    </w:p>
    <w:p w14:paraId="462B0C5E" w14:textId="7E96D509" w:rsidR="0053751F" w:rsidRDefault="0053751F" w:rsidP="0053751F">
      <w:pPr>
        <w:pStyle w:val="Paragraphedeliste"/>
        <w:numPr>
          <w:ilvl w:val="1"/>
          <w:numId w:val="5"/>
        </w:numPr>
      </w:pPr>
      <w:r>
        <w:t>Centroïdes ne bougent plus</w:t>
      </w:r>
    </w:p>
    <w:p w14:paraId="5B564416" w14:textId="189A9D72" w:rsidR="0053751F" w:rsidRDefault="0053751F" w:rsidP="0053751F">
      <w:pPr>
        <w:pStyle w:val="Paragraphedeliste"/>
        <w:numPr>
          <w:ilvl w:val="1"/>
          <w:numId w:val="5"/>
        </w:numPr>
      </w:pPr>
      <w:r>
        <w:t>Nombre d’itérations fixés en avance</w:t>
      </w:r>
    </w:p>
    <w:p w14:paraId="37DE0C4C" w14:textId="7230BCB4" w:rsidR="0053751F" w:rsidRDefault="0053751F" w:rsidP="0053751F">
      <w:pPr>
        <w:pStyle w:val="Paragraphedeliste"/>
        <w:numPr>
          <w:ilvl w:val="0"/>
          <w:numId w:val="5"/>
        </w:numPr>
      </w:pPr>
      <w:r>
        <w:t>En résumé</w:t>
      </w:r>
    </w:p>
    <w:p w14:paraId="4E5B4DCA" w14:textId="2B835D31" w:rsidR="0053751F" w:rsidRDefault="0053751F" w:rsidP="0053751F">
      <w:pPr>
        <w:pStyle w:val="Paragraphedeliste"/>
        <w:numPr>
          <w:ilvl w:val="1"/>
          <w:numId w:val="5"/>
        </w:numPr>
      </w:pPr>
      <w:r>
        <w:t>Nécessite de choisir judicieusement le nombre de clusters au départ</w:t>
      </w:r>
    </w:p>
    <w:p w14:paraId="79887781" w14:textId="213C1FD4" w:rsidR="0053751F" w:rsidRDefault="0053751F" w:rsidP="0053751F">
      <w:pPr>
        <w:pStyle w:val="Paragraphedeliste"/>
        <w:numPr>
          <w:ilvl w:val="1"/>
          <w:numId w:val="5"/>
        </w:numPr>
      </w:pPr>
      <w:r>
        <w:t>Sensible à l’initialisation des centroïdes</w:t>
      </w:r>
    </w:p>
    <w:p w14:paraId="4CDDFF36" w14:textId="3941B62D" w:rsidR="00A374EF" w:rsidRDefault="00A374EF" w:rsidP="00A374EF">
      <w:pPr>
        <w:pStyle w:val="Titre3"/>
      </w:pPr>
      <w:bookmarkStart w:id="50" w:name="_Toc193639995"/>
      <w:r>
        <w:t>Evaluer la performance du modèle k-</w:t>
      </w:r>
      <w:proofErr w:type="spellStart"/>
      <w:r>
        <w:t>means</w:t>
      </w:r>
      <w:bookmarkEnd w:id="50"/>
      <w:proofErr w:type="spellEnd"/>
    </w:p>
    <w:p w14:paraId="1C02DDC0" w14:textId="442E2DF0" w:rsidR="00A374EF" w:rsidRDefault="00A374EF" w:rsidP="00A374EF">
      <w:pPr>
        <w:pStyle w:val="Paragraphedeliste"/>
        <w:numPr>
          <w:ilvl w:val="0"/>
          <w:numId w:val="5"/>
        </w:numPr>
      </w:pPr>
      <w:r>
        <w:t>Méthode 1 : Calculer la distance entre les points et leur centroïde respectif</w:t>
      </w:r>
    </w:p>
    <w:p w14:paraId="643B23CB" w14:textId="04CE3373" w:rsidR="00A374EF" w:rsidRDefault="00A374EF" w:rsidP="00A374EF">
      <w:pPr>
        <w:pStyle w:val="Paragraphedeliste"/>
        <w:numPr>
          <w:ilvl w:val="1"/>
          <w:numId w:val="5"/>
        </w:numPr>
      </w:pPr>
      <w:r>
        <w:t>La distance entre les points d’un même cluster doit être minimale</w:t>
      </w:r>
    </w:p>
    <w:p w14:paraId="76DD77AF" w14:textId="3BE1F37A" w:rsidR="00A374EF" w:rsidRDefault="00A374EF" w:rsidP="00A374EF">
      <w:pPr>
        <w:pStyle w:val="Paragraphedeliste"/>
        <w:numPr>
          <w:ilvl w:val="0"/>
          <w:numId w:val="5"/>
        </w:numPr>
      </w:pPr>
      <w:r>
        <w:t>Méthode 2 : Faire une estimation graphique</w:t>
      </w:r>
    </w:p>
    <w:p w14:paraId="36D85495" w14:textId="7BDDACE1" w:rsidR="00A374EF" w:rsidRDefault="00851468" w:rsidP="00851468">
      <w:pPr>
        <w:pStyle w:val="Paragraphedeliste"/>
        <w:numPr>
          <w:ilvl w:val="0"/>
          <w:numId w:val="5"/>
        </w:numPr>
      </w:pPr>
      <w:r>
        <w:t>Méthode 3 : Utiliser le coefficient de silhouette</w:t>
      </w:r>
    </w:p>
    <w:p w14:paraId="27D710D0" w14:textId="7611FF50" w:rsidR="00851468" w:rsidRDefault="00502284" w:rsidP="00502284">
      <w:pPr>
        <w:pStyle w:val="Titre3"/>
      </w:pPr>
      <w:bookmarkStart w:id="51" w:name="_Toc193639996"/>
      <w:r>
        <w:t>Coefficient de silhouette</w:t>
      </w:r>
      <w:bookmarkEnd w:id="51"/>
    </w:p>
    <w:p w14:paraId="650C3A3E" w14:textId="6F6666E2" w:rsidR="00502284" w:rsidRDefault="00502284" w:rsidP="00502284">
      <w:pPr>
        <w:pStyle w:val="Paragraphedeliste"/>
        <w:numPr>
          <w:ilvl w:val="0"/>
          <w:numId w:val="5"/>
        </w:numPr>
      </w:pPr>
      <w:r>
        <w:t>Prend en compte</w:t>
      </w:r>
    </w:p>
    <w:p w14:paraId="1B5CC2E6" w14:textId="36CECA4A" w:rsidR="00502284" w:rsidRDefault="00502284" w:rsidP="00502284">
      <w:pPr>
        <w:pStyle w:val="Paragraphedeliste"/>
        <w:numPr>
          <w:ilvl w:val="1"/>
          <w:numId w:val="5"/>
        </w:numPr>
      </w:pPr>
      <w:r>
        <w:t>La densité des clusters</w:t>
      </w:r>
    </w:p>
    <w:p w14:paraId="681C2A58" w14:textId="2E5A362A" w:rsidR="00502284" w:rsidRDefault="00502284" w:rsidP="00502284">
      <w:pPr>
        <w:pStyle w:val="Paragraphedeliste"/>
        <w:numPr>
          <w:ilvl w:val="1"/>
          <w:numId w:val="5"/>
        </w:numPr>
      </w:pPr>
      <w:r>
        <w:t>L’écart entre les différents clusters</w:t>
      </w:r>
    </w:p>
    <w:p w14:paraId="0C899D8F" w14:textId="3407ECB9" w:rsidR="00502284" w:rsidRDefault="00502284" w:rsidP="00502284">
      <w:pPr>
        <w:pStyle w:val="Paragraphedeliste"/>
        <w:numPr>
          <w:ilvl w:val="0"/>
          <w:numId w:val="5"/>
        </w:numPr>
      </w:pPr>
      <w:r>
        <w:t>Paramètres</w:t>
      </w:r>
    </w:p>
    <w:p w14:paraId="449CA1D8" w14:textId="52076CCF" w:rsidR="00502284" w:rsidRDefault="00502284" w:rsidP="00502284">
      <w:pPr>
        <w:pStyle w:val="Paragraphedeliste"/>
        <w:numPr>
          <w:ilvl w:val="1"/>
          <w:numId w:val="5"/>
        </w:numPr>
      </w:pPr>
      <w:r>
        <w:t>Distance moyenne intra-groupe (a)</w:t>
      </w:r>
    </w:p>
    <w:p w14:paraId="3ED7A55F" w14:textId="31064BF2" w:rsidR="00502284" w:rsidRDefault="00502284" w:rsidP="00502284">
      <w:pPr>
        <w:pStyle w:val="Paragraphedeliste"/>
        <w:numPr>
          <w:ilvl w:val="2"/>
          <w:numId w:val="5"/>
        </w:numPr>
      </w:pPr>
      <w:r>
        <w:t>Moyenne de la distance de chaque échantillon avec son centroïde dans chaque groupe</w:t>
      </w:r>
    </w:p>
    <w:p w14:paraId="31D23683" w14:textId="6CC7208A" w:rsidR="00502284" w:rsidRDefault="00502284" w:rsidP="00502284">
      <w:pPr>
        <w:pStyle w:val="Paragraphedeliste"/>
        <w:numPr>
          <w:ilvl w:val="1"/>
          <w:numId w:val="5"/>
        </w:numPr>
      </w:pPr>
      <w:r>
        <w:t>Distance moyenne entre les groupes (b)</w:t>
      </w:r>
    </w:p>
    <w:p w14:paraId="5D74373C" w14:textId="332C4A9A" w:rsidR="00502284" w:rsidRDefault="00502284" w:rsidP="00502284">
      <w:pPr>
        <w:pStyle w:val="Paragraphedeliste"/>
        <w:numPr>
          <w:ilvl w:val="2"/>
          <w:numId w:val="5"/>
        </w:numPr>
      </w:pPr>
      <w:r>
        <w:t>Distance entre chaque échantillon et le groupe le plus proche dont l’échantillon ne fait pas partie</w:t>
      </w:r>
    </w:p>
    <w:p w14:paraId="5E6FF5FF" w14:textId="4AE45555" w:rsidR="00502284" w:rsidRDefault="00502284" w:rsidP="00502284">
      <w:pPr>
        <w:pStyle w:val="Paragraphedeliste"/>
        <w:numPr>
          <w:ilvl w:val="0"/>
          <w:numId w:val="5"/>
        </w:numPr>
      </w:pPr>
      <w:r>
        <w:t xml:space="preserve">Coefficient de silhouette = (b – a) / </w:t>
      </w:r>
      <w:proofErr w:type="gramStart"/>
      <w:r>
        <w:t>max(</w:t>
      </w:r>
      <w:proofErr w:type="gramEnd"/>
      <w:r>
        <w:t>a, b)</w:t>
      </w:r>
    </w:p>
    <w:p w14:paraId="09E52959" w14:textId="57B8379A" w:rsidR="00502284" w:rsidRDefault="00502284" w:rsidP="00502284">
      <w:pPr>
        <w:pStyle w:val="Paragraphedeliste"/>
        <w:numPr>
          <w:ilvl w:val="1"/>
          <w:numId w:val="5"/>
        </w:numPr>
      </w:pPr>
      <w:r>
        <w:t>Compris entre -1 et 1</w:t>
      </w:r>
    </w:p>
    <w:p w14:paraId="36D7CADB" w14:textId="10ACC150" w:rsidR="00502284" w:rsidRDefault="00502284" w:rsidP="00502284">
      <w:pPr>
        <w:pStyle w:val="Paragraphedeliste"/>
        <w:numPr>
          <w:ilvl w:val="2"/>
          <w:numId w:val="5"/>
        </w:numPr>
      </w:pPr>
      <w:r>
        <w:t>-1 (mauvais) et 1 (excellent)</w:t>
      </w:r>
    </w:p>
    <w:p w14:paraId="5CA043A2" w14:textId="126D9A1B" w:rsidR="00502284" w:rsidRDefault="00502284" w:rsidP="002B14F9">
      <w:pPr>
        <w:pStyle w:val="Paragraphedeliste"/>
        <w:numPr>
          <w:ilvl w:val="2"/>
          <w:numId w:val="5"/>
        </w:numPr>
      </w:pPr>
      <w:r w:rsidRPr="00502284">
        <w:rPr>
          <w:noProof/>
        </w:rPr>
        <w:lastRenderedPageBreak/>
        <w:drawing>
          <wp:inline distT="0" distB="0" distL="0" distR="0" wp14:anchorId="79E86291" wp14:editId="2961E66C">
            <wp:extent cx="4408998" cy="3028756"/>
            <wp:effectExtent l="0" t="0" r="0" b="635"/>
            <wp:docPr id="1394067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67825" name=""/>
                    <pic:cNvPicPr/>
                  </pic:nvPicPr>
                  <pic:blipFill>
                    <a:blip r:embed="rId53"/>
                    <a:stretch>
                      <a:fillRect/>
                    </a:stretch>
                  </pic:blipFill>
                  <pic:spPr>
                    <a:xfrm>
                      <a:off x="0" y="0"/>
                      <a:ext cx="4415614" cy="3033301"/>
                    </a:xfrm>
                    <a:prstGeom prst="rect">
                      <a:avLst/>
                    </a:prstGeom>
                  </pic:spPr>
                </pic:pic>
              </a:graphicData>
            </a:graphic>
          </wp:inline>
        </w:drawing>
      </w:r>
    </w:p>
    <w:p w14:paraId="05CEE811" w14:textId="380CB1A1" w:rsidR="00CB64B5" w:rsidRDefault="00CB64B5" w:rsidP="00CB64B5">
      <w:pPr>
        <w:pStyle w:val="Titre2"/>
      </w:pPr>
      <w:bookmarkStart w:id="52" w:name="_Toc193639997"/>
      <w:r>
        <w:t>Arbre de décision</w:t>
      </w:r>
      <w:bookmarkEnd w:id="52"/>
    </w:p>
    <w:p w14:paraId="5738F4AE" w14:textId="47A77FF1" w:rsidR="00CD6CA2" w:rsidRPr="00CD6CA2" w:rsidRDefault="00CD6CA2" w:rsidP="00CD6CA2">
      <w:pPr>
        <w:pStyle w:val="Titre3"/>
      </w:pPr>
      <w:bookmarkStart w:id="53" w:name="_Toc193639998"/>
      <w:proofErr w:type="spellStart"/>
      <w:r>
        <w:t>Géénralités</w:t>
      </w:r>
      <w:bookmarkEnd w:id="53"/>
      <w:proofErr w:type="spellEnd"/>
    </w:p>
    <w:p w14:paraId="682CA761" w14:textId="77777777" w:rsidR="00CB64B5" w:rsidRDefault="00CB64B5" w:rsidP="00CB64B5">
      <w:pPr>
        <w:pStyle w:val="Paragraphedeliste"/>
        <w:numPr>
          <w:ilvl w:val="0"/>
          <w:numId w:val="5"/>
        </w:numPr>
      </w:pPr>
      <w:r>
        <w:t xml:space="preserve">Enchainement </w:t>
      </w:r>
    </w:p>
    <w:p w14:paraId="6053E3D5" w14:textId="7EB3F345" w:rsidR="00CB64B5" w:rsidRDefault="00CB64B5" w:rsidP="00CB64B5">
      <w:pPr>
        <w:pStyle w:val="Paragraphedeliste"/>
        <w:numPr>
          <w:ilvl w:val="1"/>
          <w:numId w:val="5"/>
        </w:numPr>
      </w:pPr>
      <w:r>
        <w:t xml:space="preserve">De règles de classification </w:t>
      </w:r>
    </w:p>
    <w:p w14:paraId="0F66A6DC" w14:textId="0E3D7705" w:rsidR="00CB64B5" w:rsidRDefault="00CB64B5" w:rsidP="00CB64B5">
      <w:pPr>
        <w:pStyle w:val="Paragraphedeliste"/>
        <w:numPr>
          <w:ilvl w:val="2"/>
          <w:numId w:val="5"/>
        </w:numPr>
      </w:pPr>
      <w:r>
        <w:t xml:space="preserve">Établies automatiquement </w:t>
      </w:r>
    </w:p>
    <w:p w14:paraId="612ED6E1" w14:textId="487D4A26" w:rsidR="00CB64B5" w:rsidRDefault="00CB64B5" w:rsidP="00CB64B5">
      <w:pPr>
        <w:pStyle w:val="Paragraphedeliste"/>
        <w:numPr>
          <w:ilvl w:val="3"/>
          <w:numId w:val="5"/>
        </w:numPr>
      </w:pPr>
      <w:r>
        <w:t xml:space="preserve">À partir de variables </w:t>
      </w:r>
      <w:proofErr w:type="spellStart"/>
      <w:r>
        <w:t>prédictrices</w:t>
      </w:r>
      <w:proofErr w:type="spellEnd"/>
    </w:p>
    <w:p w14:paraId="50181509" w14:textId="6EE4E5DA" w:rsidR="00CB64B5" w:rsidRDefault="00CB64B5" w:rsidP="00CB64B5">
      <w:r w:rsidRPr="00CB64B5">
        <w:rPr>
          <w:noProof/>
        </w:rPr>
        <w:drawing>
          <wp:inline distT="0" distB="0" distL="0" distR="0" wp14:anchorId="5E52CC70" wp14:editId="4CBD936C">
            <wp:extent cx="5494565" cy="2699435"/>
            <wp:effectExtent l="0" t="0" r="0" b="5715"/>
            <wp:docPr id="7022650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5070" name=""/>
                    <pic:cNvPicPr/>
                  </pic:nvPicPr>
                  <pic:blipFill>
                    <a:blip r:embed="rId54"/>
                    <a:stretch>
                      <a:fillRect/>
                    </a:stretch>
                  </pic:blipFill>
                  <pic:spPr>
                    <a:xfrm>
                      <a:off x="0" y="0"/>
                      <a:ext cx="5500253" cy="2702229"/>
                    </a:xfrm>
                    <a:prstGeom prst="rect">
                      <a:avLst/>
                    </a:prstGeom>
                  </pic:spPr>
                </pic:pic>
              </a:graphicData>
            </a:graphic>
          </wp:inline>
        </w:drawing>
      </w:r>
    </w:p>
    <w:p w14:paraId="2A0BDB26" w14:textId="40CC93A9" w:rsidR="00CB64B5" w:rsidRPr="00CB64B5" w:rsidRDefault="00CB64B5" w:rsidP="00CB64B5">
      <w:pPr>
        <w:pStyle w:val="Paragraphedeliste"/>
        <w:numPr>
          <w:ilvl w:val="1"/>
          <w:numId w:val="5"/>
        </w:numPr>
        <w:rPr>
          <w:b/>
          <w:bCs/>
        </w:rPr>
      </w:pPr>
      <w:r>
        <w:t xml:space="preserve">Carrés = </w:t>
      </w:r>
      <w:r w:rsidRPr="00CB64B5">
        <w:rPr>
          <w:b/>
          <w:bCs/>
        </w:rPr>
        <w:t>nœuds</w:t>
      </w:r>
    </w:p>
    <w:p w14:paraId="7BA2895A" w14:textId="24818AC3" w:rsidR="00CB64B5" w:rsidRDefault="00CB64B5" w:rsidP="00CB64B5">
      <w:pPr>
        <w:pStyle w:val="Paragraphedeliste"/>
        <w:numPr>
          <w:ilvl w:val="1"/>
          <w:numId w:val="5"/>
        </w:numPr>
        <w:rPr>
          <w:b/>
          <w:bCs/>
        </w:rPr>
      </w:pPr>
      <w:r>
        <w:t xml:space="preserve">Liens entre nœuds = </w:t>
      </w:r>
      <w:r w:rsidRPr="00CB64B5">
        <w:rPr>
          <w:b/>
          <w:bCs/>
        </w:rPr>
        <w:t>branches</w:t>
      </w:r>
    </w:p>
    <w:p w14:paraId="75ED1FD8" w14:textId="47479A31" w:rsidR="00CB64B5" w:rsidRPr="00CB64B5" w:rsidRDefault="00CB64B5" w:rsidP="00CB64B5">
      <w:pPr>
        <w:pStyle w:val="Paragraphedeliste"/>
        <w:numPr>
          <w:ilvl w:val="0"/>
          <w:numId w:val="5"/>
        </w:numPr>
        <w:rPr>
          <w:b/>
          <w:bCs/>
        </w:rPr>
      </w:pPr>
      <w:r>
        <w:rPr>
          <w:b/>
          <w:bCs/>
        </w:rPr>
        <w:t>Les nœuds créent des bifurcations de branches</w:t>
      </w:r>
    </w:p>
    <w:p w14:paraId="2D6B5C91" w14:textId="53ED08D2" w:rsidR="00CB64B5" w:rsidRPr="00CB64B5" w:rsidRDefault="00CB64B5" w:rsidP="00CB64B5">
      <w:pPr>
        <w:pStyle w:val="Paragraphedeliste"/>
        <w:numPr>
          <w:ilvl w:val="1"/>
          <w:numId w:val="5"/>
        </w:numPr>
        <w:rPr>
          <w:b/>
          <w:bCs/>
        </w:rPr>
      </w:pPr>
      <w:r>
        <w:t>Ces règles de bifurcation sont établies à partir de critères statistiques sur les variables</w:t>
      </w:r>
    </w:p>
    <w:p w14:paraId="692D033D" w14:textId="0C274F5A" w:rsidR="00CB64B5" w:rsidRDefault="00CB64B5" w:rsidP="00CB64B5">
      <w:pPr>
        <w:pStyle w:val="Paragraphedeliste"/>
        <w:numPr>
          <w:ilvl w:val="2"/>
          <w:numId w:val="5"/>
        </w:numPr>
        <w:rPr>
          <w:b/>
          <w:bCs/>
        </w:rPr>
      </w:pPr>
      <w:r w:rsidRPr="00CB64B5">
        <w:rPr>
          <w:b/>
          <w:bCs/>
          <w:noProof/>
        </w:rPr>
        <w:lastRenderedPageBreak/>
        <w:drawing>
          <wp:inline distT="0" distB="0" distL="0" distR="0" wp14:anchorId="5B1BD72F" wp14:editId="3EC4310C">
            <wp:extent cx="4106633" cy="684439"/>
            <wp:effectExtent l="0" t="0" r="0" b="1905"/>
            <wp:docPr id="16336013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01344" name=""/>
                    <pic:cNvPicPr/>
                  </pic:nvPicPr>
                  <pic:blipFill>
                    <a:blip r:embed="rId55"/>
                    <a:stretch>
                      <a:fillRect/>
                    </a:stretch>
                  </pic:blipFill>
                  <pic:spPr>
                    <a:xfrm>
                      <a:off x="0" y="0"/>
                      <a:ext cx="4124641" cy="687440"/>
                    </a:xfrm>
                    <a:prstGeom prst="rect">
                      <a:avLst/>
                    </a:prstGeom>
                  </pic:spPr>
                </pic:pic>
              </a:graphicData>
            </a:graphic>
          </wp:inline>
        </w:drawing>
      </w:r>
    </w:p>
    <w:p w14:paraId="4814C1CC" w14:textId="1202A2AA" w:rsidR="00CB64B5" w:rsidRDefault="00CB64B5" w:rsidP="00CB64B5">
      <w:pPr>
        <w:pStyle w:val="Paragraphedeliste"/>
        <w:numPr>
          <w:ilvl w:val="1"/>
          <w:numId w:val="5"/>
        </w:numPr>
      </w:pPr>
      <w:r w:rsidRPr="00CB64B5">
        <w:t>L’algorithme d’entrainement</w:t>
      </w:r>
      <w:r>
        <w:t xml:space="preserve"> détermine les critères des différentes règles</w:t>
      </w:r>
    </w:p>
    <w:p w14:paraId="15B7E132" w14:textId="3A9D9401" w:rsidR="00CB64B5" w:rsidRDefault="00CB64B5" w:rsidP="00CB64B5">
      <w:pPr>
        <w:pStyle w:val="Paragraphedeliste"/>
        <w:numPr>
          <w:ilvl w:val="2"/>
          <w:numId w:val="5"/>
        </w:numPr>
      </w:pPr>
      <w:r>
        <w:t>Variables concernées</w:t>
      </w:r>
    </w:p>
    <w:p w14:paraId="233862AC" w14:textId="61951230" w:rsidR="00CB64B5" w:rsidRDefault="00CB64B5" w:rsidP="00CB64B5">
      <w:pPr>
        <w:pStyle w:val="Paragraphedeliste"/>
        <w:numPr>
          <w:ilvl w:val="2"/>
          <w:numId w:val="5"/>
        </w:numPr>
      </w:pPr>
      <w:r>
        <w:t>Seuils</w:t>
      </w:r>
    </w:p>
    <w:p w14:paraId="09222AC2" w14:textId="61DE6C49" w:rsidR="00CB64B5" w:rsidRDefault="00CB64B5" w:rsidP="00CB64B5">
      <w:pPr>
        <w:pStyle w:val="Paragraphedeliste"/>
        <w:numPr>
          <w:ilvl w:val="2"/>
          <w:numId w:val="5"/>
        </w:numPr>
      </w:pPr>
      <w:r>
        <w:t>Valeurs catégoriques</w:t>
      </w:r>
    </w:p>
    <w:p w14:paraId="20FF10B6" w14:textId="29FA256B" w:rsidR="00CB64B5" w:rsidRDefault="00CB64B5" w:rsidP="00CB64B5">
      <w:pPr>
        <w:pStyle w:val="Paragraphedeliste"/>
        <w:numPr>
          <w:ilvl w:val="1"/>
          <w:numId w:val="5"/>
        </w:numPr>
      </w:pPr>
      <w:r>
        <w:t>L’algorithme répond à un critère prédéfinit pour établir la règle de bifurcation</w:t>
      </w:r>
    </w:p>
    <w:p w14:paraId="6AB8D850" w14:textId="61B6AC22" w:rsidR="00CD6CA2" w:rsidRDefault="00CD6CA2" w:rsidP="00CD6CA2">
      <w:pPr>
        <w:pStyle w:val="Paragraphedeliste"/>
        <w:numPr>
          <w:ilvl w:val="2"/>
          <w:numId w:val="5"/>
        </w:numPr>
      </w:pPr>
      <w:r>
        <w:t xml:space="preserve">Dans </w:t>
      </w:r>
      <w:proofErr w:type="spellStart"/>
      <w:r>
        <w:t>scikit-learn</w:t>
      </w:r>
      <w:proofErr w:type="spellEnd"/>
      <w:r>
        <w:t xml:space="preserve">, il s’agit du paramètre </w:t>
      </w:r>
      <w:proofErr w:type="spellStart"/>
      <w:r w:rsidRPr="00CD6CA2">
        <w:rPr>
          <w:b/>
          <w:bCs/>
        </w:rPr>
        <w:t>criterion</w:t>
      </w:r>
      <w:proofErr w:type="spellEnd"/>
    </w:p>
    <w:p w14:paraId="03A362D7" w14:textId="41BA0A72" w:rsidR="00CD6CA2" w:rsidRDefault="00CD6CA2" w:rsidP="00CD6CA2">
      <w:pPr>
        <w:pStyle w:val="Paragraphedeliste"/>
        <w:numPr>
          <w:ilvl w:val="3"/>
          <w:numId w:val="5"/>
        </w:numPr>
      </w:pPr>
      <w:r>
        <w:t>La fonction qui mesure la qualité d’une bifurcation en 2 branches</w:t>
      </w:r>
    </w:p>
    <w:p w14:paraId="7B072901" w14:textId="321C3A88" w:rsidR="00CB64B5" w:rsidRDefault="00CD6CA2" w:rsidP="00CD6CA2">
      <w:pPr>
        <w:pStyle w:val="Paragraphedeliste"/>
        <w:numPr>
          <w:ilvl w:val="0"/>
          <w:numId w:val="5"/>
        </w:numPr>
      </w:pPr>
      <w:r>
        <w:t>Un arbre profond aura beaucoup de règles</w:t>
      </w:r>
    </w:p>
    <w:p w14:paraId="5751194D" w14:textId="39D08F67" w:rsidR="00CD6CA2" w:rsidRDefault="00CD6CA2" w:rsidP="00CD6CA2">
      <w:pPr>
        <w:pStyle w:val="Paragraphedeliste"/>
        <w:numPr>
          <w:ilvl w:val="1"/>
          <w:numId w:val="5"/>
        </w:numPr>
      </w:pPr>
      <w:r>
        <w:t>Un arbre peu profond aura peu de règles</w:t>
      </w:r>
    </w:p>
    <w:p w14:paraId="365B6397" w14:textId="289993DC" w:rsidR="00CD6CA2" w:rsidRDefault="00CD6CA2" w:rsidP="00CD6CA2">
      <w:pPr>
        <w:pStyle w:val="Paragraphedeliste"/>
        <w:numPr>
          <w:ilvl w:val="2"/>
          <w:numId w:val="5"/>
        </w:numPr>
      </w:pPr>
      <w:r>
        <w:t>Pour limiter la profondeur d’un arbre de décision</w:t>
      </w:r>
    </w:p>
    <w:p w14:paraId="127CB812" w14:textId="4854EE54" w:rsidR="00CD6CA2" w:rsidRDefault="00CD6CA2" w:rsidP="00CD6CA2">
      <w:pPr>
        <w:pStyle w:val="Paragraphedeliste"/>
        <w:numPr>
          <w:ilvl w:val="3"/>
          <w:numId w:val="5"/>
        </w:numPr>
      </w:pPr>
      <w:proofErr w:type="spellStart"/>
      <w:r w:rsidRPr="00CD6CA2">
        <w:rPr>
          <w:b/>
          <w:bCs/>
        </w:rPr>
        <w:t>Pruning</w:t>
      </w:r>
      <w:proofErr w:type="spellEnd"/>
      <w:r>
        <w:t xml:space="preserve"> (</w:t>
      </w:r>
      <w:proofErr w:type="spellStart"/>
      <w:r>
        <w:t>elagage</w:t>
      </w:r>
      <w:proofErr w:type="spellEnd"/>
      <w:r>
        <w:t>)</w:t>
      </w:r>
    </w:p>
    <w:p w14:paraId="5E8C4051" w14:textId="77F428C6" w:rsidR="0018454B" w:rsidRDefault="0018454B" w:rsidP="0018454B">
      <w:pPr>
        <w:pStyle w:val="Paragraphedeliste"/>
        <w:numPr>
          <w:ilvl w:val="4"/>
          <w:numId w:val="5"/>
        </w:numPr>
      </w:pPr>
      <w:r w:rsidRPr="0018454B">
        <w:t xml:space="preserve">Dans </w:t>
      </w:r>
      <w:proofErr w:type="spellStart"/>
      <w:r w:rsidRPr="0018454B">
        <w:t>scikit-learn</w:t>
      </w:r>
      <w:proofErr w:type="spellEnd"/>
      <w:r w:rsidRPr="0018454B">
        <w:t xml:space="preserve">, </w:t>
      </w:r>
      <w:proofErr w:type="spellStart"/>
      <w:r w:rsidRPr="0018454B">
        <w:t>pruning</w:t>
      </w:r>
      <w:proofErr w:type="spellEnd"/>
      <w:r w:rsidRPr="0018454B">
        <w:t xml:space="preserve"> = max_depth</w:t>
      </w:r>
    </w:p>
    <w:p w14:paraId="17F1071E" w14:textId="77DBF23C" w:rsidR="0018454B" w:rsidRPr="0018454B" w:rsidRDefault="0018454B" w:rsidP="0018454B">
      <w:pPr>
        <w:pStyle w:val="Paragraphedeliste"/>
        <w:numPr>
          <w:ilvl w:val="0"/>
          <w:numId w:val="5"/>
        </w:numPr>
        <w:rPr>
          <w:b/>
          <w:bCs/>
        </w:rPr>
      </w:pPr>
      <w:r w:rsidRPr="0018454B">
        <w:rPr>
          <w:b/>
          <w:bCs/>
        </w:rPr>
        <w:t>Hyper paramètres</w:t>
      </w:r>
    </w:p>
    <w:p w14:paraId="4C328E54" w14:textId="77777777" w:rsidR="0018454B" w:rsidRDefault="0018454B" w:rsidP="0018454B">
      <w:pPr>
        <w:pStyle w:val="Paragraphedeliste"/>
        <w:numPr>
          <w:ilvl w:val="1"/>
          <w:numId w:val="5"/>
        </w:numPr>
      </w:pPr>
      <w:r>
        <w:t>Les paramètres d’un modèle qui modifient son comportement, comme</w:t>
      </w:r>
    </w:p>
    <w:p w14:paraId="6F89E24C" w14:textId="0CBB6E86" w:rsidR="0018454B" w:rsidRDefault="0018454B" w:rsidP="0018454B">
      <w:pPr>
        <w:pStyle w:val="Paragraphedeliste"/>
        <w:numPr>
          <w:ilvl w:val="2"/>
          <w:numId w:val="5"/>
        </w:numPr>
      </w:pPr>
      <w:r>
        <w:t>Max_depth</w:t>
      </w:r>
    </w:p>
    <w:p w14:paraId="67AF46B9" w14:textId="464FA797" w:rsidR="0018454B" w:rsidRPr="0018454B" w:rsidRDefault="0018454B" w:rsidP="0018454B">
      <w:pPr>
        <w:pStyle w:val="Paragraphedeliste"/>
        <w:numPr>
          <w:ilvl w:val="2"/>
          <w:numId w:val="5"/>
        </w:numPr>
      </w:pPr>
      <w:proofErr w:type="spellStart"/>
      <w:r>
        <w:t>Criterion</w:t>
      </w:r>
      <w:proofErr w:type="spellEnd"/>
    </w:p>
    <w:p w14:paraId="134844F2" w14:textId="2450A554" w:rsidR="00EB3C7E" w:rsidRDefault="00EB3C7E" w:rsidP="00EB3C7E">
      <w:r w:rsidRPr="00EB3C7E">
        <w:rPr>
          <w:noProof/>
        </w:rPr>
        <w:drawing>
          <wp:inline distT="0" distB="0" distL="0" distR="0" wp14:anchorId="44E3482E" wp14:editId="5FFE19B0">
            <wp:extent cx="5760720" cy="3773805"/>
            <wp:effectExtent l="0" t="0" r="0" b="0"/>
            <wp:docPr id="1359358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839" name=""/>
                    <pic:cNvPicPr/>
                  </pic:nvPicPr>
                  <pic:blipFill>
                    <a:blip r:embed="rId56"/>
                    <a:stretch>
                      <a:fillRect/>
                    </a:stretch>
                  </pic:blipFill>
                  <pic:spPr>
                    <a:xfrm>
                      <a:off x="0" y="0"/>
                      <a:ext cx="5760720" cy="3773805"/>
                    </a:xfrm>
                    <a:prstGeom prst="rect">
                      <a:avLst/>
                    </a:prstGeom>
                  </pic:spPr>
                </pic:pic>
              </a:graphicData>
            </a:graphic>
          </wp:inline>
        </w:drawing>
      </w:r>
    </w:p>
    <w:p w14:paraId="694884E4" w14:textId="5234DD6A" w:rsidR="00EB3C7E" w:rsidRDefault="00EB3C7E" w:rsidP="00EB3C7E">
      <w:r w:rsidRPr="00EB3C7E">
        <w:rPr>
          <w:noProof/>
        </w:rPr>
        <w:lastRenderedPageBreak/>
        <w:drawing>
          <wp:inline distT="0" distB="0" distL="0" distR="0" wp14:anchorId="511F1289" wp14:editId="40CD43EF">
            <wp:extent cx="5760720" cy="4354830"/>
            <wp:effectExtent l="0" t="0" r="0" b="7620"/>
            <wp:docPr id="856381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81395" name=""/>
                    <pic:cNvPicPr/>
                  </pic:nvPicPr>
                  <pic:blipFill>
                    <a:blip r:embed="rId57"/>
                    <a:stretch>
                      <a:fillRect/>
                    </a:stretch>
                  </pic:blipFill>
                  <pic:spPr>
                    <a:xfrm>
                      <a:off x="0" y="0"/>
                      <a:ext cx="5760720" cy="4354830"/>
                    </a:xfrm>
                    <a:prstGeom prst="rect">
                      <a:avLst/>
                    </a:prstGeom>
                  </pic:spPr>
                </pic:pic>
              </a:graphicData>
            </a:graphic>
          </wp:inline>
        </w:drawing>
      </w:r>
    </w:p>
    <w:p w14:paraId="561E994B" w14:textId="77777777" w:rsidR="0018454B" w:rsidRDefault="0018454B" w:rsidP="00EB3C7E"/>
    <w:p w14:paraId="5F90DBC0" w14:textId="77777777" w:rsidR="0018454B" w:rsidRPr="00CB64B5" w:rsidRDefault="0018454B" w:rsidP="00EB3C7E"/>
    <w:p w14:paraId="4F90F923" w14:textId="77777777" w:rsidR="00502284" w:rsidRDefault="00502284" w:rsidP="00502284">
      <w:pPr>
        <w:pStyle w:val="Titre2"/>
      </w:pPr>
      <w:bookmarkStart w:id="54" w:name="_Toc193639999"/>
      <w:r>
        <w:t>Transformer les jeux de données</w:t>
      </w:r>
      <w:bookmarkEnd w:id="54"/>
    </w:p>
    <w:p w14:paraId="07B293ED" w14:textId="77777777" w:rsidR="00502284" w:rsidRDefault="00502284" w:rsidP="00502284">
      <w:pPr>
        <w:pStyle w:val="Titre3"/>
      </w:pPr>
      <w:bookmarkStart w:id="55" w:name="_Toc193640000"/>
      <w:r>
        <w:t>Rôle central du jeu de données</w:t>
      </w:r>
      <w:bookmarkEnd w:id="55"/>
    </w:p>
    <w:p w14:paraId="68E1A743" w14:textId="77777777" w:rsidR="00502284" w:rsidRDefault="00502284" w:rsidP="00502284">
      <w:pPr>
        <w:pStyle w:val="Paragraphedeliste"/>
        <w:numPr>
          <w:ilvl w:val="0"/>
          <w:numId w:val="5"/>
        </w:numPr>
      </w:pPr>
      <w:r>
        <w:t>Existe deux approches pour la construction des modèles</w:t>
      </w:r>
    </w:p>
    <w:p w14:paraId="33DAB013" w14:textId="77777777" w:rsidR="00502284" w:rsidRDefault="00502284" w:rsidP="00502284">
      <w:pPr>
        <w:pStyle w:val="Paragraphedeliste"/>
        <w:numPr>
          <w:ilvl w:val="1"/>
          <w:numId w:val="5"/>
        </w:numPr>
        <w:rPr>
          <w:b/>
          <w:bCs/>
        </w:rPr>
      </w:pPr>
      <w:r w:rsidRPr="00C043E8">
        <w:rPr>
          <w:b/>
          <w:bCs/>
        </w:rPr>
        <w:t>Model-</w:t>
      </w:r>
      <w:proofErr w:type="spellStart"/>
      <w:r w:rsidRPr="00C043E8">
        <w:rPr>
          <w:b/>
          <w:bCs/>
        </w:rPr>
        <w:t>centric</w:t>
      </w:r>
      <w:proofErr w:type="spellEnd"/>
    </w:p>
    <w:p w14:paraId="67A1909B" w14:textId="77777777" w:rsidR="00502284" w:rsidRPr="0071567A" w:rsidRDefault="00502284" w:rsidP="00502284">
      <w:pPr>
        <w:pStyle w:val="Paragraphedeliste"/>
        <w:numPr>
          <w:ilvl w:val="2"/>
          <w:numId w:val="5"/>
        </w:numPr>
        <w:rPr>
          <w:b/>
          <w:bCs/>
        </w:rPr>
      </w:pPr>
      <w:r>
        <w:t>La plus courante et la plus enseignée</w:t>
      </w:r>
    </w:p>
    <w:p w14:paraId="3C3583FE" w14:textId="77777777" w:rsidR="00502284" w:rsidRPr="0071567A" w:rsidRDefault="00502284" w:rsidP="00502284">
      <w:pPr>
        <w:pStyle w:val="Paragraphedeliste"/>
        <w:numPr>
          <w:ilvl w:val="2"/>
          <w:numId w:val="5"/>
        </w:numPr>
        <w:rPr>
          <w:b/>
          <w:bCs/>
        </w:rPr>
      </w:pPr>
      <w:r>
        <w:t>On nous fournit un dataset propre, à nous de créer un modèle performant</w:t>
      </w:r>
    </w:p>
    <w:p w14:paraId="6C158083" w14:textId="77777777" w:rsidR="00502284" w:rsidRPr="0071567A" w:rsidRDefault="00502284" w:rsidP="00502284">
      <w:pPr>
        <w:pStyle w:val="Paragraphedeliste"/>
        <w:numPr>
          <w:ilvl w:val="2"/>
          <w:numId w:val="5"/>
        </w:numPr>
        <w:rPr>
          <w:b/>
          <w:bCs/>
        </w:rPr>
      </w:pPr>
      <w:r>
        <w:t>Types de modèles les plus efficaces sont connus et disponibles</w:t>
      </w:r>
    </w:p>
    <w:p w14:paraId="0FF0083F" w14:textId="77777777" w:rsidR="00502284" w:rsidRPr="0071567A" w:rsidRDefault="00502284" w:rsidP="00502284">
      <w:pPr>
        <w:pStyle w:val="Paragraphedeliste"/>
        <w:numPr>
          <w:ilvl w:val="3"/>
          <w:numId w:val="5"/>
        </w:numPr>
        <w:rPr>
          <w:b/>
          <w:bCs/>
        </w:rPr>
      </w:pPr>
      <w:r>
        <w:t>Open source via des librairies</w:t>
      </w:r>
    </w:p>
    <w:p w14:paraId="067906AC" w14:textId="77777777" w:rsidR="00502284" w:rsidRDefault="00502284" w:rsidP="00502284">
      <w:pPr>
        <w:pStyle w:val="Paragraphedeliste"/>
        <w:numPr>
          <w:ilvl w:val="4"/>
          <w:numId w:val="5"/>
        </w:numPr>
      </w:pPr>
      <w:r w:rsidRPr="0071567A">
        <w:t>Scikit-learn</w:t>
      </w:r>
    </w:p>
    <w:p w14:paraId="6C01A749" w14:textId="77777777" w:rsidR="00502284" w:rsidRDefault="00502284" w:rsidP="00502284">
      <w:pPr>
        <w:pStyle w:val="Paragraphedeliste"/>
        <w:numPr>
          <w:ilvl w:val="4"/>
          <w:numId w:val="5"/>
        </w:numPr>
      </w:pPr>
      <w:proofErr w:type="spellStart"/>
      <w:r w:rsidRPr="0071567A">
        <w:t>TensforFlow</w:t>
      </w:r>
      <w:proofErr w:type="spellEnd"/>
    </w:p>
    <w:p w14:paraId="167B7B35" w14:textId="77777777" w:rsidR="00502284" w:rsidRDefault="00502284" w:rsidP="00502284">
      <w:pPr>
        <w:pStyle w:val="Paragraphedeliste"/>
        <w:numPr>
          <w:ilvl w:val="4"/>
          <w:numId w:val="5"/>
        </w:numPr>
      </w:pPr>
      <w:r>
        <w:t>E</w:t>
      </w:r>
      <w:r w:rsidRPr="0071567A">
        <w:t>tc.</w:t>
      </w:r>
    </w:p>
    <w:p w14:paraId="1A325215" w14:textId="77777777" w:rsidR="00502284" w:rsidRDefault="00502284" w:rsidP="00502284">
      <w:pPr>
        <w:pStyle w:val="Paragraphedeliste"/>
        <w:numPr>
          <w:ilvl w:val="3"/>
          <w:numId w:val="5"/>
        </w:numPr>
      </w:pPr>
      <w:r>
        <w:t>Services cloud ML</w:t>
      </w:r>
    </w:p>
    <w:p w14:paraId="1783C174" w14:textId="77777777" w:rsidR="00502284" w:rsidRDefault="00502284" w:rsidP="00502284">
      <w:pPr>
        <w:pStyle w:val="Paragraphedeliste"/>
        <w:numPr>
          <w:ilvl w:val="4"/>
          <w:numId w:val="5"/>
        </w:numPr>
      </w:pPr>
      <w:r>
        <w:t>Vertex AI</w:t>
      </w:r>
    </w:p>
    <w:p w14:paraId="34A1401B" w14:textId="77777777" w:rsidR="00502284" w:rsidRDefault="00502284" w:rsidP="00502284">
      <w:pPr>
        <w:pStyle w:val="Paragraphedeliste"/>
        <w:numPr>
          <w:ilvl w:val="4"/>
          <w:numId w:val="5"/>
        </w:numPr>
      </w:pPr>
      <w:proofErr w:type="spellStart"/>
      <w:r>
        <w:t>SageMaker</w:t>
      </w:r>
      <w:proofErr w:type="spellEnd"/>
    </w:p>
    <w:p w14:paraId="292511CB" w14:textId="77777777" w:rsidR="00502284" w:rsidRDefault="00502284" w:rsidP="00502284">
      <w:pPr>
        <w:pStyle w:val="Paragraphedeliste"/>
        <w:numPr>
          <w:ilvl w:val="4"/>
          <w:numId w:val="5"/>
        </w:numPr>
      </w:pPr>
      <w:r>
        <w:t>Etc.</w:t>
      </w:r>
    </w:p>
    <w:p w14:paraId="0E286540" w14:textId="77777777" w:rsidR="00502284" w:rsidRPr="0071567A" w:rsidRDefault="00502284" w:rsidP="00502284">
      <w:pPr>
        <w:pStyle w:val="Paragraphedeliste"/>
        <w:numPr>
          <w:ilvl w:val="2"/>
          <w:numId w:val="5"/>
        </w:numPr>
      </w:pPr>
      <w:r>
        <w:t>Les gains de performances ne se font pas sur l’aptitude à optimiser le modèle (car ils sont déjà optimisés), mais sur l’élaboration du jeu de données</w:t>
      </w:r>
    </w:p>
    <w:p w14:paraId="3EC10D2F" w14:textId="77777777" w:rsidR="00502284" w:rsidRDefault="00502284" w:rsidP="00502284">
      <w:pPr>
        <w:pStyle w:val="Paragraphedeliste"/>
        <w:numPr>
          <w:ilvl w:val="1"/>
          <w:numId w:val="5"/>
        </w:numPr>
        <w:rPr>
          <w:b/>
          <w:bCs/>
        </w:rPr>
      </w:pPr>
      <w:r w:rsidRPr="00C043E8">
        <w:rPr>
          <w:b/>
          <w:bCs/>
        </w:rPr>
        <w:t>Data-</w:t>
      </w:r>
      <w:proofErr w:type="spellStart"/>
      <w:r w:rsidRPr="00C043E8">
        <w:rPr>
          <w:b/>
          <w:bCs/>
        </w:rPr>
        <w:t>centric</w:t>
      </w:r>
      <w:proofErr w:type="spellEnd"/>
    </w:p>
    <w:p w14:paraId="0F23A21D" w14:textId="77777777" w:rsidR="00502284" w:rsidRDefault="00502284" w:rsidP="00502284">
      <w:pPr>
        <w:pStyle w:val="Paragraphedeliste"/>
        <w:numPr>
          <w:ilvl w:val="2"/>
          <w:numId w:val="5"/>
        </w:numPr>
      </w:pPr>
      <w:r w:rsidRPr="00C12E67">
        <w:lastRenderedPageBreak/>
        <w:t>Approche plus centrée sur les données que sur le modèle</w:t>
      </w:r>
    </w:p>
    <w:p w14:paraId="650EE46F" w14:textId="77777777" w:rsidR="00502284" w:rsidRDefault="00502284" w:rsidP="00502284">
      <w:pPr>
        <w:pStyle w:val="Paragraphedeliste"/>
        <w:numPr>
          <w:ilvl w:val="2"/>
          <w:numId w:val="5"/>
        </w:numPr>
      </w:pPr>
      <w:r>
        <w:t>Recouvre une série de pratiques dont la finalité est de booster les performances du modèle en manipulant les données</w:t>
      </w:r>
    </w:p>
    <w:p w14:paraId="075E757B" w14:textId="77777777" w:rsidR="00502284" w:rsidRDefault="00502284" w:rsidP="00502284">
      <w:pPr>
        <w:pStyle w:val="Paragraphedeliste"/>
        <w:numPr>
          <w:ilvl w:val="2"/>
          <w:numId w:val="5"/>
        </w:numPr>
      </w:pPr>
      <w:r>
        <w:t>Être attentif</w:t>
      </w:r>
    </w:p>
    <w:p w14:paraId="4DCDAC86" w14:textId="77777777" w:rsidR="00502284" w:rsidRDefault="00502284" w:rsidP="00502284">
      <w:pPr>
        <w:pStyle w:val="Paragraphedeliste"/>
        <w:numPr>
          <w:ilvl w:val="3"/>
          <w:numId w:val="5"/>
        </w:numPr>
      </w:pPr>
      <w:r>
        <w:t>A la qualité du jeu de données</w:t>
      </w:r>
    </w:p>
    <w:p w14:paraId="66607D66" w14:textId="77777777" w:rsidR="00502284" w:rsidRDefault="00502284" w:rsidP="00502284">
      <w:pPr>
        <w:pStyle w:val="Paragraphedeliste"/>
        <w:numPr>
          <w:ilvl w:val="4"/>
          <w:numId w:val="5"/>
        </w:numPr>
      </w:pPr>
      <w:r>
        <w:t>Valeurs manquantes</w:t>
      </w:r>
    </w:p>
    <w:p w14:paraId="1EB7A167" w14:textId="77777777" w:rsidR="00502284" w:rsidRDefault="00502284" w:rsidP="00502284">
      <w:pPr>
        <w:pStyle w:val="Paragraphedeliste"/>
        <w:numPr>
          <w:ilvl w:val="4"/>
          <w:numId w:val="5"/>
        </w:numPr>
      </w:pPr>
      <w:r>
        <w:t xml:space="preserve">Outliers (valeurs </w:t>
      </w:r>
      <w:proofErr w:type="spellStart"/>
      <w:r>
        <w:t>extrèmes</w:t>
      </w:r>
      <w:proofErr w:type="spellEnd"/>
      <w:r>
        <w:t>)</w:t>
      </w:r>
    </w:p>
    <w:p w14:paraId="05B79CC0" w14:textId="77777777" w:rsidR="00502284" w:rsidRDefault="00502284" w:rsidP="00502284">
      <w:pPr>
        <w:pStyle w:val="Paragraphedeliste"/>
        <w:numPr>
          <w:ilvl w:val="4"/>
          <w:numId w:val="5"/>
        </w:numPr>
      </w:pPr>
      <w:r>
        <w:t>Mauvais étiquetages</w:t>
      </w:r>
    </w:p>
    <w:p w14:paraId="70052B4B" w14:textId="77777777" w:rsidR="00502284" w:rsidRDefault="00502284" w:rsidP="00502284">
      <w:pPr>
        <w:pStyle w:val="Paragraphedeliste"/>
        <w:numPr>
          <w:ilvl w:val="4"/>
          <w:numId w:val="5"/>
        </w:numPr>
      </w:pPr>
      <w:r>
        <w:t>Biais de représentation</w:t>
      </w:r>
    </w:p>
    <w:p w14:paraId="115AC945" w14:textId="77777777" w:rsidR="00502284" w:rsidRDefault="00502284" w:rsidP="00502284">
      <w:pPr>
        <w:pStyle w:val="Paragraphedeliste"/>
        <w:numPr>
          <w:ilvl w:val="3"/>
          <w:numId w:val="5"/>
        </w:numPr>
      </w:pPr>
      <w:r>
        <w:t>Aux erreurs du modèle</w:t>
      </w:r>
    </w:p>
    <w:p w14:paraId="62E81AA1" w14:textId="77777777" w:rsidR="00502284" w:rsidRDefault="00502284" w:rsidP="00502284">
      <w:pPr>
        <w:pStyle w:val="Paragraphedeliste"/>
        <w:numPr>
          <w:ilvl w:val="4"/>
          <w:numId w:val="5"/>
        </w:numPr>
      </w:pPr>
      <w:r>
        <w:t>Comprendre pourquoi certains échantillons posent problème et transformer ces caractéristiques en variables que le modèle puisse apprendre</w:t>
      </w:r>
    </w:p>
    <w:p w14:paraId="7D528606" w14:textId="77777777" w:rsidR="00502284" w:rsidRDefault="00502284" w:rsidP="00502284">
      <w:pPr>
        <w:pStyle w:val="Titre3"/>
      </w:pPr>
      <w:bookmarkStart w:id="56" w:name="_Toc193640001"/>
      <w:r>
        <w:t>Où trouver ses données</w:t>
      </w:r>
      <w:bookmarkEnd w:id="56"/>
    </w:p>
    <w:p w14:paraId="61EC97D4" w14:textId="77777777" w:rsidR="00502284" w:rsidRDefault="00502284" w:rsidP="00502284">
      <w:pPr>
        <w:pStyle w:val="Paragraphedeliste"/>
        <w:numPr>
          <w:ilvl w:val="0"/>
          <w:numId w:val="5"/>
        </w:numPr>
      </w:pPr>
      <w:hyperlink r:id="rId58" w:history="1">
        <w:r w:rsidRPr="00E667D9">
          <w:rPr>
            <w:rStyle w:val="Lienhypertexte"/>
          </w:rPr>
          <w:t xml:space="preserve">Dataset </w:t>
        </w:r>
        <w:proofErr w:type="spellStart"/>
        <w:r w:rsidRPr="00E667D9">
          <w:rPr>
            <w:rStyle w:val="Lienhypertexte"/>
          </w:rPr>
          <w:t>Search</w:t>
        </w:r>
        <w:proofErr w:type="spellEnd"/>
      </w:hyperlink>
    </w:p>
    <w:p w14:paraId="4C897F66" w14:textId="77777777" w:rsidR="00502284" w:rsidRDefault="00502284" w:rsidP="00502284">
      <w:pPr>
        <w:pStyle w:val="Paragraphedeliste"/>
        <w:numPr>
          <w:ilvl w:val="1"/>
          <w:numId w:val="5"/>
        </w:numPr>
      </w:pPr>
      <w:r>
        <w:t>Lancé en 2018, Google lance son moteur de recherche dédié aux jeux de données</w:t>
      </w:r>
    </w:p>
    <w:p w14:paraId="51E94EA9" w14:textId="77777777" w:rsidR="00502284" w:rsidRDefault="00502284" w:rsidP="00502284">
      <w:pPr>
        <w:pStyle w:val="Paragraphedeliste"/>
        <w:numPr>
          <w:ilvl w:val="0"/>
          <w:numId w:val="5"/>
        </w:numPr>
      </w:pPr>
      <w:hyperlink r:id="rId59" w:history="1">
        <w:proofErr w:type="spellStart"/>
        <w:r w:rsidRPr="00E667D9">
          <w:rPr>
            <w:rStyle w:val="Lienhypertexte"/>
          </w:rPr>
          <w:t>Kaggle</w:t>
        </w:r>
        <w:proofErr w:type="spellEnd"/>
      </w:hyperlink>
    </w:p>
    <w:p w14:paraId="7E7B84BB" w14:textId="77777777" w:rsidR="00502284" w:rsidRDefault="00502284" w:rsidP="00502284">
      <w:pPr>
        <w:pStyle w:val="Paragraphedeliste"/>
        <w:numPr>
          <w:ilvl w:val="1"/>
          <w:numId w:val="5"/>
        </w:numPr>
      </w:pPr>
      <w:r>
        <w:t>Plateforme de compétition de Machine Learning</w:t>
      </w:r>
    </w:p>
    <w:p w14:paraId="639FE3E1" w14:textId="77777777" w:rsidR="00502284" w:rsidRDefault="00502284" w:rsidP="00502284">
      <w:pPr>
        <w:pStyle w:val="Paragraphedeliste"/>
        <w:numPr>
          <w:ilvl w:val="0"/>
          <w:numId w:val="5"/>
        </w:numPr>
      </w:pPr>
      <w:hyperlink r:id="rId60" w:history="1">
        <w:r w:rsidRPr="00E667D9">
          <w:rPr>
            <w:rStyle w:val="Lienhypertexte"/>
          </w:rPr>
          <w:t>UCI</w:t>
        </w:r>
      </w:hyperlink>
    </w:p>
    <w:p w14:paraId="07F628F3" w14:textId="77777777" w:rsidR="00502284" w:rsidRDefault="00502284" w:rsidP="00502284">
      <w:pPr>
        <w:pStyle w:val="Paragraphedeliste"/>
        <w:numPr>
          <w:ilvl w:val="1"/>
          <w:numId w:val="5"/>
        </w:numPr>
      </w:pPr>
      <w:proofErr w:type="spellStart"/>
      <w:r>
        <w:t>University</w:t>
      </w:r>
      <w:proofErr w:type="spellEnd"/>
      <w:r>
        <w:t xml:space="preserve"> California, Irvine</w:t>
      </w:r>
    </w:p>
    <w:p w14:paraId="098DAF93" w14:textId="77777777" w:rsidR="00502284" w:rsidRDefault="00502284" w:rsidP="00502284">
      <w:pPr>
        <w:pStyle w:val="Paragraphedeliste"/>
        <w:numPr>
          <w:ilvl w:val="0"/>
          <w:numId w:val="5"/>
        </w:numPr>
      </w:pPr>
      <w:r>
        <w:t>Sites institutionnels</w:t>
      </w:r>
    </w:p>
    <w:p w14:paraId="1B953DD9" w14:textId="77777777" w:rsidR="00502284" w:rsidRDefault="00502284" w:rsidP="00502284">
      <w:pPr>
        <w:pStyle w:val="Paragraphedeliste"/>
        <w:numPr>
          <w:ilvl w:val="1"/>
          <w:numId w:val="5"/>
        </w:numPr>
      </w:pPr>
      <w:hyperlink r:id="rId61" w:history="1">
        <w:proofErr w:type="spellStart"/>
        <w:r w:rsidRPr="00E667D9">
          <w:rPr>
            <w:rStyle w:val="Lienhypertexte"/>
          </w:rPr>
          <w:t>Opendata.paris</w:t>
        </w:r>
        <w:proofErr w:type="spellEnd"/>
      </w:hyperlink>
    </w:p>
    <w:p w14:paraId="47725E16" w14:textId="77777777" w:rsidR="00502284" w:rsidRDefault="00502284" w:rsidP="00502284">
      <w:pPr>
        <w:pStyle w:val="Paragraphedeliste"/>
        <w:numPr>
          <w:ilvl w:val="1"/>
          <w:numId w:val="5"/>
        </w:numPr>
      </w:pPr>
      <w:hyperlink r:id="rId62" w:history="1">
        <w:r w:rsidRPr="00E667D9">
          <w:rPr>
            <w:rStyle w:val="Lienhypertexte"/>
          </w:rPr>
          <w:t>Data.london.gov</w:t>
        </w:r>
      </w:hyperlink>
    </w:p>
    <w:p w14:paraId="09904AF0" w14:textId="77777777" w:rsidR="00502284" w:rsidRDefault="00502284" w:rsidP="00502284">
      <w:pPr>
        <w:pStyle w:val="Paragraphedeliste"/>
        <w:numPr>
          <w:ilvl w:val="1"/>
          <w:numId w:val="5"/>
        </w:numPr>
      </w:pPr>
      <w:hyperlink r:id="rId63" w:history="1">
        <w:proofErr w:type="spellStart"/>
        <w:proofErr w:type="gramStart"/>
        <w:r w:rsidRPr="00E667D9">
          <w:rPr>
            <w:rStyle w:val="Lienhypertexte"/>
          </w:rPr>
          <w:t>Dati.comune.roma</w:t>
        </w:r>
        <w:proofErr w:type="spellEnd"/>
        <w:proofErr w:type="gramEnd"/>
      </w:hyperlink>
    </w:p>
    <w:p w14:paraId="7F977D99" w14:textId="77777777" w:rsidR="00502284" w:rsidRDefault="00502284" w:rsidP="00502284">
      <w:pPr>
        <w:pStyle w:val="Paragraphedeliste"/>
        <w:numPr>
          <w:ilvl w:val="1"/>
          <w:numId w:val="5"/>
        </w:numPr>
      </w:pPr>
      <w:hyperlink r:id="rId64" w:history="1">
        <w:proofErr w:type="spellStart"/>
        <w:r w:rsidRPr="00E667D9">
          <w:rPr>
            <w:rStyle w:val="Lienhypertexte"/>
          </w:rPr>
          <w:t>Data.europa</w:t>
        </w:r>
        <w:proofErr w:type="spellEnd"/>
      </w:hyperlink>
    </w:p>
    <w:p w14:paraId="71BA616C" w14:textId="77777777" w:rsidR="00502284" w:rsidRDefault="00502284" w:rsidP="00502284">
      <w:pPr>
        <w:pStyle w:val="Paragraphedeliste"/>
        <w:numPr>
          <w:ilvl w:val="0"/>
          <w:numId w:val="5"/>
        </w:numPr>
      </w:pPr>
      <w:r>
        <w:t>Biodiversité : agences scientifiques, ONG, agents nationaux</w:t>
      </w:r>
    </w:p>
    <w:p w14:paraId="16385C68" w14:textId="77777777" w:rsidR="00502284" w:rsidRDefault="00502284" w:rsidP="00502284">
      <w:pPr>
        <w:pStyle w:val="Paragraphedeliste"/>
        <w:numPr>
          <w:ilvl w:val="1"/>
          <w:numId w:val="5"/>
        </w:numPr>
      </w:pPr>
      <w:hyperlink r:id="rId65" w:history="1">
        <w:r w:rsidRPr="00E667D9">
          <w:rPr>
            <w:rStyle w:val="Lienhypertexte"/>
          </w:rPr>
          <w:t>ADEME</w:t>
        </w:r>
      </w:hyperlink>
    </w:p>
    <w:p w14:paraId="0B3DB21D" w14:textId="77777777" w:rsidR="00502284" w:rsidRDefault="00502284" w:rsidP="00502284">
      <w:pPr>
        <w:pStyle w:val="Paragraphedeliste"/>
        <w:numPr>
          <w:ilvl w:val="1"/>
          <w:numId w:val="5"/>
        </w:numPr>
      </w:pPr>
      <w:hyperlink r:id="rId66" w:history="1">
        <w:proofErr w:type="spellStart"/>
        <w:r w:rsidRPr="00E667D9">
          <w:rPr>
            <w:rStyle w:val="Lienhypertexte"/>
          </w:rPr>
          <w:t>EdF</w:t>
        </w:r>
        <w:proofErr w:type="spellEnd"/>
      </w:hyperlink>
    </w:p>
    <w:p w14:paraId="58E6BC14" w14:textId="77777777" w:rsidR="00502284" w:rsidRDefault="00502284" w:rsidP="00502284">
      <w:pPr>
        <w:pStyle w:val="Paragraphedeliste"/>
        <w:numPr>
          <w:ilvl w:val="1"/>
          <w:numId w:val="5"/>
        </w:numPr>
      </w:pPr>
      <w:hyperlink r:id="rId67" w:history="1">
        <w:r w:rsidRPr="00E667D9">
          <w:rPr>
            <w:rStyle w:val="Lienhypertexte"/>
          </w:rPr>
          <w:t>WWF</w:t>
        </w:r>
      </w:hyperlink>
    </w:p>
    <w:p w14:paraId="26CA384A" w14:textId="77777777" w:rsidR="00502284" w:rsidRDefault="00502284" w:rsidP="00502284">
      <w:pPr>
        <w:pStyle w:val="Paragraphedeliste"/>
        <w:numPr>
          <w:ilvl w:val="1"/>
          <w:numId w:val="5"/>
        </w:numPr>
      </w:pPr>
      <w:hyperlink r:id="rId68" w:history="1">
        <w:r w:rsidRPr="00E667D9">
          <w:rPr>
            <w:rStyle w:val="Lienhypertexte"/>
          </w:rPr>
          <w:t>GBIF</w:t>
        </w:r>
      </w:hyperlink>
    </w:p>
    <w:p w14:paraId="36DE2D60" w14:textId="77777777" w:rsidR="00502284" w:rsidRDefault="00502284" w:rsidP="00502284">
      <w:pPr>
        <w:pStyle w:val="Paragraphedeliste"/>
        <w:numPr>
          <w:ilvl w:val="0"/>
          <w:numId w:val="5"/>
        </w:numPr>
      </w:pPr>
      <w:hyperlink r:id="rId69" w:history="1">
        <w:proofErr w:type="spellStart"/>
        <w:r w:rsidRPr="00E667D9">
          <w:rPr>
            <w:rStyle w:val="Lienhypertexte"/>
          </w:rPr>
          <w:t>BigQuery</w:t>
        </w:r>
        <w:proofErr w:type="spellEnd"/>
      </w:hyperlink>
    </w:p>
    <w:p w14:paraId="047F8216" w14:textId="77777777" w:rsidR="00502284" w:rsidRDefault="00502284" w:rsidP="00502284">
      <w:pPr>
        <w:pStyle w:val="Paragraphedeliste"/>
        <w:numPr>
          <w:ilvl w:val="1"/>
          <w:numId w:val="5"/>
        </w:numPr>
      </w:pPr>
      <w:r>
        <w:t>Service big data de Google Cloud</w:t>
      </w:r>
    </w:p>
    <w:p w14:paraId="2AAE410A" w14:textId="77777777" w:rsidR="00502284" w:rsidRDefault="00502284" w:rsidP="00502284">
      <w:pPr>
        <w:pStyle w:val="Paragraphedeliste"/>
        <w:numPr>
          <w:ilvl w:val="0"/>
          <w:numId w:val="5"/>
        </w:numPr>
      </w:pPr>
      <w:r>
        <w:t>Librairies</w:t>
      </w:r>
    </w:p>
    <w:p w14:paraId="7A01D533" w14:textId="77777777" w:rsidR="00502284" w:rsidRDefault="00502284" w:rsidP="00502284">
      <w:pPr>
        <w:pStyle w:val="Paragraphedeliste"/>
        <w:numPr>
          <w:ilvl w:val="1"/>
          <w:numId w:val="5"/>
        </w:numPr>
      </w:pPr>
      <w:r>
        <w:t>Scikit-learn</w:t>
      </w:r>
    </w:p>
    <w:p w14:paraId="335D0B0D" w14:textId="77777777" w:rsidR="00502284" w:rsidRDefault="00502284" w:rsidP="00502284">
      <w:pPr>
        <w:pStyle w:val="Paragraphedeliste"/>
        <w:numPr>
          <w:ilvl w:val="2"/>
          <w:numId w:val="5"/>
        </w:numPr>
      </w:pPr>
      <w:hyperlink r:id="rId70" w:history="1">
        <w:r w:rsidRPr="00F06D99">
          <w:rPr>
            <w:rStyle w:val="Lienhypertexte"/>
          </w:rPr>
          <w:t>Toy dataset</w:t>
        </w:r>
      </w:hyperlink>
    </w:p>
    <w:p w14:paraId="137DBF94" w14:textId="77777777" w:rsidR="00502284" w:rsidRDefault="00502284" w:rsidP="00502284">
      <w:pPr>
        <w:pStyle w:val="Paragraphedeliste"/>
        <w:numPr>
          <w:ilvl w:val="2"/>
          <w:numId w:val="5"/>
        </w:numPr>
      </w:pPr>
      <w:hyperlink r:id="rId71" w:history="1">
        <w:r w:rsidRPr="00F06D99">
          <w:rPr>
            <w:rStyle w:val="Lienhypertexte"/>
          </w:rPr>
          <w:t>Real World</w:t>
        </w:r>
      </w:hyperlink>
    </w:p>
    <w:p w14:paraId="5A2B39AD" w14:textId="77777777" w:rsidR="00502284" w:rsidRDefault="00502284" w:rsidP="00502284">
      <w:pPr>
        <w:pStyle w:val="Paragraphedeliste"/>
        <w:numPr>
          <w:ilvl w:val="1"/>
          <w:numId w:val="5"/>
        </w:numPr>
      </w:pPr>
      <w:hyperlink r:id="rId72" w:anchor="available-datasets" w:history="1">
        <w:proofErr w:type="spellStart"/>
        <w:r w:rsidRPr="00F06D99">
          <w:rPr>
            <w:rStyle w:val="Lienhypertexte"/>
          </w:rPr>
          <w:t>Statsmodels</w:t>
        </w:r>
        <w:proofErr w:type="spellEnd"/>
      </w:hyperlink>
    </w:p>
    <w:p w14:paraId="4750826E" w14:textId="77777777" w:rsidR="00502284" w:rsidRDefault="00502284" w:rsidP="00502284">
      <w:pPr>
        <w:pStyle w:val="Paragraphedeliste"/>
        <w:numPr>
          <w:ilvl w:val="1"/>
          <w:numId w:val="5"/>
        </w:numPr>
      </w:pPr>
      <w:hyperlink r:id="rId73" w:history="1">
        <w:r w:rsidRPr="00F06D99">
          <w:rPr>
            <w:rStyle w:val="Lienhypertexte"/>
          </w:rPr>
          <w:t xml:space="preserve">R </w:t>
        </w:r>
        <w:proofErr w:type="spellStart"/>
        <w:r w:rsidRPr="00F06D99">
          <w:rPr>
            <w:rStyle w:val="Lienhypertexte"/>
          </w:rPr>
          <w:t>Datasets</w:t>
        </w:r>
        <w:proofErr w:type="spellEnd"/>
      </w:hyperlink>
    </w:p>
    <w:p w14:paraId="76A894F8" w14:textId="77777777" w:rsidR="00502284" w:rsidRPr="00E667D9" w:rsidRDefault="00502284" w:rsidP="00502284">
      <w:pPr>
        <w:pStyle w:val="Titre3"/>
      </w:pPr>
      <w:bookmarkStart w:id="57" w:name="_Toc193640002"/>
      <w:r>
        <w:t>Créer son propre dataset</w:t>
      </w:r>
      <w:bookmarkEnd w:id="57"/>
    </w:p>
    <w:p w14:paraId="218DA691" w14:textId="77DD99F4" w:rsidR="00502284" w:rsidRDefault="00502284" w:rsidP="00502284">
      <w:pPr>
        <w:pStyle w:val="Paragraphedeliste"/>
        <w:numPr>
          <w:ilvl w:val="0"/>
          <w:numId w:val="5"/>
        </w:numPr>
      </w:pPr>
      <w:r>
        <w:t>Existe méthodes dans Scikit-learn pour créer dataset en fonction de type de tâche à accomplir</w:t>
      </w:r>
    </w:p>
    <w:p w14:paraId="34A90AD7" w14:textId="1336970C" w:rsidR="00502284" w:rsidRDefault="00502284" w:rsidP="00502284">
      <w:pPr>
        <w:pStyle w:val="Paragraphedeliste"/>
        <w:numPr>
          <w:ilvl w:val="1"/>
          <w:numId w:val="5"/>
        </w:numPr>
      </w:pPr>
      <w:proofErr w:type="spellStart"/>
      <w:r>
        <w:t>Make_</w:t>
      </w:r>
      <w:proofErr w:type="gramStart"/>
      <w:r>
        <w:t>blobs</w:t>
      </w:r>
      <w:proofErr w:type="spellEnd"/>
      <w:r>
        <w:t>(</w:t>
      </w:r>
      <w:proofErr w:type="gramEnd"/>
      <w:r>
        <w:t>)</w:t>
      </w:r>
    </w:p>
    <w:p w14:paraId="3D51B9A0" w14:textId="54CD8B5B" w:rsidR="00502284" w:rsidRDefault="00502284" w:rsidP="00502284">
      <w:pPr>
        <w:pStyle w:val="Paragraphedeliste"/>
        <w:numPr>
          <w:ilvl w:val="1"/>
          <w:numId w:val="5"/>
        </w:numPr>
      </w:pPr>
      <w:proofErr w:type="spellStart"/>
      <w:r>
        <w:t>Make_</w:t>
      </w:r>
      <w:proofErr w:type="gramStart"/>
      <w:r>
        <w:t>regression</w:t>
      </w:r>
      <w:proofErr w:type="spellEnd"/>
      <w:r>
        <w:t>(</w:t>
      </w:r>
      <w:proofErr w:type="gramEnd"/>
      <w:r>
        <w:t>)</w:t>
      </w:r>
    </w:p>
    <w:p w14:paraId="6C70F5A3" w14:textId="1977171E" w:rsidR="00502284" w:rsidRDefault="00502284" w:rsidP="00502284">
      <w:pPr>
        <w:pStyle w:val="Paragraphedeliste"/>
        <w:numPr>
          <w:ilvl w:val="1"/>
          <w:numId w:val="5"/>
        </w:numPr>
      </w:pPr>
      <w:proofErr w:type="spellStart"/>
      <w:r>
        <w:t>Make_</w:t>
      </w:r>
      <w:proofErr w:type="gramStart"/>
      <w:r>
        <w:t>classification</w:t>
      </w:r>
      <w:proofErr w:type="spellEnd"/>
      <w:r>
        <w:t>(</w:t>
      </w:r>
      <w:proofErr w:type="gramEnd"/>
      <w:r>
        <w:t>)</w:t>
      </w:r>
    </w:p>
    <w:p w14:paraId="245781C2" w14:textId="1F937E9F" w:rsidR="00502284" w:rsidRDefault="00502284" w:rsidP="00502284">
      <w:pPr>
        <w:pStyle w:val="Paragraphedeliste"/>
        <w:numPr>
          <w:ilvl w:val="0"/>
          <w:numId w:val="5"/>
        </w:numPr>
      </w:pPr>
      <w:r>
        <w:t>Existe d’autres méthodes plus complexes</w:t>
      </w:r>
    </w:p>
    <w:p w14:paraId="2AC142DA" w14:textId="70074E4B" w:rsidR="002B14F9" w:rsidRDefault="002B14F9" w:rsidP="002B14F9">
      <w:pPr>
        <w:pStyle w:val="Titre3"/>
      </w:pPr>
      <w:bookmarkStart w:id="58" w:name="_Toc193640003"/>
      <w:r>
        <w:lastRenderedPageBreak/>
        <w:t>Réduire influence des préjugés dans prédictions du modèle</w:t>
      </w:r>
      <w:bookmarkEnd w:id="58"/>
    </w:p>
    <w:p w14:paraId="2FFF486D" w14:textId="3509237C" w:rsidR="002B14F9" w:rsidRDefault="002B14F9" w:rsidP="002B14F9">
      <w:pPr>
        <w:pStyle w:val="Paragraphedeliste"/>
        <w:numPr>
          <w:ilvl w:val="0"/>
          <w:numId w:val="5"/>
        </w:numPr>
      </w:pPr>
      <w:r>
        <w:t>Un modèle biaisé est un modèle dont les prédictions sont systématiquement distordues</w:t>
      </w:r>
    </w:p>
    <w:p w14:paraId="1EA6B603" w14:textId="08CED844" w:rsidR="002B14F9" w:rsidRDefault="002B14F9" w:rsidP="002B14F9">
      <w:pPr>
        <w:pStyle w:val="Paragraphedeliste"/>
        <w:numPr>
          <w:ilvl w:val="1"/>
          <w:numId w:val="5"/>
        </w:numPr>
      </w:pPr>
      <w:r>
        <w:t>Risque de décisions systématiquement inéquitables ou inexactes</w:t>
      </w:r>
    </w:p>
    <w:p w14:paraId="1EAC32F0" w14:textId="3BA26026" w:rsidR="002B14F9" w:rsidRDefault="002B14F9" w:rsidP="002B14F9">
      <w:pPr>
        <w:pStyle w:val="Paragraphedeliste"/>
        <w:numPr>
          <w:ilvl w:val="0"/>
          <w:numId w:val="5"/>
        </w:numPr>
      </w:pPr>
      <w:r>
        <w:t>Différents risques de biais</w:t>
      </w:r>
    </w:p>
    <w:p w14:paraId="70E927A2" w14:textId="4C289075" w:rsidR="002B14F9" w:rsidRDefault="002B14F9" w:rsidP="002B14F9">
      <w:pPr>
        <w:pStyle w:val="Paragraphedeliste"/>
        <w:numPr>
          <w:ilvl w:val="1"/>
          <w:numId w:val="5"/>
        </w:numPr>
      </w:pPr>
      <w:r>
        <w:t>Biais d’échantillonnage des données d’entraînement</w:t>
      </w:r>
    </w:p>
    <w:p w14:paraId="54CC98AC" w14:textId="77777777" w:rsidR="002B14F9" w:rsidRDefault="002B14F9" w:rsidP="002B14F9">
      <w:pPr>
        <w:pStyle w:val="Paragraphedeliste"/>
        <w:numPr>
          <w:ilvl w:val="2"/>
          <w:numId w:val="5"/>
        </w:numPr>
      </w:pPr>
      <w:r>
        <w:t xml:space="preserve">S’assurer de </w:t>
      </w:r>
      <w:r w:rsidRPr="002B14F9">
        <w:rPr>
          <w:b/>
          <w:bCs/>
        </w:rPr>
        <w:t>l’exhaustivité</w:t>
      </w:r>
      <w:r>
        <w:t xml:space="preserve"> </w:t>
      </w:r>
    </w:p>
    <w:p w14:paraId="2531F325" w14:textId="1A6B85AF" w:rsidR="002B14F9" w:rsidRDefault="002B14F9" w:rsidP="002B14F9">
      <w:pPr>
        <w:pStyle w:val="Paragraphedeliste"/>
        <w:numPr>
          <w:ilvl w:val="3"/>
          <w:numId w:val="5"/>
        </w:numPr>
      </w:pPr>
      <w:r>
        <w:t xml:space="preserve">Des valeurs des variables </w:t>
      </w:r>
      <w:proofErr w:type="spellStart"/>
      <w:r>
        <w:t>prédictrices</w:t>
      </w:r>
      <w:proofErr w:type="spellEnd"/>
    </w:p>
    <w:p w14:paraId="1D364548" w14:textId="14E86E68" w:rsidR="002B14F9" w:rsidRDefault="002B14F9" w:rsidP="002B14F9">
      <w:pPr>
        <w:pStyle w:val="Paragraphedeliste"/>
        <w:numPr>
          <w:ilvl w:val="3"/>
          <w:numId w:val="5"/>
        </w:numPr>
      </w:pPr>
      <w:r>
        <w:t>Des valeurs des variables cibles</w:t>
      </w:r>
    </w:p>
    <w:p w14:paraId="3EADC437" w14:textId="44270F5C" w:rsidR="002B14F9" w:rsidRPr="002B14F9" w:rsidRDefault="002B14F9" w:rsidP="002B14F9">
      <w:pPr>
        <w:pStyle w:val="Paragraphedeliste"/>
        <w:numPr>
          <w:ilvl w:val="2"/>
          <w:numId w:val="5"/>
        </w:numPr>
      </w:pPr>
      <w:r>
        <w:t xml:space="preserve">Mettre en place </w:t>
      </w:r>
      <w:r w:rsidRPr="002B14F9">
        <w:rPr>
          <w:b/>
          <w:bCs/>
        </w:rPr>
        <w:t>stratégie de remédiation</w:t>
      </w:r>
    </w:p>
    <w:p w14:paraId="6FCE0FDD" w14:textId="31031B52" w:rsidR="002B14F9" w:rsidRDefault="002B14F9" w:rsidP="002B14F9">
      <w:pPr>
        <w:pStyle w:val="Titre2"/>
      </w:pPr>
      <w:bookmarkStart w:id="59" w:name="_Toc193640004"/>
      <w:r>
        <w:t>Améliorer un jeu de données</w:t>
      </w:r>
      <w:bookmarkEnd w:id="59"/>
    </w:p>
    <w:p w14:paraId="18598D5D" w14:textId="51770B0C" w:rsidR="002B14F9" w:rsidRDefault="002B14F9" w:rsidP="002B14F9">
      <w:pPr>
        <w:pStyle w:val="Paragraphedeliste"/>
        <w:numPr>
          <w:ilvl w:val="0"/>
          <w:numId w:val="5"/>
        </w:numPr>
      </w:pPr>
      <w:r>
        <w:t>Travail sur un dataset réel</w:t>
      </w:r>
    </w:p>
    <w:p w14:paraId="2B119929" w14:textId="19F3687E" w:rsidR="002B14F9" w:rsidRDefault="002B14F9" w:rsidP="002B14F9">
      <w:pPr>
        <w:pStyle w:val="Paragraphedeliste"/>
        <w:numPr>
          <w:ilvl w:val="1"/>
          <w:numId w:val="5"/>
        </w:numPr>
      </w:pPr>
      <w:r>
        <w:t>Data set des arbres de paris intra-muros et périphérie proche</w:t>
      </w:r>
    </w:p>
    <w:p w14:paraId="5432D3A9" w14:textId="4776E51D" w:rsidR="002B14F9" w:rsidRDefault="002B14F9" w:rsidP="002B14F9">
      <w:pPr>
        <w:pStyle w:val="Paragraphedeliste"/>
        <w:numPr>
          <w:ilvl w:val="2"/>
          <w:numId w:val="5"/>
        </w:numPr>
      </w:pPr>
      <w:r>
        <w:t>200 000 arbres</w:t>
      </w:r>
    </w:p>
    <w:p w14:paraId="7E2294B2" w14:textId="2F2A4D9C" w:rsidR="009C793E" w:rsidRDefault="009C793E" w:rsidP="009C793E">
      <w:pPr>
        <w:pStyle w:val="Paragraphedeliste"/>
        <w:numPr>
          <w:ilvl w:val="0"/>
          <w:numId w:val="5"/>
        </w:numPr>
      </w:pPr>
      <w:r>
        <w:t>Plus proche d’un dataset rencontré en milieu professionnel car</w:t>
      </w:r>
    </w:p>
    <w:p w14:paraId="0BCFF2F7" w14:textId="6DA70E35" w:rsidR="009C793E" w:rsidRDefault="009C793E" w:rsidP="009C793E">
      <w:pPr>
        <w:pStyle w:val="Paragraphedeliste"/>
        <w:numPr>
          <w:ilvl w:val="1"/>
          <w:numId w:val="5"/>
        </w:numPr>
      </w:pPr>
      <w:r>
        <w:t>Des données manquantes</w:t>
      </w:r>
    </w:p>
    <w:p w14:paraId="6984CD57" w14:textId="40565B40" w:rsidR="009C793E" w:rsidRDefault="009C793E" w:rsidP="009C793E">
      <w:pPr>
        <w:pStyle w:val="Paragraphedeliste"/>
        <w:numPr>
          <w:ilvl w:val="1"/>
          <w:numId w:val="5"/>
        </w:numPr>
      </w:pPr>
      <w:r>
        <w:t xml:space="preserve">Des données aberrantes / </w:t>
      </w:r>
      <w:proofErr w:type="spellStart"/>
      <w:r>
        <w:t>extrèmes</w:t>
      </w:r>
      <w:proofErr w:type="spellEnd"/>
      <w:r>
        <w:t xml:space="preserve"> (outliers)</w:t>
      </w:r>
    </w:p>
    <w:p w14:paraId="6ED79C99" w14:textId="4D2DD7AB" w:rsidR="009C793E" w:rsidRDefault="009C793E" w:rsidP="009C793E">
      <w:pPr>
        <w:pStyle w:val="Paragraphedeliste"/>
        <w:numPr>
          <w:ilvl w:val="1"/>
          <w:numId w:val="5"/>
        </w:numPr>
      </w:pPr>
      <w:r>
        <w:t>Des catégories trop nombreuses ou sous-représentées</w:t>
      </w:r>
    </w:p>
    <w:p w14:paraId="06C0BFB7" w14:textId="52BF1FEE" w:rsidR="009C793E" w:rsidRDefault="009C793E" w:rsidP="009C793E">
      <w:pPr>
        <w:pStyle w:val="Titre3"/>
      </w:pPr>
      <w:bookmarkStart w:id="60" w:name="_Toc193640005"/>
      <w:r>
        <w:t>Repérer les données manquantes</w:t>
      </w:r>
      <w:bookmarkEnd w:id="60"/>
    </w:p>
    <w:p w14:paraId="05E26F3D" w14:textId="36956FEA" w:rsidR="009C793E" w:rsidRDefault="009C793E" w:rsidP="009C793E">
      <w:pPr>
        <w:pStyle w:val="Paragraphedeliste"/>
        <w:numPr>
          <w:ilvl w:val="0"/>
          <w:numId w:val="5"/>
        </w:numPr>
      </w:pPr>
      <w:r>
        <w:t>3 Stratégies possibles</w:t>
      </w:r>
    </w:p>
    <w:p w14:paraId="1496222B" w14:textId="5FC4D93E" w:rsidR="009C793E" w:rsidRPr="009C793E" w:rsidRDefault="009C793E" w:rsidP="009C793E">
      <w:pPr>
        <w:pStyle w:val="Paragraphedeliste"/>
        <w:numPr>
          <w:ilvl w:val="1"/>
          <w:numId w:val="5"/>
        </w:numPr>
      </w:pPr>
      <w:r>
        <w:rPr>
          <w:b/>
          <w:bCs/>
        </w:rPr>
        <w:t>S</w:t>
      </w:r>
      <w:r w:rsidRPr="009C793E">
        <w:rPr>
          <w:b/>
          <w:bCs/>
        </w:rPr>
        <w:t>upprimer</w:t>
      </w:r>
    </w:p>
    <w:p w14:paraId="2C6BA67B" w14:textId="618ECF3B" w:rsidR="009C793E" w:rsidRDefault="009C793E" w:rsidP="009C793E">
      <w:pPr>
        <w:pStyle w:val="Paragraphedeliste"/>
        <w:numPr>
          <w:ilvl w:val="2"/>
          <w:numId w:val="5"/>
        </w:numPr>
      </w:pPr>
      <w:r>
        <w:t>Tous les échantillons pour lesquels cette valeur est manquante</w:t>
      </w:r>
    </w:p>
    <w:p w14:paraId="24B351C6" w14:textId="47FBC550" w:rsidR="009C793E" w:rsidRDefault="009C793E" w:rsidP="009C793E">
      <w:pPr>
        <w:pStyle w:val="Paragraphedeliste"/>
        <w:numPr>
          <w:ilvl w:val="2"/>
          <w:numId w:val="5"/>
        </w:numPr>
      </w:pPr>
      <w:r>
        <w:t>Cela vaut seulement si concerne qu’une petite partie du dataset</w:t>
      </w:r>
    </w:p>
    <w:p w14:paraId="0E0211E5" w14:textId="6AC4AF50" w:rsidR="009C793E" w:rsidRDefault="009C793E" w:rsidP="009C793E">
      <w:pPr>
        <w:pStyle w:val="Paragraphedeliste"/>
        <w:numPr>
          <w:ilvl w:val="1"/>
          <w:numId w:val="5"/>
        </w:numPr>
        <w:rPr>
          <w:b/>
          <w:bCs/>
        </w:rPr>
      </w:pPr>
      <w:r w:rsidRPr="009C793E">
        <w:rPr>
          <w:b/>
          <w:bCs/>
        </w:rPr>
        <w:t>Remplacer</w:t>
      </w:r>
    </w:p>
    <w:p w14:paraId="04654B98" w14:textId="6E7F1654" w:rsidR="009C793E" w:rsidRPr="009C793E" w:rsidRDefault="009C793E" w:rsidP="009C793E">
      <w:pPr>
        <w:pStyle w:val="Paragraphedeliste"/>
        <w:numPr>
          <w:ilvl w:val="2"/>
          <w:numId w:val="5"/>
        </w:numPr>
      </w:pPr>
      <w:r w:rsidRPr="009C793E">
        <w:t>Les valeurs manquantes par une valeur spécifique qui indique que la valeur est indisponible</w:t>
      </w:r>
    </w:p>
    <w:p w14:paraId="3D9EB586" w14:textId="4E6FDF2C" w:rsidR="009C793E" w:rsidRPr="009C793E" w:rsidRDefault="009C793E" w:rsidP="009C793E">
      <w:pPr>
        <w:pStyle w:val="Paragraphedeliste"/>
        <w:numPr>
          <w:ilvl w:val="3"/>
          <w:numId w:val="5"/>
        </w:numPr>
      </w:pPr>
      <w:r w:rsidRPr="009C793E">
        <w:t>-1 ou 0</w:t>
      </w:r>
    </w:p>
    <w:p w14:paraId="6580D189" w14:textId="3EC99029" w:rsidR="009C793E" w:rsidRDefault="009C793E" w:rsidP="009C793E">
      <w:pPr>
        <w:pStyle w:val="Paragraphedeliste"/>
        <w:numPr>
          <w:ilvl w:val="3"/>
          <w:numId w:val="5"/>
        </w:numPr>
      </w:pPr>
      <w:r w:rsidRPr="009C793E">
        <w:t>None (pour une catégorie)</w:t>
      </w:r>
    </w:p>
    <w:p w14:paraId="4CFC637D" w14:textId="00FC692B" w:rsidR="009C793E" w:rsidRPr="009C793E" w:rsidRDefault="009C793E" w:rsidP="009C793E">
      <w:pPr>
        <w:pStyle w:val="Paragraphedeliste"/>
        <w:numPr>
          <w:ilvl w:val="2"/>
          <w:numId w:val="5"/>
        </w:numPr>
      </w:pPr>
      <w:r>
        <w:t>On espèce que le modèle saura prendre en compte l’information</w:t>
      </w:r>
    </w:p>
    <w:p w14:paraId="3E460CE8" w14:textId="6B225A79" w:rsidR="009C793E" w:rsidRPr="009C793E" w:rsidRDefault="009C793E" w:rsidP="009C793E">
      <w:pPr>
        <w:pStyle w:val="Paragraphedeliste"/>
        <w:numPr>
          <w:ilvl w:val="1"/>
          <w:numId w:val="5"/>
        </w:numPr>
      </w:pPr>
      <w:r w:rsidRPr="009C793E">
        <w:rPr>
          <w:b/>
          <w:bCs/>
        </w:rPr>
        <w:t>Inférer</w:t>
      </w:r>
    </w:p>
    <w:p w14:paraId="3027A62A" w14:textId="77777777" w:rsidR="009C793E" w:rsidRDefault="009C793E" w:rsidP="009C793E">
      <w:pPr>
        <w:pStyle w:val="Paragraphedeliste"/>
        <w:numPr>
          <w:ilvl w:val="2"/>
          <w:numId w:val="5"/>
        </w:numPr>
      </w:pPr>
      <w:r w:rsidRPr="009C793E">
        <w:t xml:space="preserve">Les valeurs manquantes à partir </w:t>
      </w:r>
    </w:p>
    <w:p w14:paraId="3F788FC8" w14:textId="6DDB8560" w:rsidR="009C793E" w:rsidRDefault="009C793E" w:rsidP="009C793E">
      <w:pPr>
        <w:pStyle w:val="Paragraphedeliste"/>
        <w:numPr>
          <w:ilvl w:val="3"/>
          <w:numId w:val="5"/>
        </w:numPr>
      </w:pPr>
      <w:r>
        <w:t>D</w:t>
      </w:r>
      <w:r w:rsidRPr="009C793E">
        <w:t>es valeurs disponibles</w:t>
      </w:r>
    </w:p>
    <w:p w14:paraId="5FF26935" w14:textId="44FFD99C" w:rsidR="009C793E" w:rsidRDefault="009C793E" w:rsidP="009C793E">
      <w:pPr>
        <w:pStyle w:val="Paragraphedeliste"/>
        <w:numPr>
          <w:ilvl w:val="4"/>
          <w:numId w:val="5"/>
        </w:numPr>
      </w:pPr>
      <w:r>
        <w:t>Par exemple la moyenne</w:t>
      </w:r>
    </w:p>
    <w:p w14:paraId="11751E1F" w14:textId="3FCE2411" w:rsidR="009C793E" w:rsidRDefault="009C793E" w:rsidP="009C793E">
      <w:pPr>
        <w:pStyle w:val="Paragraphedeliste"/>
        <w:numPr>
          <w:ilvl w:val="3"/>
          <w:numId w:val="5"/>
        </w:numPr>
      </w:pPr>
      <w:r>
        <w:t>D’autres variables</w:t>
      </w:r>
    </w:p>
    <w:p w14:paraId="596CF7FC" w14:textId="1E1552A9" w:rsidR="005B4D1A" w:rsidRDefault="009C793E" w:rsidP="005B4D1A">
      <w:pPr>
        <w:pStyle w:val="Paragraphedeliste"/>
        <w:numPr>
          <w:ilvl w:val="4"/>
          <w:numId w:val="5"/>
        </w:numPr>
      </w:pPr>
      <w:r>
        <w:t>Régression linéaire à partir des autres variables</w:t>
      </w:r>
    </w:p>
    <w:p w14:paraId="7886CD63" w14:textId="3431EC58" w:rsidR="005B4D1A" w:rsidRDefault="005B4D1A" w:rsidP="005B4D1A">
      <w:pPr>
        <w:pStyle w:val="Paragraphedeliste"/>
        <w:numPr>
          <w:ilvl w:val="0"/>
          <w:numId w:val="5"/>
        </w:numPr>
      </w:pPr>
      <w:r>
        <w:t>Certaines données manquantes peuvent provenir de la manière de récolter les données et de les classer (par exemple arrondir une variable peut transformer une variable aléatoire continue en variable aléatoire discrète)</w:t>
      </w:r>
    </w:p>
    <w:p w14:paraId="2B2BFE84" w14:textId="6D5C0730" w:rsidR="005B4D1A" w:rsidRDefault="005B4D1A" w:rsidP="005B4D1A">
      <w:pPr>
        <w:pStyle w:val="Titre3"/>
      </w:pPr>
      <w:bookmarkStart w:id="61" w:name="_Toc193640006"/>
      <w:r>
        <w:t>Détecter les outliers</w:t>
      </w:r>
      <w:bookmarkEnd w:id="61"/>
    </w:p>
    <w:p w14:paraId="15141802" w14:textId="502907B1" w:rsidR="009C793E" w:rsidRDefault="005B4D1A" w:rsidP="005B4D1A">
      <w:pPr>
        <w:pStyle w:val="Paragraphedeliste"/>
        <w:numPr>
          <w:ilvl w:val="0"/>
          <w:numId w:val="5"/>
        </w:numPr>
      </w:pPr>
      <w:r>
        <w:t>Deux types d’outliers</w:t>
      </w:r>
    </w:p>
    <w:p w14:paraId="4482EFEE" w14:textId="0C9052CD" w:rsidR="005B4D1A" w:rsidRDefault="005B4D1A" w:rsidP="005B4D1A">
      <w:pPr>
        <w:pStyle w:val="Paragraphedeliste"/>
        <w:numPr>
          <w:ilvl w:val="1"/>
          <w:numId w:val="5"/>
        </w:numPr>
      </w:pPr>
      <w:r>
        <w:t>Données aberrantes</w:t>
      </w:r>
    </w:p>
    <w:p w14:paraId="2E33000E" w14:textId="1CD7834D" w:rsidR="005B4D1A" w:rsidRDefault="005B4D1A" w:rsidP="005B4D1A">
      <w:pPr>
        <w:pStyle w:val="Paragraphedeliste"/>
        <w:numPr>
          <w:ilvl w:val="1"/>
          <w:numId w:val="5"/>
        </w:numPr>
      </w:pPr>
      <w:r>
        <w:lastRenderedPageBreak/>
        <w:t>Données extrêmes</w:t>
      </w:r>
    </w:p>
    <w:p w14:paraId="06BE79E8" w14:textId="4C5283AB" w:rsidR="005B4D1A" w:rsidRDefault="005B4D1A" w:rsidP="005B4D1A">
      <w:pPr>
        <w:pStyle w:val="Paragraphedeliste"/>
        <w:numPr>
          <w:ilvl w:val="2"/>
          <w:numId w:val="5"/>
        </w:numPr>
      </w:pPr>
      <w:r>
        <w:t>Contiennent également de l’information</w:t>
      </w:r>
    </w:p>
    <w:p w14:paraId="42BE3DBF" w14:textId="4A1088D8" w:rsidR="005B4D1A" w:rsidRDefault="005B4D1A" w:rsidP="005B4D1A">
      <w:pPr>
        <w:pStyle w:val="Paragraphedeliste"/>
        <w:numPr>
          <w:ilvl w:val="0"/>
          <w:numId w:val="5"/>
        </w:numPr>
      </w:pPr>
      <w:r>
        <w:t>Influence des outliers</w:t>
      </w:r>
    </w:p>
    <w:p w14:paraId="04FC3F95" w14:textId="4BB99C95" w:rsidR="005B4D1A" w:rsidRDefault="005B4D1A" w:rsidP="005B4D1A">
      <w:pPr>
        <w:pStyle w:val="Paragraphedeliste"/>
        <w:numPr>
          <w:ilvl w:val="1"/>
          <w:numId w:val="5"/>
        </w:numPr>
      </w:pPr>
      <w:r>
        <w:t>Influence la moyenne, et les statistiques de la distribution de la variable</w:t>
      </w:r>
    </w:p>
    <w:p w14:paraId="3156A4DA" w14:textId="42131D19" w:rsidR="005B4D1A" w:rsidRDefault="005B4D1A" w:rsidP="005B4D1A">
      <w:pPr>
        <w:pStyle w:val="Titre4"/>
      </w:pPr>
      <w:r>
        <w:t>Visualisation de la distribution de la variable</w:t>
      </w:r>
    </w:p>
    <w:p w14:paraId="07DBC4C8" w14:textId="65512788" w:rsidR="005B4D1A" w:rsidRDefault="005B4D1A" w:rsidP="005B4D1A">
      <w:pPr>
        <w:pStyle w:val="Paragraphedeliste"/>
        <w:numPr>
          <w:ilvl w:val="0"/>
          <w:numId w:val="5"/>
        </w:numPr>
      </w:pPr>
      <w:r>
        <w:t>Histogramme</w:t>
      </w:r>
    </w:p>
    <w:p w14:paraId="7980961A" w14:textId="7F035397" w:rsidR="005B4D1A" w:rsidRDefault="005B4D1A" w:rsidP="005B4D1A">
      <w:pPr>
        <w:pStyle w:val="Paragraphedeliste"/>
        <w:numPr>
          <w:ilvl w:val="0"/>
          <w:numId w:val="5"/>
        </w:numPr>
      </w:pPr>
      <w:proofErr w:type="spellStart"/>
      <w:r>
        <w:t>Boxplot</w:t>
      </w:r>
      <w:proofErr w:type="spellEnd"/>
    </w:p>
    <w:p w14:paraId="59A1D206" w14:textId="5A9540E8" w:rsidR="005B4D1A" w:rsidRDefault="005B4D1A" w:rsidP="005B4D1A">
      <w:pPr>
        <w:pStyle w:val="Paragraphedeliste"/>
        <w:numPr>
          <w:ilvl w:val="1"/>
          <w:numId w:val="5"/>
        </w:numPr>
      </w:pPr>
      <w:r w:rsidRPr="005B4D1A">
        <w:rPr>
          <w:noProof/>
        </w:rPr>
        <w:drawing>
          <wp:inline distT="0" distB="0" distL="0" distR="0" wp14:anchorId="2AE7F32D" wp14:editId="74AEE4BD">
            <wp:extent cx="3192449" cy="2988698"/>
            <wp:effectExtent l="0" t="0" r="8255" b="2540"/>
            <wp:docPr id="18965818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81808" name=""/>
                    <pic:cNvPicPr/>
                  </pic:nvPicPr>
                  <pic:blipFill>
                    <a:blip r:embed="rId74"/>
                    <a:stretch>
                      <a:fillRect/>
                    </a:stretch>
                  </pic:blipFill>
                  <pic:spPr>
                    <a:xfrm>
                      <a:off x="0" y="0"/>
                      <a:ext cx="3196951" cy="2992913"/>
                    </a:xfrm>
                    <a:prstGeom prst="rect">
                      <a:avLst/>
                    </a:prstGeom>
                  </pic:spPr>
                </pic:pic>
              </a:graphicData>
            </a:graphic>
          </wp:inline>
        </w:drawing>
      </w:r>
    </w:p>
    <w:p w14:paraId="71BFCC84" w14:textId="1EB6FE14" w:rsidR="005B4D1A" w:rsidRDefault="005B4D1A" w:rsidP="005B4D1A">
      <w:pPr>
        <w:pStyle w:val="Paragraphedeliste"/>
        <w:numPr>
          <w:ilvl w:val="2"/>
          <w:numId w:val="5"/>
        </w:numPr>
      </w:pPr>
      <w:r>
        <w:t>On peut enlever ces 3 échantillons sans se poser de question</w:t>
      </w:r>
    </w:p>
    <w:p w14:paraId="00FA5A7B" w14:textId="7233FA71" w:rsidR="005B4D1A" w:rsidRDefault="005B4D1A" w:rsidP="005B4D1A">
      <w:pPr>
        <w:pStyle w:val="Titre4"/>
      </w:pPr>
      <w:r>
        <w:t>Méthode du z-score</w:t>
      </w:r>
    </w:p>
    <w:p w14:paraId="538E478D" w14:textId="643BC6C6" w:rsidR="005B4D1A" w:rsidRDefault="005B4D1A" w:rsidP="005B4D1A">
      <w:pPr>
        <w:pStyle w:val="Paragraphedeliste"/>
        <w:numPr>
          <w:ilvl w:val="0"/>
          <w:numId w:val="5"/>
        </w:numPr>
      </w:pPr>
      <w:r>
        <w:t>Z-score mesure de combien d’écarts-types une valeur est éloignée de la moyenne de la variable</w:t>
      </w:r>
    </w:p>
    <w:p w14:paraId="57B09BA7" w14:textId="4D6954E4" w:rsidR="005B4D1A" w:rsidRDefault="005B4D1A" w:rsidP="005B4D1A">
      <w:pPr>
        <w:pStyle w:val="Paragraphedeliste"/>
        <w:numPr>
          <w:ilvl w:val="1"/>
          <w:numId w:val="5"/>
        </w:numPr>
      </w:pPr>
      <w:r>
        <w:t xml:space="preserve">On considère qu’un z-score &gt; 2 ou &gt; 3 est un </w:t>
      </w:r>
      <w:proofErr w:type="spellStart"/>
      <w:r>
        <w:t>outlier</w:t>
      </w:r>
      <w:proofErr w:type="spellEnd"/>
    </w:p>
    <w:p w14:paraId="1B8CB249" w14:textId="564A6074" w:rsidR="002D3DF8" w:rsidRDefault="002D3DF8" w:rsidP="005B4D1A">
      <w:pPr>
        <w:pStyle w:val="Paragraphedeliste"/>
        <w:numPr>
          <w:ilvl w:val="1"/>
          <w:numId w:val="5"/>
        </w:numPr>
      </w:pPr>
      <w:r w:rsidRPr="002D3DF8">
        <w:rPr>
          <w:noProof/>
        </w:rPr>
        <w:drawing>
          <wp:inline distT="0" distB="0" distL="0" distR="0" wp14:anchorId="7E632079" wp14:editId="039B2413">
            <wp:extent cx="5164372" cy="3137219"/>
            <wp:effectExtent l="0" t="0" r="0" b="6350"/>
            <wp:docPr id="9409303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30351" name=""/>
                    <pic:cNvPicPr/>
                  </pic:nvPicPr>
                  <pic:blipFill>
                    <a:blip r:embed="rId75"/>
                    <a:stretch>
                      <a:fillRect/>
                    </a:stretch>
                  </pic:blipFill>
                  <pic:spPr>
                    <a:xfrm>
                      <a:off x="0" y="0"/>
                      <a:ext cx="5170357" cy="3140855"/>
                    </a:xfrm>
                    <a:prstGeom prst="rect">
                      <a:avLst/>
                    </a:prstGeom>
                  </pic:spPr>
                </pic:pic>
              </a:graphicData>
            </a:graphic>
          </wp:inline>
        </w:drawing>
      </w:r>
    </w:p>
    <w:p w14:paraId="11DE36EC" w14:textId="6F4E0B57" w:rsidR="008103A2" w:rsidRDefault="008103A2" w:rsidP="008103A2">
      <w:pPr>
        <w:pStyle w:val="Paragraphedeliste"/>
        <w:numPr>
          <w:ilvl w:val="2"/>
          <w:numId w:val="5"/>
        </w:numPr>
      </w:pPr>
      <w:r>
        <w:lastRenderedPageBreak/>
        <w:t>On observe sur cette figure que la hauteur prend plutôt des valeurs discrètes que continue, sans doute dû à la méthode de mesure de la hauteur des arbres (effet arrondi manifeste)</w:t>
      </w:r>
    </w:p>
    <w:p w14:paraId="04DED57B" w14:textId="3CD1F090" w:rsidR="008103A2" w:rsidRDefault="008103A2" w:rsidP="008103A2">
      <w:pPr>
        <w:pStyle w:val="Titre4"/>
      </w:pPr>
      <w:r>
        <w:t>Méthode de l’IQR</w:t>
      </w:r>
    </w:p>
    <w:p w14:paraId="17173B76" w14:textId="24E104EC" w:rsidR="008103A2" w:rsidRDefault="008103A2" w:rsidP="008103A2">
      <w:pPr>
        <w:pStyle w:val="Paragraphedeliste"/>
        <w:numPr>
          <w:ilvl w:val="0"/>
          <w:numId w:val="5"/>
        </w:numPr>
      </w:pPr>
      <w:r>
        <w:t>Différence entre le 25</w:t>
      </w:r>
      <w:r w:rsidRPr="008103A2">
        <w:rPr>
          <w:vertAlign w:val="superscript"/>
        </w:rPr>
        <w:t>e</w:t>
      </w:r>
      <w:r>
        <w:t xml:space="preserve"> centile (Q1) et le 75</w:t>
      </w:r>
      <w:r w:rsidRPr="008103A2">
        <w:rPr>
          <w:vertAlign w:val="superscript"/>
        </w:rPr>
        <w:t>e</w:t>
      </w:r>
      <w:r>
        <w:t xml:space="preserve"> centile (Q3) (EI =&gt; écart interquartile) (IQR =&gt; interquartile range)</w:t>
      </w:r>
    </w:p>
    <w:p w14:paraId="6FBE026D" w14:textId="77777777" w:rsidR="008103A2" w:rsidRDefault="008103A2" w:rsidP="008103A2">
      <w:pPr>
        <w:pStyle w:val="Paragraphedeliste"/>
        <w:numPr>
          <w:ilvl w:val="1"/>
          <w:numId w:val="5"/>
        </w:numPr>
      </w:pPr>
      <w:r>
        <w:t>Sont considéré comme aberrantes les données</w:t>
      </w:r>
    </w:p>
    <w:p w14:paraId="50988971" w14:textId="219B8A9D" w:rsidR="008103A2" w:rsidRDefault="008103A2" w:rsidP="008103A2">
      <w:pPr>
        <w:pStyle w:val="Paragraphedeliste"/>
        <w:numPr>
          <w:ilvl w:val="2"/>
          <w:numId w:val="5"/>
        </w:numPr>
      </w:pPr>
      <w:r>
        <w:t xml:space="preserve">&lt; Q1 – 1.5 * IQR </w:t>
      </w:r>
    </w:p>
    <w:p w14:paraId="0430DA49" w14:textId="714DA174" w:rsidR="00CD50EE" w:rsidRDefault="008103A2" w:rsidP="00CD50EE">
      <w:pPr>
        <w:pStyle w:val="Paragraphedeliste"/>
        <w:numPr>
          <w:ilvl w:val="2"/>
          <w:numId w:val="5"/>
        </w:numPr>
      </w:pPr>
      <w:r>
        <w:t>&gt; Q3 + 1.5 * IQR</w:t>
      </w:r>
    </w:p>
    <w:p w14:paraId="5BA86E57" w14:textId="26AA9810" w:rsidR="00CD50EE" w:rsidRDefault="00CD50EE" w:rsidP="00CD50EE">
      <w:pPr>
        <w:pStyle w:val="Titre3"/>
      </w:pPr>
      <w:bookmarkStart w:id="62" w:name="_Toc193640007"/>
      <w:r>
        <w:t>Que faire des outliers</w:t>
      </w:r>
      <w:bookmarkEnd w:id="62"/>
    </w:p>
    <w:p w14:paraId="46035CA6" w14:textId="36604318" w:rsidR="00CD50EE" w:rsidRDefault="00CD50EE" w:rsidP="00CD50EE">
      <w:pPr>
        <w:pStyle w:val="Paragraphedeliste"/>
        <w:numPr>
          <w:ilvl w:val="0"/>
          <w:numId w:val="5"/>
        </w:numPr>
      </w:pPr>
      <w:r>
        <w:t>Le bon choix ne peut se faire qu’</w:t>
      </w:r>
      <w:proofErr w:type="spellStart"/>
      <w:r>
        <w:t>a</w:t>
      </w:r>
      <w:proofErr w:type="spellEnd"/>
      <w:r>
        <w:t xml:space="preserve"> partir d’une connaissance du sujet</w:t>
      </w:r>
    </w:p>
    <w:p w14:paraId="21AE7DA4" w14:textId="53BE5A43" w:rsidR="00CD50EE" w:rsidRDefault="00CD50EE" w:rsidP="00CD50EE">
      <w:pPr>
        <w:pStyle w:val="Paragraphedeliste"/>
        <w:numPr>
          <w:ilvl w:val="1"/>
          <w:numId w:val="5"/>
        </w:numPr>
      </w:pPr>
      <w:r>
        <w:t>Prendre le log de la valeur</w:t>
      </w:r>
    </w:p>
    <w:p w14:paraId="4A732E3B" w14:textId="7F157128" w:rsidR="00CD50EE" w:rsidRDefault="00CD50EE" w:rsidP="00CD50EE">
      <w:pPr>
        <w:pStyle w:val="Paragraphedeliste"/>
        <w:numPr>
          <w:ilvl w:val="2"/>
          <w:numId w:val="5"/>
        </w:numPr>
      </w:pPr>
      <w:r>
        <w:t>Cela réduit fortement la dispersion de la distribution et l’influence des outliers</w:t>
      </w:r>
    </w:p>
    <w:p w14:paraId="1D87DA2D" w14:textId="4E052BEF" w:rsidR="00CD50EE" w:rsidRDefault="00CD50EE" w:rsidP="00CD50EE">
      <w:pPr>
        <w:pStyle w:val="Paragraphedeliste"/>
        <w:numPr>
          <w:ilvl w:val="2"/>
          <w:numId w:val="5"/>
        </w:numPr>
      </w:pPr>
      <w:r>
        <w:t xml:space="preserve">Toujours rajouter +1 à une variable positive quand on prend son log pour éviter le </w:t>
      </w:r>
      <w:proofErr w:type="gramStart"/>
      <w:r>
        <w:t>log(</w:t>
      </w:r>
      <w:proofErr w:type="gramEnd"/>
      <w:r>
        <w:t>0)</w:t>
      </w:r>
    </w:p>
    <w:p w14:paraId="2DB2A0DF" w14:textId="724DEFB7" w:rsidR="00CD50EE" w:rsidRDefault="00CD50EE" w:rsidP="00CD50EE">
      <w:pPr>
        <w:pStyle w:val="Paragraphedeliste"/>
        <w:numPr>
          <w:ilvl w:val="1"/>
          <w:numId w:val="5"/>
        </w:numPr>
      </w:pPr>
      <w:r>
        <w:t>Instaurer une règle arbitraire</w:t>
      </w:r>
    </w:p>
    <w:p w14:paraId="0EBC19C7" w14:textId="65801F35" w:rsidR="00CD50EE" w:rsidRDefault="00CD50EE" w:rsidP="00CD50EE">
      <w:pPr>
        <w:pStyle w:val="Paragraphedeliste"/>
        <w:numPr>
          <w:ilvl w:val="2"/>
          <w:numId w:val="5"/>
        </w:numPr>
      </w:pPr>
      <w:r>
        <w:t>Choisir de fixer une limite supérieure à la variable</w:t>
      </w:r>
    </w:p>
    <w:p w14:paraId="6D93DEF5" w14:textId="58C7FDCA" w:rsidR="00CD50EE" w:rsidRDefault="00CD50EE" w:rsidP="00CD50EE">
      <w:pPr>
        <w:pStyle w:val="Paragraphedeliste"/>
        <w:numPr>
          <w:ilvl w:val="1"/>
          <w:numId w:val="5"/>
        </w:numPr>
      </w:pPr>
      <w:r>
        <w:t>Discrétiser la variable par intervalle</w:t>
      </w:r>
    </w:p>
    <w:p w14:paraId="7F50570E" w14:textId="5B71D2EA" w:rsidR="00CD50EE" w:rsidRDefault="00CD50EE" w:rsidP="00CD50EE">
      <w:pPr>
        <w:pStyle w:val="Paragraphedeliste"/>
        <w:numPr>
          <w:ilvl w:val="2"/>
          <w:numId w:val="5"/>
        </w:numPr>
      </w:pPr>
      <w:r>
        <w:t>En laissant le dernier intervalle ouvert pour inclure les valeurs extrêmes</w:t>
      </w:r>
    </w:p>
    <w:p w14:paraId="36C62176" w14:textId="52FDEE14" w:rsidR="00610674" w:rsidRDefault="00610674" w:rsidP="00610674">
      <w:pPr>
        <w:pStyle w:val="Paragraphedeliste"/>
        <w:numPr>
          <w:ilvl w:val="2"/>
          <w:numId w:val="5"/>
        </w:numPr>
      </w:pPr>
      <w:r>
        <w:t xml:space="preserve">Pour discrétiser la variable en un nombre fini d’intervalles, on utilise les méthodes </w:t>
      </w:r>
      <w:proofErr w:type="spellStart"/>
      <w:r>
        <w:t>qcut</w:t>
      </w:r>
      <w:proofErr w:type="spellEnd"/>
      <w:r>
        <w:t xml:space="preserve"> et </w:t>
      </w:r>
      <w:proofErr w:type="spellStart"/>
      <w:r>
        <w:t>cut</w:t>
      </w:r>
      <w:proofErr w:type="spellEnd"/>
      <w:r>
        <w:t xml:space="preserve"> de Pandas</w:t>
      </w:r>
    </w:p>
    <w:p w14:paraId="7D161C60" w14:textId="551EBE6C" w:rsidR="00610674" w:rsidRDefault="00610674" w:rsidP="00610674">
      <w:pPr>
        <w:pStyle w:val="Paragraphedeliste"/>
        <w:numPr>
          <w:ilvl w:val="3"/>
          <w:numId w:val="5"/>
        </w:numPr>
      </w:pPr>
      <w:proofErr w:type="spellStart"/>
      <w:r>
        <w:t>Qcut</w:t>
      </w:r>
      <w:proofErr w:type="spellEnd"/>
    </w:p>
    <w:p w14:paraId="10EA5495" w14:textId="1E3134F2" w:rsidR="00610674" w:rsidRDefault="00610674" w:rsidP="00610674">
      <w:pPr>
        <w:pStyle w:val="Paragraphedeliste"/>
        <w:numPr>
          <w:ilvl w:val="4"/>
          <w:numId w:val="5"/>
        </w:numPr>
      </w:pPr>
      <w:r>
        <w:t>Scinde la variable en intervalles de volumes sensiblement égaux en fonction de leur fréquence</w:t>
      </w:r>
    </w:p>
    <w:p w14:paraId="17867B1F" w14:textId="064ABC9B" w:rsidR="00610674" w:rsidRDefault="00610674" w:rsidP="00610674">
      <w:pPr>
        <w:pStyle w:val="Paragraphedeliste"/>
        <w:numPr>
          <w:ilvl w:val="3"/>
          <w:numId w:val="5"/>
        </w:numPr>
      </w:pPr>
      <w:r>
        <w:t>Cut</w:t>
      </w:r>
    </w:p>
    <w:p w14:paraId="2F91B22A" w14:textId="370A67C8" w:rsidR="00610674" w:rsidRDefault="00610674" w:rsidP="00610674">
      <w:pPr>
        <w:pStyle w:val="Paragraphedeliste"/>
        <w:numPr>
          <w:ilvl w:val="4"/>
          <w:numId w:val="5"/>
        </w:numPr>
      </w:pPr>
      <w:r>
        <w:t>Scinde les données en intervalles de même taille</w:t>
      </w:r>
    </w:p>
    <w:p w14:paraId="12580B17" w14:textId="16A00F58" w:rsidR="00610674" w:rsidRDefault="00610674" w:rsidP="00610674">
      <w:pPr>
        <w:pStyle w:val="Titre3"/>
      </w:pPr>
      <w:bookmarkStart w:id="63" w:name="_Toc193640008"/>
      <w:r>
        <w:t xml:space="preserve">Normaliser </w:t>
      </w:r>
      <w:r w:rsidR="000A3116">
        <w:t xml:space="preserve">/ standardiser </w:t>
      </w:r>
      <w:r>
        <w:t>les valeurs numériques</w:t>
      </w:r>
      <w:bookmarkEnd w:id="63"/>
    </w:p>
    <w:p w14:paraId="11CF04A5" w14:textId="121D504C" w:rsidR="00610674" w:rsidRDefault="0091784C" w:rsidP="00610674">
      <w:pPr>
        <w:pStyle w:val="Paragraphedeliste"/>
        <w:numPr>
          <w:ilvl w:val="0"/>
          <w:numId w:val="5"/>
        </w:numPr>
      </w:pPr>
      <w:r>
        <w:t>La régression linéaire ou logistique sont sensibles à l’amplitude de valeurs des variables</w:t>
      </w:r>
    </w:p>
    <w:p w14:paraId="15762FD6" w14:textId="345F18C1" w:rsidR="0091784C" w:rsidRDefault="0091784C" w:rsidP="0091784C">
      <w:pPr>
        <w:pStyle w:val="Paragraphedeliste"/>
        <w:numPr>
          <w:ilvl w:val="1"/>
          <w:numId w:val="5"/>
        </w:numPr>
      </w:pPr>
      <w:r>
        <w:t>Celles dont les valeurs sont plus grandes dominent le processus d’apprentissage</w:t>
      </w:r>
    </w:p>
    <w:p w14:paraId="63D63B29" w14:textId="183EC77D" w:rsidR="0091784C" w:rsidRDefault="0091784C" w:rsidP="0091784C">
      <w:pPr>
        <w:pStyle w:val="Paragraphedeliste"/>
        <w:numPr>
          <w:ilvl w:val="1"/>
          <w:numId w:val="5"/>
        </w:numPr>
      </w:pPr>
      <w:r>
        <w:t>Les variables plus petites sont cachées</w:t>
      </w:r>
    </w:p>
    <w:p w14:paraId="77A9D36F" w14:textId="088458B0" w:rsidR="000A3116" w:rsidRDefault="000A3116" w:rsidP="0091784C">
      <w:pPr>
        <w:pStyle w:val="Paragraphedeliste"/>
        <w:numPr>
          <w:ilvl w:val="1"/>
          <w:numId w:val="5"/>
        </w:numPr>
      </w:pPr>
      <w:r>
        <w:t>Performances du modèle vont se dégrader</w:t>
      </w:r>
    </w:p>
    <w:p w14:paraId="13D9485D" w14:textId="59E87CE3" w:rsidR="000A3116" w:rsidRDefault="000A3116" w:rsidP="000A3116">
      <w:pPr>
        <w:pStyle w:val="Paragraphedeliste"/>
        <w:numPr>
          <w:ilvl w:val="1"/>
          <w:numId w:val="5"/>
        </w:numPr>
      </w:pPr>
      <w:r>
        <w:t>Normaliser les variables pour qu’elles aient des amplitudes similaires</w:t>
      </w:r>
    </w:p>
    <w:p w14:paraId="3036B7DA" w14:textId="7FA4AD48" w:rsidR="000A3116" w:rsidRDefault="000A3116" w:rsidP="000A3116">
      <w:pPr>
        <w:pStyle w:val="Paragraphedeliste"/>
        <w:numPr>
          <w:ilvl w:val="0"/>
          <w:numId w:val="5"/>
        </w:numPr>
      </w:pPr>
      <w:r>
        <w:t>Normalisation (centrer)</w:t>
      </w:r>
    </w:p>
    <w:p w14:paraId="153C8DF3" w14:textId="664E38DF" w:rsidR="000A3116" w:rsidRDefault="000A3116" w:rsidP="000A3116">
      <w:pPr>
        <w:pStyle w:val="Paragraphedeliste"/>
        <w:numPr>
          <w:ilvl w:val="1"/>
          <w:numId w:val="5"/>
        </w:numPr>
      </w:pPr>
      <w:r>
        <w:t xml:space="preserve">Min-Max </w:t>
      </w:r>
      <w:proofErr w:type="spellStart"/>
      <w:r>
        <w:t>Scaling</w:t>
      </w:r>
      <w:proofErr w:type="spellEnd"/>
    </w:p>
    <w:p w14:paraId="57642D53" w14:textId="38084E8E" w:rsidR="000A3116" w:rsidRDefault="000A3116" w:rsidP="000A3116">
      <w:pPr>
        <w:pStyle w:val="Paragraphedeliste"/>
        <w:numPr>
          <w:ilvl w:val="1"/>
          <w:numId w:val="5"/>
        </w:numPr>
      </w:pPr>
      <w:r w:rsidRPr="000A3116">
        <w:rPr>
          <w:noProof/>
        </w:rPr>
        <w:drawing>
          <wp:inline distT="0" distB="0" distL="0" distR="0" wp14:anchorId="31BA7481" wp14:editId="1BA5FFAE">
            <wp:extent cx="4047214" cy="350816"/>
            <wp:effectExtent l="0" t="0" r="0" b="0"/>
            <wp:docPr id="9146652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5237" name=""/>
                    <pic:cNvPicPr/>
                  </pic:nvPicPr>
                  <pic:blipFill>
                    <a:blip r:embed="rId76"/>
                    <a:stretch>
                      <a:fillRect/>
                    </a:stretch>
                  </pic:blipFill>
                  <pic:spPr>
                    <a:xfrm>
                      <a:off x="0" y="0"/>
                      <a:ext cx="4080271" cy="353681"/>
                    </a:xfrm>
                    <a:prstGeom prst="rect">
                      <a:avLst/>
                    </a:prstGeom>
                  </pic:spPr>
                </pic:pic>
              </a:graphicData>
            </a:graphic>
          </wp:inline>
        </w:drawing>
      </w:r>
    </w:p>
    <w:p w14:paraId="375420A6" w14:textId="196FEC4B" w:rsidR="000A3116" w:rsidRDefault="000A3116" w:rsidP="000A3116">
      <w:pPr>
        <w:pStyle w:val="Paragraphedeliste"/>
        <w:numPr>
          <w:ilvl w:val="0"/>
          <w:numId w:val="5"/>
        </w:numPr>
      </w:pPr>
      <w:r>
        <w:t>Standardisation</w:t>
      </w:r>
    </w:p>
    <w:p w14:paraId="51CA3ACF" w14:textId="04AD22EC" w:rsidR="000A3116" w:rsidRDefault="000A3116" w:rsidP="000A3116">
      <w:pPr>
        <w:pStyle w:val="Paragraphedeliste"/>
        <w:numPr>
          <w:ilvl w:val="1"/>
          <w:numId w:val="5"/>
        </w:numPr>
      </w:pPr>
      <w:r>
        <w:t xml:space="preserve">Z-Score </w:t>
      </w:r>
      <w:proofErr w:type="spellStart"/>
      <w:r>
        <w:t>Standardization</w:t>
      </w:r>
      <w:proofErr w:type="spellEnd"/>
    </w:p>
    <w:p w14:paraId="3F55BE4C" w14:textId="3915807F" w:rsidR="000A3116" w:rsidRDefault="000A3116" w:rsidP="000A3116">
      <w:pPr>
        <w:pStyle w:val="Paragraphedeliste"/>
        <w:numPr>
          <w:ilvl w:val="1"/>
          <w:numId w:val="5"/>
        </w:numPr>
      </w:pPr>
      <w:r w:rsidRPr="000A3116">
        <w:rPr>
          <w:noProof/>
        </w:rPr>
        <w:drawing>
          <wp:inline distT="0" distB="0" distL="0" distR="0" wp14:anchorId="08EF5EFB" wp14:editId="621B8AAA">
            <wp:extent cx="4058216" cy="333422"/>
            <wp:effectExtent l="0" t="0" r="0" b="9525"/>
            <wp:docPr id="3876360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36053" name=""/>
                    <pic:cNvPicPr/>
                  </pic:nvPicPr>
                  <pic:blipFill>
                    <a:blip r:embed="rId77"/>
                    <a:stretch>
                      <a:fillRect/>
                    </a:stretch>
                  </pic:blipFill>
                  <pic:spPr>
                    <a:xfrm>
                      <a:off x="0" y="0"/>
                      <a:ext cx="4058216" cy="333422"/>
                    </a:xfrm>
                    <a:prstGeom prst="rect">
                      <a:avLst/>
                    </a:prstGeom>
                  </pic:spPr>
                </pic:pic>
              </a:graphicData>
            </a:graphic>
          </wp:inline>
        </w:drawing>
      </w:r>
    </w:p>
    <w:p w14:paraId="7C86ED5E" w14:textId="2613CE4A" w:rsidR="000A3116" w:rsidRDefault="000A3116" w:rsidP="000A3116">
      <w:pPr>
        <w:pStyle w:val="Paragraphedeliste"/>
        <w:numPr>
          <w:ilvl w:val="2"/>
          <w:numId w:val="5"/>
        </w:numPr>
      </w:pPr>
      <w:r>
        <w:t>Données sont centrées réduites</w:t>
      </w:r>
    </w:p>
    <w:p w14:paraId="3562E3CD" w14:textId="79DFDD0B" w:rsidR="000A3116" w:rsidRDefault="000A3116" w:rsidP="000A3116">
      <w:pPr>
        <w:pStyle w:val="Paragraphedeliste"/>
        <w:numPr>
          <w:ilvl w:val="3"/>
          <w:numId w:val="5"/>
        </w:numPr>
      </w:pPr>
      <w:r>
        <w:lastRenderedPageBreak/>
        <w:t>Moyenne = 0 et écart-type = 1</w:t>
      </w:r>
    </w:p>
    <w:p w14:paraId="34CAF6AD" w14:textId="7E0EF360" w:rsidR="007D2652" w:rsidRDefault="007D2652" w:rsidP="007D2652">
      <w:pPr>
        <w:pStyle w:val="Titre3"/>
      </w:pPr>
      <w:bookmarkStart w:id="64" w:name="_Toc193640009"/>
      <w:r>
        <w:t>Récapitulatif des transformations</w:t>
      </w:r>
      <w:bookmarkEnd w:id="64"/>
    </w:p>
    <w:p w14:paraId="0C968DF5" w14:textId="773A2730" w:rsidR="007D2652" w:rsidRDefault="007D2652" w:rsidP="007D2652">
      <w:r w:rsidRPr="007D2652">
        <w:rPr>
          <w:noProof/>
        </w:rPr>
        <w:drawing>
          <wp:inline distT="0" distB="0" distL="0" distR="0" wp14:anchorId="0CFE4CE9" wp14:editId="653F1D4A">
            <wp:extent cx="5993381" cy="4460682"/>
            <wp:effectExtent l="0" t="0" r="7620" b="0"/>
            <wp:docPr id="17232097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09705" name=""/>
                    <pic:cNvPicPr/>
                  </pic:nvPicPr>
                  <pic:blipFill>
                    <a:blip r:embed="rId78"/>
                    <a:stretch>
                      <a:fillRect/>
                    </a:stretch>
                  </pic:blipFill>
                  <pic:spPr>
                    <a:xfrm>
                      <a:off x="0" y="0"/>
                      <a:ext cx="5999616" cy="4465322"/>
                    </a:xfrm>
                    <a:prstGeom prst="rect">
                      <a:avLst/>
                    </a:prstGeom>
                  </pic:spPr>
                </pic:pic>
              </a:graphicData>
            </a:graphic>
          </wp:inline>
        </w:drawing>
      </w:r>
    </w:p>
    <w:p w14:paraId="3E797174" w14:textId="36027436" w:rsidR="007D2652" w:rsidRDefault="007D2652" w:rsidP="007D2652">
      <w:pPr>
        <w:pStyle w:val="Titre2"/>
      </w:pPr>
      <w:bookmarkStart w:id="65" w:name="_Toc193640010"/>
      <w:r>
        <w:t>Transformer les variables</w:t>
      </w:r>
      <w:bookmarkEnd w:id="65"/>
    </w:p>
    <w:p w14:paraId="728F1BDE" w14:textId="02A80D75" w:rsidR="007D2652" w:rsidRDefault="007D2652" w:rsidP="007D2652">
      <w:pPr>
        <w:pStyle w:val="Paragraphedeliste"/>
        <w:numPr>
          <w:ilvl w:val="0"/>
          <w:numId w:val="5"/>
        </w:numPr>
      </w:pPr>
      <w:r>
        <w:t>Transformer les variables</w:t>
      </w:r>
    </w:p>
    <w:p w14:paraId="4E8EDAEF" w14:textId="3B279E7A" w:rsidR="007D2652" w:rsidRDefault="007D2652" w:rsidP="007D2652">
      <w:pPr>
        <w:pStyle w:val="Paragraphedeliste"/>
        <w:numPr>
          <w:ilvl w:val="1"/>
          <w:numId w:val="5"/>
        </w:numPr>
      </w:pPr>
      <w:r>
        <w:t>Pour faciliter l’apprentissage du modèle</w:t>
      </w:r>
    </w:p>
    <w:p w14:paraId="2640F4D0" w14:textId="25D45127" w:rsidR="007D2652" w:rsidRDefault="007D2652" w:rsidP="007D2652">
      <w:pPr>
        <w:pStyle w:val="Paragraphedeliste"/>
        <w:numPr>
          <w:ilvl w:val="0"/>
          <w:numId w:val="5"/>
        </w:numPr>
      </w:pPr>
      <w:r>
        <w:t>Modèle n’accepte que des chiffres</w:t>
      </w:r>
    </w:p>
    <w:p w14:paraId="16B0C4D6" w14:textId="5CAC9B4C" w:rsidR="007D2652" w:rsidRDefault="007D2652" w:rsidP="007D2652">
      <w:pPr>
        <w:pStyle w:val="Paragraphedeliste"/>
        <w:numPr>
          <w:ilvl w:val="1"/>
          <w:numId w:val="5"/>
        </w:numPr>
      </w:pPr>
      <w:r>
        <w:t>Ici, on va apprendre à traiter les catégories textuelles</w:t>
      </w:r>
    </w:p>
    <w:p w14:paraId="64E5F2D1" w14:textId="0722B847" w:rsidR="007D2652" w:rsidRDefault="007D2652" w:rsidP="007D2652">
      <w:pPr>
        <w:pStyle w:val="Paragraphedeliste"/>
        <w:numPr>
          <w:ilvl w:val="1"/>
          <w:numId w:val="5"/>
        </w:numPr>
      </w:pPr>
      <w:r>
        <w:t>Si texte sous forme libre</w:t>
      </w:r>
    </w:p>
    <w:p w14:paraId="6F81C59F" w14:textId="5BB84F1F" w:rsidR="007D2652" w:rsidRDefault="007D2652" w:rsidP="007D2652">
      <w:pPr>
        <w:pStyle w:val="Paragraphedeliste"/>
        <w:numPr>
          <w:ilvl w:val="2"/>
          <w:numId w:val="5"/>
        </w:numPr>
      </w:pPr>
      <w:r>
        <w:t>Traitement du langage (NLP)</w:t>
      </w:r>
    </w:p>
    <w:p w14:paraId="258BB3CC" w14:textId="5F4FB9F4" w:rsidR="008F4640" w:rsidRDefault="008F4640" w:rsidP="008F4640">
      <w:pPr>
        <w:pStyle w:val="Titre3"/>
      </w:pPr>
      <w:bookmarkStart w:id="66" w:name="_Toc193640011"/>
      <w:r>
        <w:t>Traitement des catégories textuelles</w:t>
      </w:r>
      <w:bookmarkEnd w:id="66"/>
    </w:p>
    <w:p w14:paraId="34E95BF9" w14:textId="08665B23" w:rsidR="008F4640" w:rsidRDefault="008F4640" w:rsidP="008F4640">
      <w:pPr>
        <w:pStyle w:val="Paragraphedeliste"/>
        <w:numPr>
          <w:ilvl w:val="0"/>
          <w:numId w:val="5"/>
        </w:numPr>
      </w:pPr>
      <w:r>
        <w:t>On distinguera</w:t>
      </w:r>
    </w:p>
    <w:p w14:paraId="2931250D" w14:textId="2E4B5ADE" w:rsidR="008F4640" w:rsidRDefault="008F4640" w:rsidP="008F4640">
      <w:pPr>
        <w:pStyle w:val="Paragraphedeliste"/>
        <w:numPr>
          <w:ilvl w:val="1"/>
          <w:numId w:val="5"/>
        </w:numPr>
      </w:pPr>
      <w:r>
        <w:t>Le cas binaire où l’on a deux catégories</w:t>
      </w:r>
    </w:p>
    <w:p w14:paraId="712FDCC4" w14:textId="2D76AAF3" w:rsidR="008F4640" w:rsidRDefault="008F4640" w:rsidP="008F4640">
      <w:pPr>
        <w:pStyle w:val="Paragraphedeliste"/>
        <w:numPr>
          <w:ilvl w:val="1"/>
          <w:numId w:val="5"/>
        </w:numPr>
      </w:pPr>
      <w:r>
        <w:t>Les cas</w:t>
      </w:r>
    </w:p>
    <w:p w14:paraId="6BAECD41" w14:textId="55297A61" w:rsidR="008F4640" w:rsidRDefault="008F4640" w:rsidP="008F4640">
      <w:pPr>
        <w:pStyle w:val="Paragraphedeliste"/>
        <w:numPr>
          <w:ilvl w:val="2"/>
          <w:numId w:val="5"/>
        </w:numPr>
      </w:pPr>
      <w:r>
        <w:t>Un peu plus que 2</w:t>
      </w:r>
    </w:p>
    <w:p w14:paraId="07D32C61" w14:textId="301C65C9" w:rsidR="008F4640" w:rsidRDefault="008F4640" w:rsidP="008F4640">
      <w:pPr>
        <w:pStyle w:val="Paragraphedeliste"/>
        <w:numPr>
          <w:ilvl w:val="2"/>
          <w:numId w:val="5"/>
        </w:numPr>
      </w:pPr>
      <w:r>
        <w:t>Carrément beaucoup</w:t>
      </w:r>
    </w:p>
    <w:p w14:paraId="537326E3" w14:textId="3851AB29" w:rsidR="008F4640" w:rsidRDefault="008F4640" w:rsidP="008F4640">
      <w:pPr>
        <w:pStyle w:val="Titre4"/>
      </w:pPr>
      <w:r>
        <w:t>Le cas binaire</w:t>
      </w:r>
    </w:p>
    <w:p w14:paraId="3C782FBF" w14:textId="58D8B5A4" w:rsidR="008F4640" w:rsidRDefault="008F4640" w:rsidP="008F4640">
      <w:pPr>
        <w:pStyle w:val="Paragraphedeliste"/>
        <w:numPr>
          <w:ilvl w:val="0"/>
          <w:numId w:val="5"/>
        </w:numPr>
      </w:pPr>
      <w:r>
        <w:t xml:space="preserve">La variable prend </w:t>
      </w:r>
      <w:r w:rsidRPr="008F4640">
        <w:rPr>
          <w:b/>
          <w:bCs/>
        </w:rPr>
        <w:t>2 valeurs distinctes et exclusives</w:t>
      </w:r>
    </w:p>
    <w:p w14:paraId="725A4F52" w14:textId="0718AAD7" w:rsidR="008F4640" w:rsidRDefault="008F4640" w:rsidP="008F4640">
      <w:pPr>
        <w:pStyle w:val="Paragraphedeliste"/>
        <w:numPr>
          <w:ilvl w:val="1"/>
          <w:numId w:val="5"/>
        </w:numPr>
      </w:pPr>
      <w:r>
        <w:t>Oui / Non</w:t>
      </w:r>
    </w:p>
    <w:p w14:paraId="4580646B" w14:textId="0FE28DA4" w:rsidR="008F4640" w:rsidRDefault="008F4640" w:rsidP="008F4640">
      <w:pPr>
        <w:pStyle w:val="Paragraphedeliste"/>
        <w:numPr>
          <w:ilvl w:val="1"/>
          <w:numId w:val="5"/>
        </w:numPr>
      </w:pPr>
      <w:r>
        <w:lastRenderedPageBreak/>
        <w:t>Vrai / Faux</w:t>
      </w:r>
    </w:p>
    <w:p w14:paraId="6C687E6A" w14:textId="540E1BA6" w:rsidR="008F4640" w:rsidRDefault="008F4640" w:rsidP="008F4640">
      <w:pPr>
        <w:pStyle w:val="Paragraphedeliste"/>
        <w:numPr>
          <w:ilvl w:val="1"/>
          <w:numId w:val="5"/>
        </w:numPr>
      </w:pPr>
      <w:r>
        <w:t>Mort / Vivant</w:t>
      </w:r>
    </w:p>
    <w:p w14:paraId="1E73ACFB" w14:textId="3CA0BEB9" w:rsidR="008F4640" w:rsidRDefault="008F4640" w:rsidP="008F4640">
      <w:pPr>
        <w:pStyle w:val="Paragraphedeliste"/>
        <w:numPr>
          <w:ilvl w:val="1"/>
          <w:numId w:val="5"/>
        </w:numPr>
      </w:pPr>
      <w:r>
        <w:t>Homme / Femme</w:t>
      </w:r>
    </w:p>
    <w:p w14:paraId="03D1D8CC" w14:textId="20C8F7D7" w:rsidR="008F4640" w:rsidRDefault="008F4640" w:rsidP="008F4640">
      <w:pPr>
        <w:pStyle w:val="Paragraphedeliste"/>
        <w:numPr>
          <w:ilvl w:val="1"/>
          <w:numId w:val="5"/>
        </w:numPr>
      </w:pPr>
      <w:r>
        <w:t>Positif / Négatif</w:t>
      </w:r>
    </w:p>
    <w:p w14:paraId="525F7CE2" w14:textId="13B24A14" w:rsidR="008F4640" w:rsidRDefault="008F4640" w:rsidP="008F4640">
      <w:pPr>
        <w:pStyle w:val="Paragraphedeliste"/>
        <w:numPr>
          <w:ilvl w:val="0"/>
          <w:numId w:val="5"/>
        </w:numPr>
      </w:pPr>
      <w:r>
        <w:t>Suffit de transformer les valeurs en chiffres en choisissant de manière arbitraire une valeur pour chaque catégorie</w:t>
      </w:r>
    </w:p>
    <w:p w14:paraId="125449C9" w14:textId="2A05B50F" w:rsidR="008F4640" w:rsidRDefault="008F4640" w:rsidP="008F4640">
      <w:pPr>
        <w:pStyle w:val="Paragraphedeliste"/>
        <w:numPr>
          <w:ilvl w:val="1"/>
          <w:numId w:val="5"/>
        </w:numPr>
      </w:pPr>
      <w:r>
        <w:t>Oui = 1 et Non = 0</w:t>
      </w:r>
    </w:p>
    <w:p w14:paraId="18301D4F" w14:textId="4C2DE20B" w:rsidR="000C33A5" w:rsidRDefault="000C33A5" w:rsidP="000C33A5">
      <w:pPr>
        <w:pStyle w:val="Titre4"/>
      </w:pPr>
      <w:r>
        <w:t>Le cas non binaire pour mais peu de catégories</w:t>
      </w:r>
    </w:p>
    <w:p w14:paraId="4C73A274" w14:textId="6FEE59D5" w:rsidR="000C33A5" w:rsidRDefault="00491E17" w:rsidP="0055131A">
      <w:pPr>
        <w:pStyle w:val="Paragraphedeliste"/>
        <w:numPr>
          <w:ilvl w:val="0"/>
          <w:numId w:val="5"/>
        </w:numPr>
      </w:pPr>
      <w:r>
        <w:t>On distingue</w:t>
      </w:r>
    </w:p>
    <w:p w14:paraId="186C682C" w14:textId="2AFDACB1" w:rsidR="00491E17" w:rsidRDefault="00491E17" w:rsidP="00491E17">
      <w:pPr>
        <w:pStyle w:val="Paragraphedeliste"/>
        <w:numPr>
          <w:ilvl w:val="1"/>
          <w:numId w:val="5"/>
        </w:numPr>
      </w:pPr>
      <w:r>
        <w:t xml:space="preserve">Les </w:t>
      </w:r>
      <w:r w:rsidRPr="007D72B5">
        <w:rPr>
          <w:b/>
          <w:bCs/>
        </w:rPr>
        <w:t>catégories ordonnées (ordinales)</w:t>
      </w:r>
    </w:p>
    <w:p w14:paraId="660673B0" w14:textId="77777777" w:rsidR="00491E17" w:rsidRDefault="00491E17" w:rsidP="00491E17">
      <w:pPr>
        <w:pStyle w:val="Paragraphedeliste"/>
        <w:numPr>
          <w:ilvl w:val="2"/>
          <w:numId w:val="5"/>
        </w:numPr>
      </w:pPr>
      <w:r>
        <w:t>Petit, Moyen, Grand</w:t>
      </w:r>
    </w:p>
    <w:p w14:paraId="63A4E761" w14:textId="6EF271D9" w:rsidR="00491E17" w:rsidRDefault="00491E17" w:rsidP="00491E17">
      <w:pPr>
        <w:pStyle w:val="Paragraphedeliste"/>
        <w:numPr>
          <w:ilvl w:val="2"/>
          <w:numId w:val="5"/>
        </w:numPr>
      </w:pPr>
      <w:r>
        <w:t>Froid, Tiède, Chaud</w:t>
      </w:r>
    </w:p>
    <w:p w14:paraId="772514F6" w14:textId="42685C7B" w:rsidR="00491E17" w:rsidRDefault="00491E17" w:rsidP="00491E17">
      <w:pPr>
        <w:pStyle w:val="Paragraphedeliste"/>
        <w:numPr>
          <w:ilvl w:val="1"/>
          <w:numId w:val="5"/>
        </w:numPr>
      </w:pPr>
      <w:r>
        <w:t xml:space="preserve">Les </w:t>
      </w:r>
      <w:r w:rsidRPr="007D72B5">
        <w:rPr>
          <w:b/>
          <w:bCs/>
        </w:rPr>
        <w:t>catégories non ordonnées</w:t>
      </w:r>
    </w:p>
    <w:p w14:paraId="6ECAE1AF" w14:textId="7FE9303E" w:rsidR="00491E17" w:rsidRDefault="00491E17" w:rsidP="00491E17">
      <w:pPr>
        <w:pStyle w:val="Paragraphedeliste"/>
        <w:numPr>
          <w:ilvl w:val="2"/>
          <w:numId w:val="5"/>
        </w:numPr>
      </w:pPr>
      <w:r>
        <w:t>Bleu, Rouge, Vert</w:t>
      </w:r>
    </w:p>
    <w:p w14:paraId="26E12D76" w14:textId="4D0074FA" w:rsidR="00491E17" w:rsidRDefault="00491E17" w:rsidP="00491E17">
      <w:pPr>
        <w:pStyle w:val="Paragraphedeliste"/>
        <w:numPr>
          <w:ilvl w:val="2"/>
          <w:numId w:val="5"/>
        </w:numPr>
      </w:pPr>
      <w:r>
        <w:t>Epicé, Salé, Sucré</w:t>
      </w:r>
    </w:p>
    <w:p w14:paraId="3E527CDE" w14:textId="77777777" w:rsidR="00491E17" w:rsidRDefault="00491E17" w:rsidP="00491E17"/>
    <w:p w14:paraId="2AABE693" w14:textId="75CDEA34" w:rsidR="00491E17" w:rsidRDefault="00491E17" w:rsidP="00491E17">
      <w:pPr>
        <w:pStyle w:val="Paragraphedeliste"/>
        <w:numPr>
          <w:ilvl w:val="0"/>
          <w:numId w:val="5"/>
        </w:numPr>
        <w:rPr>
          <w:b/>
          <w:bCs/>
        </w:rPr>
      </w:pPr>
      <w:r w:rsidRPr="00491E17">
        <w:rPr>
          <w:b/>
          <w:bCs/>
        </w:rPr>
        <w:t>L’encodage ordonné</w:t>
      </w:r>
    </w:p>
    <w:p w14:paraId="48CB2850" w14:textId="5F4C5CB5" w:rsidR="00491E17" w:rsidRDefault="00491E17" w:rsidP="00491E17">
      <w:pPr>
        <w:pStyle w:val="Paragraphedeliste"/>
        <w:numPr>
          <w:ilvl w:val="1"/>
          <w:numId w:val="5"/>
        </w:numPr>
      </w:pPr>
      <w:r w:rsidRPr="00491E17">
        <w:t xml:space="preserve">Remplacer les catégories ordinales par des </w:t>
      </w:r>
      <w:r w:rsidRPr="00491E17">
        <w:rPr>
          <w:b/>
          <w:bCs/>
        </w:rPr>
        <w:t>nombres croissants</w:t>
      </w:r>
      <w:r w:rsidRPr="00491E17">
        <w:t xml:space="preserve"> sans modifier la quantité d’informations contenues dans le jeu de données</w:t>
      </w:r>
    </w:p>
    <w:p w14:paraId="600F0B84" w14:textId="77777777" w:rsidR="007D7F92" w:rsidRDefault="007D7F92" w:rsidP="007D7F92"/>
    <w:p w14:paraId="0B331494" w14:textId="33FDB6CC" w:rsidR="007D7F92" w:rsidRDefault="007D7F92" w:rsidP="007D7F92">
      <w:pPr>
        <w:pStyle w:val="Paragraphedeliste"/>
        <w:numPr>
          <w:ilvl w:val="0"/>
          <w:numId w:val="5"/>
        </w:numPr>
        <w:rPr>
          <w:b/>
          <w:bCs/>
        </w:rPr>
      </w:pPr>
      <w:r w:rsidRPr="007D7F92">
        <w:rPr>
          <w:b/>
          <w:bCs/>
        </w:rPr>
        <w:t xml:space="preserve">L’encodage </w:t>
      </w:r>
      <w:proofErr w:type="spellStart"/>
      <w:r w:rsidRPr="007D7F92">
        <w:rPr>
          <w:b/>
          <w:bCs/>
        </w:rPr>
        <w:t>one-hot</w:t>
      </w:r>
      <w:proofErr w:type="spellEnd"/>
    </w:p>
    <w:p w14:paraId="7CE827FA" w14:textId="4ECF6BD7" w:rsidR="007D7F92" w:rsidRDefault="007D7F92" w:rsidP="007D7F92">
      <w:pPr>
        <w:pStyle w:val="Paragraphedeliste"/>
        <w:numPr>
          <w:ilvl w:val="1"/>
          <w:numId w:val="5"/>
        </w:numPr>
      </w:pPr>
      <w:r w:rsidRPr="007D7F92">
        <w:t xml:space="preserve">Associer pour </w:t>
      </w:r>
      <w:r w:rsidRPr="007D7F92">
        <w:rPr>
          <w:b/>
          <w:bCs/>
        </w:rPr>
        <w:t>chaque valeur de la catégorie</w:t>
      </w:r>
      <w:r w:rsidRPr="007D7F92">
        <w:t xml:space="preserve"> une </w:t>
      </w:r>
      <w:r w:rsidRPr="007D7F92">
        <w:rPr>
          <w:b/>
          <w:bCs/>
        </w:rPr>
        <w:t>nouvelle variable binaire</w:t>
      </w:r>
      <w:r w:rsidRPr="007D7F92">
        <w:t xml:space="preserve"> qui indique si la variable originale avait la valeur en question</w:t>
      </w:r>
    </w:p>
    <w:p w14:paraId="5B6EBF93" w14:textId="2755AF33" w:rsidR="007D7F92" w:rsidRDefault="007D7F92" w:rsidP="007D7F92">
      <w:pPr>
        <w:pStyle w:val="Paragraphedeliste"/>
        <w:numPr>
          <w:ilvl w:val="2"/>
          <w:numId w:val="5"/>
        </w:numPr>
      </w:pPr>
      <w:r>
        <w:t>Si N valeurs possibles, N-1 catégories</w:t>
      </w:r>
      <w:r w:rsidR="008107D1">
        <w:t xml:space="preserve"> (pour éviter le </w:t>
      </w:r>
      <w:proofErr w:type="spellStart"/>
      <w:r w:rsidR="008107D1" w:rsidRPr="008107D1">
        <w:rPr>
          <w:b/>
          <w:bCs/>
        </w:rPr>
        <w:t>dummy</w:t>
      </w:r>
      <w:proofErr w:type="spellEnd"/>
      <w:r w:rsidR="008107D1" w:rsidRPr="008107D1">
        <w:rPr>
          <w:b/>
          <w:bCs/>
        </w:rPr>
        <w:t xml:space="preserve"> variable trap</w:t>
      </w:r>
      <w:r w:rsidR="008107D1">
        <w:t>)</w:t>
      </w:r>
    </w:p>
    <w:p w14:paraId="01025B3C" w14:textId="0705F047" w:rsidR="007D7F92" w:rsidRDefault="007D7F92" w:rsidP="007D7F92">
      <w:pPr>
        <w:pStyle w:val="Paragraphedeliste"/>
        <w:numPr>
          <w:ilvl w:val="3"/>
          <w:numId w:val="5"/>
        </w:numPr>
      </w:pPr>
      <w:r>
        <w:t xml:space="preserve">Pour éviter que le modèle ne créé une </w:t>
      </w:r>
      <w:proofErr w:type="spellStart"/>
      <w:r>
        <w:t>linarité</w:t>
      </w:r>
      <w:proofErr w:type="spellEnd"/>
      <w:r>
        <w:t xml:space="preserve"> entre les nouvelles variables crées</w:t>
      </w:r>
    </w:p>
    <w:p w14:paraId="61633C12" w14:textId="10DBD75B" w:rsidR="007D7F92" w:rsidRDefault="007D7F92" w:rsidP="007D7F92">
      <w:pPr>
        <w:pStyle w:val="Paragraphedeliste"/>
        <w:numPr>
          <w:ilvl w:val="4"/>
          <w:numId w:val="5"/>
        </w:numPr>
      </w:pPr>
      <w:r>
        <w:t>Si valeurs bleu, blanc, rouge</w:t>
      </w:r>
    </w:p>
    <w:p w14:paraId="511AD770" w14:textId="5D4735EA" w:rsidR="007D7F92" w:rsidRDefault="007D7F92" w:rsidP="007D7F92">
      <w:pPr>
        <w:pStyle w:val="Paragraphedeliste"/>
        <w:numPr>
          <w:ilvl w:val="5"/>
          <w:numId w:val="5"/>
        </w:numPr>
      </w:pPr>
      <w:r>
        <w:t xml:space="preserve">Nouvelles variables </w:t>
      </w:r>
      <w:proofErr w:type="gramStart"/>
      <w:r>
        <w:t>blanc(</w:t>
      </w:r>
      <w:proofErr w:type="gramEnd"/>
      <w:r>
        <w:t>0 ou 1), rouge(0 ou 1)</w:t>
      </w:r>
    </w:p>
    <w:p w14:paraId="74382008" w14:textId="7F50D4E5" w:rsidR="007D7F92" w:rsidRDefault="007D7F92" w:rsidP="007D7F92">
      <w:pPr>
        <w:pStyle w:val="Paragraphedeliste"/>
        <w:numPr>
          <w:ilvl w:val="6"/>
          <w:numId w:val="5"/>
        </w:numPr>
      </w:pPr>
      <w:r>
        <w:t>Bleu devient tacite et il n’existe pas de relation entre blanc et rouge</w:t>
      </w:r>
    </w:p>
    <w:p w14:paraId="286DD465" w14:textId="24FCD756" w:rsidR="007D7F92" w:rsidRDefault="007D7F92" w:rsidP="007D7F92">
      <w:pPr>
        <w:pStyle w:val="Paragraphedeliste"/>
        <w:numPr>
          <w:ilvl w:val="6"/>
          <w:numId w:val="5"/>
        </w:numPr>
      </w:pPr>
      <w:r>
        <w:t>Sinon bleu + blanc + rouge = 1</w:t>
      </w:r>
    </w:p>
    <w:p w14:paraId="6769B757" w14:textId="1E123E5C" w:rsidR="007D7F92" w:rsidRDefault="007D7F92" w:rsidP="007D7F92">
      <w:pPr>
        <w:pStyle w:val="Paragraphedeliste"/>
        <w:numPr>
          <w:ilvl w:val="5"/>
          <w:numId w:val="5"/>
        </w:numPr>
      </w:pPr>
      <w:r>
        <w:t>Ainsi, le poids des valeurs sera</w:t>
      </w:r>
    </w:p>
    <w:p w14:paraId="3C1A9784" w14:textId="6FCE4014" w:rsidR="007D7F92" w:rsidRDefault="007D7F92" w:rsidP="007D7F92">
      <w:pPr>
        <w:pStyle w:val="Paragraphedeliste"/>
        <w:numPr>
          <w:ilvl w:val="6"/>
          <w:numId w:val="5"/>
        </w:numPr>
      </w:pPr>
      <w:r>
        <w:t xml:space="preserve">Y = </w:t>
      </w:r>
      <w:r w:rsidR="008107D1">
        <w:t>intercept</w:t>
      </w:r>
      <w:r>
        <w:t xml:space="preserve"> + a * blanc</w:t>
      </w:r>
      <w:r w:rsidR="008107D1">
        <w:t xml:space="preserve"> + b * rouge + bruit</w:t>
      </w:r>
    </w:p>
    <w:p w14:paraId="1D353923" w14:textId="1FE60F93" w:rsidR="008107D1" w:rsidRDefault="008107D1" w:rsidP="008107D1">
      <w:pPr>
        <w:pStyle w:val="Paragraphedeliste"/>
        <w:numPr>
          <w:ilvl w:val="7"/>
          <w:numId w:val="5"/>
        </w:numPr>
      </w:pPr>
      <w:r>
        <w:t>Intercept équivaut donc à bleu (inféré tacitement)</w:t>
      </w:r>
    </w:p>
    <w:p w14:paraId="4C99AB15" w14:textId="1571C654" w:rsidR="008107D1" w:rsidRDefault="008107D1" w:rsidP="008107D1">
      <w:pPr>
        <w:pStyle w:val="Paragraphedeliste"/>
        <w:numPr>
          <w:ilvl w:val="8"/>
          <w:numId w:val="5"/>
        </w:numPr>
      </w:pPr>
      <w:r>
        <w:t>Et a et b la déviation de la prédiction lorsque blanc est vrai ou rouge est vra</w:t>
      </w:r>
      <w:r w:rsidR="0005043B">
        <w:t>i</w:t>
      </w:r>
    </w:p>
    <w:p w14:paraId="4347E21E" w14:textId="2BF059A3" w:rsidR="0005043B" w:rsidRPr="0005043B" w:rsidRDefault="0005043B" w:rsidP="0005043B">
      <w:pPr>
        <w:pStyle w:val="Paragraphedeliste"/>
        <w:numPr>
          <w:ilvl w:val="1"/>
          <w:numId w:val="5"/>
        </w:numPr>
      </w:pPr>
      <w:r>
        <w:t xml:space="preserve">Attention à la </w:t>
      </w:r>
      <w:proofErr w:type="spellStart"/>
      <w:r w:rsidRPr="0005043B">
        <w:rPr>
          <w:b/>
          <w:bCs/>
        </w:rPr>
        <w:t>curse</w:t>
      </w:r>
      <w:proofErr w:type="spellEnd"/>
      <w:r w:rsidRPr="0005043B">
        <w:rPr>
          <w:b/>
          <w:bCs/>
        </w:rPr>
        <w:t xml:space="preserve"> of dimension</w:t>
      </w:r>
    </w:p>
    <w:p w14:paraId="57F63D9C" w14:textId="1534B2BA" w:rsidR="0005043B" w:rsidRDefault="0005043B" w:rsidP="0005043B">
      <w:pPr>
        <w:pStyle w:val="Paragraphedeliste"/>
        <w:numPr>
          <w:ilvl w:val="2"/>
          <w:numId w:val="5"/>
        </w:numPr>
      </w:pPr>
      <w:r w:rsidRPr="0005043B">
        <w:t>Dans le dataset de l’exemple, nous passons de 8 variables à 18</w:t>
      </w:r>
    </w:p>
    <w:p w14:paraId="338662C0" w14:textId="03CCF6C0" w:rsidR="0005043B" w:rsidRDefault="0005043B" w:rsidP="0005043B">
      <w:pPr>
        <w:pStyle w:val="Paragraphedeliste"/>
        <w:numPr>
          <w:ilvl w:val="3"/>
          <w:numId w:val="5"/>
        </w:numPr>
      </w:pPr>
      <w:r>
        <w:t>L’information des autres variables est diluée dans ces variables nouvellement crées</w:t>
      </w:r>
    </w:p>
    <w:p w14:paraId="48C39B7C" w14:textId="78A249E7" w:rsidR="0005043B" w:rsidRDefault="0005043B" w:rsidP="0005043B"/>
    <w:p w14:paraId="0D77857E" w14:textId="06940D48" w:rsidR="0005043B" w:rsidRDefault="0005043B" w:rsidP="0005043B">
      <w:pPr>
        <w:pStyle w:val="Paragraphedeliste"/>
        <w:numPr>
          <w:ilvl w:val="0"/>
          <w:numId w:val="5"/>
        </w:numPr>
      </w:pPr>
      <w:r>
        <w:t>L’encodage binaire</w:t>
      </w:r>
    </w:p>
    <w:p w14:paraId="28AB34C0" w14:textId="37F8F379" w:rsidR="007840A4" w:rsidRDefault="007840A4" w:rsidP="007840A4">
      <w:pPr>
        <w:pStyle w:val="Paragraphedeliste"/>
        <w:numPr>
          <w:ilvl w:val="1"/>
          <w:numId w:val="5"/>
        </w:numPr>
      </w:pPr>
      <w:r>
        <w:lastRenderedPageBreak/>
        <w:t> ???</w:t>
      </w:r>
    </w:p>
    <w:p w14:paraId="19DCDA2A" w14:textId="754AD748" w:rsidR="007840A4" w:rsidRDefault="007840A4" w:rsidP="007840A4">
      <w:pPr>
        <w:pStyle w:val="Titre2"/>
      </w:pPr>
      <w:bookmarkStart w:id="67" w:name="_Toc193640012"/>
      <w:r>
        <w:t>Améliorer le modèle</w:t>
      </w:r>
      <w:bookmarkEnd w:id="67"/>
    </w:p>
    <w:p w14:paraId="330F98F9" w14:textId="5EB27DE2" w:rsidR="007840A4" w:rsidRDefault="007840A4" w:rsidP="007840A4">
      <w:pPr>
        <w:pStyle w:val="Paragraphedeliste"/>
        <w:numPr>
          <w:ilvl w:val="0"/>
          <w:numId w:val="5"/>
        </w:numPr>
      </w:pPr>
      <w:r>
        <w:t>Les modèles de régression linéaire et logistique n’ont pas de paramètres</w:t>
      </w:r>
    </w:p>
    <w:p w14:paraId="51E81F5F" w14:textId="4DA7B7D4" w:rsidR="007840A4" w:rsidRDefault="007840A4" w:rsidP="007840A4">
      <w:pPr>
        <w:pStyle w:val="Paragraphedeliste"/>
        <w:numPr>
          <w:ilvl w:val="1"/>
          <w:numId w:val="5"/>
        </w:numPr>
      </w:pPr>
      <w:r>
        <w:t>Tout dépend des prédicteurs utilisés</w:t>
      </w:r>
    </w:p>
    <w:p w14:paraId="6BAC8EBB" w14:textId="4432B891" w:rsidR="007840A4" w:rsidRDefault="007840A4" w:rsidP="007840A4">
      <w:pPr>
        <w:pStyle w:val="Paragraphedeliste"/>
        <w:numPr>
          <w:ilvl w:val="1"/>
          <w:numId w:val="5"/>
        </w:numPr>
      </w:pPr>
      <w:r>
        <w:t>Impossible de jouer sur des paramètres pour améliorer leur performance</w:t>
      </w:r>
    </w:p>
    <w:p w14:paraId="67FA261C" w14:textId="77777777" w:rsidR="00F548E6" w:rsidRPr="0018454B" w:rsidRDefault="00F548E6" w:rsidP="00F548E6">
      <w:pPr>
        <w:pStyle w:val="Paragraphedeliste"/>
        <w:numPr>
          <w:ilvl w:val="0"/>
          <w:numId w:val="5"/>
        </w:numPr>
        <w:rPr>
          <w:b/>
          <w:bCs/>
        </w:rPr>
      </w:pPr>
      <w:r w:rsidRPr="0018454B">
        <w:rPr>
          <w:b/>
          <w:bCs/>
        </w:rPr>
        <w:t>Hyper paramètres</w:t>
      </w:r>
    </w:p>
    <w:p w14:paraId="0294E135" w14:textId="27A2A1D1" w:rsidR="00F548E6" w:rsidRDefault="00F548E6" w:rsidP="00F548E6">
      <w:pPr>
        <w:pStyle w:val="Paragraphedeliste"/>
        <w:numPr>
          <w:ilvl w:val="1"/>
          <w:numId w:val="5"/>
        </w:numPr>
      </w:pPr>
      <w:r>
        <w:t>Les paramètres d’un modèle qui modifient son comportement</w:t>
      </w:r>
    </w:p>
    <w:p w14:paraId="54F1D239" w14:textId="2E703711" w:rsidR="00F548E6" w:rsidRDefault="00F548E6" w:rsidP="00F548E6">
      <w:pPr>
        <w:pStyle w:val="Paragraphedeliste"/>
        <w:numPr>
          <w:ilvl w:val="2"/>
          <w:numId w:val="5"/>
        </w:numPr>
      </w:pPr>
      <w:r>
        <w:t>Pour l’arbre de décision</w:t>
      </w:r>
    </w:p>
    <w:p w14:paraId="24906A59" w14:textId="77777777" w:rsidR="00F548E6" w:rsidRDefault="00F548E6" w:rsidP="00F548E6">
      <w:pPr>
        <w:pStyle w:val="Paragraphedeliste"/>
        <w:numPr>
          <w:ilvl w:val="3"/>
          <w:numId w:val="5"/>
        </w:numPr>
      </w:pPr>
      <w:r>
        <w:t>Max_depth</w:t>
      </w:r>
    </w:p>
    <w:p w14:paraId="534CA5BC" w14:textId="77777777" w:rsidR="00F548E6" w:rsidRPr="0018454B" w:rsidRDefault="00F548E6" w:rsidP="00F548E6">
      <w:pPr>
        <w:pStyle w:val="Paragraphedeliste"/>
        <w:numPr>
          <w:ilvl w:val="3"/>
          <w:numId w:val="5"/>
        </w:numPr>
      </w:pPr>
      <w:proofErr w:type="spellStart"/>
      <w:r>
        <w:t>Criterion</w:t>
      </w:r>
      <w:proofErr w:type="spellEnd"/>
    </w:p>
    <w:p w14:paraId="167280B6" w14:textId="6D170A5C" w:rsidR="007840A4" w:rsidRDefault="007840A4" w:rsidP="007840A4">
      <w:pPr>
        <w:pStyle w:val="Titre3"/>
      </w:pPr>
      <w:bookmarkStart w:id="68" w:name="_Toc193640013"/>
      <w:r>
        <w:t>Reconnaitre un modèle qui sous-performe</w:t>
      </w:r>
      <w:bookmarkEnd w:id="68"/>
    </w:p>
    <w:p w14:paraId="28B1B2E5" w14:textId="454BB774" w:rsidR="007840A4" w:rsidRDefault="007840A4" w:rsidP="007840A4">
      <w:pPr>
        <w:pStyle w:val="Paragraphedeliste"/>
        <w:numPr>
          <w:ilvl w:val="0"/>
          <w:numId w:val="5"/>
        </w:numPr>
      </w:pPr>
      <w:r>
        <w:t>Pour évaluer un modèle, il faut scinder le dataset en 2 sous-ensembles (entraînement et test)</w:t>
      </w:r>
    </w:p>
    <w:p w14:paraId="4BCDB237" w14:textId="51EA8DA6" w:rsidR="007840A4" w:rsidRDefault="007840A4" w:rsidP="007840A4">
      <w:pPr>
        <w:pStyle w:val="Paragraphedeliste"/>
        <w:numPr>
          <w:ilvl w:val="0"/>
          <w:numId w:val="5"/>
        </w:numPr>
      </w:pPr>
      <w:r>
        <w:t>Entraîner le modèle</w:t>
      </w:r>
    </w:p>
    <w:p w14:paraId="41AA0CD6" w14:textId="71EF909F" w:rsidR="007840A4" w:rsidRDefault="007840A4" w:rsidP="007840A4">
      <w:pPr>
        <w:pStyle w:val="Paragraphedeliste"/>
        <w:numPr>
          <w:ilvl w:val="1"/>
          <w:numId w:val="5"/>
        </w:numPr>
      </w:pPr>
      <w:r>
        <w:t>Lui faire apprendre la dynamique et les relations entre les variables dans les échantillons d’entraînement</w:t>
      </w:r>
    </w:p>
    <w:p w14:paraId="2F52C4BD" w14:textId="6476F4C0" w:rsidR="00F10770" w:rsidRPr="00F10770" w:rsidRDefault="00F10770" w:rsidP="00F10770">
      <w:pPr>
        <w:pStyle w:val="Paragraphedeliste"/>
        <w:numPr>
          <w:ilvl w:val="2"/>
          <w:numId w:val="5"/>
        </w:numPr>
        <w:rPr>
          <w:color w:val="FF0000"/>
        </w:rPr>
      </w:pPr>
      <w:r w:rsidRPr="00F10770">
        <w:rPr>
          <w:color w:val="FF0000"/>
        </w:rPr>
        <w:t>On suppose que, au sens statistique, le sous-ensemble de test, d’entraînement et de production ont la même distribution statistique</w:t>
      </w:r>
    </w:p>
    <w:p w14:paraId="57C2CB23" w14:textId="084D01E6" w:rsidR="00F10770" w:rsidRDefault="00F10770" w:rsidP="00F10770">
      <w:pPr>
        <w:pStyle w:val="Paragraphedeliste"/>
        <w:numPr>
          <w:ilvl w:val="0"/>
          <w:numId w:val="5"/>
        </w:numPr>
      </w:pPr>
      <w:r>
        <w:t>Le calcul du score sur les données d’entraînement et de test vont nous permettre de distinguer un bon modèle d’un mauvais modèle</w:t>
      </w:r>
    </w:p>
    <w:p w14:paraId="19BF8154" w14:textId="6EF51BF2" w:rsidR="00F10770" w:rsidRDefault="00F10770" w:rsidP="00F10770">
      <w:pPr>
        <w:pStyle w:val="Paragraphedeliste"/>
        <w:numPr>
          <w:ilvl w:val="1"/>
          <w:numId w:val="5"/>
        </w:numPr>
      </w:pPr>
      <w:r>
        <w:t>Score(train) faible + Score(test) faible</w:t>
      </w:r>
    </w:p>
    <w:p w14:paraId="01CCB5F7" w14:textId="44E472EB" w:rsidR="00F10770" w:rsidRDefault="00F10770" w:rsidP="00F10770">
      <w:pPr>
        <w:pStyle w:val="Paragraphedeliste"/>
        <w:numPr>
          <w:ilvl w:val="2"/>
          <w:numId w:val="5"/>
        </w:numPr>
      </w:pPr>
      <w:r>
        <w:t>Modèle n’arrive pas à créer de corrélations fortes</w:t>
      </w:r>
    </w:p>
    <w:p w14:paraId="11C55EED" w14:textId="21834B17" w:rsidR="00F10770" w:rsidRDefault="00F10770" w:rsidP="00F10770">
      <w:pPr>
        <w:pStyle w:val="Paragraphedeliste"/>
        <w:numPr>
          <w:ilvl w:val="3"/>
          <w:numId w:val="5"/>
        </w:numPr>
      </w:pPr>
      <w:r>
        <w:t>On parle de biais du modèle</w:t>
      </w:r>
    </w:p>
    <w:p w14:paraId="6B39BC8E" w14:textId="49760F49" w:rsidR="00F10770" w:rsidRDefault="00F10770" w:rsidP="00F10770">
      <w:pPr>
        <w:pStyle w:val="Paragraphedeliste"/>
        <w:numPr>
          <w:ilvl w:val="1"/>
          <w:numId w:val="5"/>
        </w:numPr>
      </w:pPr>
      <w:r>
        <w:t>Score(train) fort + Score(test) fort</w:t>
      </w:r>
    </w:p>
    <w:p w14:paraId="027FC419" w14:textId="6FC63E9B" w:rsidR="00F10770" w:rsidRDefault="00F10770" w:rsidP="00F10770">
      <w:pPr>
        <w:pStyle w:val="Paragraphedeliste"/>
        <w:numPr>
          <w:ilvl w:val="2"/>
          <w:numId w:val="5"/>
        </w:numPr>
      </w:pPr>
      <w:r>
        <w:t>Modèle est bon et sait généraliser</w:t>
      </w:r>
    </w:p>
    <w:p w14:paraId="34F0FA57" w14:textId="33F0395E" w:rsidR="00F10770" w:rsidRDefault="00F10770" w:rsidP="00F10770">
      <w:pPr>
        <w:pStyle w:val="Paragraphedeliste"/>
        <w:numPr>
          <w:ilvl w:val="1"/>
          <w:numId w:val="5"/>
        </w:numPr>
      </w:pPr>
      <w:r>
        <w:t>Score(train) fort + Score(test) faible</w:t>
      </w:r>
    </w:p>
    <w:p w14:paraId="42CBAA73" w14:textId="2EA9156B" w:rsidR="00D2057D" w:rsidRDefault="00D2057D" w:rsidP="00D2057D">
      <w:pPr>
        <w:pStyle w:val="Paragraphedeliste"/>
        <w:numPr>
          <w:ilvl w:val="2"/>
          <w:numId w:val="5"/>
        </w:numPr>
      </w:pPr>
      <w:r>
        <w:t>Le modèle colle trop aux données d’apprentissage et ne sait pas extrapoler</w:t>
      </w:r>
    </w:p>
    <w:p w14:paraId="00447D57" w14:textId="51A53F4C" w:rsidR="00D2057D" w:rsidRDefault="00D2057D" w:rsidP="00D2057D">
      <w:pPr>
        <w:pStyle w:val="Paragraphedeliste"/>
        <w:numPr>
          <w:ilvl w:val="3"/>
          <w:numId w:val="5"/>
        </w:numPr>
      </w:pPr>
      <w:r>
        <w:t>Overfit</w:t>
      </w:r>
    </w:p>
    <w:p w14:paraId="5F581B97" w14:textId="63354C3C" w:rsidR="00D2057D" w:rsidRDefault="00D2057D" w:rsidP="00D2057D">
      <w:r w:rsidRPr="00D2057D">
        <w:rPr>
          <w:noProof/>
        </w:rPr>
        <w:drawing>
          <wp:inline distT="0" distB="0" distL="0" distR="0" wp14:anchorId="0EBA8626" wp14:editId="435944F3">
            <wp:extent cx="5760720" cy="2025015"/>
            <wp:effectExtent l="0" t="0" r="0" b="0"/>
            <wp:docPr id="10222121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12196" name=""/>
                    <pic:cNvPicPr/>
                  </pic:nvPicPr>
                  <pic:blipFill>
                    <a:blip r:embed="rId79"/>
                    <a:stretch>
                      <a:fillRect/>
                    </a:stretch>
                  </pic:blipFill>
                  <pic:spPr>
                    <a:xfrm>
                      <a:off x="0" y="0"/>
                      <a:ext cx="5760720" cy="2025015"/>
                    </a:xfrm>
                    <a:prstGeom prst="rect">
                      <a:avLst/>
                    </a:prstGeom>
                  </pic:spPr>
                </pic:pic>
              </a:graphicData>
            </a:graphic>
          </wp:inline>
        </w:drawing>
      </w:r>
    </w:p>
    <w:p w14:paraId="4E17A290" w14:textId="0ED12B8B" w:rsidR="00D2057D" w:rsidRDefault="00D2057D" w:rsidP="00D2057D">
      <w:pPr>
        <w:pStyle w:val="Paragraphedeliste"/>
        <w:numPr>
          <w:ilvl w:val="1"/>
          <w:numId w:val="5"/>
        </w:numPr>
      </w:pPr>
      <w:r>
        <w:t>L’optimisation d’un modèle via ses paramètres consiste à trouver le juste équilibre entre le biais et l’overfit</w:t>
      </w:r>
    </w:p>
    <w:p w14:paraId="60C9CC26" w14:textId="2BBE327F" w:rsidR="007A1F94" w:rsidRDefault="007A1F94" w:rsidP="007A1F94">
      <w:pPr>
        <w:pStyle w:val="Paragraphedeliste"/>
        <w:numPr>
          <w:ilvl w:val="0"/>
          <w:numId w:val="5"/>
        </w:numPr>
      </w:pPr>
      <w:r>
        <w:t>Un modèle qui overfit est un modèle trop complexe</w:t>
      </w:r>
    </w:p>
    <w:p w14:paraId="40B75B26" w14:textId="31499D28" w:rsidR="007A1F94" w:rsidRDefault="007A1F94" w:rsidP="007A1F94">
      <w:pPr>
        <w:pStyle w:val="Paragraphedeliste"/>
        <w:numPr>
          <w:ilvl w:val="1"/>
          <w:numId w:val="5"/>
        </w:numPr>
      </w:pPr>
      <w:r>
        <w:t>Arbres</w:t>
      </w:r>
    </w:p>
    <w:p w14:paraId="6A64E27E" w14:textId="0448D29E" w:rsidR="007A1F94" w:rsidRDefault="007A1F94" w:rsidP="007A1F94">
      <w:pPr>
        <w:pStyle w:val="Paragraphedeliste"/>
        <w:numPr>
          <w:ilvl w:val="2"/>
          <w:numId w:val="5"/>
        </w:numPr>
      </w:pPr>
      <w:r>
        <w:lastRenderedPageBreak/>
        <w:t>Trop de profondeur</w:t>
      </w:r>
    </w:p>
    <w:p w14:paraId="2CDBF98A" w14:textId="273873CF" w:rsidR="007A1F94" w:rsidRDefault="007A1F94" w:rsidP="007A1F94">
      <w:pPr>
        <w:pStyle w:val="Paragraphedeliste"/>
        <w:numPr>
          <w:ilvl w:val="1"/>
          <w:numId w:val="5"/>
        </w:numPr>
      </w:pPr>
      <w:r>
        <w:t>Régression</w:t>
      </w:r>
    </w:p>
    <w:p w14:paraId="41FB632F" w14:textId="2A9B657E" w:rsidR="007A1F94" w:rsidRDefault="007A1F94" w:rsidP="007A1F94">
      <w:pPr>
        <w:pStyle w:val="Paragraphedeliste"/>
        <w:numPr>
          <w:ilvl w:val="2"/>
          <w:numId w:val="5"/>
        </w:numPr>
      </w:pPr>
      <w:r>
        <w:t>Trop de variables</w:t>
      </w:r>
    </w:p>
    <w:p w14:paraId="2FB0C65F" w14:textId="1D63B8AC" w:rsidR="007A1F94" w:rsidRDefault="007A1F94" w:rsidP="007A1F94">
      <w:pPr>
        <w:pStyle w:val="Paragraphedeliste"/>
        <w:numPr>
          <w:ilvl w:val="1"/>
          <w:numId w:val="5"/>
        </w:numPr>
      </w:pPr>
      <w:r>
        <w:t>K-</w:t>
      </w:r>
      <w:proofErr w:type="spellStart"/>
      <w:r>
        <w:t>means</w:t>
      </w:r>
      <w:proofErr w:type="spellEnd"/>
    </w:p>
    <w:p w14:paraId="2A532460" w14:textId="10C1C7CC" w:rsidR="007A1F94" w:rsidRDefault="007A1F94" w:rsidP="007A1F94">
      <w:pPr>
        <w:pStyle w:val="Paragraphedeliste"/>
        <w:numPr>
          <w:ilvl w:val="2"/>
          <w:numId w:val="5"/>
        </w:numPr>
      </w:pPr>
      <w:r>
        <w:t>Trop de clusters</w:t>
      </w:r>
    </w:p>
    <w:p w14:paraId="17F5B2FC" w14:textId="2FAC9369" w:rsidR="007A1F94" w:rsidRDefault="007A1F94" w:rsidP="007A1F94">
      <w:pPr>
        <w:pStyle w:val="Paragraphedeliste"/>
        <w:numPr>
          <w:ilvl w:val="0"/>
          <w:numId w:val="5"/>
        </w:numPr>
      </w:pPr>
      <w:r>
        <w:t>Stratégies de remédiation</w:t>
      </w:r>
    </w:p>
    <w:p w14:paraId="79EBB8F3" w14:textId="099DD392" w:rsidR="007A1F94" w:rsidRDefault="007A1F94" w:rsidP="007A1F94">
      <w:pPr>
        <w:pStyle w:val="Paragraphedeliste"/>
        <w:numPr>
          <w:ilvl w:val="1"/>
          <w:numId w:val="5"/>
        </w:numPr>
      </w:pPr>
      <w:r>
        <w:t>Augmenter taille du dataset d’entrainement</w:t>
      </w:r>
    </w:p>
    <w:p w14:paraId="179945C8" w14:textId="707733ED" w:rsidR="007A1F94" w:rsidRDefault="007A1F94" w:rsidP="007A1F94">
      <w:pPr>
        <w:pStyle w:val="Paragraphedeliste"/>
        <w:numPr>
          <w:ilvl w:val="1"/>
          <w:numId w:val="5"/>
        </w:numPr>
      </w:pPr>
      <w:r>
        <w:t>Régularisation</w:t>
      </w:r>
    </w:p>
    <w:p w14:paraId="156F441B" w14:textId="0A6112BD" w:rsidR="00D2057D" w:rsidRDefault="00D2057D" w:rsidP="00D2057D">
      <w:pPr>
        <w:pStyle w:val="Titre3"/>
      </w:pPr>
      <w:bookmarkStart w:id="69" w:name="_Toc193640014"/>
      <w:r>
        <w:t>Exemple</w:t>
      </w:r>
      <w:bookmarkEnd w:id="69"/>
    </w:p>
    <w:p w14:paraId="259E98D3" w14:textId="7C5F95FF" w:rsidR="00D2057D" w:rsidRDefault="00D2057D" w:rsidP="00D2057D">
      <w:pPr>
        <w:pStyle w:val="Paragraphedeliste"/>
        <w:numPr>
          <w:ilvl w:val="0"/>
          <w:numId w:val="5"/>
        </w:numPr>
      </w:pPr>
      <w:r>
        <w:t>Dataset des arbres de paris</w:t>
      </w:r>
    </w:p>
    <w:p w14:paraId="7B2EB589" w14:textId="4BB4BA38" w:rsidR="00D2057D" w:rsidRDefault="00D2057D" w:rsidP="00D2057D">
      <w:pPr>
        <w:pStyle w:val="Paragraphedeliste"/>
        <w:numPr>
          <w:ilvl w:val="1"/>
          <w:numId w:val="5"/>
        </w:numPr>
      </w:pPr>
      <w:r>
        <w:t>Nous allons construire un modèle qui prédit le stade de développement</w:t>
      </w:r>
    </w:p>
    <w:p w14:paraId="654A7232" w14:textId="5136DE2D" w:rsidR="00D2057D" w:rsidRDefault="00D2057D" w:rsidP="00D2057D">
      <w:pPr>
        <w:pStyle w:val="Paragraphedeliste"/>
        <w:numPr>
          <w:ilvl w:val="2"/>
          <w:numId w:val="5"/>
        </w:numPr>
      </w:pPr>
      <w:r>
        <w:t>Jeune (arbre)</w:t>
      </w:r>
    </w:p>
    <w:p w14:paraId="41C528B9" w14:textId="13276185" w:rsidR="00D2057D" w:rsidRDefault="00D2057D" w:rsidP="00D2057D">
      <w:pPr>
        <w:pStyle w:val="Paragraphedeliste"/>
        <w:numPr>
          <w:ilvl w:val="2"/>
          <w:numId w:val="5"/>
        </w:numPr>
      </w:pPr>
      <w:r>
        <w:t>Jeune (arbre)Adulte</w:t>
      </w:r>
    </w:p>
    <w:p w14:paraId="4D875479" w14:textId="138E02E7" w:rsidR="00D2057D" w:rsidRDefault="00D2057D" w:rsidP="00D2057D">
      <w:pPr>
        <w:pStyle w:val="Paragraphedeliste"/>
        <w:numPr>
          <w:ilvl w:val="2"/>
          <w:numId w:val="5"/>
        </w:numPr>
      </w:pPr>
      <w:r>
        <w:t>Adulte</w:t>
      </w:r>
    </w:p>
    <w:p w14:paraId="33EF74F9" w14:textId="03998760" w:rsidR="00D2057D" w:rsidRDefault="00D2057D" w:rsidP="00D2057D">
      <w:pPr>
        <w:pStyle w:val="Paragraphedeliste"/>
        <w:numPr>
          <w:ilvl w:val="2"/>
          <w:numId w:val="5"/>
        </w:numPr>
      </w:pPr>
      <w:r>
        <w:t>Mature</w:t>
      </w:r>
    </w:p>
    <w:p w14:paraId="3CDE50C1" w14:textId="29403417" w:rsidR="00D2057D" w:rsidRDefault="00D2057D" w:rsidP="00D2057D">
      <w:pPr>
        <w:pStyle w:val="Paragraphedeliste"/>
        <w:numPr>
          <w:ilvl w:val="1"/>
          <w:numId w:val="5"/>
        </w:numPr>
      </w:pPr>
      <w:r>
        <w:t xml:space="preserve">Dans le dataset, ces données sont numérisées </w:t>
      </w:r>
    </w:p>
    <w:p w14:paraId="6E0F829F" w14:textId="57002F01" w:rsidR="00D2057D" w:rsidRDefault="00D2057D" w:rsidP="00D2057D">
      <w:pPr>
        <w:pStyle w:val="Paragraphedeliste"/>
        <w:numPr>
          <w:ilvl w:val="2"/>
          <w:numId w:val="5"/>
        </w:numPr>
      </w:pPr>
      <w:r>
        <w:t>1</w:t>
      </w:r>
    </w:p>
    <w:p w14:paraId="5EE4EC3A" w14:textId="59BD3755" w:rsidR="00D2057D" w:rsidRDefault="00D2057D" w:rsidP="00D2057D">
      <w:pPr>
        <w:pStyle w:val="Paragraphedeliste"/>
        <w:numPr>
          <w:ilvl w:val="2"/>
          <w:numId w:val="5"/>
        </w:numPr>
      </w:pPr>
      <w:r>
        <w:t>2</w:t>
      </w:r>
    </w:p>
    <w:p w14:paraId="6F19DA91" w14:textId="4A7624CD" w:rsidR="00D2057D" w:rsidRDefault="00D2057D" w:rsidP="00D2057D">
      <w:pPr>
        <w:pStyle w:val="Paragraphedeliste"/>
        <w:numPr>
          <w:ilvl w:val="2"/>
          <w:numId w:val="5"/>
        </w:numPr>
      </w:pPr>
      <w:r>
        <w:t>3</w:t>
      </w:r>
    </w:p>
    <w:p w14:paraId="7DE9317B" w14:textId="67EB7156" w:rsidR="00D2057D" w:rsidRDefault="00D2057D" w:rsidP="00D2057D">
      <w:pPr>
        <w:pStyle w:val="Paragraphedeliste"/>
        <w:numPr>
          <w:ilvl w:val="2"/>
          <w:numId w:val="5"/>
        </w:numPr>
      </w:pPr>
      <w:r>
        <w:t>4</w:t>
      </w:r>
    </w:p>
    <w:p w14:paraId="0180999F" w14:textId="2B55A942" w:rsidR="00D2057D" w:rsidRDefault="00D2057D" w:rsidP="00F548E6">
      <w:pPr>
        <w:pStyle w:val="Paragraphedeliste"/>
        <w:numPr>
          <w:ilvl w:val="0"/>
          <w:numId w:val="5"/>
        </w:numPr>
      </w:pPr>
      <w:r>
        <w:t xml:space="preserve">Comme modèle, nous allons utiliser un </w:t>
      </w:r>
      <w:proofErr w:type="spellStart"/>
      <w:r>
        <w:t>DecisionTreeClassifier</w:t>
      </w:r>
      <w:proofErr w:type="spellEnd"/>
      <w:r>
        <w:t xml:space="preserve"> de </w:t>
      </w:r>
      <w:proofErr w:type="spellStart"/>
      <w:r>
        <w:t>scikit-learn</w:t>
      </w:r>
      <w:proofErr w:type="spellEnd"/>
    </w:p>
    <w:p w14:paraId="7C26B382" w14:textId="1BD1CD44" w:rsidR="00F548E6" w:rsidRDefault="00F548E6" w:rsidP="00F548E6">
      <w:pPr>
        <w:pStyle w:val="Titre3"/>
      </w:pPr>
      <w:bookmarkStart w:id="70" w:name="_Toc193640015"/>
      <w:r>
        <w:t>Minimiser le biais du modèle</w:t>
      </w:r>
      <w:bookmarkEnd w:id="70"/>
    </w:p>
    <w:p w14:paraId="196B6434" w14:textId="4D4F30B6" w:rsidR="00DA667D" w:rsidRDefault="00BE5168" w:rsidP="00BE5168">
      <w:pPr>
        <w:pStyle w:val="Paragraphedeliste"/>
        <w:numPr>
          <w:ilvl w:val="0"/>
          <w:numId w:val="5"/>
        </w:numPr>
      </w:pPr>
      <w:r>
        <w:t>Plusieurs stratégies sont envisageables</w:t>
      </w:r>
    </w:p>
    <w:p w14:paraId="68712ADC" w14:textId="2D0D00DB" w:rsidR="00BE5168" w:rsidRPr="00BE5168" w:rsidRDefault="00BE5168" w:rsidP="00BE5168">
      <w:pPr>
        <w:pStyle w:val="Paragraphedeliste"/>
        <w:numPr>
          <w:ilvl w:val="1"/>
          <w:numId w:val="5"/>
        </w:numPr>
        <w:rPr>
          <w:b/>
          <w:bCs/>
        </w:rPr>
      </w:pPr>
      <w:r w:rsidRPr="00BE5168">
        <w:rPr>
          <w:b/>
          <w:bCs/>
        </w:rPr>
        <w:t xml:space="preserve">Ajouter </w:t>
      </w:r>
      <w:r w:rsidRPr="00BE5168">
        <w:t>des</w:t>
      </w:r>
      <w:r w:rsidRPr="00BE5168">
        <w:rPr>
          <w:b/>
          <w:bCs/>
        </w:rPr>
        <w:t xml:space="preserve"> données</w:t>
      </w:r>
    </w:p>
    <w:p w14:paraId="04D99EFD" w14:textId="109C92C0" w:rsidR="00BE5168" w:rsidRDefault="00BE5168" w:rsidP="00BE5168">
      <w:pPr>
        <w:pStyle w:val="Paragraphedeliste"/>
        <w:numPr>
          <w:ilvl w:val="2"/>
          <w:numId w:val="5"/>
        </w:numPr>
      </w:pPr>
      <w:r>
        <w:t>Sur un dataset trop petit, le modèle n’aura pas assez d’exemples pour assimiler les dynamiques internes. Pour pallier à ce problème, nous pouvons</w:t>
      </w:r>
    </w:p>
    <w:p w14:paraId="091B7D6C" w14:textId="2CA5CB18" w:rsidR="00BE5168" w:rsidRDefault="00BE5168" w:rsidP="00BE5168">
      <w:pPr>
        <w:pStyle w:val="Paragraphedeliste"/>
        <w:numPr>
          <w:ilvl w:val="3"/>
          <w:numId w:val="5"/>
        </w:numPr>
      </w:pPr>
      <w:r w:rsidRPr="00BE5168">
        <w:rPr>
          <w:b/>
          <w:bCs/>
        </w:rPr>
        <w:t>Collecter</w:t>
      </w:r>
      <w:r>
        <w:t xml:space="preserve"> de nouvelles données et les ajouter au dataset</w:t>
      </w:r>
    </w:p>
    <w:p w14:paraId="471F3A25" w14:textId="5A789E9E" w:rsidR="00BE5168" w:rsidRDefault="00BE5168" w:rsidP="00BE5168">
      <w:pPr>
        <w:pStyle w:val="Paragraphedeliste"/>
        <w:numPr>
          <w:ilvl w:val="3"/>
          <w:numId w:val="5"/>
        </w:numPr>
      </w:pPr>
      <w:r>
        <w:t xml:space="preserve">Utiliser des techniques d’augmentation de données qui </w:t>
      </w:r>
      <w:r w:rsidRPr="00BE5168">
        <w:rPr>
          <w:b/>
          <w:bCs/>
        </w:rPr>
        <w:t xml:space="preserve">créent </w:t>
      </w:r>
      <w:r w:rsidRPr="00BE5168">
        <w:t>des</w:t>
      </w:r>
      <w:r w:rsidRPr="00BE5168">
        <w:rPr>
          <w:b/>
          <w:bCs/>
        </w:rPr>
        <w:t xml:space="preserve"> échantillons artificiels</w:t>
      </w:r>
      <w:r>
        <w:t xml:space="preserve"> et gonflent donc artificiellement le dataset d’entraînement</w:t>
      </w:r>
    </w:p>
    <w:p w14:paraId="5D76AF89" w14:textId="69040DAA" w:rsidR="00BE5168" w:rsidRPr="00BE5168" w:rsidRDefault="00BE5168" w:rsidP="00BE5168">
      <w:pPr>
        <w:pStyle w:val="Paragraphedeliste"/>
        <w:numPr>
          <w:ilvl w:val="1"/>
          <w:numId w:val="5"/>
        </w:numPr>
        <w:rPr>
          <w:b/>
          <w:bCs/>
        </w:rPr>
      </w:pPr>
      <w:r w:rsidRPr="00BE5168">
        <w:rPr>
          <w:b/>
          <w:bCs/>
        </w:rPr>
        <w:t>Feature engineering</w:t>
      </w:r>
    </w:p>
    <w:p w14:paraId="4F25E45D" w14:textId="002DCBA4" w:rsidR="00BE5168" w:rsidRDefault="00BE5168" w:rsidP="00BE5168">
      <w:pPr>
        <w:pStyle w:val="Paragraphedeliste"/>
        <w:numPr>
          <w:ilvl w:val="2"/>
          <w:numId w:val="5"/>
        </w:numPr>
      </w:pPr>
      <w:r>
        <w:t xml:space="preserve">On </w:t>
      </w:r>
      <w:r w:rsidRPr="00BE5168">
        <w:rPr>
          <w:b/>
          <w:bCs/>
        </w:rPr>
        <w:t>transforme</w:t>
      </w:r>
      <w:r>
        <w:t xml:space="preserve"> ou on </w:t>
      </w:r>
      <w:r w:rsidRPr="00BE5168">
        <w:rPr>
          <w:b/>
          <w:bCs/>
        </w:rPr>
        <w:t>ajoute des variables</w:t>
      </w:r>
      <w:r>
        <w:t xml:space="preserve"> pour encoder plus d’informations exploitables par le modèle</w:t>
      </w:r>
    </w:p>
    <w:p w14:paraId="5DB61F8B" w14:textId="5F21230C" w:rsidR="00BE5168" w:rsidRDefault="00BE5168" w:rsidP="00BE5168">
      <w:pPr>
        <w:pStyle w:val="Paragraphedeliste"/>
        <w:numPr>
          <w:ilvl w:val="1"/>
          <w:numId w:val="5"/>
        </w:numPr>
        <w:rPr>
          <w:b/>
          <w:bCs/>
        </w:rPr>
      </w:pPr>
      <w:r w:rsidRPr="00BE5168">
        <w:rPr>
          <w:b/>
          <w:bCs/>
        </w:rPr>
        <w:t xml:space="preserve">Modification </w:t>
      </w:r>
      <w:r w:rsidRPr="00BE5168">
        <w:t>des</w:t>
      </w:r>
      <w:r w:rsidRPr="00BE5168">
        <w:rPr>
          <w:b/>
          <w:bCs/>
        </w:rPr>
        <w:t xml:space="preserve"> paramètres </w:t>
      </w:r>
      <w:r w:rsidRPr="00BE5168">
        <w:t>du</w:t>
      </w:r>
      <w:r w:rsidRPr="00BE5168">
        <w:rPr>
          <w:b/>
          <w:bCs/>
        </w:rPr>
        <w:t xml:space="preserve"> modèle</w:t>
      </w:r>
    </w:p>
    <w:p w14:paraId="6367425C" w14:textId="2AF8F0F4" w:rsidR="00BE5168" w:rsidRDefault="00BE5168" w:rsidP="007A1F94">
      <w:pPr>
        <w:pStyle w:val="Titre3"/>
      </w:pPr>
      <w:bookmarkStart w:id="71" w:name="_Toc193640016"/>
      <w:r>
        <w:lastRenderedPageBreak/>
        <w:t>Identifier et compenser l’overfit</w:t>
      </w:r>
      <w:bookmarkEnd w:id="71"/>
    </w:p>
    <w:p w14:paraId="2B88855A" w14:textId="5A366AD7" w:rsidR="00FE17D9" w:rsidRDefault="00FE17D9" w:rsidP="00FE17D9">
      <w:pPr>
        <w:pStyle w:val="Paragraphedeliste"/>
        <w:numPr>
          <w:ilvl w:val="0"/>
          <w:numId w:val="5"/>
        </w:numPr>
      </w:pPr>
      <w:r w:rsidRPr="00FE17D9">
        <w:rPr>
          <w:noProof/>
        </w:rPr>
        <w:drawing>
          <wp:inline distT="0" distB="0" distL="0" distR="0" wp14:anchorId="74AD9B0F" wp14:editId="4322904D">
            <wp:extent cx="3219899" cy="2238687"/>
            <wp:effectExtent l="0" t="0" r="0" b="9525"/>
            <wp:docPr id="8955839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3937" name=""/>
                    <pic:cNvPicPr/>
                  </pic:nvPicPr>
                  <pic:blipFill>
                    <a:blip r:embed="rId80"/>
                    <a:stretch>
                      <a:fillRect/>
                    </a:stretch>
                  </pic:blipFill>
                  <pic:spPr>
                    <a:xfrm>
                      <a:off x="0" y="0"/>
                      <a:ext cx="3219899" cy="2238687"/>
                    </a:xfrm>
                    <a:prstGeom prst="rect">
                      <a:avLst/>
                    </a:prstGeom>
                  </pic:spPr>
                </pic:pic>
              </a:graphicData>
            </a:graphic>
          </wp:inline>
        </w:drawing>
      </w:r>
    </w:p>
    <w:p w14:paraId="3AF0D276" w14:textId="4280B4FD" w:rsidR="00FE17D9" w:rsidRDefault="00FE17D9" w:rsidP="00FE17D9">
      <w:pPr>
        <w:pStyle w:val="Paragraphedeliste"/>
        <w:numPr>
          <w:ilvl w:val="1"/>
          <w:numId w:val="5"/>
        </w:numPr>
      </w:pPr>
      <w:r>
        <w:t>Lorsque l’on retire le nombre maximum de profondeur des arbres décisionnels, on augmente la complexité, et on s’expose à de l’overfiting</w:t>
      </w:r>
    </w:p>
    <w:p w14:paraId="3504EF48" w14:textId="0E969938" w:rsidR="00FE17D9" w:rsidRDefault="00FE17D9" w:rsidP="00FE17D9">
      <w:pPr>
        <w:pStyle w:val="Paragraphedeliste"/>
        <w:numPr>
          <w:ilvl w:val="2"/>
          <w:numId w:val="5"/>
        </w:numPr>
      </w:pPr>
      <w:r>
        <w:t>Le modèle essaie de coller au maximum aux données d’entrainements</w:t>
      </w:r>
    </w:p>
    <w:p w14:paraId="0B1C5DD8" w14:textId="0301C18D" w:rsidR="00FE17D9" w:rsidRDefault="00FE17D9" w:rsidP="00FE17D9">
      <w:pPr>
        <w:pStyle w:val="Paragraphedeliste"/>
        <w:numPr>
          <w:ilvl w:val="3"/>
          <w:numId w:val="5"/>
        </w:numPr>
      </w:pPr>
      <w:r>
        <w:t>En conséquence, le modèle n’arrive pas à prédire des données nouvelles</w:t>
      </w:r>
    </w:p>
    <w:p w14:paraId="236DEA34" w14:textId="55C956C4" w:rsidR="00FE17D9" w:rsidRDefault="00FE17D9" w:rsidP="00FE17D9">
      <w:pPr>
        <w:pStyle w:val="Paragraphedeliste"/>
        <w:numPr>
          <w:ilvl w:val="0"/>
          <w:numId w:val="5"/>
        </w:numPr>
      </w:pPr>
      <w:r>
        <w:t>Overfit en régression linéaire quand il y a trop de variables prédictives</w:t>
      </w:r>
    </w:p>
    <w:p w14:paraId="6653FF57" w14:textId="34DA8CFB" w:rsidR="00FE17D9" w:rsidRDefault="00FE17D9" w:rsidP="00FE17D9">
      <w:pPr>
        <w:pStyle w:val="Paragraphedeliste"/>
        <w:numPr>
          <w:ilvl w:val="1"/>
          <w:numId w:val="5"/>
        </w:numPr>
      </w:pPr>
      <w:r>
        <w:t>En règle générale, la complexité expose à l’overfit</w:t>
      </w:r>
    </w:p>
    <w:p w14:paraId="31D21034" w14:textId="7B396BE8" w:rsidR="00FE17D9" w:rsidRDefault="00FE17D9" w:rsidP="00FE17D9">
      <w:pPr>
        <w:pStyle w:val="Paragraphedeliste"/>
        <w:numPr>
          <w:ilvl w:val="1"/>
          <w:numId w:val="5"/>
        </w:numPr>
      </w:pPr>
      <w:r>
        <w:t>Solution ici</w:t>
      </w:r>
    </w:p>
    <w:p w14:paraId="083045A1" w14:textId="35759095" w:rsidR="00FE17D9" w:rsidRDefault="00FE17D9" w:rsidP="00FE17D9">
      <w:pPr>
        <w:pStyle w:val="Paragraphedeliste"/>
        <w:numPr>
          <w:ilvl w:val="2"/>
          <w:numId w:val="5"/>
        </w:numPr>
      </w:pPr>
      <w:r>
        <w:t>Augmenter la quantité de données</w:t>
      </w:r>
    </w:p>
    <w:p w14:paraId="6311D29A" w14:textId="583B5063" w:rsidR="00FE17D9" w:rsidRDefault="00FE17D9" w:rsidP="00FE17D9">
      <w:pPr>
        <w:pStyle w:val="Paragraphedeliste"/>
        <w:numPr>
          <w:ilvl w:val="3"/>
          <w:numId w:val="5"/>
        </w:numPr>
      </w:pPr>
      <w:r>
        <w:t>Dilution des informations des variables</w:t>
      </w:r>
    </w:p>
    <w:p w14:paraId="548AA8D4" w14:textId="35F5E18C" w:rsidR="00FE17D9" w:rsidRDefault="00FE17D9" w:rsidP="00FE17D9">
      <w:pPr>
        <w:pStyle w:val="Paragraphedeliste"/>
        <w:numPr>
          <w:ilvl w:val="2"/>
          <w:numId w:val="5"/>
        </w:numPr>
      </w:pPr>
      <w:r>
        <w:t>Réduire le nombre de variables</w:t>
      </w:r>
    </w:p>
    <w:p w14:paraId="433B0A4E" w14:textId="77777777" w:rsidR="00FE17D9" w:rsidRDefault="00FE17D9" w:rsidP="00FE17D9"/>
    <w:p w14:paraId="085016A2" w14:textId="635B70C4" w:rsidR="00FE17D9" w:rsidRDefault="00FE17D9" w:rsidP="00FE17D9">
      <w:pPr>
        <w:pStyle w:val="Paragraphedeliste"/>
        <w:numPr>
          <w:ilvl w:val="0"/>
          <w:numId w:val="5"/>
        </w:numPr>
      </w:pPr>
      <w:r>
        <w:t>Exemple de détection d’</w:t>
      </w:r>
      <w:proofErr w:type="spellStart"/>
      <w:r>
        <w:t>underfit</w:t>
      </w:r>
      <w:proofErr w:type="spellEnd"/>
      <w:r>
        <w:t xml:space="preserve"> / overfit</w:t>
      </w:r>
    </w:p>
    <w:p w14:paraId="54CE8037" w14:textId="07E5E3C0" w:rsidR="00FE17D9" w:rsidRDefault="00FE17D9" w:rsidP="00FE17D9">
      <w:pPr>
        <w:pStyle w:val="Paragraphedeliste"/>
        <w:numPr>
          <w:ilvl w:val="1"/>
          <w:numId w:val="5"/>
        </w:numPr>
      </w:pPr>
      <w:r>
        <w:t>Visualisation du score via un AUC_ROC de train et test avec un seuil de profondeur croissant</w:t>
      </w:r>
    </w:p>
    <w:p w14:paraId="6C073DA9" w14:textId="0C24790F" w:rsidR="00FE17D9" w:rsidRDefault="00FE17D9" w:rsidP="00FE17D9">
      <w:r w:rsidRPr="00FE17D9">
        <w:rPr>
          <w:noProof/>
        </w:rPr>
        <w:lastRenderedPageBreak/>
        <w:drawing>
          <wp:inline distT="0" distB="0" distL="0" distR="0" wp14:anchorId="6E44ED3E" wp14:editId="63F4B543">
            <wp:extent cx="6115050" cy="3745738"/>
            <wp:effectExtent l="0" t="0" r="0" b="7620"/>
            <wp:docPr id="2722557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55725" name=""/>
                    <pic:cNvPicPr/>
                  </pic:nvPicPr>
                  <pic:blipFill>
                    <a:blip r:embed="rId81"/>
                    <a:stretch>
                      <a:fillRect/>
                    </a:stretch>
                  </pic:blipFill>
                  <pic:spPr>
                    <a:xfrm>
                      <a:off x="0" y="0"/>
                      <a:ext cx="6119733" cy="3748606"/>
                    </a:xfrm>
                    <a:prstGeom prst="rect">
                      <a:avLst/>
                    </a:prstGeom>
                  </pic:spPr>
                </pic:pic>
              </a:graphicData>
            </a:graphic>
          </wp:inline>
        </w:drawing>
      </w:r>
    </w:p>
    <w:p w14:paraId="09B1CADC" w14:textId="3D716E1D" w:rsidR="00FE17D9" w:rsidRDefault="00FE17D9" w:rsidP="00FE17D9">
      <w:pPr>
        <w:pStyle w:val="Paragraphedeliste"/>
        <w:numPr>
          <w:ilvl w:val="0"/>
          <w:numId w:val="5"/>
        </w:numPr>
      </w:pPr>
      <w:r>
        <w:t>A gauche du modèle</w:t>
      </w:r>
    </w:p>
    <w:p w14:paraId="0AB2CC12" w14:textId="50F9D51E" w:rsidR="00FE17D9" w:rsidRDefault="00FE17D9" w:rsidP="00FE17D9">
      <w:pPr>
        <w:pStyle w:val="Paragraphedeliste"/>
        <w:numPr>
          <w:ilvl w:val="1"/>
          <w:numId w:val="5"/>
        </w:numPr>
      </w:pPr>
      <w:r>
        <w:t>Sous-performance (biais)</w:t>
      </w:r>
    </w:p>
    <w:p w14:paraId="76D2439A" w14:textId="3726AE14" w:rsidR="00FE17D9" w:rsidRDefault="00FE17D9" w:rsidP="007A1F94">
      <w:pPr>
        <w:pStyle w:val="Paragraphedeliste"/>
        <w:numPr>
          <w:ilvl w:val="0"/>
          <w:numId w:val="5"/>
        </w:numPr>
      </w:pPr>
      <w:r>
        <w:t>Au centre</w:t>
      </w:r>
    </w:p>
    <w:p w14:paraId="2187751D" w14:textId="1B0384B6" w:rsidR="007A1F94" w:rsidRDefault="007A1F94" w:rsidP="007A1F94">
      <w:pPr>
        <w:pStyle w:val="Paragraphedeliste"/>
        <w:numPr>
          <w:ilvl w:val="1"/>
          <w:numId w:val="5"/>
        </w:numPr>
      </w:pPr>
      <w:r>
        <w:t>Meilleure performance</w:t>
      </w:r>
    </w:p>
    <w:p w14:paraId="467E348A" w14:textId="5A3E44C7" w:rsidR="007A1F94" w:rsidRDefault="007A1F94" w:rsidP="007A1F94">
      <w:pPr>
        <w:pStyle w:val="Paragraphedeliste"/>
        <w:numPr>
          <w:ilvl w:val="1"/>
          <w:numId w:val="5"/>
        </w:numPr>
      </w:pPr>
      <w:r>
        <w:t>Max_depth 9 ou 10</w:t>
      </w:r>
    </w:p>
    <w:p w14:paraId="359E664F" w14:textId="00F856F6" w:rsidR="007A1F94" w:rsidRDefault="007A1F94" w:rsidP="007A1F94">
      <w:pPr>
        <w:pStyle w:val="Paragraphedeliste"/>
        <w:numPr>
          <w:ilvl w:val="0"/>
          <w:numId w:val="5"/>
        </w:numPr>
      </w:pPr>
      <w:r>
        <w:t>A droite</w:t>
      </w:r>
    </w:p>
    <w:p w14:paraId="74C545FB" w14:textId="2DF5D21B" w:rsidR="007A1F94" w:rsidRDefault="007A1F94" w:rsidP="007A1F94">
      <w:pPr>
        <w:pStyle w:val="Paragraphedeliste"/>
        <w:numPr>
          <w:ilvl w:val="1"/>
          <w:numId w:val="5"/>
        </w:numPr>
      </w:pPr>
      <w:r>
        <w:t>Overfit</w:t>
      </w:r>
    </w:p>
    <w:p w14:paraId="047DFCFD" w14:textId="77777777" w:rsidR="002077F7" w:rsidRDefault="002077F7" w:rsidP="002077F7"/>
    <w:p w14:paraId="31922DA4" w14:textId="412D5F97" w:rsidR="007A1F94" w:rsidRDefault="00A550A9" w:rsidP="00A550A9">
      <w:pPr>
        <w:pStyle w:val="Titre2"/>
      </w:pPr>
      <w:bookmarkStart w:id="72" w:name="_Toc193640017"/>
      <w:r>
        <w:t>Augmenter la robustesse du modèle</w:t>
      </w:r>
      <w:bookmarkEnd w:id="72"/>
    </w:p>
    <w:p w14:paraId="4E2B77E7" w14:textId="77777777" w:rsidR="002077F7" w:rsidRDefault="002077F7" w:rsidP="002077F7">
      <w:pPr>
        <w:pStyle w:val="Titre3"/>
      </w:pPr>
      <w:bookmarkStart w:id="73" w:name="_Toc193640018"/>
      <w:r>
        <w:t>Problème de la multicolinéarité</w:t>
      </w:r>
      <w:bookmarkEnd w:id="73"/>
    </w:p>
    <w:p w14:paraId="5E220BD2" w14:textId="4E14D1DE" w:rsidR="002077F7" w:rsidRDefault="002077F7" w:rsidP="002077F7">
      <w:pPr>
        <w:pStyle w:val="Paragraphedeliste"/>
        <w:numPr>
          <w:ilvl w:val="0"/>
          <w:numId w:val="5"/>
        </w:numPr>
      </w:pPr>
      <w:r>
        <w:t>Multicolinéarité</w:t>
      </w:r>
    </w:p>
    <w:p w14:paraId="6F07EB6F" w14:textId="736D5BEB" w:rsidR="002077F7" w:rsidRDefault="002077F7" w:rsidP="002077F7">
      <w:pPr>
        <w:pStyle w:val="Paragraphedeliste"/>
        <w:numPr>
          <w:ilvl w:val="1"/>
          <w:numId w:val="5"/>
        </w:numPr>
      </w:pPr>
      <w:r>
        <w:t>Plusieurs variables indépendantes d’une équation de régression linéaire sont corrélées</w:t>
      </w:r>
    </w:p>
    <w:p w14:paraId="668E7F21" w14:textId="1F0B2EEB" w:rsidR="002077F7" w:rsidRDefault="002077F7" w:rsidP="002077F7">
      <w:pPr>
        <w:pStyle w:val="Paragraphedeliste"/>
        <w:numPr>
          <w:ilvl w:val="1"/>
          <w:numId w:val="5"/>
        </w:numPr>
      </w:pPr>
      <w:r>
        <w:t>Les variables multicolinéaires peuvent nuire aux prévisions des modèles sur des données inédites</w:t>
      </w:r>
    </w:p>
    <w:p w14:paraId="2D36CD48" w14:textId="1C5862DE" w:rsidR="006B31D0" w:rsidRDefault="006B31D0" w:rsidP="006B31D0">
      <w:pPr>
        <w:pStyle w:val="Paragraphedeliste"/>
        <w:numPr>
          <w:ilvl w:val="2"/>
          <w:numId w:val="5"/>
        </w:numPr>
      </w:pPr>
      <w:r>
        <w:t>Augmentent la complexité et overfiting</w:t>
      </w:r>
    </w:p>
    <w:p w14:paraId="0ABB1A42" w14:textId="3A1D5525" w:rsidR="002077F7" w:rsidRDefault="002077F7" w:rsidP="002077F7">
      <w:pPr>
        <w:pStyle w:val="Paragraphedeliste"/>
        <w:numPr>
          <w:ilvl w:val="0"/>
          <w:numId w:val="5"/>
        </w:numPr>
      </w:pPr>
      <w:r>
        <w:t>Colinéarité</w:t>
      </w:r>
    </w:p>
    <w:p w14:paraId="6141F62B" w14:textId="06433735" w:rsidR="002077F7" w:rsidRDefault="006B31D0" w:rsidP="002077F7">
      <w:pPr>
        <w:pStyle w:val="Paragraphedeliste"/>
        <w:numPr>
          <w:ilvl w:val="1"/>
          <w:numId w:val="5"/>
        </w:numPr>
      </w:pPr>
      <w:r>
        <w:t>Uniquement d</w:t>
      </w:r>
      <w:r w:rsidR="002077F7">
        <w:t>eux variables indépendantes d’une analyse de régression sont corrélées</w:t>
      </w:r>
    </w:p>
    <w:p w14:paraId="170267DB" w14:textId="0D0DC28F" w:rsidR="006B31D0" w:rsidRDefault="006B31D0" w:rsidP="006B31D0">
      <w:pPr>
        <w:pStyle w:val="Paragraphedeliste"/>
        <w:numPr>
          <w:ilvl w:val="0"/>
          <w:numId w:val="5"/>
        </w:numPr>
      </w:pPr>
      <w:r>
        <w:t>Orthogonalité</w:t>
      </w:r>
    </w:p>
    <w:p w14:paraId="2C53E313" w14:textId="06D1F241" w:rsidR="006B31D0" w:rsidRDefault="006B31D0" w:rsidP="006B31D0">
      <w:pPr>
        <w:pStyle w:val="Paragraphedeliste"/>
        <w:numPr>
          <w:ilvl w:val="1"/>
          <w:numId w:val="5"/>
        </w:numPr>
      </w:pPr>
      <w:r>
        <w:t>Les variables indépendantes ne sont pas corrélées</w:t>
      </w:r>
    </w:p>
    <w:p w14:paraId="70EE5DC8" w14:textId="0555BF5C" w:rsidR="006B31D0" w:rsidRDefault="006B31D0" w:rsidP="006B31D0">
      <w:pPr>
        <w:pStyle w:val="Paragraphedeliste"/>
        <w:numPr>
          <w:ilvl w:val="0"/>
          <w:numId w:val="5"/>
        </w:numPr>
      </w:pPr>
      <w:r w:rsidRPr="006B31D0">
        <w:rPr>
          <w:noProof/>
        </w:rPr>
        <w:lastRenderedPageBreak/>
        <w:drawing>
          <wp:inline distT="0" distB="0" distL="0" distR="0" wp14:anchorId="459AE36B" wp14:editId="5C9C8190">
            <wp:extent cx="3886200" cy="503338"/>
            <wp:effectExtent l="0" t="0" r="0" b="0"/>
            <wp:docPr id="3310314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31426" name=""/>
                    <pic:cNvPicPr/>
                  </pic:nvPicPr>
                  <pic:blipFill>
                    <a:blip r:embed="rId82"/>
                    <a:stretch>
                      <a:fillRect/>
                    </a:stretch>
                  </pic:blipFill>
                  <pic:spPr>
                    <a:xfrm>
                      <a:off x="0" y="0"/>
                      <a:ext cx="3911723" cy="506644"/>
                    </a:xfrm>
                    <a:prstGeom prst="rect">
                      <a:avLst/>
                    </a:prstGeom>
                  </pic:spPr>
                </pic:pic>
              </a:graphicData>
            </a:graphic>
          </wp:inline>
        </w:drawing>
      </w:r>
    </w:p>
    <w:p w14:paraId="17B2DE8E" w14:textId="796203A3" w:rsidR="006B31D0" w:rsidRDefault="006B31D0" w:rsidP="006B31D0">
      <w:pPr>
        <w:pStyle w:val="Paragraphedeliste"/>
        <w:numPr>
          <w:ilvl w:val="1"/>
          <w:numId w:val="5"/>
        </w:numPr>
      </w:pPr>
      <w:r>
        <w:t>Y représente la variable prédite (variable dépendante)</w:t>
      </w:r>
    </w:p>
    <w:p w14:paraId="6C25F92A" w14:textId="64186BE5" w:rsidR="006B31D0" w:rsidRDefault="006B31D0" w:rsidP="006B31D0">
      <w:pPr>
        <w:pStyle w:val="Paragraphedeliste"/>
        <w:numPr>
          <w:ilvl w:val="1"/>
          <w:numId w:val="5"/>
        </w:numPr>
      </w:pPr>
      <w:r>
        <w:t>X représente un prédicteur (variable indépendante)</w:t>
      </w:r>
    </w:p>
    <w:p w14:paraId="7144697A" w14:textId="645C7F8B" w:rsidR="006B31D0" w:rsidRDefault="006B31D0" w:rsidP="006B31D0">
      <w:pPr>
        <w:pStyle w:val="Paragraphedeliste"/>
        <w:numPr>
          <w:ilvl w:val="1"/>
          <w:numId w:val="5"/>
        </w:numPr>
      </w:pPr>
      <w:r>
        <w:t>B représente le coefficient de régression associé</w:t>
      </w:r>
    </w:p>
    <w:p w14:paraId="52C545C7" w14:textId="0E9B1526" w:rsidR="006B31D0" w:rsidRDefault="006B31D0" w:rsidP="006B31D0">
      <w:pPr>
        <w:pStyle w:val="Paragraphedeliste"/>
        <w:numPr>
          <w:ilvl w:val="2"/>
          <w:numId w:val="5"/>
        </w:numPr>
      </w:pPr>
      <w:r>
        <w:t xml:space="preserve">Mesure la modification de Y pour </w:t>
      </w:r>
      <w:proofErr w:type="spellStart"/>
      <w:r>
        <w:t>cuaque</w:t>
      </w:r>
      <w:proofErr w:type="spellEnd"/>
      <w:r>
        <w:t xml:space="preserve"> unité de modification au niveau du prédicteur correspondant (</w:t>
      </w:r>
      <w:proofErr w:type="spellStart"/>
      <w:r>
        <w:t>Xn</w:t>
      </w:r>
      <w:proofErr w:type="spellEnd"/>
      <w:r>
        <w:t>)</w:t>
      </w:r>
    </w:p>
    <w:p w14:paraId="4D594635" w14:textId="6ED4ABBD" w:rsidR="006B31D0" w:rsidRPr="006B31D0" w:rsidRDefault="006B31D0" w:rsidP="006B31D0">
      <w:pPr>
        <w:pStyle w:val="Paragraphedeliste"/>
        <w:numPr>
          <w:ilvl w:val="3"/>
          <w:numId w:val="5"/>
        </w:numPr>
        <w:rPr>
          <w:color w:val="FF0000"/>
        </w:rPr>
      </w:pPr>
      <w:r w:rsidRPr="006B31D0">
        <w:rPr>
          <w:color w:val="FF0000"/>
        </w:rPr>
        <w:t>En supposant que tous les autres prédicteurs restent constants</w:t>
      </w:r>
      <w:r>
        <w:t xml:space="preserve"> </w:t>
      </w:r>
      <w:sdt>
        <w:sdtPr>
          <w:id w:val="-792511473"/>
          <w:citation/>
        </w:sdtPr>
        <w:sdtContent>
          <w:r>
            <w:fldChar w:fldCharType="begin"/>
          </w:r>
          <w:r>
            <w:instrText xml:space="preserve"> CITATION Que23 \l 1036 </w:instrText>
          </w:r>
          <w:r>
            <w:fldChar w:fldCharType="separate"/>
          </w:r>
          <w:r w:rsidR="001E5201">
            <w:rPr>
              <w:noProof/>
            </w:rPr>
            <w:t>(9)</w:t>
          </w:r>
          <w:r>
            <w:fldChar w:fldCharType="end"/>
          </w:r>
        </w:sdtContent>
      </w:sdt>
    </w:p>
    <w:p w14:paraId="13EB8A75" w14:textId="6ED8E290" w:rsidR="002077F7" w:rsidRPr="002077F7" w:rsidRDefault="002077F7" w:rsidP="002077F7">
      <w:pPr>
        <w:pStyle w:val="Titre3"/>
      </w:pPr>
      <w:bookmarkStart w:id="74" w:name="_Toc193640019"/>
      <w:r>
        <w:t>Régularisation</w:t>
      </w:r>
      <w:bookmarkEnd w:id="74"/>
    </w:p>
    <w:p w14:paraId="491CF97F" w14:textId="58674B12" w:rsidR="00A550A9" w:rsidRDefault="00A550A9" w:rsidP="00A550A9">
      <w:pPr>
        <w:pStyle w:val="Paragraphedeliste"/>
        <w:numPr>
          <w:ilvl w:val="0"/>
          <w:numId w:val="5"/>
        </w:numPr>
      </w:pPr>
      <w:r>
        <w:t>On rajoute une contrainte au modèle pour qu’il ne puisse plus coller aux données du modèle</w:t>
      </w:r>
    </w:p>
    <w:p w14:paraId="5FEDA14C" w14:textId="24851073" w:rsidR="00A550A9" w:rsidRDefault="00A550A9" w:rsidP="00A550A9">
      <w:pPr>
        <w:pStyle w:val="Paragraphedeliste"/>
        <w:numPr>
          <w:ilvl w:val="1"/>
          <w:numId w:val="5"/>
        </w:numPr>
      </w:pPr>
      <w:r>
        <w:t xml:space="preserve">Régression linéaire avec régulation dans </w:t>
      </w:r>
      <w:proofErr w:type="spellStart"/>
      <w:r>
        <w:t>scikit-leanr</w:t>
      </w:r>
      <w:proofErr w:type="spellEnd"/>
    </w:p>
    <w:p w14:paraId="3FB152AC" w14:textId="5A854521" w:rsidR="00A550A9" w:rsidRDefault="00A550A9" w:rsidP="00A550A9">
      <w:pPr>
        <w:pStyle w:val="Paragraphedeliste"/>
        <w:numPr>
          <w:ilvl w:val="2"/>
          <w:numId w:val="5"/>
        </w:numPr>
      </w:pPr>
      <w:r>
        <w:t>Ridge</w:t>
      </w:r>
    </w:p>
    <w:p w14:paraId="07B832EA" w14:textId="03408731" w:rsidR="00A550A9" w:rsidRDefault="00A550A9" w:rsidP="00A550A9">
      <w:pPr>
        <w:pStyle w:val="Paragraphedeliste"/>
        <w:numPr>
          <w:ilvl w:val="3"/>
          <w:numId w:val="5"/>
        </w:numPr>
      </w:pPr>
      <w:r w:rsidRPr="00A550A9">
        <w:rPr>
          <w:noProof/>
        </w:rPr>
        <w:drawing>
          <wp:inline distT="0" distB="0" distL="0" distR="0" wp14:anchorId="5D8F0EA2" wp14:editId="7350D48B">
            <wp:extent cx="4364627" cy="457054"/>
            <wp:effectExtent l="0" t="0" r="0" b="635"/>
            <wp:docPr id="4406460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46036" name=""/>
                    <pic:cNvPicPr/>
                  </pic:nvPicPr>
                  <pic:blipFill>
                    <a:blip r:embed="rId83"/>
                    <a:stretch>
                      <a:fillRect/>
                    </a:stretch>
                  </pic:blipFill>
                  <pic:spPr>
                    <a:xfrm>
                      <a:off x="0" y="0"/>
                      <a:ext cx="4408716" cy="461671"/>
                    </a:xfrm>
                    <a:prstGeom prst="rect">
                      <a:avLst/>
                    </a:prstGeom>
                  </pic:spPr>
                </pic:pic>
              </a:graphicData>
            </a:graphic>
          </wp:inline>
        </w:drawing>
      </w:r>
    </w:p>
    <w:p w14:paraId="5D5A4E91" w14:textId="5B1DBCF9" w:rsidR="00A550A9" w:rsidRDefault="00A550A9" w:rsidP="00A550A9">
      <w:pPr>
        <w:pStyle w:val="Paragraphedeliste"/>
        <w:numPr>
          <w:ilvl w:val="3"/>
          <w:numId w:val="5"/>
        </w:numPr>
      </w:pPr>
      <w:r>
        <w:t>Régression linéaire simple</w:t>
      </w:r>
    </w:p>
    <w:p w14:paraId="33611460" w14:textId="3C92D3E7" w:rsidR="00A550A9" w:rsidRDefault="00A550A9" w:rsidP="00A550A9">
      <w:pPr>
        <w:pStyle w:val="Paragraphedeliste"/>
        <w:numPr>
          <w:ilvl w:val="4"/>
          <w:numId w:val="5"/>
        </w:numPr>
      </w:pPr>
      <w:r w:rsidRPr="00A550A9">
        <w:rPr>
          <w:noProof/>
        </w:rPr>
        <w:drawing>
          <wp:inline distT="0" distB="0" distL="0" distR="0" wp14:anchorId="67D81D68" wp14:editId="68ED0C79">
            <wp:extent cx="1390844" cy="476316"/>
            <wp:effectExtent l="0" t="0" r="0" b="0"/>
            <wp:docPr id="18508736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73643" name=""/>
                    <pic:cNvPicPr/>
                  </pic:nvPicPr>
                  <pic:blipFill>
                    <a:blip r:embed="rId84"/>
                    <a:stretch>
                      <a:fillRect/>
                    </a:stretch>
                  </pic:blipFill>
                  <pic:spPr>
                    <a:xfrm>
                      <a:off x="0" y="0"/>
                      <a:ext cx="1390844" cy="476316"/>
                    </a:xfrm>
                    <a:prstGeom prst="rect">
                      <a:avLst/>
                    </a:prstGeom>
                  </pic:spPr>
                </pic:pic>
              </a:graphicData>
            </a:graphic>
          </wp:inline>
        </w:drawing>
      </w:r>
    </w:p>
    <w:p w14:paraId="6BF5C1BD" w14:textId="36F7EBF6" w:rsidR="00A550A9" w:rsidRDefault="00A550A9" w:rsidP="00A550A9">
      <w:pPr>
        <w:pStyle w:val="Paragraphedeliste"/>
        <w:numPr>
          <w:ilvl w:val="5"/>
          <w:numId w:val="5"/>
        </w:numPr>
      </w:pPr>
      <w:proofErr w:type="gramStart"/>
      <w:r>
        <w:t>y</w:t>
      </w:r>
      <w:proofErr w:type="gramEnd"/>
      <w:r>
        <w:t xml:space="preserve"> = variable cible</w:t>
      </w:r>
    </w:p>
    <w:p w14:paraId="014D19C2" w14:textId="65F67C60" w:rsidR="00A550A9" w:rsidRDefault="00A550A9" w:rsidP="00A550A9">
      <w:pPr>
        <w:pStyle w:val="Paragraphedeliste"/>
        <w:numPr>
          <w:ilvl w:val="5"/>
          <w:numId w:val="5"/>
        </w:numPr>
      </w:pPr>
      <w:r>
        <w:t>X = matrice des prédicteurs</w:t>
      </w:r>
    </w:p>
    <w:p w14:paraId="0FF92D41" w14:textId="547373D4" w:rsidR="00A550A9" w:rsidRDefault="00A550A9" w:rsidP="00A550A9">
      <w:pPr>
        <w:pStyle w:val="Paragraphedeliste"/>
        <w:numPr>
          <w:ilvl w:val="5"/>
          <w:numId w:val="5"/>
        </w:numPr>
      </w:pPr>
      <w:proofErr w:type="gramStart"/>
      <w:r>
        <w:t>w</w:t>
      </w:r>
      <w:proofErr w:type="gramEnd"/>
      <w:r>
        <w:t xml:space="preserve"> = vecteur de coefficient de la régression linéaire</w:t>
      </w:r>
    </w:p>
    <w:p w14:paraId="751DA94B" w14:textId="2D6E6825" w:rsidR="00A550A9" w:rsidRDefault="00A550A9" w:rsidP="00A550A9">
      <w:pPr>
        <w:pStyle w:val="Paragraphedeliste"/>
        <w:numPr>
          <w:ilvl w:val="5"/>
          <w:numId w:val="5"/>
        </w:numPr>
      </w:pPr>
      <w:r>
        <w:t>Fonction de coût est la norme quadratique de l’erreur d’estimation</w:t>
      </w:r>
    </w:p>
    <w:p w14:paraId="729AD08F" w14:textId="213BD2C0" w:rsidR="00A550A9" w:rsidRDefault="00A550A9" w:rsidP="00A550A9">
      <w:pPr>
        <w:pStyle w:val="Paragraphedeliste"/>
        <w:numPr>
          <w:ilvl w:val="3"/>
          <w:numId w:val="5"/>
        </w:numPr>
      </w:pPr>
      <w:r>
        <w:t xml:space="preserve">Pour </w:t>
      </w:r>
      <w:proofErr w:type="spellStart"/>
      <w:r>
        <w:t>ridge</w:t>
      </w:r>
      <w:proofErr w:type="spellEnd"/>
    </w:p>
    <w:p w14:paraId="15DB632B" w14:textId="3E2EF485" w:rsidR="00A550A9" w:rsidRDefault="00A550A9" w:rsidP="00A550A9">
      <w:pPr>
        <w:pStyle w:val="Paragraphedeliste"/>
        <w:numPr>
          <w:ilvl w:val="4"/>
          <w:numId w:val="5"/>
        </w:numPr>
      </w:pPr>
      <w:r>
        <w:t xml:space="preserve">On ajoute </w:t>
      </w:r>
      <w:r w:rsidRPr="00A550A9">
        <w:rPr>
          <w:noProof/>
        </w:rPr>
        <w:drawing>
          <wp:inline distT="0" distB="0" distL="0" distR="0" wp14:anchorId="7C66770A" wp14:editId="01F1B1D9">
            <wp:extent cx="1629002" cy="619211"/>
            <wp:effectExtent l="0" t="0" r="9525" b="9525"/>
            <wp:docPr id="11340253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25397" name=""/>
                    <pic:cNvPicPr/>
                  </pic:nvPicPr>
                  <pic:blipFill>
                    <a:blip r:embed="rId85"/>
                    <a:stretch>
                      <a:fillRect/>
                    </a:stretch>
                  </pic:blipFill>
                  <pic:spPr>
                    <a:xfrm>
                      <a:off x="0" y="0"/>
                      <a:ext cx="1629002" cy="619211"/>
                    </a:xfrm>
                    <a:prstGeom prst="rect">
                      <a:avLst/>
                    </a:prstGeom>
                  </pic:spPr>
                </pic:pic>
              </a:graphicData>
            </a:graphic>
          </wp:inline>
        </w:drawing>
      </w:r>
      <w:r>
        <w:t xml:space="preserve"> à la fonction de coût</w:t>
      </w:r>
    </w:p>
    <w:p w14:paraId="5AF53FFD" w14:textId="2D1D76C0" w:rsidR="00A550A9" w:rsidRDefault="00A550A9" w:rsidP="00A550A9">
      <w:pPr>
        <w:pStyle w:val="Paragraphedeliste"/>
        <w:numPr>
          <w:ilvl w:val="5"/>
          <w:numId w:val="5"/>
        </w:numPr>
      </w:pPr>
      <w:r>
        <w:t xml:space="preserve">Contrainte </w:t>
      </w:r>
      <w:r w:rsidR="00370DA6">
        <w:t xml:space="preserve">(pénalité) </w:t>
      </w:r>
      <w:r>
        <w:t>sur les coefficients de la régression</w:t>
      </w:r>
      <w:r w:rsidR="00370DA6">
        <w:t xml:space="preserve"> </w:t>
      </w:r>
      <w:sdt>
        <w:sdtPr>
          <w:id w:val="-177195740"/>
          <w:citation/>
        </w:sdtPr>
        <w:sdtContent>
          <w:r w:rsidR="00370DA6">
            <w:fldChar w:fldCharType="begin"/>
          </w:r>
          <w:r w:rsidR="00370DA6">
            <w:instrText xml:space="preserve"> CITATION 11225 \l 1036 </w:instrText>
          </w:r>
          <w:r w:rsidR="00370DA6">
            <w:fldChar w:fldCharType="separate"/>
          </w:r>
          <w:r w:rsidR="001E5201">
            <w:rPr>
              <w:noProof/>
            </w:rPr>
            <w:t>(10)</w:t>
          </w:r>
          <w:r w:rsidR="00370DA6">
            <w:fldChar w:fldCharType="end"/>
          </w:r>
        </w:sdtContent>
      </w:sdt>
    </w:p>
    <w:p w14:paraId="15A4363D" w14:textId="3D8D0EE0" w:rsidR="00370DA6" w:rsidRDefault="00370DA6" w:rsidP="00370DA6">
      <w:pPr>
        <w:pStyle w:val="Paragraphedeliste"/>
        <w:numPr>
          <w:ilvl w:val="6"/>
          <w:numId w:val="5"/>
        </w:numPr>
      </w:pPr>
      <w:r>
        <w:t>Somme des carrés des coefficients</w:t>
      </w:r>
      <w:r w:rsidR="002077F7">
        <w:t xml:space="preserve"> </w:t>
      </w:r>
      <w:sdt>
        <w:sdtPr>
          <w:id w:val="1212464186"/>
          <w:citation/>
        </w:sdtPr>
        <w:sdtContent>
          <w:r w:rsidR="002077F7">
            <w:fldChar w:fldCharType="begin"/>
          </w:r>
          <w:r w:rsidR="002077F7">
            <w:instrText xml:space="preserve"> CITATION Und24 \l 1036 </w:instrText>
          </w:r>
          <w:r w:rsidR="002077F7">
            <w:fldChar w:fldCharType="separate"/>
          </w:r>
          <w:r w:rsidR="001E5201">
            <w:rPr>
              <w:noProof/>
            </w:rPr>
            <w:t>(11)</w:t>
          </w:r>
          <w:r w:rsidR="002077F7">
            <w:fldChar w:fldCharType="end"/>
          </w:r>
        </w:sdtContent>
      </w:sdt>
    </w:p>
    <w:p w14:paraId="4CB90936" w14:textId="7529C87D" w:rsidR="00620D6D" w:rsidRDefault="00620D6D" w:rsidP="00620D6D">
      <w:pPr>
        <w:pStyle w:val="Paragraphedeliste"/>
        <w:numPr>
          <w:ilvl w:val="7"/>
          <w:numId w:val="5"/>
        </w:numPr>
      </w:pPr>
      <w:r w:rsidRPr="00620D6D">
        <w:rPr>
          <w:noProof/>
        </w:rPr>
        <w:drawing>
          <wp:inline distT="0" distB="0" distL="0" distR="0" wp14:anchorId="5EFD6170" wp14:editId="285E7035">
            <wp:extent cx="1494065" cy="940281"/>
            <wp:effectExtent l="0" t="0" r="0" b="0"/>
            <wp:docPr id="18745887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88708" name=""/>
                    <pic:cNvPicPr/>
                  </pic:nvPicPr>
                  <pic:blipFill>
                    <a:blip r:embed="rId86"/>
                    <a:stretch>
                      <a:fillRect/>
                    </a:stretch>
                  </pic:blipFill>
                  <pic:spPr>
                    <a:xfrm>
                      <a:off x="0" y="0"/>
                      <a:ext cx="1504869" cy="947080"/>
                    </a:xfrm>
                    <a:prstGeom prst="rect">
                      <a:avLst/>
                    </a:prstGeom>
                  </pic:spPr>
                </pic:pic>
              </a:graphicData>
            </a:graphic>
          </wp:inline>
        </w:drawing>
      </w:r>
    </w:p>
    <w:p w14:paraId="4C4D5360" w14:textId="23574973" w:rsidR="002077F7" w:rsidRDefault="00620D6D" w:rsidP="002077F7">
      <w:pPr>
        <w:pStyle w:val="Paragraphedeliste"/>
        <w:numPr>
          <w:ilvl w:val="6"/>
          <w:numId w:val="5"/>
        </w:numPr>
      </w:pPr>
      <w:r>
        <w:t>Alpha est le paramètre qui permet de régler la quantité de régularisation que l’on veut ajouter</w:t>
      </w:r>
    </w:p>
    <w:p w14:paraId="12A07C74" w14:textId="51A7FCF0" w:rsidR="002077F7" w:rsidRDefault="002077F7" w:rsidP="002077F7">
      <w:pPr>
        <w:pStyle w:val="Paragraphedeliste"/>
        <w:numPr>
          <w:ilvl w:val="0"/>
          <w:numId w:val="5"/>
        </w:numPr>
      </w:pPr>
      <w:r>
        <w:t>La régularisation va décourager le modèle d’assigner une importance excessive à une unique feature, et prévient également le modèle de devenir trop complexe</w:t>
      </w:r>
    </w:p>
    <w:p w14:paraId="637847EB" w14:textId="34BC4CAB" w:rsidR="002077F7" w:rsidRDefault="002077F7" w:rsidP="002077F7">
      <w:pPr>
        <w:pStyle w:val="Paragraphedeliste"/>
        <w:numPr>
          <w:ilvl w:val="1"/>
          <w:numId w:val="5"/>
        </w:numPr>
      </w:pPr>
      <w:r>
        <w:t>Pénalise les poids trop élevés</w:t>
      </w:r>
    </w:p>
    <w:p w14:paraId="4AB13718" w14:textId="2DAF8C41" w:rsidR="002077F7" w:rsidRDefault="002077F7" w:rsidP="002077F7">
      <w:pPr>
        <w:pStyle w:val="Paragraphedeliste"/>
        <w:numPr>
          <w:ilvl w:val="2"/>
          <w:numId w:val="5"/>
        </w:numPr>
      </w:pPr>
      <w:r>
        <w:t>Amène à des poids plus léger et plus stable qui permettent une meilleure généralisation</w:t>
      </w:r>
    </w:p>
    <w:p w14:paraId="293CE596" w14:textId="246B8D5C" w:rsidR="00584523" w:rsidRDefault="00584523" w:rsidP="00584523">
      <w:r w:rsidRPr="00584523">
        <w:lastRenderedPageBreak/>
        <w:drawing>
          <wp:inline distT="0" distB="0" distL="0" distR="0" wp14:anchorId="4D1AC7CE" wp14:editId="77B3E681">
            <wp:extent cx="6062798" cy="4114042"/>
            <wp:effectExtent l="0" t="0" r="0" b="1270"/>
            <wp:docPr id="334458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855" name=""/>
                    <pic:cNvPicPr/>
                  </pic:nvPicPr>
                  <pic:blipFill>
                    <a:blip r:embed="rId87"/>
                    <a:stretch>
                      <a:fillRect/>
                    </a:stretch>
                  </pic:blipFill>
                  <pic:spPr>
                    <a:xfrm>
                      <a:off x="0" y="0"/>
                      <a:ext cx="6068661" cy="4118020"/>
                    </a:xfrm>
                    <a:prstGeom prst="rect">
                      <a:avLst/>
                    </a:prstGeom>
                  </pic:spPr>
                </pic:pic>
              </a:graphicData>
            </a:graphic>
          </wp:inline>
        </w:drawing>
      </w:r>
    </w:p>
    <w:p w14:paraId="22B1AD6E" w14:textId="780D61FC" w:rsidR="00584523" w:rsidRDefault="00584523" w:rsidP="00584523">
      <w:pPr>
        <w:pStyle w:val="Paragraphedeliste"/>
        <w:numPr>
          <w:ilvl w:val="1"/>
          <w:numId w:val="5"/>
        </w:numPr>
      </w:pPr>
      <w:r>
        <w:t>Overfit du dataset via une régression polynômiale de degré 12</w:t>
      </w:r>
    </w:p>
    <w:p w14:paraId="03FEAD41" w14:textId="1B54645B" w:rsidR="00584523" w:rsidRDefault="00584523" w:rsidP="00584523">
      <w:r w:rsidRPr="00584523">
        <w:drawing>
          <wp:inline distT="0" distB="0" distL="0" distR="0" wp14:anchorId="0F9AC536" wp14:editId="451B7C88">
            <wp:extent cx="5760720" cy="3513455"/>
            <wp:effectExtent l="0" t="0" r="0" b="0"/>
            <wp:docPr id="6210143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14381" name=""/>
                    <pic:cNvPicPr/>
                  </pic:nvPicPr>
                  <pic:blipFill>
                    <a:blip r:embed="rId88"/>
                    <a:stretch>
                      <a:fillRect/>
                    </a:stretch>
                  </pic:blipFill>
                  <pic:spPr>
                    <a:xfrm>
                      <a:off x="0" y="0"/>
                      <a:ext cx="5760720" cy="3513455"/>
                    </a:xfrm>
                    <a:prstGeom prst="rect">
                      <a:avLst/>
                    </a:prstGeom>
                  </pic:spPr>
                </pic:pic>
              </a:graphicData>
            </a:graphic>
          </wp:inline>
        </w:drawing>
      </w:r>
    </w:p>
    <w:p w14:paraId="738CEA44" w14:textId="37E71B9E" w:rsidR="00584523" w:rsidRDefault="00584523" w:rsidP="00584523">
      <w:pPr>
        <w:pStyle w:val="Paragraphedeliste"/>
        <w:numPr>
          <w:ilvl w:val="1"/>
          <w:numId w:val="5"/>
        </w:numPr>
      </w:pPr>
      <w:r>
        <w:t>En augmentant la quantité de régulation (à travers des valeurs croissantes du paramètre alpha), on observe un effet d’atténuation de la sensibilité du modèle</w:t>
      </w:r>
    </w:p>
    <w:p w14:paraId="0ABCDFDD" w14:textId="77777777" w:rsidR="00584523" w:rsidRDefault="00584523" w:rsidP="00584523"/>
    <w:p w14:paraId="64465249" w14:textId="7581577B" w:rsidR="00584523" w:rsidRDefault="00584523" w:rsidP="00584523">
      <w:pPr>
        <w:pStyle w:val="Paragraphedeliste"/>
        <w:numPr>
          <w:ilvl w:val="0"/>
          <w:numId w:val="5"/>
        </w:numPr>
      </w:pPr>
      <w:r>
        <w:lastRenderedPageBreak/>
        <w:t>En résumé</w:t>
      </w:r>
    </w:p>
    <w:p w14:paraId="446C0C9D" w14:textId="5084CB76" w:rsidR="00584523" w:rsidRDefault="00D5331A" w:rsidP="00584523">
      <w:pPr>
        <w:pStyle w:val="Paragraphedeliste"/>
        <w:numPr>
          <w:ilvl w:val="1"/>
          <w:numId w:val="5"/>
        </w:numPr>
      </w:pPr>
      <w:r>
        <w:t>La régularisation d’un modèle peut prendre plusieurs formes</w:t>
      </w:r>
    </w:p>
    <w:p w14:paraId="36778692" w14:textId="3E1411CF" w:rsidR="00D5331A" w:rsidRDefault="00D5331A" w:rsidP="00D5331A">
      <w:pPr>
        <w:pStyle w:val="Paragraphedeliste"/>
        <w:numPr>
          <w:ilvl w:val="2"/>
          <w:numId w:val="5"/>
        </w:numPr>
      </w:pPr>
      <w:r>
        <w:t>L1 au lieu de L2</w:t>
      </w:r>
    </w:p>
    <w:p w14:paraId="3A584DF4" w14:textId="5A2561B5" w:rsidR="00D5331A" w:rsidRDefault="00D5331A" w:rsidP="00D5331A">
      <w:pPr>
        <w:pStyle w:val="Paragraphedeliste"/>
        <w:numPr>
          <w:ilvl w:val="3"/>
          <w:numId w:val="5"/>
        </w:numPr>
      </w:pPr>
      <w:r>
        <w:t>L2 = norme quadratique</w:t>
      </w:r>
    </w:p>
    <w:p w14:paraId="2613DCB6" w14:textId="019BA581" w:rsidR="00D5331A" w:rsidRDefault="00D5331A" w:rsidP="00D5331A">
      <w:pPr>
        <w:pStyle w:val="Paragraphedeliste"/>
        <w:numPr>
          <w:ilvl w:val="3"/>
          <w:numId w:val="5"/>
        </w:numPr>
      </w:pPr>
      <w:r>
        <w:t>L1 = norme de premier degré</w:t>
      </w:r>
    </w:p>
    <w:p w14:paraId="7B297059" w14:textId="30C1631D" w:rsidR="00D5331A" w:rsidRDefault="00D5331A" w:rsidP="00D5331A">
      <w:pPr>
        <w:pStyle w:val="Paragraphedeliste"/>
        <w:numPr>
          <w:ilvl w:val="4"/>
          <w:numId w:val="5"/>
        </w:numPr>
      </w:pPr>
      <w:r w:rsidRPr="00D5331A">
        <w:drawing>
          <wp:inline distT="0" distB="0" distL="0" distR="0" wp14:anchorId="06040ACF" wp14:editId="641F4E4F">
            <wp:extent cx="2019582" cy="428685"/>
            <wp:effectExtent l="0" t="0" r="0" b="9525"/>
            <wp:docPr id="17533726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72658" name=""/>
                    <pic:cNvPicPr/>
                  </pic:nvPicPr>
                  <pic:blipFill>
                    <a:blip r:embed="rId89"/>
                    <a:stretch>
                      <a:fillRect/>
                    </a:stretch>
                  </pic:blipFill>
                  <pic:spPr>
                    <a:xfrm>
                      <a:off x="0" y="0"/>
                      <a:ext cx="2019582" cy="428685"/>
                    </a:xfrm>
                    <a:prstGeom prst="rect">
                      <a:avLst/>
                    </a:prstGeom>
                  </pic:spPr>
                </pic:pic>
              </a:graphicData>
            </a:graphic>
          </wp:inline>
        </w:drawing>
      </w:r>
    </w:p>
    <w:p w14:paraId="0D1537C0" w14:textId="79AA0E79" w:rsidR="00D5331A" w:rsidRDefault="00D5331A" w:rsidP="00D5331A">
      <w:pPr>
        <w:pStyle w:val="Paragraphedeliste"/>
        <w:numPr>
          <w:ilvl w:val="5"/>
          <w:numId w:val="5"/>
        </w:numPr>
      </w:pPr>
      <w:r>
        <w:t>W est la somme de la valeur absolue des coefficients du vecteur w</w:t>
      </w:r>
    </w:p>
    <w:p w14:paraId="17BCA07E" w14:textId="332A9284" w:rsidR="00D5331A" w:rsidRDefault="00D5331A" w:rsidP="00D5331A">
      <w:pPr>
        <w:pStyle w:val="Paragraphedeliste"/>
        <w:numPr>
          <w:ilvl w:val="2"/>
          <w:numId w:val="5"/>
        </w:numPr>
      </w:pPr>
      <w:r>
        <w:t>L’équivalent du modèle Ridge avec la régularisationL1 s’appelle Lasso</w:t>
      </w:r>
    </w:p>
    <w:p w14:paraId="56253C4A" w14:textId="302E3561" w:rsidR="00D5331A" w:rsidRDefault="00D5331A" w:rsidP="00D5331A">
      <w:pPr>
        <w:pStyle w:val="Paragraphedeliste"/>
        <w:numPr>
          <w:ilvl w:val="1"/>
          <w:numId w:val="5"/>
        </w:numPr>
      </w:pPr>
      <w:r>
        <w:t>Pour les arbres de décision, régulariser le modèle consiste à limiter la profondeur de l’arbre ou à jouer sur d’autres paramètres</w:t>
      </w:r>
    </w:p>
    <w:p w14:paraId="41963DFC" w14:textId="7EFB3D82" w:rsidR="00D5331A" w:rsidRDefault="00D5331A" w:rsidP="00D5331A">
      <w:pPr>
        <w:pStyle w:val="Paragraphedeliste"/>
        <w:numPr>
          <w:ilvl w:val="1"/>
          <w:numId w:val="5"/>
        </w:numPr>
      </w:pPr>
      <w:r>
        <w:t>Dans les réseaux de neurones, la régularisation prend une autre forme comme la technique du Dropout, mais le principe reste le même</w:t>
      </w:r>
    </w:p>
    <w:p w14:paraId="0603A38D" w14:textId="778CFB37" w:rsidR="00673A9A" w:rsidRPr="002579F8" w:rsidRDefault="00673A9A" w:rsidP="00673A9A">
      <w:pPr>
        <w:pStyle w:val="Paragraphedeliste"/>
        <w:numPr>
          <w:ilvl w:val="0"/>
          <w:numId w:val="5"/>
        </w:numPr>
        <w:rPr>
          <w:b/>
          <w:bCs/>
        </w:rPr>
      </w:pPr>
      <w:r w:rsidRPr="002579F8">
        <w:rPr>
          <w:b/>
          <w:bCs/>
        </w:rPr>
        <w:t>La régularisation permet de contrer la problématique de la multicolinéarité</w:t>
      </w:r>
    </w:p>
    <w:p w14:paraId="4F338A83" w14:textId="79E67F69" w:rsidR="00673A9A" w:rsidRPr="002579F8" w:rsidRDefault="00673A9A" w:rsidP="00673A9A">
      <w:pPr>
        <w:pStyle w:val="Paragraphedeliste"/>
        <w:numPr>
          <w:ilvl w:val="1"/>
          <w:numId w:val="5"/>
        </w:numPr>
        <w:rPr>
          <w:b/>
          <w:bCs/>
        </w:rPr>
      </w:pPr>
      <w:r w:rsidRPr="002579F8">
        <w:rPr>
          <w:b/>
          <w:bCs/>
        </w:rPr>
        <w:t>Alpha va introduire une variable qui va casser cette multicolinéarité et donner une certain</w:t>
      </w:r>
      <w:r w:rsidR="002579F8">
        <w:rPr>
          <w:b/>
          <w:bCs/>
        </w:rPr>
        <w:t>e</w:t>
      </w:r>
      <w:r w:rsidRPr="002579F8">
        <w:rPr>
          <w:b/>
          <w:bCs/>
        </w:rPr>
        <w:t xml:space="preserve"> indépendance à chaque variable</w:t>
      </w:r>
    </w:p>
    <w:p w14:paraId="148458C0" w14:textId="1F5CBD07" w:rsidR="007A1F94" w:rsidRDefault="008918EB" w:rsidP="008918EB">
      <w:pPr>
        <w:pStyle w:val="Titre3"/>
      </w:pPr>
      <w:bookmarkStart w:id="75" w:name="_Toc193640020"/>
      <w:r>
        <w:t>Validation croisée</w:t>
      </w:r>
      <w:bookmarkEnd w:id="75"/>
    </w:p>
    <w:p w14:paraId="737C3773" w14:textId="41F93710" w:rsidR="008918EB" w:rsidRDefault="00A830E8" w:rsidP="000C5675">
      <w:pPr>
        <w:pStyle w:val="Paragraphedeliste"/>
        <w:numPr>
          <w:ilvl w:val="0"/>
          <w:numId w:val="5"/>
        </w:numPr>
      </w:pPr>
      <w:r>
        <w:t>La répartition arbitraire des échantillons en sous-ensemble de test et d’entraînement peut être problématique si leurs caractéristiques statistiques divergent fortement entre les 2 sous-ensemble</w:t>
      </w:r>
    </w:p>
    <w:p w14:paraId="12B59FBF" w14:textId="41E7DDE6" w:rsidR="00A830E8" w:rsidRDefault="00A830E8" w:rsidP="00A830E8">
      <w:pPr>
        <w:pStyle w:val="Paragraphedeliste"/>
        <w:numPr>
          <w:ilvl w:val="1"/>
          <w:numId w:val="5"/>
        </w:numPr>
      </w:pPr>
      <w:r>
        <w:t>Certains échantillons « pathologiques » peuvent se retrouver majoritairement dans un des sous-ensembles</w:t>
      </w:r>
    </w:p>
    <w:p w14:paraId="3ED1ABD1" w14:textId="38C3FDE6" w:rsidR="00A830E8" w:rsidRDefault="005D6EBA" w:rsidP="005D6EBA">
      <w:pPr>
        <w:pStyle w:val="Paragraphedeliste"/>
        <w:numPr>
          <w:ilvl w:val="2"/>
          <w:numId w:val="5"/>
        </w:numPr>
      </w:pPr>
      <w:r>
        <w:t>Exemple</w:t>
      </w:r>
    </w:p>
    <w:p w14:paraId="098114E8" w14:textId="5587CAB3" w:rsidR="005D6EBA" w:rsidRDefault="005D6EBA" w:rsidP="005D6EBA">
      <w:pPr>
        <w:pStyle w:val="Paragraphedeliste"/>
        <w:numPr>
          <w:ilvl w:val="3"/>
          <w:numId w:val="5"/>
        </w:numPr>
      </w:pPr>
      <w:r>
        <w:t>Dans le dataset des arbres à Paris, si la plupart des arbres particulièrement hauts se retrouvent dans la partie test, le modèle ne va pas prendre en compte ces hauteurs anormales dans son entraînement et donc ne pourra pas les prédire. Son score(test) sera alors mauvais alors que son score(train) sera bon</w:t>
      </w:r>
    </w:p>
    <w:p w14:paraId="7A33F88A" w14:textId="27C4463D" w:rsidR="005D6EBA" w:rsidRDefault="005D6EBA" w:rsidP="005D6EBA">
      <w:pPr>
        <w:pStyle w:val="Paragraphedeliste"/>
        <w:numPr>
          <w:ilvl w:val="4"/>
          <w:numId w:val="5"/>
        </w:numPr>
      </w:pPr>
      <w:r>
        <w:t>Impression d’overfit alors que non</w:t>
      </w:r>
    </w:p>
    <w:p w14:paraId="1EE10029" w14:textId="391F9F9C" w:rsidR="00A24A2F" w:rsidRDefault="00A24A2F" w:rsidP="00A24A2F">
      <w:pPr>
        <w:pStyle w:val="Paragraphedeliste"/>
        <w:numPr>
          <w:ilvl w:val="0"/>
          <w:numId w:val="5"/>
        </w:numPr>
      </w:pPr>
      <w:r>
        <w:t>La validation croisée permet de réduire ce risque</w:t>
      </w:r>
    </w:p>
    <w:p w14:paraId="2764E712" w14:textId="42DCD684" w:rsidR="00A24A2F" w:rsidRDefault="00A24A2F" w:rsidP="00A24A2F">
      <w:pPr>
        <w:pStyle w:val="Paragraphedeliste"/>
        <w:numPr>
          <w:ilvl w:val="1"/>
          <w:numId w:val="5"/>
        </w:numPr>
      </w:pPr>
      <w:r>
        <w:t>Division du dataset en K sous-ensembles de taille égale</w:t>
      </w:r>
    </w:p>
    <w:p w14:paraId="7EC41DA4" w14:textId="360D00FB" w:rsidR="00A24A2F" w:rsidRDefault="00A24A2F" w:rsidP="00A24A2F">
      <w:pPr>
        <w:pStyle w:val="Paragraphedeliste"/>
        <w:numPr>
          <w:ilvl w:val="1"/>
          <w:numId w:val="5"/>
        </w:numPr>
      </w:pPr>
      <w:r>
        <w:t>A tour de rôle, chacun des sous-ensembles jouera le rôle de sous-ensemble de test</w:t>
      </w:r>
    </w:p>
    <w:p w14:paraId="04980377" w14:textId="6BD26664" w:rsidR="00A24A2F" w:rsidRDefault="00A24A2F" w:rsidP="00A24A2F">
      <w:pPr>
        <w:pStyle w:val="Paragraphedeliste"/>
        <w:numPr>
          <w:ilvl w:val="2"/>
          <w:numId w:val="5"/>
        </w:numPr>
      </w:pPr>
      <w:r>
        <w:t>Les K-1 autres sous-ensembles serviront à entraîner le modèle</w:t>
      </w:r>
    </w:p>
    <w:p w14:paraId="31C105EA" w14:textId="0C19251B" w:rsidR="00A24A2F" w:rsidRDefault="00A24A2F" w:rsidP="00A24A2F">
      <w:pPr>
        <w:pStyle w:val="Paragraphedeliste"/>
        <w:numPr>
          <w:ilvl w:val="1"/>
          <w:numId w:val="5"/>
        </w:numPr>
      </w:pPr>
      <w:r>
        <w:t>Pour chaque configuration entraînement / test, on va calculer le score de performance du modèle</w:t>
      </w:r>
    </w:p>
    <w:p w14:paraId="18C9C45B" w14:textId="3E506677" w:rsidR="00A24A2F" w:rsidRDefault="00A24A2F" w:rsidP="00A24A2F">
      <w:pPr>
        <w:pStyle w:val="Paragraphedeliste"/>
        <w:numPr>
          <w:ilvl w:val="1"/>
          <w:numId w:val="5"/>
        </w:numPr>
      </w:pPr>
      <w:r>
        <w:t>A la fin, on choisira le modèle qui offre la meilleure moyenne des scores sur toutes les configurations entraînement / test</w:t>
      </w:r>
    </w:p>
    <w:p w14:paraId="64F95495" w14:textId="132BE314" w:rsidR="00A24A2F" w:rsidRDefault="00A24A2F" w:rsidP="00A24A2F">
      <w:r w:rsidRPr="00A24A2F">
        <w:lastRenderedPageBreak/>
        <w:drawing>
          <wp:inline distT="0" distB="0" distL="0" distR="0" wp14:anchorId="15B32ADE" wp14:editId="775A6A25">
            <wp:extent cx="4106636" cy="1879946"/>
            <wp:effectExtent l="0" t="0" r="8255" b="6350"/>
            <wp:docPr id="372413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13900" name=""/>
                    <pic:cNvPicPr/>
                  </pic:nvPicPr>
                  <pic:blipFill>
                    <a:blip r:embed="rId90"/>
                    <a:stretch>
                      <a:fillRect/>
                    </a:stretch>
                  </pic:blipFill>
                  <pic:spPr>
                    <a:xfrm>
                      <a:off x="0" y="0"/>
                      <a:ext cx="4115172" cy="1883854"/>
                    </a:xfrm>
                    <a:prstGeom prst="rect">
                      <a:avLst/>
                    </a:prstGeom>
                  </pic:spPr>
                </pic:pic>
              </a:graphicData>
            </a:graphic>
          </wp:inline>
        </w:drawing>
      </w:r>
    </w:p>
    <w:p w14:paraId="3AF79BE5" w14:textId="12C62E45" w:rsidR="00A24A2F" w:rsidRDefault="00A24A2F" w:rsidP="00A24A2F">
      <w:pPr>
        <w:pStyle w:val="Paragraphedeliste"/>
        <w:numPr>
          <w:ilvl w:val="0"/>
          <w:numId w:val="5"/>
        </w:numPr>
      </w:pPr>
      <w:r>
        <w:t xml:space="preserve">Existe plusieurs méthodes pour faire validation croisée dans </w:t>
      </w:r>
      <w:proofErr w:type="spellStart"/>
      <w:r>
        <w:t>scikit-learn</w:t>
      </w:r>
      <w:proofErr w:type="spellEnd"/>
    </w:p>
    <w:p w14:paraId="4AF9A454" w14:textId="5308BDB8" w:rsidR="00A24A2F" w:rsidRDefault="00A24A2F" w:rsidP="00A24A2F">
      <w:pPr>
        <w:pStyle w:val="Paragraphedeliste"/>
        <w:numPr>
          <w:ilvl w:val="1"/>
          <w:numId w:val="5"/>
        </w:numPr>
      </w:pPr>
      <w:r>
        <w:t xml:space="preserve">Méthode utilisée dans l’exo : </w:t>
      </w:r>
      <w:proofErr w:type="spellStart"/>
      <w:r>
        <w:t>GridSearchCV</w:t>
      </w:r>
      <w:proofErr w:type="spellEnd"/>
    </w:p>
    <w:p w14:paraId="1FF07B82" w14:textId="4E33FC99" w:rsidR="00A24A2F" w:rsidRDefault="00A24A2F" w:rsidP="00A24A2F">
      <w:pPr>
        <w:pStyle w:val="Paragraphedeliste"/>
        <w:numPr>
          <w:ilvl w:val="2"/>
          <w:numId w:val="5"/>
        </w:numPr>
      </w:pPr>
      <w:r>
        <w:t>Juste milieu entre automatisation totale et implémentation manuelle</w:t>
      </w:r>
    </w:p>
    <w:p w14:paraId="144393BC" w14:textId="2E212EE0" w:rsidR="00A24A2F" w:rsidRDefault="00673A9A" w:rsidP="00673A9A">
      <w:pPr>
        <w:pStyle w:val="Paragraphedeliste"/>
        <w:numPr>
          <w:ilvl w:val="1"/>
          <w:numId w:val="5"/>
        </w:numPr>
      </w:pPr>
      <w:r w:rsidRPr="00673A9A">
        <w:drawing>
          <wp:inline distT="0" distB="0" distL="0" distR="0" wp14:anchorId="4A101A9F" wp14:editId="0E9A3924">
            <wp:extent cx="5385162" cy="1211543"/>
            <wp:effectExtent l="0" t="0" r="6350" b="8255"/>
            <wp:docPr id="11929931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93127" name=""/>
                    <pic:cNvPicPr/>
                  </pic:nvPicPr>
                  <pic:blipFill>
                    <a:blip r:embed="rId91"/>
                    <a:stretch>
                      <a:fillRect/>
                    </a:stretch>
                  </pic:blipFill>
                  <pic:spPr>
                    <a:xfrm>
                      <a:off x="0" y="0"/>
                      <a:ext cx="5393340" cy="1213383"/>
                    </a:xfrm>
                    <a:prstGeom prst="rect">
                      <a:avLst/>
                    </a:prstGeom>
                  </pic:spPr>
                </pic:pic>
              </a:graphicData>
            </a:graphic>
          </wp:inline>
        </w:drawing>
      </w:r>
    </w:p>
    <w:p w14:paraId="7AD24DDC" w14:textId="2A2C9B66" w:rsidR="00673A9A" w:rsidRDefault="00673A9A" w:rsidP="00673A9A">
      <w:pPr>
        <w:pStyle w:val="Paragraphedeliste"/>
        <w:numPr>
          <w:ilvl w:val="2"/>
          <w:numId w:val="5"/>
        </w:numPr>
      </w:pPr>
      <w:r>
        <w:t>Cv</w:t>
      </w:r>
    </w:p>
    <w:p w14:paraId="5199A594" w14:textId="5CAD0A3C" w:rsidR="00673A9A" w:rsidRDefault="00673A9A" w:rsidP="00673A9A">
      <w:pPr>
        <w:pStyle w:val="Paragraphedeliste"/>
        <w:numPr>
          <w:ilvl w:val="3"/>
          <w:numId w:val="5"/>
        </w:numPr>
      </w:pPr>
      <w:r>
        <w:t xml:space="preserve">Nombre de sous-ensemble, de </w:t>
      </w:r>
      <w:proofErr w:type="spellStart"/>
      <w:r>
        <w:t>splits</w:t>
      </w:r>
      <w:proofErr w:type="spellEnd"/>
      <w:r>
        <w:t xml:space="preserve"> de la validation croisée</w:t>
      </w:r>
    </w:p>
    <w:p w14:paraId="2E39A5FA" w14:textId="54945AEC" w:rsidR="00673A9A" w:rsidRDefault="00673A9A" w:rsidP="00673A9A">
      <w:pPr>
        <w:pStyle w:val="Paragraphedeliste"/>
        <w:numPr>
          <w:ilvl w:val="4"/>
          <w:numId w:val="5"/>
        </w:numPr>
      </w:pPr>
      <w:r>
        <w:t>On choisit le plus souvent une valeur autour de cv = 5</w:t>
      </w:r>
    </w:p>
    <w:p w14:paraId="3A332D43" w14:textId="0B0B09BB" w:rsidR="00673A9A" w:rsidRDefault="00673A9A" w:rsidP="00673A9A">
      <w:pPr>
        <w:pStyle w:val="Paragraphedeliste"/>
        <w:numPr>
          <w:ilvl w:val="0"/>
          <w:numId w:val="5"/>
        </w:numPr>
      </w:pPr>
      <w:r>
        <w:t>Attention</w:t>
      </w:r>
    </w:p>
    <w:p w14:paraId="254E40BA" w14:textId="77777777" w:rsidR="00673A9A" w:rsidRDefault="00673A9A" w:rsidP="00673A9A">
      <w:pPr>
        <w:pStyle w:val="Paragraphedeliste"/>
        <w:numPr>
          <w:ilvl w:val="1"/>
          <w:numId w:val="5"/>
        </w:numPr>
      </w:pPr>
      <w:r>
        <w:t xml:space="preserve">On choisit </w:t>
      </w:r>
    </w:p>
    <w:p w14:paraId="0CDAD1C0" w14:textId="62139BD6" w:rsidR="00673A9A" w:rsidRDefault="00673A9A" w:rsidP="00673A9A">
      <w:pPr>
        <w:pStyle w:val="Paragraphedeliste"/>
        <w:numPr>
          <w:ilvl w:val="2"/>
          <w:numId w:val="5"/>
        </w:numPr>
      </w:pPr>
      <w:r>
        <w:t xml:space="preserve">14 valeurs possible du paramètre max_depth </w:t>
      </w:r>
    </w:p>
    <w:p w14:paraId="781E7476" w14:textId="6ABE461E" w:rsidR="00673A9A" w:rsidRDefault="00673A9A" w:rsidP="00673A9A">
      <w:pPr>
        <w:pStyle w:val="Paragraphedeliste"/>
        <w:numPr>
          <w:ilvl w:val="2"/>
          <w:numId w:val="5"/>
        </w:numPr>
      </w:pPr>
      <w:r>
        <w:t>5 plis pour la validation croisée</w:t>
      </w:r>
    </w:p>
    <w:p w14:paraId="091A157F" w14:textId="0BD1EEB1" w:rsidR="00673A9A" w:rsidRDefault="00673A9A" w:rsidP="00673A9A">
      <w:pPr>
        <w:pStyle w:val="Paragraphedeliste"/>
        <w:numPr>
          <w:ilvl w:val="1"/>
          <w:numId w:val="5"/>
        </w:numPr>
      </w:pPr>
      <w:r>
        <w:t>Donc on entraine</w:t>
      </w:r>
    </w:p>
    <w:p w14:paraId="1F5C2EA2" w14:textId="38CC3412" w:rsidR="00673A9A" w:rsidRDefault="00673A9A" w:rsidP="00673A9A">
      <w:pPr>
        <w:pStyle w:val="Paragraphedeliste"/>
        <w:numPr>
          <w:ilvl w:val="2"/>
          <w:numId w:val="5"/>
        </w:numPr>
      </w:pPr>
      <w:r>
        <w:t>14 * 5 = 70 modèles</w:t>
      </w:r>
    </w:p>
    <w:p w14:paraId="6211AFA3" w14:textId="0E6A0F32" w:rsidR="00673A9A" w:rsidRDefault="00673A9A" w:rsidP="00673A9A">
      <w:pPr>
        <w:pStyle w:val="Paragraphedeliste"/>
        <w:numPr>
          <w:ilvl w:val="1"/>
          <w:numId w:val="5"/>
        </w:numPr>
      </w:pPr>
      <w:r>
        <w:t>En cherchant à optimiser plusieurs paramètres à la fois, on risque de faire exploser le nombre de modèles et donc le temps d’entraînement du classificateur global</w:t>
      </w:r>
    </w:p>
    <w:p w14:paraId="3EEF06B3" w14:textId="7B09B325" w:rsidR="00673A9A" w:rsidRDefault="00673A9A" w:rsidP="00673A9A">
      <w:pPr>
        <w:pStyle w:val="Paragraphedeliste"/>
        <w:numPr>
          <w:ilvl w:val="2"/>
          <w:numId w:val="5"/>
        </w:numPr>
      </w:pPr>
      <w:r>
        <w:t>Il vaut mieux être circonspect et limiter l’espace des paramètres</w:t>
      </w:r>
    </w:p>
    <w:p w14:paraId="037947FC" w14:textId="7552AC58" w:rsidR="00673A9A" w:rsidRDefault="00673A9A" w:rsidP="00673A9A">
      <w:pPr>
        <w:pStyle w:val="Titre3"/>
      </w:pPr>
      <w:bookmarkStart w:id="76" w:name="_Toc193640021"/>
      <w:r>
        <w:t>Résumé</w:t>
      </w:r>
      <w:bookmarkEnd w:id="76"/>
    </w:p>
    <w:p w14:paraId="06489A54" w14:textId="772D3F97" w:rsidR="00673A9A" w:rsidRDefault="00673A9A" w:rsidP="00673A9A">
      <w:pPr>
        <w:pStyle w:val="Paragraphedeliste"/>
        <w:numPr>
          <w:ilvl w:val="0"/>
          <w:numId w:val="5"/>
        </w:numPr>
      </w:pPr>
      <w:r>
        <w:t>La régularisation</w:t>
      </w:r>
    </w:p>
    <w:p w14:paraId="3832D056" w14:textId="276AEA00" w:rsidR="00673A9A" w:rsidRDefault="00673A9A" w:rsidP="00673A9A">
      <w:pPr>
        <w:pStyle w:val="Paragraphedeliste"/>
        <w:numPr>
          <w:ilvl w:val="1"/>
          <w:numId w:val="5"/>
        </w:numPr>
      </w:pPr>
      <w:r>
        <w:t>Permet d’éviter que le modèle ne colle trop aux données d’apprentissage</w:t>
      </w:r>
    </w:p>
    <w:p w14:paraId="4ECF9C28" w14:textId="5F845DC7" w:rsidR="00673A9A" w:rsidRDefault="00673A9A" w:rsidP="00673A9A">
      <w:pPr>
        <w:pStyle w:val="Paragraphedeliste"/>
        <w:numPr>
          <w:ilvl w:val="2"/>
          <w:numId w:val="5"/>
        </w:numPr>
      </w:pPr>
      <w:r>
        <w:t>Et perde sa capacité d’extrapolation de données fraîches</w:t>
      </w:r>
    </w:p>
    <w:p w14:paraId="6BDE11EF" w14:textId="5F3A308D" w:rsidR="00673A9A" w:rsidRDefault="00673A9A" w:rsidP="00673A9A">
      <w:pPr>
        <w:pStyle w:val="Paragraphedeliste"/>
        <w:numPr>
          <w:ilvl w:val="1"/>
          <w:numId w:val="5"/>
        </w:numPr>
      </w:pPr>
      <w:r>
        <w:t>Prend des formes différentes en fonction des modèles envisagés</w:t>
      </w:r>
    </w:p>
    <w:p w14:paraId="0BC9167D" w14:textId="3E9A3212" w:rsidR="00673A9A" w:rsidRDefault="00673A9A" w:rsidP="00673A9A">
      <w:pPr>
        <w:pStyle w:val="Paragraphedeliste"/>
        <w:numPr>
          <w:ilvl w:val="2"/>
          <w:numId w:val="5"/>
        </w:numPr>
      </w:pPr>
      <w:r>
        <w:t>Profondeur des arbres de décision</w:t>
      </w:r>
    </w:p>
    <w:p w14:paraId="2E9C921F" w14:textId="77777777" w:rsidR="00673A9A" w:rsidRDefault="00673A9A" w:rsidP="00673A9A">
      <w:pPr>
        <w:pStyle w:val="Paragraphedeliste"/>
        <w:numPr>
          <w:ilvl w:val="2"/>
          <w:numId w:val="5"/>
        </w:numPr>
      </w:pPr>
      <w:r>
        <w:t xml:space="preserve">Régularisation de type </w:t>
      </w:r>
    </w:p>
    <w:p w14:paraId="0C05A795" w14:textId="42636A2E" w:rsidR="00673A9A" w:rsidRDefault="00673A9A" w:rsidP="00673A9A">
      <w:pPr>
        <w:pStyle w:val="Paragraphedeliste"/>
        <w:numPr>
          <w:ilvl w:val="3"/>
          <w:numId w:val="5"/>
        </w:numPr>
      </w:pPr>
      <w:r>
        <w:t>L2 (Ridge)</w:t>
      </w:r>
    </w:p>
    <w:p w14:paraId="57D0D1E0" w14:textId="70847F97" w:rsidR="002579F8" w:rsidRDefault="002579F8" w:rsidP="002579F8">
      <w:pPr>
        <w:pStyle w:val="Paragraphedeliste"/>
        <w:numPr>
          <w:ilvl w:val="4"/>
          <w:numId w:val="5"/>
        </w:numPr>
      </w:pPr>
      <w:r>
        <w:t>Pas de coefficient de corrélation à 0 ? (</w:t>
      </w:r>
      <w:proofErr w:type="spellStart"/>
      <w:proofErr w:type="gramStart"/>
      <w:r>
        <w:t>chatou</w:t>
      </w:r>
      <w:proofErr w:type="spellEnd"/>
      <w:proofErr w:type="gramEnd"/>
      <w:r>
        <w:t>)</w:t>
      </w:r>
    </w:p>
    <w:p w14:paraId="78626EF5" w14:textId="26BD30DF" w:rsidR="00673A9A" w:rsidRDefault="00673A9A" w:rsidP="00673A9A">
      <w:pPr>
        <w:pStyle w:val="Paragraphedeliste"/>
        <w:numPr>
          <w:ilvl w:val="3"/>
          <w:numId w:val="5"/>
        </w:numPr>
      </w:pPr>
      <w:r>
        <w:t>L1 (Lasso)</w:t>
      </w:r>
    </w:p>
    <w:p w14:paraId="28476C83" w14:textId="17C016F5" w:rsidR="002579F8" w:rsidRDefault="002579F8" w:rsidP="002579F8">
      <w:pPr>
        <w:pStyle w:val="Paragraphedeliste"/>
        <w:numPr>
          <w:ilvl w:val="4"/>
          <w:numId w:val="5"/>
        </w:numPr>
      </w:pPr>
      <w:r>
        <w:t>Coefficient de corrélation possible à 0</w:t>
      </w:r>
    </w:p>
    <w:p w14:paraId="3D37A196" w14:textId="0ED0A621" w:rsidR="00673A9A" w:rsidRDefault="002579F8" w:rsidP="002579F8">
      <w:pPr>
        <w:pStyle w:val="Paragraphedeliste"/>
        <w:numPr>
          <w:ilvl w:val="0"/>
          <w:numId w:val="5"/>
        </w:numPr>
      </w:pPr>
      <w:r>
        <w:t>La validation croisée</w:t>
      </w:r>
    </w:p>
    <w:p w14:paraId="14187CE8" w14:textId="26089A1B" w:rsidR="002579F8" w:rsidRDefault="002579F8" w:rsidP="002579F8">
      <w:pPr>
        <w:pStyle w:val="Paragraphedeliste"/>
        <w:numPr>
          <w:ilvl w:val="1"/>
          <w:numId w:val="5"/>
        </w:numPr>
      </w:pPr>
      <w:r>
        <w:t>Permet de s’affranchir de l’influence des échantillons hors normes en moyennant l’entraînement du modèle sur plusieurs sous-ensembles de test et d’entraînement</w:t>
      </w:r>
    </w:p>
    <w:p w14:paraId="09D1A57F" w14:textId="3F785ECF" w:rsidR="002579F8" w:rsidRPr="002579F8" w:rsidRDefault="002579F8" w:rsidP="002579F8">
      <w:pPr>
        <w:pStyle w:val="Paragraphedeliste"/>
        <w:numPr>
          <w:ilvl w:val="1"/>
          <w:numId w:val="5"/>
        </w:numPr>
      </w:pPr>
      <w:r w:rsidRPr="002579F8">
        <w:lastRenderedPageBreak/>
        <w:t xml:space="preserve">La fonction </w:t>
      </w:r>
      <w:proofErr w:type="spellStart"/>
      <w:r w:rsidRPr="002579F8">
        <w:t>GridSearchCV</w:t>
      </w:r>
      <w:proofErr w:type="spellEnd"/>
      <w:r w:rsidRPr="002579F8">
        <w:t xml:space="preserve"> permet à la fois de</w:t>
      </w:r>
    </w:p>
    <w:p w14:paraId="544A87EC" w14:textId="4594DC6D" w:rsidR="002579F8" w:rsidRPr="002579F8" w:rsidRDefault="002579F8" w:rsidP="002579F8">
      <w:pPr>
        <w:pStyle w:val="Paragraphedeliste"/>
        <w:numPr>
          <w:ilvl w:val="2"/>
          <w:numId w:val="5"/>
        </w:numPr>
      </w:pPr>
      <w:r w:rsidRPr="002579F8">
        <w:t>Implémentation la validation croisée</w:t>
      </w:r>
    </w:p>
    <w:p w14:paraId="7523F32F" w14:textId="0E0B60ED" w:rsidR="002579F8" w:rsidRPr="002579F8" w:rsidRDefault="002579F8" w:rsidP="002579F8">
      <w:pPr>
        <w:pStyle w:val="Paragraphedeliste"/>
        <w:numPr>
          <w:ilvl w:val="2"/>
          <w:numId w:val="5"/>
        </w:numPr>
      </w:pPr>
      <w:r w:rsidRPr="002579F8">
        <w:t>Sélectionner les paramètres optimaux du modèle</w:t>
      </w:r>
    </w:p>
    <w:p w14:paraId="373625CE" w14:textId="53FB1BAE" w:rsidR="00F811AB" w:rsidRDefault="002579F8" w:rsidP="00F811AB">
      <w:pPr>
        <w:pStyle w:val="Paragraphedeliste"/>
        <w:numPr>
          <w:ilvl w:val="3"/>
          <w:numId w:val="5"/>
        </w:numPr>
        <w:rPr>
          <w:color w:val="FF0000"/>
        </w:rPr>
      </w:pPr>
      <w:r w:rsidRPr="002579F8">
        <w:rPr>
          <w:color w:val="FF0000"/>
        </w:rPr>
        <w:t>Sachant qu’il n’y a pas de paramètres pour la régression linéaire ?!</w:t>
      </w:r>
    </w:p>
    <w:p w14:paraId="3A88CD17" w14:textId="61E2CEBC" w:rsidR="00F811AB" w:rsidRDefault="00F811AB" w:rsidP="00F811AB">
      <w:pPr>
        <w:pStyle w:val="Titre2"/>
      </w:pPr>
      <w:bookmarkStart w:id="77" w:name="_Toc193640022"/>
      <w:r>
        <w:t>Ensemble learning (</w:t>
      </w:r>
      <w:proofErr w:type="spellStart"/>
      <w:r>
        <w:t>Random</w:t>
      </w:r>
      <w:proofErr w:type="spellEnd"/>
      <w:r>
        <w:t xml:space="preserve"> </w:t>
      </w:r>
      <w:proofErr w:type="spellStart"/>
      <w:r>
        <w:t>forests</w:t>
      </w:r>
      <w:proofErr w:type="spellEnd"/>
      <w:r>
        <w:t>)</w:t>
      </w:r>
      <w:bookmarkEnd w:id="77"/>
    </w:p>
    <w:p w14:paraId="11D85B6C" w14:textId="77453EF6" w:rsidR="00F811AB" w:rsidRDefault="00F811AB" w:rsidP="00F811AB">
      <w:pPr>
        <w:pStyle w:val="Paragraphedeliste"/>
        <w:numPr>
          <w:ilvl w:val="0"/>
          <w:numId w:val="5"/>
        </w:numPr>
      </w:pPr>
      <w:r>
        <w:t>Apprentissage d’ensemble</w:t>
      </w:r>
    </w:p>
    <w:p w14:paraId="29D465AC" w14:textId="77777777" w:rsidR="00F811AB" w:rsidRDefault="00F811AB" w:rsidP="00F811AB">
      <w:pPr>
        <w:pStyle w:val="Paragraphedeliste"/>
        <w:numPr>
          <w:ilvl w:val="1"/>
          <w:numId w:val="5"/>
        </w:numPr>
      </w:pPr>
      <w:r>
        <w:t xml:space="preserve">Combiner plusieurs modèles sous-optimisés pour </w:t>
      </w:r>
    </w:p>
    <w:p w14:paraId="69C16351" w14:textId="1D1F2377" w:rsidR="00F811AB" w:rsidRDefault="00F811AB" w:rsidP="00F811AB">
      <w:pPr>
        <w:pStyle w:val="Paragraphedeliste"/>
        <w:numPr>
          <w:ilvl w:val="2"/>
          <w:numId w:val="5"/>
        </w:numPr>
      </w:pPr>
      <w:r>
        <w:t>Construire un modèle global performant, stable, robuste</w:t>
      </w:r>
    </w:p>
    <w:p w14:paraId="75F7E611" w14:textId="5F2AB5FC" w:rsidR="00F811AB" w:rsidRDefault="00F811AB" w:rsidP="00F811AB">
      <w:pPr>
        <w:pStyle w:val="Paragraphedeliste"/>
        <w:numPr>
          <w:ilvl w:val="1"/>
          <w:numId w:val="5"/>
        </w:numPr>
      </w:pPr>
      <w:r>
        <w:t>Principe applicable à de nombreux types de modèles mais rencontré surtout avec les arbres de décision</w:t>
      </w:r>
    </w:p>
    <w:p w14:paraId="4DECAB7E" w14:textId="6B53AA4D" w:rsidR="00F811AB" w:rsidRDefault="00F811AB" w:rsidP="00F811AB">
      <w:pPr>
        <w:pStyle w:val="Paragraphedeliste"/>
        <w:numPr>
          <w:ilvl w:val="1"/>
          <w:numId w:val="5"/>
        </w:numPr>
      </w:pPr>
      <w:r>
        <w:t>Concept</w:t>
      </w:r>
    </w:p>
    <w:p w14:paraId="2D709A03" w14:textId="223F2571" w:rsidR="00F811AB" w:rsidRDefault="00F811AB" w:rsidP="00F811AB">
      <w:pPr>
        <w:pStyle w:val="Paragraphedeliste"/>
        <w:numPr>
          <w:ilvl w:val="2"/>
          <w:numId w:val="5"/>
        </w:numPr>
      </w:pPr>
      <w:r>
        <w:t>Au lieu de prendre l’avis d’un expert (le modèle optimisé), on va se fier au vote de nombreux amateurs</w:t>
      </w:r>
    </w:p>
    <w:p w14:paraId="78E4278E" w14:textId="70E0D941" w:rsidR="00F811AB" w:rsidRDefault="00F811AB" w:rsidP="00F811AB">
      <w:pPr>
        <w:pStyle w:val="Paragraphedeliste"/>
        <w:numPr>
          <w:ilvl w:val="1"/>
          <w:numId w:val="5"/>
        </w:numPr>
      </w:pPr>
      <w:r>
        <w:t>Dans la pratique, il permet de</w:t>
      </w:r>
    </w:p>
    <w:p w14:paraId="5A252EB5" w14:textId="54A2A29D" w:rsidR="00F811AB" w:rsidRDefault="00F811AB" w:rsidP="00F811AB">
      <w:pPr>
        <w:pStyle w:val="Paragraphedeliste"/>
        <w:numPr>
          <w:ilvl w:val="2"/>
          <w:numId w:val="5"/>
        </w:numPr>
      </w:pPr>
      <w:r>
        <w:t>Réduire</w:t>
      </w:r>
    </w:p>
    <w:p w14:paraId="44998AE3" w14:textId="412143B5" w:rsidR="00F811AB" w:rsidRDefault="00F811AB" w:rsidP="00F811AB">
      <w:pPr>
        <w:pStyle w:val="Paragraphedeliste"/>
        <w:numPr>
          <w:ilvl w:val="3"/>
          <w:numId w:val="5"/>
        </w:numPr>
      </w:pPr>
      <w:r>
        <w:t>Le biais</w:t>
      </w:r>
    </w:p>
    <w:p w14:paraId="162DE927" w14:textId="04701073" w:rsidR="00F811AB" w:rsidRDefault="00F811AB" w:rsidP="00F811AB">
      <w:pPr>
        <w:pStyle w:val="Paragraphedeliste"/>
        <w:numPr>
          <w:ilvl w:val="3"/>
          <w:numId w:val="5"/>
        </w:numPr>
      </w:pPr>
      <w:r>
        <w:t>L’overfit</w:t>
      </w:r>
    </w:p>
    <w:p w14:paraId="48B3EDFF" w14:textId="25A89E2E" w:rsidR="00F811AB" w:rsidRDefault="006B2119" w:rsidP="00F811AB">
      <w:pPr>
        <w:pStyle w:val="Paragraphedeliste"/>
        <w:numPr>
          <w:ilvl w:val="2"/>
          <w:numId w:val="5"/>
        </w:numPr>
      </w:pPr>
      <w:r>
        <w:t>Apporter</w:t>
      </w:r>
    </w:p>
    <w:p w14:paraId="7863D4C4" w14:textId="77777777" w:rsidR="006B2119" w:rsidRDefault="006B2119" w:rsidP="006B2119">
      <w:pPr>
        <w:pStyle w:val="Paragraphedeliste"/>
        <w:numPr>
          <w:ilvl w:val="3"/>
          <w:numId w:val="5"/>
        </w:numPr>
      </w:pPr>
      <w:r>
        <w:t xml:space="preserve">Robustesse et stabilité face </w:t>
      </w:r>
    </w:p>
    <w:p w14:paraId="4A5C02A5" w14:textId="43B5DC1D" w:rsidR="006B2119" w:rsidRDefault="006B2119" w:rsidP="006B2119">
      <w:pPr>
        <w:pStyle w:val="Paragraphedeliste"/>
        <w:numPr>
          <w:ilvl w:val="4"/>
          <w:numId w:val="5"/>
        </w:numPr>
      </w:pPr>
      <w:r>
        <w:t>Aux outliers</w:t>
      </w:r>
    </w:p>
    <w:p w14:paraId="0CD71340" w14:textId="18119BB9" w:rsidR="006B2119" w:rsidRDefault="006B2119" w:rsidP="006B2119">
      <w:pPr>
        <w:pStyle w:val="Paragraphedeliste"/>
        <w:numPr>
          <w:ilvl w:val="4"/>
          <w:numId w:val="5"/>
        </w:numPr>
      </w:pPr>
      <w:r>
        <w:t>Au bruit</w:t>
      </w:r>
    </w:p>
    <w:p w14:paraId="411A9668" w14:textId="1DBAC108" w:rsidR="002C5597" w:rsidRDefault="002C5597" w:rsidP="002C5597">
      <w:pPr>
        <w:pStyle w:val="Paragraphedeliste"/>
        <w:numPr>
          <w:ilvl w:val="0"/>
          <w:numId w:val="5"/>
        </w:numPr>
      </w:pPr>
      <w:r>
        <w:t>On considère deux techniques</w:t>
      </w:r>
    </w:p>
    <w:p w14:paraId="387F7FD0" w14:textId="33F33678" w:rsidR="002C5597" w:rsidRPr="00191CDC" w:rsidRDefault="002C5597" w:rsidP="002C5597">
      <w:pPr>
        <w:pStyle w:val="Paragraphedeliste"/>
        <w:numPr>
          <w:ilvl w:val="1"/>
          <w:numId w:val="5"/>
        </w:numPr>
        <w:rPr>
          <w:b/>
          <w:bCs/>
        </w:rPr>
      </w:pPr>
      <w:r w:rsidRPr="00191CDC">
        <w:rPr>
          <w:b/>
          <w:bCs/>
        </w:rPr>
        <w:t>Bagging</w:t>
      </w:r>
    </w:p>
    <w:p w14:paraId="2B82FDD8" w14:textId="785DF6B1" w:rsidR="002C5597" w:rsidRDefault="002C5597" w:rsidP="002C5597">
      <w:pPr>
        <w:pStyle w:val="Paragraphedeliste"/>
        <w:numPr>
          <w:ilvl w:val="2"/>
          <w:numId w:val="5"/>
        </w:numPr>
      </w:pPr>
      <w:r>
        <w:t>Appliqué aux arbres de décision</w:t>
      </w:r>
    </w:p>
    <w:p w14:paraId="4045804D" w14:textId="79973E73" w:rsidR="002C5597" w:rsidRDefault="002C5597" w:rsidP="002C5597">
      <w:pPr>
        <w:pStyle w:val="Paragraphedeliste"/>
        <w:numPr>
          <w:ilvl w:val="3"/>
          <w:numId w:val="5"/>
        </w:numPr>
      </w:pPr>
      <w:r>
        <w:t>Donne naissance au modèle de forêt aléatoire</w:t>
      </w:r>
    </w:p>
    <w:p w14:paraId="3292BB87" w14:textId="1299B423" w:rsidR="002C5597" w:rsidRPr="00191CDC" w:rsidRDefault="002C5597" w:rsidP="002C5597">
      <w:pPr>
        <w:pStyle w:val="Paragraphedeliste"/>
        <w:numPr>
          <w:ilvl w:val="1"/>
          <w:numId w:val="5"/>
        </w:numPr>
        <w:rPr>
          <w:b/>
          <w:bCs/>
        </w:rPr>
      </w:pPr>
      <w:r w:rsidRPr="00191CDC">
        <w:rPr>
          <w:b/>
          <w:bCs/>
        </w:rPr>
        <w:t>Boos</w:t>
      </w:r>
      <w:r w:rsidR="00191CDC">
        <w:rPr>
          <w:b/>
          <w:bCs/>
        </w:rPr>
        <w:t>t</w:t>
      </w:r>
      <w:r w:rsidRPr="00191CDC">
        <w:rPr>
          <w:b/>
          <w:bCs/>
        </w:rPr>
        <w:t>ing</w:t>
      </w:r>
    </w:p>
    <w:p w14:paraId="2D655D0F" w14:textId="11B6A126" w:rsidR="002C5597" w:rsidRDefault="002C5597" w:rsidP="002C5597">
      <w:pPr>
        <w:pStyle w:val="Paragraphedeliste"/>
        <w:numPr>
          <w:ilvl w:val="2"/>
          <w:numId w:val="5"/>
        </w:numPr>
      </w:pPr>
      <w:r>
        <w:t xml:space="preserve">Engendre la famille des </w:t>
      </w:r>
      <w:proofErr w:type="spellStart"/>
      <w:r>
        <w:t>XGBoost</w:t>
      </w:r>
      <w:proofErr w:type="spellEnd"/>
      <w:r>
        <w:t xml:space="preserve"> </w:t>
      </w:r>
      <w:sdt>
        <w:sdtPr>
          <w:id w:val="-1496641014"/>
          <w:citation/>
        </w:sdtPr>
        <w:sdtContent>
          <w:r>
            <w:fldChar w:fldCharType="begin"/>
          </w:r>
          <w:r>
            <w:instrText xml:space="preserve"> CITATION Que244 \l 1036 </w:instrText>
          </w:r>
          <w:r>
            <w:fldChar w:fldCharType="separate"/>
          </w:r>
          <w:r w:rsidR="001E5201">
            <w:rPr>
              <w:noProof/>
            </w:rPr>
            <w:t>(12)</w:t>
          </w:r>
          <w:r>
            <w:fldChar w:fldCharType="end"/>
          </w:r>
        </w:sdtContent>
      </w:sdt>
    </w:p>
    <w:p w14:paraId="14D6C752" w14:textId="6842EB63" w:rsidR="002C5597" w:rsidRDefault="002C5597" w:rsidP="002C5597">
      <w:pPr>
        <w:pStyle w:val="Paragraphedeliste"/>
        <w:numPr>
          <w:ilvl w:val="3"/>
          <w:numId w:val="5"/>
        </w:numPr>
      </w:pPr>
      <w:r>
        <w:t>Plus délicat à optimiser que les forêts aléatoires</w:t>
      </w:r>
    </w:p>
    <w:p w14:paraId="2DAD336D" w14:textId="69B44039" w:rsidR="002C5597" w:rsidRDefault="002C5597" w:rsidP="002C5597">
      <w:pPr>
        <w:pStyle w:val="Paragraphedeliste"/>
        <w:numPr>
          <w:ilvl w:val="3"/>
          <w:numId w:val="5"/>
        </w:numPr>
      </w:pPr>
      <w:r>
        <w:t>Souvent le modèle gagnant sur des données tabulaires</w:t>
      </w:r>
    </w:p>
    <w:p w14:paraId="7E420300" w14:textId="4030E37D" w:rsidR="00191CDC" w:rsidRDefault="00191CDC" w:rsidP="00191CDC">
      <w:pPr>
        <w:pStyle w:val="Titre3"/>
      </w:pPr>
      <w:bookmarkStart w:id="78" w:name="_Toc193640023"/>
      <w:r>
        <w:t>Bagging et forêts aléatoires</w:t>
      </w:r>
      <w:bookmarkEnd w:id="78"/>
    </w:p>
    <w:p w14:paraId="00EBC1D2" w14:textId="24853C1A" w:rsidR="00191CDC" w:rsidRDefault="00191CDC" w:rsidP="00191CDC">
      <w:pPr>
        <w:pStyle w:val="Paragraphedeliste"/>
        <w:numPr>
          <w:ilvl w:val="0"/>
          <w:numId w:val="5"/>
        </w:numPr>
      </w:pPr>
      <w:r>
        <w:t>Bagging</w:t>
      </w:r>
    </w:p>
    <w:p w14:paraId="38E572E9" w14:textId="1AE7DD94" w:rsidR="00191CDC" w:rsidRDefault="00191CDC" w:rsidP="00191CDC">
      <w:pPr>
        <w:pStyle w:val="Paragraphedeliste"/>
        <w:numPr>
          <w:ilvl w:val="1"/>
          <w:numId w:val="5"/>
        </w:numPr>
      </w:pPr>
      <w:r>
        <w:t>Entrainer de multiples instances d’un modèle dont les performances sont par construction faibles</w:t>
      </w:r>
    </w:p>
    <w:p w14:paraId="564353D9" w14:textId="5E943BA1" w:rsidR="00191CDC" w:rsidRDefault="00191CDC" w:rsidP="00191CDC">
      <w:pPr>
        <w:pStyle w:val="Paragraphedeliste"/>
        <w:numPr>
          <w:ilvl w:val="2"/>
          <w:numId w:val="5"/>
        </w:numPr>
      </w:pPr>
      <w:r>
        <w:t xml:space="preserve">Ce type de modèle = </w:t>
      </w:r>
      <w:proofErr w:type="spellStart"/>
      <w:r>
        <w:t>weak</w:t>
      </w:r>
      <w:proofErr w:type="spellEnd"/>
      <w:r>
        <w:t xml:space="preserve"> </w:t>
      </w:r>
      <w:proofErr w:type="spellStart"/>
      <w:r>
        <w:t>learner</w:t>
      </w:r>
      <w:proofErr w:type="spellEnd"/>
      <w:r>
        <w:t xml:space="preserve"> (prédicteur faible)</w:t>
      </w:r>
    </w:p>
    <w:p w14:paraId="54B09D81" w14:textId="3B04E433" w:rsidR="00191CDC" w:rsidRDefault="00191CDC" w:rsidP="00191CDC">
      <w:pPr>
        <w:pStyle w:val="Paragraphedeliste"/>
        <w:numPr>
          <w:ilvl w:val="3"/>
          <w:numId w:val="5"/>
        </w:numPr>
      </w:pPr>
      <w:r>
        <w:t>Exemple : arbre fortement contraint en profondeur</w:t>
      </w:r>
    </w:p>
    <w:p w14:paraId="08AE5161" w14:textId="38F76234" w:rsidR="00191CDC" w:rsidRDefault="00191CDC" w:rsidP="00191CDC">
      <w:pPr>
        <w:pStyle w:val="Paragraphedeliste"/>
        <w:numPr>
          <w:ilvl w:val="1"/>
          <w:numId w:val="5"/>
        </w:numPr>
      </w:pPr>
      <w:r>
        <w:t>Chaque instance est entrainée sur une partie des données d’entraînement et sur une partie des variables prédictives</w:t>
      </w:r>
    </w:p>
    <w:p w14:paraId="7BD328E9" w14:textId="3BC1C932" w:rsidR="00191CDC" w:rsidRDefault="00191CDC" w:rsidP="00191CDC">
      <w:pPr>
        <w:pStyle w:val="Paragraphedeliste"/>
        <w:numPr>
          <w:ilvl w:val="1"/>
          <w:numId w:val="5"/>
        </w:numPr>
      </w:pPr>
      <w:r>
        <w:t>On combine ensuite les prédictions des prédicteurs faibles pour former le modèle d’ensemble</w:t>
      </w:r>
    </w:p>
    <w:p w14:paraId="67A2BCD7" w14:textId="3E8B7003" w:rsidR="00191CDC" w:rsidRDefault="00191CDC" w:rsidP="00191CDC">
      <w:pPr>
        <w:pStyle w:val="Paragraphedeliste"/>
        <w:numPr>
          <w:ilvl w:val="2"/>
          <w:numId w:val="5"/>
        </w:numPr>
      </w:pPr>
      <w:r>
        <w:t>Pour la régression</w:t>
      </w:r>
    </w:p>
    <w:p w14:paraId="065DFDCA" w14:textId="69CA367A" w:rsidR="00191CDC" w:rsidRDefault="00191CDC" w:rsidP="00191CDC">
      <w:pPr>
        <w:pStyle w:val="Paragraphedeliste"/>
        <w:numPr>
          <w:ilvl w:val="3"/>
          <w:numId w:val="5"/>
        </w:numPr>
      </w:pPr>
      <w:r>
        <w:t>Moyenne des prédictions des prédicteurs faibles</w:t>
      </w:r>
    </w:p>
    <w:p w14:paraId="3C0A48C9" w14:textId="123CE1DF" w:rsidR="00191CDC" w:rsidRDefault="00191CDC" w:rsidP="00191CDC">
      <w:pPr>
        <w:pStyle w:val="Paragraphedeliste"/>
        <w:numPr>
          <w:ilvl w:val="2"/>
          <w:numId w:val="5"/>
        </w:numPr>
      </w:pPr>
      <w:r>
        <w:t>Pour la classification</w:t>
      </w:r>
    </w:p>
    <w:p w14:paraId="785D63A3" w14:textId="47A2ABEE" w:rsidR="00191CDC" w:rsidRDefault="00191CDC" w:rsidP="00191CDC">
      <w:pPr>
        <w:pStyle w:val="Paragraphedeliste"/>
        <w:numPr>
          <w:ilvl w:val="3"/>
          <w:numId w:val="5"/>
        </w:numPr>
      </w:pPr>
      <w:r>
        <w:lastRenderedPageBreak/>
        <w:t>Vote (catégorie la plus souvent prédite par les prédicateurs faibles)</w:t>
      </w:r>
    </w:p>
    <w:p w14:paraId="1B0B355D" w14:textId="55B6862F" w:rsidR="00191CDC" w:rsidRDefault="00191CDC" w:rsidP="00191CDC">
      <w:pPr>
        <w:pStyle w:val="Paragraphedeliste"/>
        <w:numPr>
          <w:ilvl w:val="0"/>
          <w:numId w:val="5"/>
        </w:numPr>
      </w:pPr>
      <w:r>
        <w:t>Scikit-learn offre des forêts aléatoires avec comme prédicteurs faibles des arbres de décision</w:t>
      </w:r>
    </w:p>
    <w:p w14:paraId="14324D84" w14:textId="774F9DA1" w:rsidR="00191CDC" w:rsidRDefault="00191CDC" w:rsidP="00191CDC">
      <w:pPr>
        <w:pStyle w:val="Paragraphedeliste"/>
        <w:numPr>
          <w:ilvl w:val="1"/>
          <w:numId w:val="5"/>
        </w:numPr>
      </w:pPr>
      <w:r>
        <w:t>Pour la classification</w:t>
      </w:r>
      <w:r>
        <w:tab/>
      </w:r>
    </w:p>
    <w:p w14:paraId="1267961F" w14:textId="79659602" w:rsidR="00191CDC" w:rsidRDefault="00191CDC" w:rsidP="00191CDC">
      <w:pPr>
        <w:pStyle w:val="Paragraphedeliste"/>
        <w:numPr>
          <w:ilvl w:val="2"/>
          <w:numId w:val="5"/>
        </w:numPr>
      </w:pPr>
      <w:r>
        <w:t>RandomForestClassifier</w:t>
      </w:r>
    </w:p>
    <w:p w14:paraId="240FCFBA" w14:textId="2DFA7A83" w:rsidR="00191CDC" w:rsidRDefault="00191CDC" w:rsidP="00191CDC">
      <w:pPr>
        <w:pStyle w:val="Paragraphedeliste"/>
        <w:numPr>
          <w:ilvl w:val="1"/>
          <w:numId w:val="5"/>
        </w:numPr>
      </w:pPr>
      <w:r>
        <w:t>Pour la régression</w:t>
      </w:r>
    </w:p>
    <w:p w14:paraId="549FBE5B" w14:textId="7DB2F6E4" w:rsidR="00191CDC" w:rsidRDefault="00191CDC" w:rsidP="00191CDC">
      <w:pPr>
        <w:pStyle w:val="Paragraphedeliste"/>
        <w:numPr>
          <w:ilvl w:val="2"/>
          <w:numId w:val="5"/>
        </w:numPr>
      </w:pPr>
      <w:r>
        <w:t>RandomForestRegressor</w:t>
      </w:r>
    </w:p>
    <w:p w14:paraId="67A774A5" w14:textId="1A61E014" w:rsidR="00D51112" w:rsidRDefault="00D51112" w:rsidP="00D51112">
      <w:pPr>
        <w:pStyle w:val="Paragraphedeliste"/>
        <w:numPr>
          <w:ilvl w:val="0"/>
          <w:numId w:val="5"/>
        </w:numPr>
      </w:pPr>
      <w:r>
        <w:t>On retrouve dans ces deux modèles les paramètres d’un arbre de décision (max_depth, etc.), plus des paramètres spécifiques à l’apprentissage d’ensemble</w:t>
      </w:r>
    </w:p>
    <w:p w14:paraId="5FC67A92" w14:textId="0B0FC0D4" w:rsidR="00D51112" w:rsidRDefault="00D51112" w:rsidP="00D51112">
      <w:pPr>
        <w:pStyle w:val="Paragraphedeliste"/>
        <w:numPr>
          <w:ilvl w:val="1"/>
          <w:numId w:val="5"/>
        </w:numPr>
      </w:pPr>
      <w:r>
        <w:t>N_estimators</w:t>
      </w:r>
    </w:p>
    <w:p w14:paraId="25DB9870" w14:textId="0B1CB48E" w:rsidR="00D51112" w:rsidRDefault="00D51112" w:rsidP="00D51112">
      <w:pPr>
        <w:pStyle w:val="Paragraphedeliste"/>
        <w:numPr>
          <w:ilvl w:val="2"/>
          <w:numId w:val="5"/>
        </w:numPr>
      </w:pPr>
      <w:r>
        <w:t>Nombre d’arbres de la forêt</w:t>
      </w:r>
    </w:p>
    <w:p w14:paraId="3AD13B0F" w14:textId="7409E653" w:rsidR="00D51112" w:rsidRDefault="00D51112" w:rsidP="00D51112">
      <w:pPr>
        <w:pStyle w:val="Paragraphedeliste"/>
        <w:numPr>
          <w:ilvl w:val="1"/>
          <w:numId w:val="5"/>
        </w:numPr>
      </w:pPr>
      <w:r>
        <w:t>Max_features</w:t>
      </w:r>
    </w:p>
    <w:p w14:paraId="3D1EAB28" w14:textId="3C160C5A" w:rsidR="00D51112" w:rsidRDefault="00D51112" w:rsidP="00D51112">
      <w:pPr>
        <w:pStyle w:val="Paragraphedeliste"/>
        <w:numPr>
          <w:ilvl w:val="2"/>
          <w:numId w:val="5"/>
        </w:numPr>
      </w:pPr>
      <w:r>
        <w:t>Nombre de variables considérées pour chaque arbre</w:t>
      </w:r>
    </w:p>
    <w:p w14:paraId="42351F60" w14:textId="5F9E6649" w:rsidR="00D51112" w:rsidRDefault="00D51112" w:rsidP="00D51112">
      <w:pPr>
        <w:pStyle w:val="Paragraphedeliste"/>
        <w:numPr>
          <w:ilvl w:val="1"/>
          <w:numId w:val="5"/>
        </w:numPr>
      </w:pPr>
      <w:r>
        <w:t>Bootstrap</w:t>
      </w:r>
    </w:p>
    <w:p w14:paraId="1E0A3DAF" w14:textId="6B8B1FCB" w:rsidR="00D51112" w:rsidRDefault="000B466E" w:rsidP="00D51112">
      <w:pPr>
        <w:pStyle w:val="Paragraphedeliste"/>
        <w:numPr>
          <w:ilvl w:val="2"/>
          <w:numId w:val="5"/>
        </w:numPr>
      </w:pPr>
      <w:r>
        <w:t>Indique si chaque arbre est entraîné sur l’intégralité du jeu de données ou une partie échantillonnée</w:t>
      </w:r>
    </w:p>
    <w:p w14:paraId="2E4BA7D3" w14:textId="4F1C49CD" w:rsidR="000B466E" w:rsidRDefault="000B466E" w:rsidP="000B466E">
      <w:pPr>
        <w:pStyle w:val="Paragraphedeliste"/>
        <w:numPr>
          <w:ilvl w:val="3"/>
          <w:numId w:val="5"/>
        </w:numPr>
      </w:pPr>
      <w:r>
        <w:t>Le bootstrap est une technique d’échantillonnage très utile. A chaque sélection d’un échantillon, l’élément est remis dans l’ensemble source. L’ensemble échantillonnée contiendra donc des doublons, mais cela offre des propriétés statistiques fortes utiles</w:t>
      </w:r>
    </w:p>
    <w:p w14:paraId="2ACF67F9" w14:textId="707255E1" w:rsidR="00B004A9" w:rsidRDefault="00B004A9" w:rsidP="00B004A9">
      <w:pPr>
        <w:pStyle w:val="Titre4"/>
      </w:pPr>
      <w:r>
        <w:t>Réduire le biais</w:t>
      </w:r>
    </w:p>
    <w:p w14:paraId="037DD97B" w14:textId="7CEC7EC4" w:rsidR="00B004A9" w:rsidRPr="00B004A9" w:rsidRDefault="00B004A9" w:rsidP="00B004A9">
      <w:pPr>
        <w:pStyle w:val="Paragraphedeliste"/>
        <w:numPr>
          <w:ilvl w:val="0"/>
          <w:numId w:val="5"/>
        </w:numPr>
      </w:pPr>
      <w:r>
        <w:t>On fait évoluer un nombre d’arbres identiques (profondeur 2) et on regarde l’évolution du score (</w:t>
      </w:r>
      <w:proofErr w:type="spellStart"/>
      <w:r>
        <w:t>accuracy</w:t>
      </w:r>
      <w:proofErr w:type="spellEnd"/>
      <w:r>
        <w:t>)</w:t>
      </w:r>
    </w:p>
    <w:p w14:paraId="51A7E8C2" w14:textId="3BB88074" w:rsidR="00B004A9" w:rsidRDefault="00B004A9" w:rsidP="00B004A9">
      <w:r w:rsidRPr="00B004A9">
        <w:drawing>
          <wp:inline distT="0" distB="0" distL="0" distR="0" wp14:anchorId="3024A966" wp14:editId="45F37FA7">
            <wp:extent cx="5760720" cy="2940050"/>
            <wp:effectExtent l="0" t="0" r="0" b="0"/>
            <wp:docPr id="473489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8927" name=""/>
                    <pic:cNvPicPr/>
                  </pic:nvPicPr>
                  <pic:blipFill>
                    <a:blip r:embed="rId92"/>
                    <a:stretch>
                      <a:fillRect/>
                    </a:stretch>
                  </pic:blipFill>
                  <pic:spPr>
                    <a:xfrm>
                      <a:off x="0" y="0"/>
                      <a:ext cx="5760720" cy="2940050"/>
                    </a:xfrm>
                    <a:prstGeom prst="rect">
                      <a:avLst/>
                    </a:prstGeom>
                  </pic:spPr>
                </pic:pic>
              </a:graphicData>
            </a:graphic>
          </wp:inline>
        </w:drawing>
      </w:r>
    </w:p>
    <w:p w14:paraId="0A8CF2F6" w14:textId="215521C7" w:rsidR="00B004A9" w:rsidRDefault="00B004A9" w:rsidP="00B004A9">
      <w:pPr>
        <w:pStyle w:val="Paragraphedeliste"/>
        <w:numPr>
          <w:ilvl w:val="1"/>
          <w:numId w:val="5"/>
        </w:numPr>
      </w:pPr>
      <w:r>
        <w:t>Le score atteint un plateau à 50 arbres</w:t>
      </w:r>
    </w:p>
    <w:p w14:paraId="715D0565" w14:textId="1D987C6A" w:rsidR="00B004A9" w:rsidRDefault="00B004A9" w:rsidP="00B004A9">
      <w:pPr>
        <w:pStyle w:val="Titre4"/>
      </w:pPr>
      <w:r>
        <w:t>Réduire la variance</w:t>
      </w:r>
    </w:p>
    <w:p w14:paraId="08738127" w14:textId="3F1E1ACC" w:rsidR="00B004A9" w:rsidRDefault="00B004A9" w:rsidP="00B004A9">
      <w:pPr>
        <w:pStyle w:val="Paragraphedeliste"/>
        <w:numPr>
          <w:ilvl w:val="0"/>
          <w:numId w:val="5"/>
        </w:numPr>
      </w:pPr>
      <w:r>
        <w:t>Equivaut à réduire l’overfit du modèle</w:t>
      </w:r>
    </w:p>
    <w:p w14:paraId="16DEE549" w14:textId="70E809D0" w:rsidR="00B004A9" w:rsidRDefault="00B004A9" w:rsidP="00B004A9">
      <w:pPr>
        <w:pStyle w:val="Paragraphedeliste"/>
        <w:numPr>
          <w:ilvl w:val="1"/>
          <w:numId w:val="5"/>
        </w:numPr>
      </w:pPr>
      <w:r>
        <w:t>Si l’ensemble est constitué d’arbres dont la profondeur n’est pas contrainte</w:t>
      </w:r>
      <w:r>
        <w:tab/>
      </w:r>
    </w:p>
    <w:p w14:paraId="300233DA" w14:textId="3237EE04" w:rsidR="00B004A9" w:rsidRDefault="00B004A9" w:rsidP="00B004A9">
      <w:pPr>
        <w:pStyle w:val="Paragraphedeliste"/>
        <w:numPr>
          <w:ilvl w:val="2"/>
          <w:numId w:val="5"/>
        </w:numPr>
      </w:pPr>
      <w:r>
        <w:t xml:space="preserve">Chaque modèle peut être considéré comme </w:t>
      </w:r>
      <w:proofErr w:type="spellStart"/>
      <w:r>
        <w:t>overfité</w:t>
      </w:r>
      <w:proofErr w:type="spellEnd"/>
    </w:p>
    <w:p w14:paraId="39872A17" w14:textId="2E713BEC" w:rsidR="00B004A9" w:rsidRDefault="00B004A9" w:rsidP="00B004A9">
      <w:pPr>
        <w:pStyle w:val="Paragraphedeliste"/>
        <w:numPr>
          <w:ilvl w:val="1"/>
          <w:numId w:val="5"/>
        </w:numPr>
      </w:pPr>
      <w:r>
        <w:t xml:space="preserve">Nous passons aussi le paramètre </w:t>
      </w:r>
      <w:proofErr w:type="spellStart"/>
      <w:r>
        <w:t>max_features</w:t>
      </w:r>
      <w:proofErr w:type="spellEnd"/>
      <w:r>
        <w:t xml:space="preserve"> à None</w:t>
      </w:r>
    </w:p>
    <w:p w14:paraId="37DCCBDC" w14:textId="2ABBEC3E" w:rsidR="00B004A9" w:rsidRDefault="00B004A9" w:rsidP="00B004A9">
      <w:pPr>
        <w:pStyle w:val="Paragraphedeliste"/>
        <w:numPr>
          <w:ilvl w:val="2"/>
          <w:numId w:val="5"/>
        </w:numPr>
      </w:pPr>
      <w:r>
        <w:t>Toutes les variables sont prises en compte dans chaque prédicteur faible</w:t>
      </w:r>
    </w:p>
    <w:p w14:paraId="1757E337" w14:textId="50266F36" w:rsidR="00B004A9" w:rsidRDefault="00B004A9" w:rsidP="00B004A9">
      <w:r w:rsidRPr="00B004A9">
        <w:lastRenderedPageBreak/>
        <w:drawing>
          <wp:inline distT="0" distB="0" distL="0" distR="0" wp14:anchorId="6D8550E4" wp14:editId="60C15944">
            <wp:extent cx="6082393" cy="2724070"/>
            <wp:effectExtent l="0" t="0" r="0" b="635"/>
            <wp:docPr id="2734983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98373" name=""/>
                    <pic:cNvPicPr/>
                  </pic:nvPicPr>
                  <pic:blipFill>
                    <a:blip r:embed="rId93"/>
                    <a:stretch>
                      <a:fillRect/>
                    </a:stretch>
                  </pic:blipFill>
                  <pic:spPr>
                    <a:xfrm>
                      <a:off x="0" y="0"/>
                      <a:ext cx="6089102" cy="2727075"/>
                    </a:xfrm>
                    <a:prstGeom prst="rect">
                      <a:avLst/>
                    </a:prstGeom>
                  </pic:spPr>
                </pic:pic>
              </a:graphicData>
            </a:graphic>
          </wp:inline>
        </w:drawing>
      </w:r>
    </w:p>
    <w:p w14:paraId="7B664A54" w14:textId="22F971F9" w:rsidR="00B004A9" w:rsidRDefault="00B004A9" w:rsidP="00B004A9">
      <w:pPr>
        <w:pStyle w:val="Paragraphedeliste"/>
        <w:numPr>
          <w:ilvl w:val="1"/>
          <w:numId w:val="5"/>
        </w:numPr>
      </w:pPr>
      <w:r>
        <w:t xml:space="preserve">Le modèle a rapidement un score excellent en train, mais au fur et </w:t>
      </w:r>
      <w:proofErr w:type="spellStart"/>
      <w:r>
        <w:t>a</w:t>
      </w:r>
      <w:proofErr w:type="spellEnd"/>
      <w:r>
        <w:t xml:space="preserve"> mesure que l’on rajoute des arbres, la capacité d’extrapolation est améliorée</w:t>
      </w:r>
    </w:p>
    <w:p w14:paraId="3DFA0994" w14:textId="77777777" w:rsidR="00B004A9" w:rsidRDefault="00B004A9" w:rsidP="00B004A9">
      <w:pPr>
        <w:ind w:left="1080"/>
      </w:pPr>
    </w:p>
    <w:p w14:paraId="5A8C7F06" w14:textId="1A1648F1" w:rsidR="00B004A9" w:rsidRDefault="00B004A9" w:rsidP="00B004A9">
      <w:pPr>
        <w:pStyle w:val="Paragraphedeliste"/>
        <w:numPr>
          <w:ilvl w:val="0"/>
          <w:numId w:val="5"/>
        </w:numPr>
      </w:pPr>
      <w:r>
        <w:t>Le foret aléatoire est un modèle fantastique pour réduire l’overfit de multiples façons</w:t>
      </w:r>
    </w:p>
    <w:p w14:paraId="622E4AF0" w14:textId="15E800FE" w:rsidR="00B004A9" w:rsidRDefault="00B004A9" w:rsidP="00B004A9">
      <w:pPr>
        <w:pStyle w:val="Paragraphedeliste"/>
        <w:numPr>
          <w:ilvl w:val="1"/>
          <w:numId w:val="5"/>
        </w:numPr>
      </w:pPr>
      <w:r>
        <w:t>Augmenter le nombre d’arbres</w:t>
      </w:r>
    </w:p>
    <w:p w14:paraId="04326635" w14:textId="4060B42C" w:rsidR="00B004A9" w:rsidRDefault="00B004A9" w:rsidP="00B004A9">
      <w:pPr>
        <w:pStyle w:val="Paragraphedeliste"/>
        <w:numPr>
          <w:ilvl w:val="1"/>
          <w:numId w:val="5"/>
        </w:numPr>
      </w:pPr>
      <w:r>
        <w:t>Contraindre l’arbre de base en réduisant max_depth</w:t>
      </w:r>
    </w:p>
    <w:p w14:paraId="0D83D77B" w14:textId="43B3992D" w:rsidR="00B004A9" w:rsidRDefault="00B004A9" w:rsidP="00B004A9">
      <w:pPr>
        <w:pStyle w:val="Paragraphedeliste"/>
        <w:numPr>
          <w:ilvl w:val="1"/>
          <w:numId w:val="5"/>
        </w:numPr>
      </w:pPr>
      <w:r>
        <w:t>Réduire le nombre de variables sur lesquelles chaque arbre de base est entraîné</w:t>
      </w:r>
    </w:p>
    <w:p w14:paraId="34634449" w14:textId="4B8B2325" w:rsidR="00885779" w:rsidRDefault="00885779" w:rsidP="00885779">
      <w:pPr>
        <w:pStyle w:val="Titre4"/>
      </w:pPr>
      <w:r>
        <w:t>Estimer l’importance de chaque variable</w:t>
      </w:r>
    </w:p>
    <w:p w14:paraId="538054D1" w14:textId="6FD0C0EB" w:rsidR="00885779" w:rsidRDefault="00885779" w:rsidP="00885779">
      <w:pPr>
        <w:pStyle w:val="Paragraphedeliste"/>
        <w:numPr>
          <w:ilvl w:val="0"/>
          <w:numId w:val="5"/>
        </w:numPr>
      </w:pPr>
      <w:r>
        <w:t>Chaque arbre n’est pas estimé sur toutes les variables</w:t>
      </w:r>
    </w:p>
    <w:p w14:paraId="5CE5E9EE" w14:textId="5A2E6614" w:rsidR="00885779" w:rsidRDefault="00885779" w:rsidP="00885779">
      <w:pPr>
        <w:pStyle w:val="Paragraphedeliste"/>
        <w:numPr>
          <w:ilvl w:val="1"/>
          <w:numId w:val="5"/>
        </w:numPr>
      </w:pPr>
      <w:r>
        <w:t>Il est donc possible d’estimer l’importance de chaque variable</w:t>
      </w:r>
    </w:p>
    <w:p w14:paraId="7E42D19C" w14:textId="770C025F" w:rsidR="001E5201" w:rsidRDefault="001E5201" w:rsidP="001E5201">
      <w:pPr>
        <w:pStyle w:val="Paragraphedeliste"/>
        <w:numPr>
          <w:ilvl w:val="2"/>
          <w:numId w:val="5"/>
        </w:numPr>
      </w:pPr>
      <w:r>
        <w:t xml:space="preserve">Basé sur la moyenne et l’écart-type de l’accumulation de la baisse de l’impureté dans chaque arbre </w:t>
      </w:r>
      <w:sdt>
        <w:sdtPr>
          <w:id w:val="-760217110"/>
          <w:citation/>
        </w:sdtPr>
        <w:sdtContent>
          <w:r>
            <w:fldChar w:fldCharType="begin"/>
          </w:r>
          <w:r>
            <w:instrText xml:space="preserve"> CITATION Fea61 \l 1036 </w:instrText>
          </w:r>
          <w:r>
            <w:fldChar w:fldCharType="separate"/>
          </w:r>
          <w:r>
            <w:rPr>
              <w:noProof/>
            </w:rPr>
            <w:t>(13)</w:t>
          </w:r>
          <w:r>
            <w:fldChar w:fldCharType="end"/>
          </w:r>
        </w:sdtContent>
      </w:sdt>
    </w:p>
    <w:p w14:paraId="1CA638CB" w14:textId="546D23E9" w:rsidR="00885779" w:rsidRDefault="001E5201" w:rsidP="001E5201">
      <w:pPr>
        <w:pStyle w:val="Paragraphedeliste"/>
        <w:numPr>
          <w:ilvl w:val="3"/>
          <w:numId w:val="5"/>
        </w:numPr>
      </w:pPr>
      <w:r>
        <w:t xml:space="preserve">En effet, chaque variable n’est pas contenue dans tous les arbres. On peut alors estimer l’effet de l’incorporation de cette variable à un nœud et son impact sur l’impureté </w:t>
      </w:r>
    </w:p>
    <w:p w14:paraId="2C37BB1A" w14:textId="7900D950" w:rsidR="001E5201" w:rsidRDefault="001E5201" w:rsidP="001E5201">
      <w:pPr>
        <w:pStyle w:val="Paragraphedeliste"/>
        <w:numPr>
          <w:ilvl w:val="3"/>
          <w:numId w:val="5"/>
        </w:numPr>
      </w:pPr>
      <w:r>
        <w:t>Puis chaque variable est normalisée sur un intervalle de 1 pour meilleure comparaison</w:t>
      </w:r>
    </w:p>
    <w:p w14:paraId="1975F12F" w14:textId="5CB259B6" w:rsidR="00805771" w:rsidRDefault="001E5201" w:rsidP="001E5201">
      <w:r w:rsidRPr="001E5201">
        <w:lastRenderedPageBreak/>
        <w:drawing>
          <wp:inline distT="0" distB="0" distL="0" distR="0" wp14:anchorId="43963B0E" wp14:editId="7896E5F6">
            <wp:extent cx="5760720" cy="3982720"/>
            <wp:effectExtent l="0" t="0" r="0" b="0"/>
            <wp:docPr id="14444713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71327" name=""/>
                    <pic:cNvPicPr/>
                  </pic:nvPicPr>
                  <pic:blipFill>
                    <a:blip r:embed="rId94"/>
                    <a:stretch>
                      <a:fillRect/>
                    </a:stretch>
                  </pic:blipFill>
                  <pic:spPr>
                    <a:xfrm>
                      <a:off x="0" y="0"/>
                      <a:ext cx="5760720" cy="3982720"/>
                    </a:xfrm>
                    <a:prstGeom prst="rect">
                      <a:avLst/>
                    </a:prstGeom>
                  </pic:spPr>
                </pic:pic>
              </a:graphicData>
            </a:graphic>
          </wp:inline>
        </w:drawing>
      </w:r>
    </w:p>
    <w:p w14:paraId="48C824EA" w14:textId="0E751FA6" w:rsidR="00805771" w:rsidRDefault="00805771" w:rsidP="00805771">
      <w:pPr>
        <w:pStyle w:val="Titre3"/>
      </w:pPr>
      <w:bookmarkStart w:id="79" w:name="_Toc193640024"/>
      <w:r>
        <w:t>Boosting (appliqué aux arbres)</w:t>
      </w:r>
      <w:bookmarkEnd w:id="79"/>
    </w:p>
    <w:p w14:paraId="58183DE2" w14:textId="401B4DB6" w:rsidR="00682BAD" w:rsidRPr="00682BAD" w:rsidRDefault="00682BAD" w:rsidP="00682BAD">
      <w:pPr>
        <w:pStyle w:val="Titre4"/>
      </w:pPr>
      <w:r>
        <w:t>Généralités</w:t>
      </w:r>
    </w:p>
    <w:p w14:paraId="7E3C4B2B" w14:textId="2BDE470D" w:rsidR="00805771" w:rsidRDefault="00805771" w:rsidP="00805771">
      <w:pPr>
        <w:pStyle w:val="Paragraphedeliste"/>
        <w:numPr>
          <w:ilvl w:val="0"/>
          <w:numId w:val="5"/>
        </w:numPr>
      </w:pPr>
      <w:r>
        <w:t>Le modèle de forêt aléatoire est intrinsèquement</w:t>
      </w:r>
      <w:r w:rsidR="00BD4C4C">
        <w:t xml:space="preserve"> parallèle</w:t>
      </w:r>
    </w:p>
    <w:p w14:paraId="23E9C172" w14:textId="06DEF311" w:rsidR="00BD4C4C" w:rsidRDefault="00BD4C4C" w:rsidP="00BD4C4C">
      <w:pPr>
        <w:pStyle w:val="Paragraphedeliste"/>
        <w:numPr>
          <w:ilvl w:val="1"/>
          <w:numId w:val="5"/>
        </w:numPr>
      </w:pPr>
      <w:r>
        <w:t>Les arbres sont entraînés en même temps sur des parties du dataset</w:t>
      </w:r>
    </w:p>
    <w:p w14:paraId="7F61A8E3" w14:textId="0902321F" w:rsidR="00BD4C4C" w:rsidRDefault="00BD4C4C" w:rsidP="00BD4C4C">
      <w:pPr>
        <w:pStyle w:val="Paragraphedeliste"/>
        <w:numPr>
          <w:ilvl w:val="0"/>
          <w:numId w:val="5"/>
        </w:numPr>
      </w:pPr>
      <w:r>
        <w:t xml:space="preserve">Le </w:t>
      </w:r>
      <w:proofErr w:type="spellStart"/>
      <w:r>
        <w:t>boosting</w:t>
      </w:r>
      <w:proofErr w:type="spellEnd"/>
      <w:r>
        <w:t xml:space="preserve"> enchaîne l’entraînement des prédicteurs faibles de façon séquentielle</w:t>
      </w:r>
    </w:p>
    <w:p w14:paraId="023DA8F1" w14:textId="05B4CD85" w:rsidR="00BD4C4C" w:rsidRDefault="00BD4C4C" w:rsidP="00BD4C4C">
      <w:pPr>
        <w:pStyle w:val="Paragraphedeliste"/>
        <w:numPr>
          <w:ilvl w:val="1"/>
          <w:numId w:val="5"/>
        </w:numPr>
      </w:pPr>
      <w:r>
        <w:t>Se concentre à chaque itération sur les échantillons qui ont généré le plus d’erreurs</w:t>
      </w:r>
    </w:p>
    <w:p w14:paraId="362B7B93" w14:textId="4E495657" w:rsidR="00BD4C4C" w:rsidRDefault="00BD4C4C" w:rsidP="00BD4C4C">
      <w:pPr>
        <w:pStyle w:val="Paragraphedeliste"/>
        <w:numPr>
          <w:ilvl w:val="0"/>
          <w:numId w:val="5"/>
        </w:numPr>
      </w:pPr>
      <w:r>
        <w:t xml:space="preserve">Boosting + arbres de décision = </w:t>
      </w:r>
      <w:proofErr w:type="spellStart"/>
      <w:r w:rsidRPr="00BD4C4C">
        <w:rPr>
          <w:b/>
          <w:bCs/>
        </w:rPr>
        <w:t>XGBoost</w:t>
      </w:r>
      <w:proofErr w:type="spellEnd"/>
      <w:r>
        <w:t xml:space="preserve"> (Extrême Gradient </w:t>
      </w:r>
      <w:proofErr w:type="spellStart"/>
      <w:r>
        <w:t>Boostring</w:t>
      </w:r>
      <w:proofErr w:type="spellEnd"/>
      <w:r>
        <w:t>)</w:t>
      </w:r>
    </w:p>
    <w:p w14:paraId="119D4057" w14:textId="62D2B531" w:rsidR="00BD4C4C" w:rsidRDefault="00BD4C4C" w:rsidP="00BD4C4C">
      <w:pPr>
        <w:pStyle w:val="Paragraphedeliste"/>
        <w:numPr>
          <w:ilvl w:val="1"/>
          <w:numId w:val="5"/>
        </w:numPr>
      </w:pPr>
      <w:r>
        <w:t>Progéniture d’une forêt aléatoire avec un gradient stochastique</w:t>
      </w:r>
    </w:p>
    <w:p w14:paraId="2544F30F" w14:textId="4C06D017" w:rsidR="00BD4C4C" w:rsidRDefault="00BD4C4C" w:rsidP="00BD4C4C">
      <w:pPr>
        <w:pStyle w:val="Paragraphedeliste"/>
        <w:numPr>
          <w:ilvl w:val="1"/>
          <w:numId w:val="5"/>
        </w:numPr>
      </w:pPr>
      <w:r>
        <w:t xml:space="preserve">Existe modèles </w:t>
      </w:r>
      <w:proofErr w:type="spellStart"/>
      <w:r>
        <w:t>scikit-learn</w:t>
      </w:r>
      <w:proofErr w:type="spellEnd"/>
    </w:p>
    <w:p w14:paraId="0661F1F2" w14:textId="7DDADC97" w:rsidR="00BD4C4C" w:rsidRDefault="00BD4C4C" w:rsidP="00BD4C4C">
      <w:pPr>
        <w:pStyle w:val="Paragraphedeliste"/>
        <w:numPr>
          <w:ilvl w:val="2"/>
          <w:numId w:val="5"/>
        </w:numPr>
      </w:pPr>
      <w:proofErr w:type="gramStart"/>
      <w:r>
        <w:t>GradientBoostingClassifier(</w:t>
      </w:r>
      <w:proofErr w:type="gramEnd"/>
      <w:r>
        <w:t>)</w:t>
      </w:r>
    </w:p>
    <w:p w14:paraId="4BE6D63A" w14:textId="281B6FB5" w:rsidR="00BD4C4C" w:rsidRDefault="00BD4C4C" w:rsidP="00BD4C4C">
      <w:pPr>
        <w:pStyle w:val="Paragraphedeliste"/>
        <w:numPr>
          <w:ilvl w:val="2"/>
          <w:numId w:val="5"/>
        </w:numPr>
      </w:pPr>
      <w:proofErr w:type="spellStart"/>
      <w:proofErr w:type="gramStart"/>
      <w:r>
        <w:t>GradientBoostringRegressor</w:t>
      </w:r>
      <w:proofErr w:type="spellEnd"/>
      <w:r>
        <w:t>(</w:t>
      </w:r>
      <w:proofErr w:type="gramEnd"/>
      <w:r>
        <w:t>)</w:t>
      </w:r>
    </w:p>
    <w:p w14:paraId="56A75BD5" w14:textId="77777777" w:rsidR="00BD4C4C" w:rsidRDefault="00BD4C4C" w:rsidP="00BD4C4C">
      <w:pPr>
        <w:pStyle w:val="Paragraphedeliste"/>
        <w:numPr>
          <w:ilvl w:val="1"/>
          <w:numId w:val="5"/>
        </w:numPr>
      </w:pPr>
      <w:r>
        <w:t xml:space="preserve">Existe d’autres variantes appelées </w:t>
      </w:r>
    </w:p>
    <w:p w14:paraId="3E4E47D5" w14:textId="77777777" w:rsidR="00BD4C4C" w:rsidRDefault="00BD4C4C" w:rsidP="00BD4C4C">
      <w:pPr>
        <w:pStyle w:val="Paragraphedeliste"/>
        <w:numPr>
          <w:ilvl w:val="2"/>
          <w:numId w:val="5"/>
        </w:numPr>
      </w:pPr>
      <w:proofErr w:type="spellStart"/>
      <w:r>
        <w:t>LightGBM</w:t>
      </w:r>
      <w:proofErr w:type="spellEnd"/>
    </w:p>
    <w:p w14:paraId="425F90C9" w14:textId="1B343E7F" w:rsidR="00BD4C4C" w:rsidRDefault="00BD4C4C" w:rsidP="00BD4C4C">
      <w:pPr>
        <w:pStyle w:val="Paragraphedeliste"/>
        <w:numPr>
          <w:ilvl w:val="2"/>
          <w:numId w:val="5"/>
        </w:numPr>
      </w:pPr>
      <w:proofErr w:type="spellStart"/>
      <w:r>
        <w:t>CatBoost</w:t>
      </w:r>
      <w:proofErr w:type="spellEnd"/>
    </w:p>
    <w:p w14:paraId="4DAE4F11" w14:textId="56F85776" w:rsidR="00BD4C4C" w:rsidRDefault="00BD4C4C" w:rsidP="00BD4C4C">
      <w:pPr>
        <w:pStyle w:val="Paragraphedeliste"/>
        <w:numPr>
          <w:ilvl w:val="1"/>
          <w:numId w:val="5"/>
        </w:numPr>
      </w:pPr>
      <w:r>
        <w:t xml:space="preserve">Toutes ces librairies implémentent des versions différentes de </w:t>
      </w:r>
      <w:proofErr w:type="spellStart"/>
      <w:r>
        <w:t>XGBoost</w:t>
      </w:r>
      <w:proofErr w:type="spellEnd"/>
      <w:r>
        <w:t xml:space="preserve"> et se distinguent par</w:t>
      </w:r>
    </w:p>
    <w:p w14:paraId="0B415EEA" w14:textId="79B62889" w:rsidR="00BD4C4C" w:rsidRDefault="00BD4C4C" w:rsidP="00BD4C4C">
      <w:pPr>
        <w:pStyle w:val="Paragraphedeliste"/>
        <w:numPr>
          <w:ilvl w:val="2"/>
          <w:numId w:val="5"/>
        </w:numPr>
      </w:pPr>
      <w:r>
        <w:t>Rapidité d’entraînement</w:t>
      </w:r>
    </w:p>
    <w:p w14:paraId="51489409" w14:textId="226AE910" w:rsidR="00BD4C4C" w:rsidRDefault="00BD4C4C" w:rsidP="00BD4C4C">
      <w:pPr>
        <w:pStyle w:val="Paragraphedeliste"/>
        <w:numPr>
          <w:ilvl w:val="2"/>
          <w:numId w:val="5"/>
        </w:numPr>
      </w:pPr>
      <w:r>
        <w:t>Optimisation de la mémoire de l’ordinateur</w:t>
      </w:r>
    </w:p>
    <w:p w14:paraId="7BF483E0" w14:textId="3B659C46" w:rsidR="00BD4C4C" w:rsidRDefault="00BD4C4C" w:rsidP="00BD4C4C">
      <w:pPr>
        <w:pStyle w:val="Paragraphedeliste"/>
        <w:numPr>
          <w:ilvl w:val="2"/>
          <w:numId w:val="5"/>
        </w:numPr>
      </w:pPr>
      <w:r>
        <w:t>Constitution des ensembles d’arbres</w:t>
      </w:r>
    </w:p>
    <w:p w14:paraId="72139AE5" w14:textId="25A3D624" w:rsidR="00BD4C4C" w:rsidRDefault="00BD4C4C" w:rsidP="00BD4C4C">
      <w:pPr>
        <w:pStyle w:val="Paragraphedeliste"/>
        <w:numPr>
          <w:ilvl w:val="2"/>
          <w:numId w:val="5"/>
        </w:numPr>
      </w:pPr>
      <w:r>
        <w:t>Traitement des variables catégoriques</w:t>
      </w:r>
    </w:p>
    <w:p w14:paraId="4F7259E6" w14:textId="5DAAA2D6" w:rsidR="00BD4C4C" w:rsidRDefault="00BD4C4C" w:rsidP="00BD4C4C">
      <w:pPr>
        <w:pStyle w:val="Paragraphedeliste"/>
        <w:numPr>
          <w:ilvl w:val="2"/>
          <w:numId w:val="5"/>
        </w:numPr>
      </w:pPr>
      <w:r>
        <w:t>Nom et signification des paramètres</w:t>
      </w:r>
    </w:p>
    <w:p w14:paraId="066249D6" w14:textId="6AA144C2" w:rsidR="00682BAD" w:rsidRDefault="00682BAD" w:rsidP="00682BAD">
      <w:pPr>
        <w:pStyle w:val="Titre4"/>
      </w:pPr>
      <w:r>
        <w:lastRenderedPageBreak/>
        <w:t>Sélectionner les paramètres d’un Gradient Boosting</w:t>
      </w:r>
    </w:p>
    <w:p w14:paraId="4E709BBB" w14:textId="1C51DDB3" w:rsidR="00682BAD" w:rsidRDefault="00682BAD" w:rsidP="00682BAD">
      <w:pPr>
        <w:pStyle w:val="Paragraphedeliste"/>
        <w:numPr>
          <w:ilvl w:val="0"/>
          <w:numId w:val="5"/>
        </w:numPr>
      </w:pPr>
      <w:r>
        <w:t>Il faut prendre en compte un nouveau paramètre</w:t>
      </w:r>
    </w:p>
    <w:p w14:paraId="691C7383" w14:textId="3B417B63" w:rsidR="00682BAD" w:rsidRDefault="00682BAD" w:rsidP="00682BAD">
      <w:pPr>
        <w:pStyle w:val="Paragraphedeliste"/>
        <w:numPr>
          <w:ilvl w:val="1"/>
          <w:numId w:val="5"/>
        </w:numPr>
      </w:pPr>
      <w:r>
        <w:t xml:space="preserve">Le </w:t>
      </w:r>
      <w:proofErr w:type="spellStart"/>
      <w:r>
        <w:t>learning_rate</w:t>
      </w:r>
      <w:proofErr w:type="spellEnd"/>
      <w:r>
        <w:t xml:space="preserve"> (taux d’apprentissage)</w:t>
      </w:r>
    </w:p>
    <w:p w14:paraId="326A2226" w14:textId="54321122" w:rsidR="00682BAD" w:rsidRDefault="00682BAD" w:rsidP="00682BAD">
      <w:pPr>
        <w:pStyle w:val="Paragraphedeliste"/>
        <w:numPr>
          <w:ilvl w:val="2"/>
          <w:numId w:val="5"/>
        </w:numPr>
      </w:pPr>
      <w:r>
        <w:t>Quantité de corrections prises en compte à chaque itération</w:t>
      </w:r>
    </w:p>
    <w:p w14:paraId="5F81EF57" w14:textId="209F5450" w:rsidR="00787F9E" w:rsidRDefault="00787F9E" w:rsidP="00682BAD">
      <w:pPr>
        <w:pStyle w:val="Paragraphedeliste"/>
        <w:numPr>
          <w:ilvl w:val="2"/>
          <w:numId w:val="5"/>
        </w:numPr>
      </w:pPr>
      <w:r>
        <w:t>Learning rate élevé</w:t>
      </w:r>
    </w:p>
    <w:p w14:paraId="0805BBEB" w14:textId="17FCC5E0" w:rsidR="00787F9E" w:rsidRDefault="00787F9E" w:rsidP="00787F9E">
      <w:pPr>
        <w:pStyle w:val="Paragraphedeliste"/>
        <w:numPr>
          <w:ilvl w:val="3"/>
          <w:numId w:val="5"/>
        </w:numPr>
      </w:pPr>
      <w:r>
        <w:t>Fait converger l’algorithme rapidement au détriment de l’erreur</w:t>
      </w:r>
    </w:p>
    <w:p w14:paraId="48DEC824" w14:textId="25B8F605" w:rsidR="00787F9E" w:rsidRDefault="00787F9E" w:rsidP="00787F9E">
      <w:pPr>
        <w:pStyle w:val="Paragraphedeliste"/>
        <w:numPr>
          <w:ilvl w:val="2"/>
          <w:numId w:val="5"/>
        </w:numPr>
      </w:pPr>
      <w:r>
        <w:t>Learning rate faible</w:t>
      </w:r>
    </w:p>
    <w:p w14:paraId="297E5B63" w14:textId="35735416" w:rsidR="00787F9E" w:rsidRDefault="00787F9E" w:rsidP="00787F9E">
      <w:pPr>
        <w:pStyle w:val="Paragraphedeliste"/>
        <w:numPr>
          <w:ilvl w:val="3"/>
          <w:numId w:val="5"/>
        </w:numPr>
      </w:pPr>
      <w:r>
        <w:t>Ralenti la convergence de l’algorithme mais en même temps réduit l’erreur jusqu’à atteindre un plateau</w:t>
      </w:r>
    </w:p>
    <w:p w14:paraId="58935FE5" w14:textId="31F167E0" w:rsidR="00787F9E" w:rsidRDefault="00787F9E" w:rsidP="00787F9E">
      <w:pPr>
        <w:pStyle w:val="Paragraphedeliste"/>
        <w:numPr>
          <w:ilvl w:val="0"/>
          <w:numId w:val="5"/>
        </w:numPr>
      </w:pPr>
      <w:r>
        <w:t>Optimiser un modèle devient plus difficile au fur et à mesure que le nombre de paramètres augmente</w:t>
      </w:r>
    </w:p>
    <w:p w14:paraId="254F45D7" w14:textId="48D481C6" w:rsidR="00787F9E" w:rsidRDefault="00787F9E" w:rsidP="00787F9E">
      <w:pPr>
        <w:pStyle w:val="Paragraphedeliste"/>
        <w:numPr>
          <w:ilvl w:val="1"/>
          <w:numId w:val="5"/>
        </w:numPr>
      </w:pPr>
      <w:r>
        <w:t>Stratégie globale (à adapter en fonction du contexte)</w:t>
      </w:r>
    </w:p>
    <w:p w14:paraId="31A974E9" w14:textId="5D085BFD" w:rsidR="00787F9E" w:rsidRDefault="00787F9E" w:rsidP="00787F9E">
      <w:pPr>
        <w:pStyle w:val="Paragraphedeliste"/>
        <w:numPr>
          <w:ilvl w:val="2"/>
          <w:numId w:val="5"/>
        </w:numPr>
      </w:pPr>
      <w:r>
        <w:t xml:space="preserve">1. Fixer max_depth à 3 et le </w:t>
      </w:r>
      <w:proofErr w:type="spellStart"/>
      <w:r>
        <w:t>learning_rate</w:t>
      </w:r>
      <w:proofErr w:type="spellEnd"/>
      <w:r>
        <w:t xml:space="preserve"> à 0.1</w:t>
      </w:r>
    </w:p>
    <w:p w14:paraId="20D506BA" w14:textId="04DF26A5" w:rsidR="00787F9E" w:rsidRDefault="00787F9E" w:rsidP="00787F9E">
      <w:pPr>
        <w:pStyle w:val="Paragraphedeliste"/>
        <w:numPr>
          <w:ilvl w:val="2"/>
          <w:numId w:val="5"/>
        </w:numPr>
      </w:pPr>
      <w:r>
        <w:t xml:space="preserve">2. Optimiser le nombre d’arbre en faisant un </w:t>
      </w:r>
      <w:proofErr w:type="spellStart"/>
      <w:r>
        <w:t>grid</w:t>
      </w:r>
      <w:proofErr w:type="spellEnd"/>
      <w:r>
        <w:t xml:space="preserve"> </w:t>
      </w:r>
      <w:proofErr w:type="spellStart"/>
      <w:r>
        <w:t>search</w:t>
      </w:r>
      <w:proofErr w:type="spellEnd"/>
      <w:r>
        <w:t xml:space="preserve"> avec validation croisé sur différentes valeurs (ex 10, 50, 100, 200, 500)</w:t>
      </w:r>
    </w:p>
    <w:p w14:paraId="72544779" w14:textId="00C22BC9" w:rsidR="00787F9E" w:rsidRDefault="00787F9E" w:rsidP="00787F9E">
      <w:pPr>
        <w:pStyle w:val="Paragraphedeliste"/>
        <w:numPr>
          <w:ilvl w:val="2"/>
          <w:numId w:val="5"/>
        </w:numPr>
      </w:pPr>
      <w:r>
        <w:t>3. Une fois nbr d’arbre optima trouvé, optimiser le learning rate</w:t>
      </w:r>
    </w:p>
    <w:p w14:paraId="5AB9B612" w14:textId="3DEC2EB2" w:rsidR="00787F9E" w:rsidRDefault="00787F9E" w:rsidP="00787F9E">
      <w:pPr>
        <w:pStyle w:val="Paragraphedeliste"/>
        <w:numPr>
          <w:ilvl w:val="2"/>
          <w:numId w:val="5"/>
        </w:numPr>
      </w:pPr>
      <w:r>
        <w:t>4. Faire varier max_depth</w:t>
      </w:r>
    </w:p>
    <w:p w14:paraId="214ADAA1" w14:textId="1A1AB51F" w:rsidR="00787F9E" w:rsidRDefault="00787F9E" w:rsidP="00787F9E">
      <w:pPr>
        <w:pStyle w:val="Paragraphedeliste"/>
        <w:numPr>
          <w:ilvl w:val="3"/>
          <w:numId w:val="5"/>
        </w:numPr>
      </w:pPr>
      <w:r>
        <w:t>A ce stade, ne devrais plus changer grand-chose</w:t>
      </w:r>
    </w:p>
    <w:p w14:paraId="4655AB5D" w14:textId="58D6F6CD" w:rsidR="00787F9E" w:rsidRDefault="00787F9E" w:rsidP="00787F9E">
      <w:pPr>
        <w:pStyle w:val="Titre4"/>
      </w:pPr>
      <w:r>
        <w:t>Réduire la variance</w:t>
      </w:r>
    </w:p>
    <w:p w14:paraId="70235D0D" w14:textId="7081AB6B" w:rsidR="00787F9E" w:rsidRDefault="00787F9E" w:rsidP="00787F9E">
      <w:pPr>
        <w:pStyle w:val="Paragraphedeliste"/>
        <w:numPr>
          <w:ilvl w:val="0"/>
          <w:numId w:val="5"/>
        </w:numPr>
      </w:pPr>
      <w:r>
        <w:t>Les forêts aléatoires overfittent rarement</w:t>
      </w:r>
    </w:p>
    <w:p w14:paraId="0EF53C0E" w14:textId="77777777" w:rsidR="00787F9E" w:rsidRDefault="00787F9E" w:rsidP="00787F9E">
      <w:pPr>
        <w:pStyle w:val="Paragraphedeliste"/>
        <w:numPr>
          <w:ilvl w:val="0"/>
          <w:numId w:val="5"/>
        </w:numPr>
      </w:pPr>
      <w:r>
        <w:t>Les boosted trees peuvent plus facilement overfitter</w:t>
      </w:r>
    </w:p>
    <w:p w14:paraId="0ECC3E57" w14:textId="77777777" w:rsidR="00787F9E" w:rsidRDefault="00787F9E" w:rsidP="00787F9E">
      <w:pPr>
        <w:pStyle w:val="Paragraphedeliste"/>
        <w:numPr>
          <w:ilvl w:val="1"/>
          <w:numId w:val="5"/>
        </w:numPr>
      </w:pPr>
      <w:r>
        <w:t>Solution</w:t>
      </w:r>
    </w:p>
    <w:p w14:paraId="5D21F30D" w14:textId="078184B1" w:rsidR="00787F9E" w:rsidRDefault="00787F9E" w:rsidP="00787F9E">
      <w:pPr>
        <w:pStyle w:val="Paragraphedeliste"/>
        <w:numPr>
          <w:ilvl w:val="2"/>
          <w:numId w:val="5"/>
        </w:numPr>
      </w:pPr>
      <w:r>
        <w:t>Jouer sur learning rate</w:t>
      </w:r>
    </w:p>
    <w:p w14:paraId="6F32D2F4" w14:textId="71C26717" w:rsidR="00787F9E" w:rsidRDefault="00787F9E" w:rsidP="00787F9E">
      <w:pPr>
        <w:pStyle w:val="Paragraphedeliste"/>
        <w:numPr>
          <w:ilvl w:val="0"/>
          <w:numId w:val="5"/>
        </w:numPr>
      </w:pPr>
      <w:r>
        <w:t>Exemple de tuning de GradientBoostingClassifier</w:t>
      </w:r>
    </w:p>
    <w:p w14:paraId="61B82DD0" w14:textId="41C66A0B" w:rsidR="00787F9E" w:rsidRDefault="00787F9E" w:rsidP="00787F9E">
      <w:pPr>
        <w:pStyle w:val="Paragraphedeliste"/>
        <w:numPr>
          <w:ilvl w:val="1"/>
          <w:numId w:val="5"/>
        </w:numPr>
      </w:pPr>
      <w:r>
        <w:t xml:space="preserve">Utiliser la métrique </w:t>
      </w:r>
      <w:proofErr w:type="spellStart"/>
      <w:r>
        <w:t>log_loss</w:t>
      </w:r>
      <w:proofErr w:type="spellEnd"/>
      <w:r>
        <w:t xml:space="preserve"> pour la classification</w:t>
      </w:r>
    </w:p>
    <w:p w14:paraId="4A37245E" w14:textId="3D388095" w:rsidR="00787F9E" w:rsidRDefault="00787F9E" w:rsidP="00787F9E">
      <w:pPr>
        <w:pStyle w:val="Paragraphedeliste"/>
        <w:numPr>
          <w:ilvl w:val="2"/>
          <w:numId w:val="5"/>
        </w:numPr>
      </w:pPr>
      <w:r>
        <w:t>Prend en compte l’écart entre la probabilité de la prédiction d’appartement à la bonne classe et la classe réelle</w:t>
      </w:r>
    </w:p>
    <w:p w14:paraId="781C2DE9" w14:textId="7CD6ECEB" w:rsidR="00787F9E" w:rsidRDefault="00787F9E" w:rsidP="00787F9E">
      <w:pPr>
        <w:pStyle w:val="Paragraphedeliste"/>
        <w:numPr>
          <w:ilvl w:val="3"/>
          <w:numId w:val="5"/>
        </w:numPr>
      </w:pPr>
      <w:r>
        <w:t>Echantillon qui a un score de proba de 0.6 et qui appartient à la catégorie 1 sera pénalisé par rapport à un échantillon avec un score de 0.9</w:t>
      </w:r>
    </w:p>
    <w:p w14:paraId="65AA2427" w14:textId="3FD014BC" w:rsidR="00A94377" w:rsidRDefault="00A94377" w:rsidP="00A94377">
      <w:pPr>
        <w:pStyle w:val="Paragraphedeliste"/>
        <w:numPr>
          <w:ilvl w:val="1"/>
          <w:numId w:val="5"/>
        </w:numPr>
      </w:pPr>
      <w:r>
        <w:t xml:space="preserve">On obtient la probabilité des prédictions du modèle à chaque itération grâce à la fonction </w:t>
      </w:r>
      <w:proofErr w:type="spellStart"/>
      <w:r>
        <w:t>staged_predict_proba</w:t>
      </w:r>
      <w:proofErr w:type="spellEnd"/>
    </w:p>
    <w:p w14:paraId="3FCAF2EF" w14:textId="2FC09AC5" w:rsidR="00A94377" w:rsidRDefault="00A94377" w:rsidP="00A94377">
      <w:pPr>
        <w:pStyle w:val="Paragraphedeliste"/>
        <w:numPr>
          <w:ilvl w:val="2"/>
          <w:numId w:val="5"/>
        </w:numPr>
      </w:pPr>
      <w:r>
        <w:t xml:space="preserve">On calcule le </w:t>
      </w:r>
      <w:proofErr w:type="spellStart"/>
      <w:r>
        <w:t>log_loss</w:t>
      </w:r>
      <w:proofErr w:type="spellEnd"/>
      <w:r>
        <w:t xml:space="preserve"> à chaque itération et pour chaque valeur du learning rate</w:t>
      </w:r>
    </w:p>
    <w:p w14:paraId="56C87402" w14:textId="109E2E16" w:rsidR="00A94377" w:rsidRDefault="00A94377" w:rsidP="00A94377">
      <w:r w:rsidRPr="00A94377">
        <w:lastRenderedPageBreak/>
        <w:drawing>
          <wp:inline distT="0" distB="0" distL="0" distR="0" wp14:anchorId="1F5AC548" wp14:editId="7D733A5B">
            <wp:extent cx="5760720" cy="4032885"/>
            <wp:effectExtent l="0" t="0" r="0" b="5715"/>
            <wp:docPr id="14130954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95430" name=""/>
                    <pic:cNvPicPr/>
                  </pic:nvPicPr>
                  <pic:blipFill>
                    <a:blip r:embed="rId95"/>
                    <a:stretch>
                      <a:fillRect/>
                    </a:stretch>
                  </pic:blipFill>
                  <pic:spPr>
                    <a:xfrm>
                      <a:off x="0" y="0"/>
                      <a:ext cx="5760720" cy="4032885"/>
                    </a:xfrm>
                    <a:prstGeom prst="rect">
                      <a:avLst/>
                    </a:prstGeom>
                  </pic:spPr>
                </pic:pic>
              </a:graphicData>
            </a:graphic>
          </wp:inline>
        </w:drawing>
      </w:r>
    </w:p>
    <w:p w14:paraId="3C4C9F06" w14:textId="2446F52D" w:rsidR="00A94377" w:rsidRDefault="00A94377" w:rsidP="00A94377">
      <w:pPr>
        <w:pStyle w:val="Paragraphedeliste"/>
        <w:numPr>
          <w:ilvl w:val="0"/>
          <w:numId w:val="5"/>
        </w:numPr>
      </w:pPr>
      <w:r>
        <w:t>Learning rate = 1 et = 0.6</w:t>
      </w:r>
    </w:p>
    <w:p w14:paraId="7F154940" w14:textId="199A5C87" w:rsidR="00A94377" w:rsidRDefault="00A94377" w:rsidP="00A94377">
      <w:pPr>
        <w:pStyle w:val="Paragraphedeliste"/>
        <w:numPr>
          <w:ilvl w:val="1"/>
          <w:numId w:val="5"/>
        </w:numPr>
      </w:pPr>
      <w:r>
        <w:t>Le modèle converge puis diverge</w:t>
      </w:r>
    </w:p>
    <w:p w14:paraId="0F60DCC8" w14:textId="734A4FD9" w:rsidR="00A94377" w:rsidRDefault="00A94377" w:rsidP="00A94377">
      <w:pPr>
        <w:pStyle w:val="Paragraphedeliste"/>
        <w:numPr>
          <w:ilvl w:val="2"/>
          <w:numId w:val="5"/>
        </w:numPr>
      </w:pPr>
      <w:r>
        <w:t>Le score sur le test repart à la hausse après avoir diminué</w:t>
      </w:r>
    </w:p>
    <w:p w14:paraId="0AD8F2DF" w14:textId="005838C1" w:rsidR="00A94377" w:rsidRDefault="00A94377" w:rsidP="00A94377">
      <w:pPr>
        <w:pStyle w:val="Paragraphedeliste"/>
        <w:numPr>
          <w:ilvl w:val="3"/>
          <w:numId w:val="5"/>
        </w:numPr>
      </w:pPr>
      <w:r>
        <w:t>Le modèle perd sa capacité d’extrapolation</w:t>
      </w:r>
    </w:p>
    <w:p w14:paraId="56C2BEA8" w14:textId="1551DC0B" w:rsidR="00A94377" w:rsidRDefault="00A94377" w:rsidP="00A94377">
      <w:pPr>
        <w:pStyle w:val="Paragraphedeliste"/>
        <w:numPr>
          <w:ilvl w:val="0"/>
          <w:numId w:val="5"/>
        </w:numPr>
      </w:pPr>
      <w:r>
        <w:t>Learning rate = 0.1</w:t>
      </w:r>
    </w:p>
    <w:p w14:paraId="5FF5535F" w14:textId="231AE4B2" w:rsidR="00A94377" w:rsidRDefault="00A94377" w:rsidP="00A94377">
      <w:pPr>
        <w:pStyle w:val="Paragraphedeliste"/>
        <w:numPr>
          <w:ilvl w:val="1"/>
          <w:numId w:val="5"/>
        </w:numPr>
      </w:pPr>
      <w:r>
        <w:t xml:space="preserve">Modèle converge mais plus lentement que pour </w:t>
      </w:r>
      <w:proofErr w:type="spellStart"/>
      <w:r>
        <w:t>learning_rate</w:t>
      </w:r>
      <w:proofErr w:type="spellEnd"/>
      <w:r>
        <w:t xml:space="preserve"> = 0.3</w:t>
      </w:r>
    </w:p>
    <w:p w14:paraId="7D991EBE" w14:textId="0863878E" w:rsidR="00202D32" w:rsidRDefault="00202D32" w:rsidP="00202D32">
      <w:pPr>
        <w:pStyle w:val="Titre2"/>
      </w:pPr>
      <w:r>
        <w:t>Choisir le bon modèle</w:t>
      </w:r>
    </w:p>
    <w:p w14:paraId="7AFED607" w14:textId="57A2E98C" w:rsidR="00202D32" w:rsidRDefault="00202D32" w:rsidP="00202D32">
      <w:pPr>
        <w:pStyle w:val="Paragraphedeliste"/>
        <w:numPr>
          <w:ilvl w:val="0"/>
          <w:numId w:val="5"/>
        </w:numPr>
      </w:pPr>
      <w:r>
        <w:t>Avoir une idée au début du projet de machine learning d’avoir une idée des performances que l’on pourrait obtenir</w:t>
      </w:r>
    </w:p>
    <w:p w14:paraId="6830939A" w14:textId="77777777" w:rsidR="00202D32" w:rsidRDefault="00202D32" w:rsidP="00202D32">
      <w:pPr>
        <w:pStyle w:val="Paragraphedeliste"/>
        <w:numPr>
          <w:ilvl w:val="1"/>
          <w:numId w:val="5"/>
        </w:numPr>
      </w:pPr>
      <w:r>
        <w:t>Selon le contexte</w:t>
      </w:r>
    </w:p>
    <w:p w14:paraId="6A692422" w14:textId="011F15B5" w:rsidR="00202D32" w:rsidRDefault="00202D32" w:rsidP="00202D32">
      <w:pPr>
        <w:pStyle w:val="Paragraphedeliste"/>
        <w:numPr>
          <w:ilvl w:val="2"/>
          <w:numId w:val="5"/>
        </w:numPr>
      </w:pPr>
      <w:r>
        <w:t xml:space="preserve">Une précision de 60% (à peine meilleur </w:t>
      </w:r>
      <w:proofErr w:type="gramStart"/>
      <w:r>
        <w:t>qu’un pile</w:t>
      </w:r>
      <w:proofErr w:type="gramEnd"/>
      <w:r>
        <w:t xml:space="preserve"> ou face) peut être fantastique</w:t>
      </w:r>
    </w:p>
    <w:p w14:paraId="266659CB" w14:textId="5D887132" w:rsidR="00202D32" w:rsidRDefault="00202D32" w:rsidP="00202D32">
      <w:pPr>
        <w:pStyle w:val="Paragraphedeliste"/>
        <w:numPr>
          <w:ilvl w:val="2"/>
          <w:numId w:val="5"/>
        </w:numPr>
      </w:pPr>
      <w:r>
        <w:t>Une précision de 95% peut entrainer de lourdes pertes pour l’entreprise (détection de fraude)</w:t>
      </w:r>
    </w:p>
    <w:p w14:paraId="26BC8E07" w14:textId="05431EBC" w:rsidR="00202D32" w:rsidRDefault="00202D32" w:rsidP="00202D32">
      <w:pPr>
        <w:pStyle w:val="Paragraphedeliste"/>
        <w:numPr>
          <w:ilvl w:val="0"/>
          <w:numId w:val="5"/>
        </w:numPr>
      </w:pPr>
      <w:r>
        <w:t xml:space="preserve">Stratégie simple consiste à commencer par une régression linéaire / logistique </w:t>
      </w:r>
    </w:p>
    <w:p w14:paraId="4B990410" w14:textId="0FCBD1AC" w:rsidR="00202D32" w:rsidRDefault="00202D32" w:rsidP="00202D32">
      <w:pPr>
        <w:pStyle w:val="Paragraphedeliste"/>
        <w:numPr>
          <w:ilvl w:val="1"/>
          <w:numId w:val="5"/>
        </w:numPr>
      </w:pPr>
      <w:r>
        <w:t>Pour comprendre les dynamiques entre les variables de prédiction et la variable cible</w:t>
      </w:r>
    </w:p>
    <w:p w14:paraId="012492A0" w14:textId="3F359287" w:rsidR="00202D32" w:rsidRDefault="00202D32" w:rsidP="00202D32">
      <w:pPr>
        <w:pStyle w:val="Paragraphedeliste"/>
        <w:numPr>
          <w:ilvl w:val="2"/>
          <w:numId w:val="5"/>
        </w:numPr>
      </w:pPr>
      <w:r>
        <w:t>Permet de sélectionner les meilleures variables prédictives et d’obtenir un benchmark des performances attendues</w:t>
      </w:r>
    </w:p>
    <w:p w14:paraId="70878F1C" w14:textId="75F346D5" w:rsidR="00202D32" w:rsidRDefault="00202D32" w:rsidP="00202D32">
      <w:pPr>
        <w:pStyle w:val="Paragraphedeliste"/>
        <w:numPr>
          <w:ilvl w:val="3"/>
          <w:numId w:val="5"/>
        </w:numPr>
      </w:pPr>
      <w:r>
        <w:t>Permet de fixer rapidement des valeurs de bases pour évaluer les performances des modèles plus complexes</w:t>
      </w:r>
    </w:p>
    <w:p w14:paraId="57A06452" w14:textId="576DC77C" w:rsidR="00202D32" w:rsidRDefault="00202D32" w:rsidP="00202D32">
      <w:r w:rsidRPr="00202D32">
        <w:lastRenderedPageBreak/>
        <w:drawing>
          <wp:inline distT="0" distB="0" distL="0" distR="0" wp14:anchorId="298AB5FE" wp14:editId="79D12905">
            <wp:extent cx="5760720" cy="2740660"/>
            <wp:effectExtent l="0" t="0" r="0" b="2540"/>
            <wp:docPr id="9452249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947" name=""/>
                    <pic:cNvPicPr/>
                  </pic:nvPicPr>
                  <pic:blipFill>
                    <a:blip r:embed="rId96"/>
                    <a:stretch>
                      <a:fillRect/>
                    </a:stretch>
                  </pic:blipFill>
                  <pic:spPr>
                    <a:xfrm>
                      <a:off x="0" y="0"/>
                      <a:ext cx="5760720" cy="2740660"/>
                    </a:xfrm>
                    <a:prstGeom prst="rect">
                      <a:avLst/>
                    </a:prstGeom>
                  </pic:spPr>
                </pic:pic>
              </a:graphicData>
            </a:graphic>
          </wp:inline>
        </w:drawing>
      </w:r>
    </w:p>
    <w:p w14:paraId="4050E468" w14:textId="46240A59" w:rsidR="00A82954" w:rsidRDefault="00A82954" w:rsidP="00A82954">
      <w:pPr>
        <w:pStyle w:val="Titre2"/>
      </w:pPr>
      <w:r>
        <w:t>Quizz</w:t>
      </w:r>
    </w:p>
    <w:p w14:paraId="77DDF0C0" w14:textId="422C9CA3" w:rsidR="00A82954" w:rsidRDefault="00A82954" w:rsidP="00A82954">
      <w:r w:rsidRPr="00A82954">
        <w:drawing>
          <wp:inline distT="0" distB="0" distL="0" distR="0" wp14:anchorId="4481E591" wp14:editId="6D934641">
            <wp:extent cx="4743450" cy="2489893"/>
            <wp:effectExtent l="0" t="0" r="0" b="5715"/>
            <wp:docPr id="12139993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99315" name=""/>
                    <pic:cNvPicPr/>
                  </pic:nvPicPr>
                  <pic:blipFill>
                    <a:blip r:embed="rId97"/>
                    <a:stretch>
                      <a:fillRect/>
                    </a:stretch>
                  </pic:blipFill>
                  <pic:spPr>
                    <a:xfrm>
                      <a:off x="0" y="0"/>
                      <a:ext cx="4747264" cy="2491895"/>
                    </a:xfrm>
                    <a:prstGeom prst="rect">
                      <a:avLst/>
                    </a:prstGeom>
                  </pic:spPr>
                </pic:pic>
              </a:graphicData>
            </a:graphic>
          </wp:inline>
        </w:drawing>
      </w:r>
    </w:p>
    <w:p w14:paraId="1094D966" w14:textId="22869CC3" w:rsidR="00A82954" w:rsidRDefault="00A82954" w:rsidP="00A82954">
      <w:r w:rsidRPr="00A82954">
        <w:drawing>
          <wp:inline distT="0" distB="0" distL="0" distR="0" wp14:anchorId="2138B278" wp14:editId="3A3DC0EB">
            <wp:extent cx="4808765" cy="2086873"/>
            <wp:effectExtent l="0" t="0" r="0" b="8890"/>
            <wp:docPr id="6726728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72845" name=""/>
                    <pic:cNvPicPr/>
                  </pic:nvPicPr>
                  <pic:blipFill>
                    <a:blip r:embed="rId98"/>
                    <a:stretch>
                      <a:fillRect/>
                    </a:stretch>
                  </pic:blipFill>
                  <pic:spPr>
                    <a:xfrm>
                      <a:off x="0" y="0"/>
                      <a:ext cx="4823318" cy="2093189"/>
                    </a:xfrm>
                    <a:prstGeom prst="rect">
                      <a:avLst/>
                    </a:prstGeom>
                  </pic:spPr>
                </pic:pic>
              </a:graphicData>
            </a:graphic>
          </wp:inline>
        </w:drawing>
      </w:r>
    </w:p>
    <w:p w14:paraId="0074695E" w14:textId="37EFC320" w:rsidR="00A82954" w:rsidRDefault="00A82954" w:rsidP="00A82954">
      <w:r w:rsidRPr="00A82954">
        <w:lastRenderedPageBreak/>
        <w:drawing>
          <wp:inline distT="0" distB="0" distL="0" distR="0" wp14:anchorId="041D7D11" wp14:editId="367301D1">
            <wp:extent cx="4996543" cy="2467429"/>
            <wp:effectExtent l="0" t="0" r="0" b="9525"/>
            <wp:docPr id="13803775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77559" name=""/>
                    <pic:cNvPicPr/>
                  </pic:nvPicPr>
                  <pic:blipFill>
                    <a:blip r:embed="rId99"/>
                    <a:stretch>
                      <a:fillRect/>
                    </a:stretch>
                  </pic:blipFill>
                  <pic:spPr>
                    <a:xfrm>
                      <a:off x="0" y="0"/>
                      <a:ext cx="4998617" cy="2468453"/>
                    </a:xfrm>
                    <a:prstGeom prst="rect">
                      <a:avLst/>
                    </a:prstGeom>
                  </pic:spPr>
                </pic:pic>
              </a:graphicData>
            </a:graphic>
          </wp:inline>
        </w:drawing>
      </w:r>
    </w:p>
    <w:p w14:paraId="7024D2EC" w14:textId="36D0DC86" w:rsidR="00A82954" w:rsidRDefault="00A82954" w:rsidP="00A82954">
      <w:r w:rsidRPr="00A82954">
        <w:drawing>
          <wp:inline distT="0" distB="0" distL="0" distR="0" wp14:anchorId="05A8C924" wp14:editId="63A97E57">
            <wp:extent cx="4945780" cy="3020786"/>
            <wp:effectExtent l="0" t="0" r="7620" b="8255"/>
            <wp:docPr id="393252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5243" name=""/>
                    <pic:cNvPicPr/>
                  </pic:nvPicPr>
                  <pic:blipFill>
                    <a:blip r:embed="rId100"/>
                    <a:stretch>
                      <a:fillRect/>
                    </a:stretch>
                  </pic:blipFill>
                  <pic:spPr>
                    <a:xfrm>
                      <a:off x="0" y="0"/>
                      <a:ext cx="4952894" cy="3025131"/>
                    </a:xfrm>
                    <a:prstGeom prst="rect">
                      <a:avLst/>
                    </a:prstGeom>
                  </pic:spPr>
                </pic:pic>
              </a:graphicData>
            </a:graphic>
          </wp:inline>
        </w:drawing>
      </w:r>
    </w:p>
    <w:p w14:paraId="5AAFFA65" w14:textId="23540C48" w:rsidR="00A82954" w:rsidRDefault="00A82954" w:rsidP="00A82954">
      <w:r w:rsidRPr="00A82954">
        <w:drawing>
          <wp:inline distT="0" distB="0" distL="0" distR="0" wp14:anchorId="6A67EC36" wp14:editId="1F667A14">
            <wp:extent cx="5061858" cy="2864592"/>
            <wp:effectExtent l="0" t="0" r="5715" b="0"/>
            <wp:docPr id="381575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7542" name=""/>
                    <pic:cNvPicPr/>
                  </pic:nvPicPr>
                  <pic:blipFill>
                    <a:blip r:embed="rId101"/>
                    <a:stretch>
                      <a:fillRect/>
                    </a:stretch>
                  </pic:blipFill>
                  <pic:spPr>
                    <a:xfrm>
                      <a:off x="0" y="0"/>
                      <a:ext cx="5071815" cy="2870227"/>
                    </a:xfrm>
                    <a:prstGeom prst="rect">
                      <a:avLst/>
                    </a:prstGeom>
                  </pic:spPr>
                </pic:pic>
              </a:graphicData>
            </a:graphic>
          </wp:inline>
        </w:drawing>
      </w:r>
    </w:p>
    <w:p w14:paraId="194F6485" w14:textId="6F55A795" w:rsidR="00A82954" w:rsidRDefault="00A82954" w:rsidP="00A82954">
      <w:r w:rsidRPr="00A82954">
        <w:lastRenderedPageBreak/>
        <w:drawing>
          <wp:inline distT="0" distB="0" distL="0" distR="0" wp14:anchorId="440AE721" wp14:editId="4B6CFD6E">
            <wp:extent cx="4596130" cy="2485518"/>
            <wp:effectExtent l="0" t="0" r="0" b="0"/>
            <wp:docPr id="1925339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39657" name=""/>
                    <pic:cNvPicPr/>
                  </pic:nvPicPr>
                  <pic:blipFill>
                    <a:blip r:embed="rId102"/>
                    <a:stretch>
                      <a:fillRect/>
                    </a:stretch>
                  </pic:blipFill>
                  <pic:spPr>
                    <a:xfrm>
                      <a:off x="0" y="0"/>
                      <a:ext cx="4602512" cy="2488969"/>
                    </a:xfrm>
                    <a:prstGeom prst="rect">
                      <a:avLst/>
                    </a:prstGeom>
                  </pic:spPr>
                </pic:pic>
              </a:graphicData>
            </a:graphic>
          </wp:inline>
        </w:drawing>
      </w:r>
    </w:p>
    <w:p w14:paraId="76B487E0" w14:textId="0287067E" w:rsidR="00A82954" w:rsidRDefault="00A82954" w:rsidP="00A82954">
      <w:r w:rsidRPr="00A82954">
        <w:drawing>
          <wp:inline distT="0" distB="0" distL="0" distR="0" wp14:anchorId="1110B2B1" wp14:editId="0BC44FE2">
            <wp:extent cx="4596493" cy="2403126"/>
            <wp:effectExtent l="0" t="0" r="0" b="0"/>
            <wp:docPr id="6143252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25277" name=""/>
                    <pic:cNvPicPr/>
                  </pic:nvPicPr>
                  <pic:blipFill>
                    <a:blip r:embed="rId103"/>
                    <a:stretch>
                      <a:fillRect/>
                    </a:stretch>
                  </pic:blipFill>
                  <pic:spPr>
                    <a:xfrm>
                      <a:off x="0" y="0"/>
                      <a:ext cx="4608397" cy="2409350"/>
                    </a:xfrm>
                    <a:prstGeom prst="rect">
                      <a:avLst/>
                    </a:prstGeom>
                  </pic:spPr>
                </pic:pic>
              </a:graphicData>
            </a:graphic>
          </wp:inline>
        </w:drawing>
      </w:r>
    </w:p>
    <w:p w14:paraId="36B194FB" w14:textId="36C63D26" w:rsidR="00A82954" w:rsidRPr="00A82954" w:rsidRDefault="00A82954" w:rsidP="00A82954">
      <w:r w:rsidRPr="00A82954">
        <w:drawing>
          <wp:inline distT="0" distB="0" distL="0" distR="0" wp14:anchorId="6E24B9E3" wp14:editId="58A4C872">
            <wp:extent cx="5086350" cy="3509200"/>
            <wp:effectExtent l="0" t="0" r="0" b="0"/>
            <wp:docPr id="930828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2851" name=""/>
                    <pic:cNvPicPr/>
                  </pic:nvPicPr>
                  <pic:blipFill>
                    <a:blip r:embed="rId104"/>
                    <a:stretch>
                      <a:fillRect/>
                    </a:stretch>
                  </pic:blipFill>
                  <pic:spPr>
                    <a:xfrm>
                      <a:off x="0" y="0"/>
                      <a:ext cx="5087966" cy="3510315"/>
                    </a:xfrm>
                    <a:prstGeom prst="rect">
                      <a:avLst/>
                    </a:prstGeom>
                  </pic:spPr>
                </pic:pic>
              </a:graphicData>
            </a:graphic>
          </wp:inline>
        </w:drawing>
      </w:r>
    </w:p>
    <w:p w14:paraId="6562CB47" w14:textId="77EC486E" w:rsidR="002C5597" w:rsidRDefault="002C5597" w:rsidP="002C5597">
      <w:pPr>
        <w:pStyle w:val="Titre1"/>
      </w:pPr>
      <w:bookmarkStart w:id="80" w:name="_Toc193640025"/>
      <w:r>
        <w:lastRenderedPageBreak/>
        <w:t>Chatou</w:t>
      </w:r>
      <w:bookmarkEnd w:id="80"/>
    </w:p>
    <w:p w14:paraId="03CC96D2" w14:textId="77777777" w:rsidR="002C5597" w:rsidRPr="002C5597" w:rsidRDefault="002C5597" w:rsidP="002C5597">
      <w:r w:rsidRPr="002C5597">
        <w:t>Pour un projet de prédiction électorale avec des données tabulaires, voici quelques pistes de modèles à tester :</w:t>
      </w:r>
    </w:p>
    <w:p w14:paraId="5AC2A09F" w14:textId="77777777" w:rsidR="002C5597" w:rsidRPr="002C5597" w:rsidRDefault="002C5597" w:rsidP="002C5597">
      <w:pPr>
        <w:numPr>
          <w:ilvl w:val="0"/>
          <w:numId w:val="7"/>
        </w:numPr>
      </w:pPr>
      <w:r w:rsidRPr="002C5597">
        <w:rPr>
          <w:b/>
          <w:bCs/>
        </w:rPr>
        <w:t>Modèles de base (</w:t>
      </w:r>
      <w:proofErr w:type="spellStart"/>
      <w:r w:rsidRPr="002C5597">
        <w:rPr>
          <w:b/>
          <w:bCs/>
        </w:rPr>
        <w:t>baseline</w:t>
      </w:r>
      <w:proofErr w:type="spellEnd"/>
      <w:r w:rsidRPr="002C5597">
        <w:rPr>
          <w:b/>
          <w:bCs/>
        </w:rPr>
        <w:t>) :</w:t>
      </w:r>
    </w:p>
    <w:p w14:paraId="7798E5A6" w14:textId="77777777" w:rsidR="002C5597" w:rsidRPr="002C5597" w:rsidRDefault="002C5597" w:rsidP="002C5597">
      <w:pPr>
        <w:numPr>
          <w:ilvl w:val="1"/>
          <w:numId w:val="7"/>
        </w:numPr>
      </w:pPr>
      <w:r w:rsidRPr="002C5597">
        <w:rPr>
          <w:b/>
          <w:bCs/>
        </w:rPr>
        <w:t>Régression logistique</w:t>
      </w:r>
      <w:r w:rsidRPr="002C5597">
        <w:t xml:space="preserve"> ou </w:t>
      </w:r>
      <w:r w:rsidRPr="002C5597">
        <w:rPr>
          <w:b/>
          <w:bCs/>
        </w:rPr>
        <w:t>régression linéaire</w:t>
      </w:r>
      <w:r w:rsidRPr="002C5597">
        <w:t xml:space="preserve"> (si vous prédisez des scores ou des pourcentages) :</w:t>
      </w:r>
      <w:r w:rsidRPr="002C5597">
        <w:br/>
        <w:t>Ce sont des modèles simples qui vous permettront d'établir une première référence.</w:t>
      </w:r>
    </w:p>
    <w:p w14:paraId="3FAF151B" w14:textId="77777777" w:rsidR="002C5597" w:rsidRPr="002C5597" w:rsidRDefault="002C5597" w:rsidP="002C5597">
      <w:pPr>
        <w:numPr>
          <w:ilvl w:val="1"/>
          <w:numId w:val="7"/>
        </w:numPr>
      </w:pPr>
      <w:r w:rsidRPr="002C5597">
        <w:rPr>
          <w:b/>
          <w:bCs/>
        </w:rPr>
        <w:t>Arbres de décision simples</w:t>
      </w:r>
      <w:r w:rsidRPr="002C5597">
        <w:t xml:space="preserve"> :</w:t>
      </w:r>
      <w:r w:rsidRPr="002C5597">
        <w:br/>
        <w:t>Ils offrent une bonne interprétabilité et servent de base pour comparer des modèles plus complexes.</w:t>
      </w:r>
    </w:p>
    <w:p w14:paraId="3AC973C4" w14:textId="77777777" w:rsidR="002C5597" w:rsidRPr="002C5597" w:rsidRDefault="002C5597" w:rsidP="002C5597">
      <w:pPr>
        <w:numPr>
          <w:ilvl w:val="0"/>
          <w:numId w:val="7"/>
        </w:numPr>
      </w:pPr>
      <w:r w:rsidRPr="002C5597">
        <w:rPr>
          <w:b/>
          <w:bCs/>
        </w:rPr>
        <w:t>Modèles d'ensemble :</w:t>
      </w:r>
    </w:p>
    <w:p w14:paraId="5D6B0091" w14:textId="77777777" w:rsidR="002C5597" w:rsidRPr="002C5597" w:rsidRDefault="002C5597" w:rsidP="002C5597">
      <w:pPr>
        <w:numPr>
          <w:ilvl w:val="1"/>
          <w:numId w:val="7"/>
        </w:numPr>
      </w:pPr>
      <w:r w:rsidRPr="002C5597">
        <w:rPr>
          <w:b/>
          <w:bCs/>
        </w:rPr>
        <w:t>Forêts aléatoires (</w:t>
      </w:r>
      <w:proofErr w:type="spellStart"/>
      <w:r w:rsidRPr="002C5597">
        <w:rPr>
          <w:b/>
          <w:bCs/>
        </w:rPr>
        <w:t>Random</w:t>
      </w:r>
      <w:proofErr w:type="spellEnd"/>
      <w:r w:rsidRPr="002C5597">
        <w:rPr>
          <w:b/>
          <w:bCs/>
        </w:rPr>
        <w:t xml:space="preserve"> </w:t>
      </w:r>
      <w:proofErr w:type="spellStart"/>
      <w:r w:rsidRPr="002C5597">
        <w:rPr>
          <w:b/>
          <w:bCs/>
        </w:rPr>
        <w:t>Forests</w:t>
      </w:r>
      <w:proofErr w:type="spellEnd"/>
      <w:r w:rsidRPr="002C5597">
        <w:rPr>
          <w:b/>
          <w:bCs/>
        </w:rPr>
        <w:t>)</w:t>
      </w:r>
      <w:r w:rsidRPr="002C5597">
        <w:t xml:space="preserve"> :</w:t>
      </w:r>
      <w:r w:rsidRPr="002C5597">
        <w:br/>
        <w:t>Elles gèrent bien les données structurées, réduisent la variance et fournissent des mesures d'importance des variables.</w:t>
      </w:r>
    </w:p>
    <w:p w14:paraId="6D0196C3" w14:textId="77777777" w:rsidR="002C5597" w:rsidRPr="002C5597" w:rsidRDefault="002C5597" w:rsidP="002C5597">
      <w:pPr>
        <w:numPr>
          <w:ilvl w:val="1"/>
          <w:numId w:val="7"/>
        </w:numPr>
      </w:pPr>
      <w:r w:rsidRPr="002C5597">
        <w:rPr>
          <w:b/>
          <w:bCs/>
        </w:rPr>
        <w:t>Boosting (</w:t>
      </w:r>
      <w:proofErr w:type="spellStart"/>
      <w:r w:rsidRPr="002C5597">
        <w:rPr>
          <w:b/>
          <w:bCs/>
        </w:rPr>
        <w:t>XGBoost</w:t>
      </w:r>
      <w:proofErr w:type="spellEnd"/>
      <w:r w:rsidRPr="002C5597">
        <w:rPr>
          <w:b/>
          <w:bCs/>
        </w:rPr>
        <w:t xml:space="preserve">, </w:t>
      </w:r>
      <w:proofErr w:type="spellStart"/>
      <w:r w:rsidRPr="002C5597">
        <w:rPr>
          <w:b/>
          <w:bCs/>
        </w:rPr>
        <w:t>LightGBM</w:t>
      </w:r>
      <w:proofErr w:type="spellEnd"/>
      <w:r w:rsidRPr="002C5597">
        <w:rPr>
          <w:b/>
          <w:bCs/>
        </w:rPr>
        <w:t xml:space="preserve">, </w:t>
      </w:r>
      <w:proofErr w:type="spellStart"/>
      <w:r w:rsidRPr="002C5597">
        <w:rPr>
          <w:b/>
          <w:bCs/>
        </w:rPr>
        <w:t>CatBoost</w:t>
      </w:r>
      <w:proofErr w:type="spellEnd"/>
      <w:r w:rsidRPr="002C5597">
        <w:rPr>
          <w:b/>
          <w:bCs/>
        </w:rPr>
        <w:t>)</w:t>
      </w:r>
      <w:r w:rsidRPr="002C5597">
        <w:t xml:space="preserve"> :</w:t>
      </w:r>
      <w:r w:rsidRPr="002C5597">
        <w:br/>
        <w:t xml:space="preserve">Ces algorithmes, en particulier </w:t>
      </w:r>
      <w:proofErr w:type="spellStart"/>
      <w:r w:rsidRPr="002C5597">
        <w:t>XGBoost</w:t>
      </w:r>
      <w:proofErr w:type="spellEnd"/>
      <w:r w:rsidRPr="002C5597">
        <w:t>, ont prouvé leur efficacité sur des données tabulaires complexes et peuvent souvent capter des interactions non linéaires. Ils requièrent cependant une optimisation fine des hyperparamètres.</w:t>
      </w:r>
    </w:p>
    <w:p w14:paraId="710199BE" w14:textId="77777777" w:rsidR="002C5597" w:rsidRPr="002C5597" w:rsidRDefault="002C5597" w:rsidP="002C5597">
      <w:pPr>
        <w:numPr>
          <w:ilvl w:val="0"/>
          <w:numId w:val="7"/>
        </w:numPr>
      </w:pPr>
      <w:r w:rsidRPr="002C5597">
        <w:rPr>
          <w:b/>
          <w:bCs/>
        </w:rPr>
        <w:t>Autres approches :</w:t>
      </w:r>
    </w:p>
    <w:p w14:paraId="6574053B" w14:textId="77777777" w:rsidR="002C5597" w:rsidRPr="002C5597" w:rsidRDefault="002C5597" w:rsidP="002C5597">
      <w:pPr>
        <w:numPr>
          <w:ilvl w:val="1"/>
          <w:numId w:val="7"/>
        </w:numPr>
      </w:pPr>
      <w:r w:rsidRPr="002C5597">
        <w:rPr>
          <w:b/>
          <w:bCs/>
        </w:rPr>
        <w:t xml:space="preserve">Modèles linéaires régularisés (Lasso, Ridge, </w:t>
      </w:r>
      <w:proofErr w:type="spellStart"/>
      <w:r w:rsidRPr="002C5597">
        <w:rPr>
          <w:b/>
          <w:bCs/>
        </w:rPr>
        <w:t>Elastic</w:t>
      </w:r>
      <w:proofErr w:type="spellEnd"/>
      <w:r w:rsidRPr="002C5597">
        <w:rPr>
          <w:b/>
          <w:bCs/>
        </w:rPr>
        <w:t xml:space="preserve"> Net)</w:t>
      </w:r>
      <w:r w:rsidRPr="002C5597">
        <w:t xml:space="preserve"> :</w:t>
      </w:r>
      <w:r w:rsidRPr="002C5597">
        <w:br/>
        <w:t>Ils permettent de gérer le surapprentissage, surtout si vous avez beaucoup de variables et souhaitez effectuer une sélection de caractéristiques.</w:t>
      </w:r>
    </w:p>
    <w:p w14:paraId="2EF9A856" w14:textId="77777777" w:rsidR="002C5597" w:rsidRPr="002C5597" w:rsidRDefault="002C5597" w:rsidP="002C5597">
      <w:pPr>
        <w:numPr>
          <w:ilvl w:val="1"/>
          <w:numId w:val="7"/>
        </w:numPr>
      </w:pPr>
      <w:r w:rsidRPr="002C5597">
        <w:rPr>
          <w:b/>
          <w:bCs/>
        </w:rPr>
        <w:t>Modèles à base de réseaux de neurones</w:t>
      </w:r>
      <w:r w:rsidRPr="002C5597">
        <w:t xml:space="preserve"> :</w:t>
      </w:r>
      <w:r w:rsidRPr="002C5597">
        <w:br/>
        <w:t>Si vous disposez d’un jeu de données volumineux, des architectures simples comme des perceptrons multicouches peuvent être explorées, même si pour des données tabulaires, leur performance est souvent comparable à celle des méthodes d'ensemble.</w:t>
      </w:r>
    </w:p>
    <w:p w14:paraId="3ABBC768" w14:textId="77777777" w:rsidR="002C5597" w:rsidRPr="002C5597" w:rsidRDefault="002C5597" w:rsidP="002C5597">
      <w:pPr>
        <w:numPr>
          <w:ilvl w:val="0"/>
          <w:numId w:val="7"/>
        </w:numPr>
      </w:pPr>
      <w:r w:rsidRPr="002C5597">
        <w:rPr>
          <w:b/>
          <w:bCs/>
        </w:rPr>
        <w:t>Considérations complémentaires :</w:t>
      </w:r>
    </w:p>
    <w:p w14:paraId="50DDA44A" w14:textId="77777777" w:rsidR="002C5597" w:rsidRPr="002C5597" w:rsidRDefault="002C5597" w:rsidP="002C5597">
      <w:pPr>
        <w:numPr>
          <w:ilvl w:val="1"/>
          <w:numId w:val="7"/>
        </w:numPr>
      </w:pPr>
      <w:r w:rsidRPr="002C5597">
        <w:rPr>
          <w:b/>
          <w:bCs/>
        </w:rPr>
        <w:t>Feature Engineering :</w:t>
      </w:r>
      <w:r w:rsidRPr="002C5597">
        <w:br/>
        <w:t>En électorale, les interactions entre variables (par exemple, le lien entre chômage et taux de criminalité) peuvent être importantes. N’hésitez pas à créer des variables dérivées ou à explorer des transformations non linéaires.</w:t>
      </w:r>
    </w:p>
    <w:p w14:paraId="61F49DF9" w14:textId="77777777" w:rsidR="002C5597" w:rsidRPr="002C5597" w:rsidRDefault="002C5597" w:rsidP="002C5597">
      <w:pPr>
        <w:numPr>
          <w:ilvl w:val="1"/>
          <w:numId w:val="7"/>
        </w:numPr>
      </w:pPr>
      <w:r w:rsidRPr="002C5597">
        <w:rPr>
          <w:b/>
          <w:bCs/>
        </w:rPr>
        <w:t>Validation croisée et calibration :</w:t>
      </w:r>
      <w:r w:rsidRPr="002C5597">
        <w:br/>
        <w:t>Utilisez des techniques robustes pour valider vos modèles et calibrer les probabilités de prédiction, car dans un contexte électoral, la qualité des probabilités prédites est souvent aussi cruciale que la simple classification.</w:t>
      </w:r>
    </w:p>
    <w:p w14:paraId="005D334D" w14:textId="77777777" w:rsidR="002C5597" w:rsidRPr="002C5597" w:rsidRDefault="002C5597" w:rsidP="002C5597">
      <w:pPr>
        <w:numPr>
          <w:ilvl w:val="1"/>
          <w:numId w:val="7"/>
        </w:numPr>
      </w:pPr>
      <w:r w:rsidRPr="002C5597">
        <w:rPr>
          <w:b/>
          <w:bCs/>
        </w:rPr>
        <w:t>Explicabilité du modèle :</w:t>
      </w:r>
      <w:r w:rsidRPr="002C5597">
        <w:br/>
        <w:t xml:space="preserve">Étant donné le caractère sensible et stratégique des prédictions électorales, des outils </w:t>
      </w:r>
      <w:r w:rsidRPr="002C5597">
        <w:lastRenderedPageBreak/>
        <w:t>comme SHAP ou LIME peuvent aider à interpréter les décisions du modèle et à identifier quelles variables influencent le plus les prédictions.</w:t>
      </w:r>
    </w:p>
    <w:p w14:paraId="0C7836B4" w14:textId="77777777" w:rsidR="002C5597" w:rsidRPr="002C5597" w:rsidRDefault="002C5597" w:rsidP="002C5597"/>
    <w:bookmarkStart w:id="81" w:name="_Toc193640026" w:displacedByCustomXml="next"/>
    <w:sdt>
      <w:sdtPr>
        <w:rPr>
          <w:rFonts w:asciiTheme="minorHAnsi" w:eastAsiaTheme="minorHAnsi" w:hAnsiTheme="minorHAnsi" w:cstheme="minorBidi"/>
          <w:color w:val="auto"/>
          <w:sz w:val="22"/>
          <w:szCs w:val="22"/>
        </w:rPr>
        <w:id w:val="-859971070"/>
        <w:docPartObj>
          <w:docPartGallery w:val="Bibliographies"/>
          <w:docPartUnique/>
        </w:docPartObj>
      </w:sdtPr>
      <w:sdtContent>
        <w:p w14:paraId="5AA80B28" w14:textId="77777777" w:rsidR="00FE10A8" w:rsidRDefault="00FE10A8">
          <w:pPr>
            <w:pStyle w:val="Titre1"/>
          </w:pPr>
          <w:r>
            <w:t>Références</w:t>
          </w:r>
          <w:bookmarkEnd w:id="81"/>
        </w:p>
        <w:sdt>
          <w:sdtPr>
            <w:id w:val="-573587230"/>
            <w:bibliography/>
          </w:sdtPr>
          <w:sdtContent>
            <w:p w14:paraId="2954FBC5" w14:textId="77777777" w:rsidR="001E5201" w:rsidRDefault="00FE10A8" w:rsidP="001E5201">
              <w:pPr>
                <w:pStyle w:val="Bibliographie"/>
                <w:rPr>
                  <w:b/>
                  <w:bCs/>
                  <w:noProof/>
                  <w:kern w:val="0"/>
                  <w:sz w:val="24"/>
                  <w:szCs w:val="24"/>
                  <w14:ligatures w14:val="none"/>
                </w:rPr>
              </w:pPr>
              <w:r>
                <w:fldChar w:fldCharType="begin"/>
              </w:r>
              <w:r>
                <w:instrText>BIBLIOGRAPHY</w:instrText>
              </w:r>
              <w:r>
                <w:fldChar w:fldCharType="separate"/>
              </w:r>
              <w:r w:rsidR="001E5201">
                <w:rPr>
                  <w:noProof/>
                </w:rPr>
                <w:t xml:space="preserve">1. </w:t>
              </w:r>
              <w:r w:rsidR="001E5201">
                <w:rPr>
                  <w:b/>
                  <w:bCs/>
                  <w:noProof/>
                </w:rPr>
                <w:t xml:space="preserve">Intelligence artificielle (IA) ou machine learning (ML). </w:t>
              </w:r>
              <w:r w:rsidR="001E5201">
                <w:rPr>
                  <w:b/>
                  <w:bCs/>
                  <w:i/>
                  <w:iCs/>
                  <w:noProof/>
                </w:rPr>
                <w:t xml:space="preserve">cloud.google.com. </w:t>
              </w:r>
              <w:r w:rsidR="001E5201">
                <w:rPr>
                  <w:b/>
                  <w:bCs/>
                  <w:noProof/>
                </w:rPr>
                <w:t>[En ligne] [Citation : 03 02 2025.] https://cloud.google.com/learn/artificial-intelligence-vs-machine-learning?hl=fr.</w:t>
              </w:r>
            </w:p>
            <w:p w14:paraId="3C4B7BAD" w14:textId="77777777" w:rsidR="001E5201" w:rsidRDefault="001E5201" w:rsidP="001E5201">
              <w:pPr>
                <w:pStyle w:val="Bibliographie"/>
                <w:rPr>
                  <w:b/>
                  <w:bCs/>
                  <w:noProof/>
                </w:rPr>
              </w:pPr>
              <w:r>
                <w:rPr>
                  <w:b/>
                  <w:bCs/>
                  <w:noProof/>
                </w:rPr>
                <w:t xml:space="preserve">2. Quelle est la différence entre l'IA et le machine learning ? </w:t>
              </w:r>
              <w:r>
                <w:rPr>
                  <w:b/>
                  <w:bCs/>
                  <w:i/>
                  <w:iCs/>
                  <w:noProof/>
                </w:rPr>
                <w:t xml:space="preserve">aws.amazon.com. </w:t>
              </w:r>
              <w:r>
                <w:rPr>
                  <w:b/>
                  <w:bCs/>
                  <w:noProof/>
                </w:rPr>
                <w:t>[En ligne] [Citation : 03 02 2025.] https://aws.amazon.com/fr/compare/the-difference-between-artificial-intelligence-and-machine-learning/.</w:t>
              </w:r>
            </w:p>
            <w:p w14:paraId="36D45DC9" w14:textId="77777777" w:rsidR="001E5201" w:rsidRDefault="001E5201" w:rsidP="001E5201">
              <w:pPr>
                <w:pStyle w:val="Bibliographie"/>
                <w:rPr>
                  <w:b/>
                  <w:bCs/>
                  <w:noProof/>
                </w:rPr>
              </w:pPr>
              <w:r>
                <w:rPr>
                  <w:b/>
                  <w:bCs/>
                  <w:noProof/>
                </w:rPr>
                <w:t xml:space="preserve">3. Apprentissage supervisé et non supervisé: quelle est la différence ? </w:t>
              </w:r>
              <w:r>
                <w:rPr>
                  <w:b/>
                  <w:bCs/>
                  <w:i/>
                  <w:iCs/>
                  <w:noProof/>
                </w:rPr>
                <w:t xml:space="preserve">cloud.google.com. </w:t>
              </w:r>
              <w:r>
                <w:rPr>
                  <w:b/>
                  <w:bCs/>
                  <w:noProof/>
                </w:rPr>
                <w:t>[En ligne] [Citation : 31 01 2025.] https://cloud.google.com/discover/supervised-vs-unsupervised-learning?hl=fr.</w:t>
              </w:r>
            </w:p>
            <w:p w14:paraId="0C1EBBDE" w14:textId="77777777" w:rsidR="001E5201" w:rsidRDefault="001E5201" w:rsidP="001E5201">
              <w:pPr>
                <w:pStyle w:val="Bibliographie"/>
                <w:rPr>
                  <w:b/>
                  <w:bCs/>
                  <w:noProof/>
                </w:rPr>
              </w:pPr>
              <w:r>
                <w:rPr>
                  <w:b/>
                  <w:bCs/>
                  <w:noProof/>
                </w:rPr>
                <w:t xml:space="preserve">4. Quelle est la différence entre l’apprentissage supervisé et non supervisé ? </w:t>
              </w:r>
              <w:r>
                <w:rPr>
                  <w:b/>
                  <w:bCs/>
                  <w:i/>
                  <w:iCs/>
                  <w:noProof/>
                </w:rPr>
                <w:t xml:space="preserve">aws.amazon.com. </w:t>
              </w:r>
              <w:r>
                <w:rPr>
                  <w:b/>
                  <w:bCs/>
                  <w:noProof/>
                </w:rPr>
                <w:t>[En ligne] [Citation : 03 02 2025.] https://aws.amazon.com/fr/compare/the-difference-between-machine-learning-supervised-and-unsupervised/.</w:t>
              </w:r>
            </w:p>
            <w:p w14:paraId="1219F0F1" w14:textId="77777777" w:rsidR="001E5201" w:rsidRDefault="001E5201" w:rsidP="001E5201">
              <w:pPr>
                <w:pStyle w:val="Bibliographie"/>
                <w:rPr>
                  <w:b/>
                  <w:bCs/>
                  <w:noProof/>
                </w:rPr>
              </w:pPr>
              <w:r>
                <w:rPr>
                  <w:b/>
                  <w:bCs/>
                  <w:noProof/>
                </w:rPr>
                <w:t xml:space="preserve">5. shap. </w:t>
              </w:r>
              <w:r>
                <w:rPr>
                  <w:b/>
                  <w:bCs/>
                  <w:i/>
                  <w:iCs/>
                  <w:noProof/>
                </w:rPr>
                <w:t xml:space="preserve">github.com. </w:t>
              </w:r>
              <w:r>
                <w:rPr>
                  <w:b/>
                  <w:bCs/>
                  <w:noProof/>
                </w:rPr>
                <w:t>[En ligne] 08 03 2025. [Citation : 09 03 2025.] https://github.com/shap/shap.</w:t>
              </w:r>
            </w:p>
            <w:p w14:paraId="083D175C" w14:textId="77777777" w:rsidR="001E5201" w:rsidRDefault="001E5201" w:rsidP="001E5201">
              <w:pPr>
                <w:pStyle w:val="Bibliographie"/>
                <w:rPr>
                  <w:b/>
                  <w:bCs/>
                  <w:noProof/>
                </w:rPr>
              </w:pPr>
              <w:r>
                <w:rPr>
                  <w:b/>
                  <w:bCs/>
                  <w:noProof/>
                </w:rPr>
                <w:t xml:space="preserve">6. lime. </w:t>
              </w:r>
              <w:r>
                <w:rPr>
                  <w:b/>
                  <w:bCs/>
                  <w:i/>
                  <w:iCs/>
                  <w:noProof/>
                </w:rPr>
                <w:t xml:space="preserve">github.com. </w:t>
              </w:r>
              <w:r>
                <w:rPr>
                  <w:b/>
                  <w:bCs/>
                  <w:noProof/>
                </w:rPr>
                <w:t>[En ligne] 2021. [Citation : 09 03 2025.] https://github.com/marcotcr/lime.</w:t>
              </w:r>
            </w:p>
            <w:p w14:paraId="2AB5D4AD" w14:textId="77777777" w:rsidR="001E5201" w:rsidRDefault="001E5201" w:rsidP="001E5201">
              <w:pPr>
                <w:pStyle w:val="Bibliographie"/>
                <w:rPr>
                  <w:b/>
                  <w:bCs/>
                  <w:noProof/>
                </w:rPr>
              </w:pPr>
              <w:r>
                <w:rPr>
                  <w:b/>
                  <w:bCs/>
                  <w:noProof/>
                </w:rPr>
                <w:t xml:space="preserve">7. Choosing the right estimator. </w:t>
              </w:r>
              <w:r>
                <w:rPr>
                  <w:b/>
                  <w:bCs/>
                  <w:i/>
                  <w:iCs/>
                  <w:noProof/>
                </w:rPr>
                <w:t xml:space="preserve">scikit-learn.org. </w:t>
              </w:r>
              <w:r>
                <w:rPr>
                  <w:b/>
                  <w:bCs/>
                  <w:noProof/>
                </w:rPr>
                <w:t>[En ligne] [Citation : 11 03 2025.] https://scikit-learn.org/stable/machine_learning_map.html.</w:t>
              </w:r>
            </w:p>
            <w:p w14:paraId="1CACC9CA" w14:textId="77777777" w:rsidR="001E5201" w:rsidRDefault="001E5201" w:rsidP="001E5201">
              <w:pPr>
                <w:pStyle w:val="Bibliographie"/>
                <w:rPr>
                  <w:b/>
                  <w:bCs/>
                  <w:noProof/>
                </w:rPr>
              </w:pPr>
              <w:r>
                <w:rPr>
                  <w:b/>
                  <w:bCs/>
                  <w:noProof/>
                </w:rPr>
                <w:t xml:space="preserve">8. Confusion matrix. </w:t>
              </w:r>
              <w:r>
                <w:rPr>
                  <w:b/>
                  <w:bCs/>
                  <w:i/>
                  <w:iCs/>
                  <w:noProof/>
                </w:rPr>
                <w:t xml:space="preserve">wikipedia.org. </w:t>
              </w:r>
              <w:r>
                <w:rPr>
                  <w:b/>
                  <w:bCs/>
                  <w:noProof/>
                </w:rPr>
                <w:t>[En ligne] [Citation : 16 03 2025.] https://en.wikipedia.org/wiki/Confusion_matrix#Table_of_confusion.</w:t>
              </w:r>
            </w:p>
            <w:p w14:paraId="2BC6152A" w14:textId="77777777" w:rsidR="001E5201" w:rsidRDefault="001E5201" w:rsidP="001E5201">
              <w:pPr>
                <w:pStyle w:val="Bibliographie"/>
                <w:rPr>
                  <w:b/>
                  <w:bCs/>
                  <w:noProof/>
                </w:rPr>
              </w:pPr>
              <w:r>
                <w:rPr>
                  <w:b/>
                  <w:bCs/>
                  <w:noProof/>
                </w:rPr>
                <w:t xml:space="preserve">9. Qu’est-ce que la multicolinéarité ? . </w:t>
              </w:r>
              <w:r>
                <w:rPr>
                  <w:b/>
                  <w:bCs/>
                  <w:i/>
                  <w:iCs/>
                  <w:noProof/>
                </w:rPr>
                <w:t xml:space="preserve">ibm.com. </w:t>
              </w:r>
              <w:r>
                <w:rPr>
                  <w:b/>
                  <w:bCs/>
                  <w:noProof/>
                </w:rPr>
                <w:t>[En ligne] 21 11 2023. [Citation : 22 03 2025.] https://www.ibm.com/fr-fr/think/topics/multicollinearity.</w:t>
              </w:r>
            </w:p>
            <w:p w14:paraId="6926AA5F" w14:textId="77777777" w:rsidR="001E5201" w:rsidRDefault="001E5201" w:rsidP="001E5201">
              <w:pPr>
                <w:pStyle w:val="Bibliographie"/>
                <w:rPr>
                  <w:b/>
                  <w:bCs/>
                  <w:noProof/>
                </w:rPr>
              </w:pPr>
              <w:r>
                <w:rPr>
                  <w:b/>
                  <w:bCs/>
                  <w:noProof/>
                </w:rPr>
                <w:t xml:space="preserve">10. 1.1.2. Ridge regression and classification. </w:t>
              </w:r>
              <w:r>
                <w:rPr>
                  <w:b/>
                  <w:bCs/>
                  <w:i/>
                  <w:iCs/>
                  <w:noProof/>
                </w:rPr>
                <w:t xml:space="preserve">scikit-learn.org. </w:t>
              </w:r>
              <w:r>
                <w:rPr>
                  <w:b/>
                  <w:bCs/>
                  <w:noProof/>
                </w:rPr>
                <w:t>[En ligne] [Citation : 22 03 2025.] https://scikit-learn.org/stable/modules/linear_model.html#ridge-regression.</w:t>
              </w:r>
            </w:p>
            <w:p w14:paraId="0B62EE9C" w14:textId="77777777" w:rsidR="001E5201" w:rsidRDefault="001E5201" w:rsidP="001E5201">
              <w:pPr>
                <w:pStyle w:val="Bibliographie"/>
                <w:rPr>
                  <w:b/>
                  <w:bCs/>
                  <w:noProof/>
                </w:rPr>
              </w:pPr>
              <w:r>
                <w:rPr>
                  <w:b/>
                  <w:bCs/>
                  <w:noProof/>
                </w:rPr>
                <w:t xml:space="preserve">11. Understanding L2 Regularization: Enhancing Neural Network Training for Better Generalization. </w:t>
              </w:r>
              <w:r>
                <w:rPr>
                  <w:b/>
                  <w:bCs/>
                  <w:i/>
                  <w:iCs/>
                  <w:noProof/>
                </w:rPr>
                <w:t xml:space="preserve">medium.com. </w:t>
              </w:r>
              <w:r>
                <w:rPr>
                  <w:b/>
                  <w:bCs/>
                  <w:noProof/>
                </w:rPr>
                <w:t>[En ligne] 22 08 2024. [Citation : 22 03 2025.] https://vitalitylearning.medium.com/understanding-l2-regularization-enhancing-neural-network-training-for-better-generalization-95d16df2b46e.</w:t>
              </w:r>
            </w:p>
            <w:p w14:paraId="6D687FF4" w14:textId="77777777" w:rsidR="001E5201" w:rsidRDefault="001E5201" w:rsidP="001E5201">
              <w:pPr>
                <w:pStyle w:val="Bibliographie"/>
                <w:rPr>
                  <w:b/>
                  <w:bCs/>
                  <w:noProof/>
                </w:rPr>
              </w:pPr>
              <w:r>
                <w:rPr>
                  <w:b/>
                  <w:bCs/>
                  <w:noProof/>
                </w:rPr>
                <w:t xml:space="preserve">12. Qu’est-ce que XGBoost ? . </w:t>
              </w:r>
              <w:r>
                <w:rPr>
                  <w:b/>
                  <w:bCs/>
                  <w:i/>
                  <w:iCs/>
                  <w:noProof/>
                </w:rPr>
                <w:t xml:space="preserve">ibm.com. </w:t>
              </w:r>
              <w:r>
                <w:rPr>
                  <w:b/>
                  <w:bCs/>
                  <w:noProof/>
                </w:rPr>
                <w:t>[En ligne] 09 05 2024. [Citation : 23 03 2025.] https://www.ibm.com/fr-fr/think/topics/xgboost.</w:t>
              </w:r>
            </w:p>
            <w:p w14:paraId="5D01B710" w14:textId="77777777" w:rsidR="001E5201" w:rsidRDefault="001E5201" w:rsidP="001E5201">
              <w:pPr>
                <w:pStyle w:val="Bibliographie"/>
                <w:rPr>
                  <w:b/>
                  <w:bCs/>
                  <w:noProof/>
                </w:rPr>
              </w:pPr>
              <w:r>
                <w:rPr>
                  <w:b/>
                  <w:bCs/>
                  <w:noProof/>
                </w:rPr>
                <w:t xml:space="preserve">13. Feature importance based on mean decrease in impurity. </w:t>
              </w:r>
              <w:r>
                <w:rPr>
                  <w:b/>
                  <w:bCs/>
                  <w:i/>
                  <w:iCs/>
                  <w:noProof/>
                </w:rPr>
                <w:t xml:space="preserve">scikit-learn.org. </w:t>
              </w:r>
              <w:r>
                <w:rPr>
                  <w:b/>
                  <w:bCs/>
                  <w:noProof/>
                </w:rPr>
                <w:t>[En ligne] 1.6.1. [Citation : 23 03 2025.] https://scikit-learn.org/stable/auto_examples/ensemble/plot_forest_importances.html.</w:t>
              </w:r>
            </w:p>
            <w:p w14:paraId="7BC0D3FF" w14:textId="397C6B6D" w:rsidR="00FE10A8" w:rsidRDefault="00FE10A8" w:rsidP="001E5201">
              <w:r>
                <w:rPr>
                  <w:b/>
                  <w:bCs/>
                </w:rPr>
                <w:fldChar w:fldCharType="end"/>
              </w:r>
            </w:p>
          </w:sdtContent>
        </w:sdt>
      </w:sdtContent>
    </w:sdt>
    <w:p w14:paraId="2F91CF01" w14:textId="77777777" w:rsidR="00FE10A8" w:rsidRPr="00FE10A8" w:rsidRDefault="00FE10A8" w:rsidP="00FE10A8"/>
    <w:sectPr w:rsidR="00FE10A8" w:rsidRPr="00FE10A8" w:rsidSect="00FE10A8">
      <w:headerReference w:type="default" r:id="rId105"/>
      <w:footerReference w:type="default" r:id="rId10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6335D1" w14:textId="77777777" w:rsidR="00427C92" w:rsidRDefault="00427C92" w:rsidP="00FE10A8">
      <w:pPr>
        <w:spacing w:after="0" w:line="240" w:lineRule="auto"/>
      </w:pPr>
      <w:r>
        <w:separator/>
      </w:r>
    </w:p>
  </w:endnote>
  <w:endnote w:type="continuationSeparator" w:id="0">
    <w:p w14:paraId="4C97AD22" w14:textId="77777777" w:rsidR="00427C92" w:rsidRDefault="00427C92" w:rsidP="00FE10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Black">
    <w:panose1 w:val="020B0A02040204020203"/>
    <w:charset w:val="00"/>
    <w:family w:val="swiss"/>
    <w:pitch w:val="variable"/>
    <w:sig w:usb0="E00002FF" w:usb1="4000E47F" w:usb2="00000021" w:usb3="00000000" w:csb0="000001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975838"/>
      <w:docPartObj>
        <w:docPartGallery w:val="Page Numbers (Bottom of Page)"/>
        <w:docPartUnique/>
      </w:docPartObj>
    </w:sdtPr>
    <w:sdtContent>
      <w:p w14:paraId="38C36FB1" w14:textId="77777777" w:rsidR="00FE10A8" w:rsidRDefault="00FE10A8">
        <w:pPr>
          <w:pStyle w:val="Pieddepage"/>
          <w:jc w:val="right"/>
        </w:pPr>
        <w:r>
          <w:fldChar w:fldCharType="begin"/>
        </w:r>
        <w:r>
          <w:instrText>PAGE   \* MERGEFORMAT</w:instrText>
        </w:r>
        <w:r>
          <w:fldChar w:fldCharType="separate"/>
        </w:r>
        <w:r>
          <w:t>2</w:t>
        </w:r>
        <w:r>
          <w:fldChar w:fldCharType="end"/>
        </w:r>
      </w:p>
    </w:sdtContent>
  </w:sdt>
  <w:p w14:paraId="3CA0BA1C" w14:textId="77777777" w:rsidR="00FE10A8" w:rsidRDefault="00FE10A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316A43" w14:textId="77777777" w:rsidR="00427C92" w:rsidRDefault="00427C92" w:rsidP="00FE10A8">
      <w:pPr>
        <w:spacing w:after="0" w:line="240" w:lineRule="auto"/>
      </w:pPr>
      <w:r>
        <w:separator/>
      </w:r>
    </w:p>
  </w:footnote>
  <w:footnote w:type="continuationSeparator" w:id="0">
    <w:p w14:paraId="51259193" w14:textId="77777777" w:rsidR="00427C92" w:rsidRDefault="00427C92" w:rsidP="00FE10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2FA64" w14:textId="77777777" w:rsidR="00FE10A8" w:rsidRDefault="00FE10A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0536F"/>
    <w:multiLevelType w:val="hybridMultilevel"/>
    <w:tmpl w:val="817AA0D2"/>
    <w:lvl w:ilvl="0" w:tplc="D158B208">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DD301C6"/>
    <w:multiLevelType w:val="hybridMultilevel"/>
    <w:tmpl w:val="63482300"/>
    <w:lvl w:ilvl="0" w:tplc="110C6F5A">
      <w:start w:val="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170236"/>
    <w:multiLevelType w:val="hybridMultilevel"/>
    <w:tmpl w:val="D430C4E6"/>
    <w:lvl w:ilvl="0" w:tplc="37CAAA7C">
      <w:start w:val="5"/>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C8244C7"/>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15:restartNumberingAfterBreak="0">
    <w:nsid w:val="3D6A5E57"/>
    <w:multiLevelType w:val="multilevel"/>
    <w:tmpl w:val="F13C2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42576A5"/>
    <w:multiLevelType w:val="hybridMultilevel"/>
    <w:tmpl w:val="7BBAEC3C"/>
    <w:lvl w:ilvl="0" w:tplc="73BC691A">
      <w:start w:val="2"/>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47B76AC8"/>
    <w:multiLevelType w:val="hybridMultilevel"/>
    <w:tmpl w:val="536A9182"/>
    <w:lvl w:ilvl="0" w:tplc="1CB4982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37611230">
    <w:abstractNumId w:val="3"/>
  </w:num>
  <w:num w:numId="2" w16cid:durableId="239872025">
    <w:abstractNumId w:val="1"/>
  </w:num>
  <w:num w:numId="3" w16cid:durableId="1098331823">
    <w:abstractNumId w:val="6"/>
  </w:num>
  <w:num w:numId="4" w16cid:durableId="1221748288">
    <w:abstractNumId w:val="0"/>
  </w:num>
  <w:num w:numId="5" w16cid:durableId="260526857">
    <w:abstractNumId w:val="5"/>
  </w:num>
  <w:num w:numId="6" w16cid:durableId="46491315">
    <w:abstractNumId w:val="2"/>
  </w:num>
  <w:num w:numId="7" w16cid:durableId="7300841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attachedTemplate r:id="rId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2CC"/>
    <w:rsid w:val="000012CB"/>
    <w:rsid w:val="000058B1"/>
    <w:rsid w:val="00006AA5"/>
    <w:rsid w:val="00011BA4"/>
    <w:rsid w:val="00023E66"/>
    <w:rsid w:val="0003406C"/>
    <w:rsid w:val="00041F5F"/>
    <w:rsid w:val="00045AC6"/>
    <w:rsid w:val="0005043B"/>
    <w:rsid w:val="000702AD"/>
    <w:rsid w:val="00077A15"/>
    <w:rsid w:val="00077B14"/>
    <w:rsid w:val="00085024"/>
    <w:rsid w:val="000A1245"/>
    <w:rsid w:val="000A3116"/>
    <w:rsid w:val="000B466E"/>
    <w:rsid w:val="000C2429"/>
    <w:rsid w:val="000C33A5"/>
    <w:rsid w:val="000C4751"/>
    <w:rsid w:val="000C48A2"/>
    <w:rsid w:val="000C5675"/>
    <w:rsid w:val="000D3C09"/>
    <w:rsid w:val="000F0CA6"/>
    <w:rsid w:val="000F6EEE"/>
    <w:rsid w:val="000F7457"/>
    <w:rsid w:val="00107CBD"/>
    <w:rsid w:val="00141D27"/>
    <w:rsid w:val="00153901"/>
    <w:rsid w:val="00161392"/>
    <w:rsid w:val="00166225"/>
    <w:rsid w:val="00177108"/>
    <w:rsid w:val="0018454B"/>
    <w:rsid w:val="00191CDC"/>
    <w:rsid w:val="00194117"/>
    <w:rsid w:val="001A343B"/>
    <w:rsid w:val="001B2AA0"/>
    <w:rsid w:val="001C37C0"/>
    <w:rsid w:val="001C42B5"/>
    <w:rsid w:val="001D2610"/>
    <w:rsid w:val="001E5201"/>
    <w:rsid w:val="002025B4"/>
    <w:rsid w:val="00202D32"/>
    <w:rsid w:val="0020381D"/>
    <w:rsid w:val="002057D6"/>
    <w:rsid w:val="002077F7"/>
    <w:rsid w:val="002404D1"/>
    <w:rsid w:val="00250841"/>
    <w:rsid w:val="00252587"/>
    <w:rsid w:val="002552CC"/>
    <w:rsid w:val="0025662C"/>
    <w:rsid w:val="002579F8"/>
    <w:rsid w:val="00280619"/>
    <w:rsid w:val="002B14F9"/>
    <w:rsid w:val="002C0123"/>
    <w:rsid w:val="002C5597"/>
    <w:rsid w:val="002D3DF8"/>
    <w:rsid w:val="002F1CF4"/>
    <w:rsid w:val="00333CC4"/>
    <w:rsid w:val="00344BF3"/>
    <w:rsid w:val="00354ED5"/>
    <w:rsid w:val="003608FB"/>
    <w:rsid w:val="003627AA"/>
    <w:rsid w:val="00364937"/>
    <w:rsid w:val="00370DA6"/>
    <w:rsid w:val="00381023"/>
    <w:rsid w:val="0038382E"/>
    <w:rsid w:val="003874A4"/>
    <w:rsid w:val="003C10B4"/>
    <w:rsid w:val="003D17DB"/>
    <w:rsid w:val="003E4E71"/>
    <w:rsid w:val="003F32EB"/>
    <w:rsid w:val="003F441F"/>
    <w:rsid w:val="00404A81"/>
    <w:rsid w:val="004113A4"/>
    <w:rsid w:val="00417566"/>
    <w:rsid w:val="00426103"/>
    <w:rsid w:val="00427C92"/>
    <w:rsid w:val="00444541"/>
    <w:rsid w:val="004721AB"/>
    <w:rsid w:val="00477B6B"/>
    <w:rsid w:val="00480EBD"/>
    <w:rsid w:val="00491E17"/>
    <w:rsid w:val="00493E7C"/>
    <w:rsid w:val="004A4BDE"/>
    <w:rsid w:val="004B369E"/>
    <w:rsid w:val="004C328B"/>
    <w:rsid w:val="004E24F9"/>
    <w:rsid w:val="00500FE5"/>
    <w:rsid w:val="00502284"/>
    <w:rsid w:val="00534ADE"/>
    <w:rsid w:val="0053751F"/>
    <w:rsid w:val="00541F59"/>
    <w:rsid w:val="0055131A"/>
    <w:rsid w:val="00564398"/>
    <w:rsid w:val="00584523"/>
    <w:rsid w:val="00597738"/>
    <w:rsid w:val="005A21B1"/>
    <w:rsid w:val="005B4D1A"/>
    <w:rsid w:val="005D6EBA"/>
    <w:rsid w:val="005E0720"/>
    <w:rsid w:val="005F093C"/>
    <w:rsid w:val="00610674"/>
    <w:rsid w:val="00620D6D"/>
    <w:rsid w:val="00635027"/>
    <w:rsid w:val="00643F89"/>
    <w:rsid w:val="006511AE"/>
    <w:rsid w:val="00673A9A"/>
    <w:rsid w:val="00682BAD"/>
    <w:rsid w:val="00686381"/>
    <w:rsid w:val="00695312"/>
    <w:rsid w:val="006A45C0"/>
    <w:rsid w:val="006B2119"/>
    <w:rsid w:val="006B31D0"/>
    <w:rsid w:val="006B6CBF"/>
    <w:rsid w:val="006C316D"/>
    <w:rsid w:val="006D39F8"/>
    <w:rsid w:val="0071567A"/>
    <w:rsid w:val="0072208B"/>
    <w:rsid w:val="007276B4"/>
    <w:rsid w:val="00751CB8"/>
    <w:rsid w:val="00753F2E"/>
    <w:rsid w:val="00777FF0"/>
    <w:rsid w:val="007840A4"/>
    <w:rsid w:val="007878F0"/>
    <w:rsid w:val="00787F9E"/>
    <w:rsid w:val="0079515F"/>
    <w:rsid w:val="007A1F94"/>
    <w:rsid w:val="007A213B"/>
    <w:rsid w:val="007C29AD"/>
    <w:rsid w:val="007D2652"/>
    <w:rsid w:val="007D3E06"/>
    <w:rsid w:val="007D72B5"/>
    <w:rsid w:val="007D7F92"/>
    <w:rsid w:val="007E7494"/>
    <w:rsid w:val="00805771"/>
    <w:rsid w:val="008103A2"/>
    <w:rsid w:val="008107D1"/>
    <w:rsid w:val="00822261"/>
    <w:rsid w:val="00837297"/>
    <w:rsid w:val="008455A9"/>
    <w:rsid w:val="00851468"/>
    <w:rsid w:val="0086381C"/>
    <w:rsid w:val="00885779"/>
    <w:rsid w:val="00891600"/>
    <w:rsid w:val="008918EB"/>
    <w:rsid w:val="008940E0"/>
    <w:rsid w:val="008B1059"/>
    <w:rsid w:val="008B643D"/>
    <w:rsid w:val="008C2D66"/>
    <w:rsid w:val="008F4640"/>
    <w:rsid w:val="00901695"/>
    <w:rsid w:val="0091784C"/>
    <w:rsid w:val="00922C8E"/>
    <w:rsid w:val="009319AE"/>
    <w:rsid w:val="00943ABD"/>
    <w:rsid w:val="00995789"/>
    <w:rsid w:val="009958F3"/>
    <w:rsid w:val="0099668B"/>
    <w:rsid w:val="009A1927"/>
    <w:rsid w:val="009A74C4"/>
    <w:rsid w:val="009B202E"/>
    <w:rsid w:val="009B7888"/>
    <w:rsid w:val="009C793E"/>
    <w:rsid w:val="009D5224"/>
    <w:rsid w:val="00A118CB"/>
    <w:rsid w:val="00A24A2F"/>
    <w:rsid w:val="00A250B2"/>
    <w:rsid w:val="00A36AAA"/>
    <w:rsid w:val="00A374EF"/>
    <w:rsid w:val="00A40620"/>
    <w:rsid w:val="00A53E48"/>
    <w:rsid w:val="00A550A9"/>
    <w:rsid w:val="00A55D7A"/>
    <w:rsid w:val="00A711B2"/>
    <w:rsid w:val="00A76F8A"/>
    <w:rsid w:val="00A82954"/>
    <w:rsid w:val="00A830E8"/>
    <w:rsid w:val="00A9101E"/>
    <w:rsid w:val="00A94377"/>
    <w:rsid w:val="00A96FF3"/>
    <w:rsid w:val="00AA1E5D"/>
    <w:rsid w:val="00AA7FED"/>
    <w:rsid w:val="00AB629D"/>
    <w:rsid w:val="00AD2AE0"/>
    <w:rsid w:val="00AD3874"/>
    <w:rsid w:val="00AD3FFC"/>
    <w:rsid w:val="00AE0CF3"/>
    <w:rsid w:val="00B004A9"/>
    <w:rsid w:val="00B05797"/>
    <w:rsid w:val="00B06A9D"/>
    <w:rsid w:val="00B11D02"/>
    <w:rsid w:val="00B16BB5"/>
    <w:rsid w:val="00B31A9C"/>
    <w:rsid w:val="00B44F23"/>
    <w:rsid w:val="00B46E1C"/>
    <w:rsid w:val="00B51E51"/>
    <w:rsid w:val="00B5638A"/>
    <w:rsid w:val="00B60280"/>
    <w:rsid w:val="00B6576A"/>
    <w:rsid w:val="00B76169"/>
    <w:rsid w:val="00B7646C"/>
    <w:rsid w:val="00B77E01"/>
    <w:rsid w:val="00B8021D"/>
    <w:rsid w:val="00BA5D02"/>
    <w:rsid w:val="00BB4D70"/>
    <w:rsid w:val="00BC427F"/>
    <w:rsid w:val="00BC6CC2"/>
    <w:rsid w:val="00BD4C4C"/>
    <w:rsid w:val="00BD6F75"/>
    <w:rsid w:val="00BD7B21"/>
    <w:rsid w:val="00BE5168"/>
    <w:rsid w:val="00BF15F9"/>
    <w:rsid w:val="00BF7168"/>
    <w:rsid w:val="00C006A9"/>
    <w:rsid w:val="00C043E8"/>
    <w:rsid w:val="00C04D9A"/>
    <w:rsid w:val="00C12CDA"/>
    <w:rsid w:val="00C12E67"/>
    <w:rsid w:val="00C2345B"/>
    <w:rsid w:val="00C273DA"/>
    <w:rsid w:val="00C33BD6"/>
    <w:rsid w:val="00C40E15"/>
    <w:rsid w:val="00C43164"/>
    <w:rsid w:val="00C45A7A"/>
    <w:rsid w:val="00C5015B"/>
    <w:rsid w:val="00C533DF"/>
    <w:rsid w:val="00C55985"/>
    <w:rsid w:val="00C942FB"/>
    <w:rsid w:val="00CB074F"/>
    <w:rsid w:val="00CB57D6"/>
    <w:rsid w:val="00CB64B5"/>
    <w:rsid w:val="00CC28CA"/>
    <w:rsid w:val="00CD50EE"/>
    <w:rsid w:val="00CD6CA2"/>
    <w:rsid w:val="00CF7B91"/>
    <w:rsid w:val="00D2057D"/>
    <w:rsid w:val="00D26CD8"/>
    <w:rsid w:val="00D34B64"/>
    <w:rsid w:val="00D51112"/>
    <w:rsid w:val="00D5331A"/>
    <w:rsid w:val="00D71537"/>
    <w:rsid w:val="00D73279"/>
    <w:rsid w:val="00D75F68"/>
    <w:rsid w:val="00D819F5"/>
    <w:rsid w:val="00D951C3"/>
    <w:rsid w:val="00DA667D"/>
    <w:rsid w:val="00DD2A71"/>
    <w:rsid w:val="00DD6F10"/>
    <w:rsid w:val="00E01E10"/>
    <w:rsid w:val="00E06294"/>
    <w:rsid w:val="00E06613"/>
    <w:rsid w:val="00E41BFC"/>
    <w:rsid w:val="00E43AA0"/>
    <w:rsid w:val="00E667D9"/>
    <w:rsid w:val="00E73988"/>
    <w:rsid w:val="00EB3C7E"/>
    <w:rsid w:val="00EC11AD"/>
    <w:rsid w:val="00EC5745"/>
    <w:rsid w:val="00ED6E7E"/>
    <w:rsid w:val="00EE1463"/>
    <w:rsid w:val="00EF14E2"/>
    <w:rsid w:val="00F06D99"/>
    <w:rsid w:val="00F07D91"/>
    <w:rsid w:val="00F10770"/>
    <w:rsid w:val="00F16A87"/>
    <w:rsid w:val="00F40F8C"/>
    <w:rsid w:val="00F44026"/>
    <w:rsid w:val="00F548E6"/>
    <w:rsid w:val="00F61FCD"/>
    <w:rsid w:val="00F811AB"/>
    <w:rsid w:val="00F86FC8"/>
    <w:rsid w:val="00FE07A6"/>
    <w:rsid w:val="00FE10A8"/>
    <w:rsid w:val="00FE17D9"/>
    <w:rsid w:val="00FE7BF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E3F49"/>
  <w15:chartTrackingRefBased/>
  <w15:docId w15:val="{0CB7F909-597C-449A-B2FA-9707F85AFA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77B6B"/>
    <w:pPr>
      <w:keepNext/>
      <w:keepLines/>
      <w:pageBreakBefore/>
      <w:numPr>
        <w:numId w:val="1"/>
      </w:numPr>
      <w:spacing w:before="360" w:after="120" w:line="240" w:lineRule="auto"/>
      <w:ind w:left="431" w:hanging="431"/>
      <w:outlineLvl w:val="0"/>
    </w:pPr>
    <w:rPr>
      <w:rFonts w:ascii="Segoe UI Black" w:eastAsiaTheme="majorEastAsia" w:hAnsi="Segoe UI Black" w:cstheme="majorBidi"/>
      <w:color w:val="4472C4" w:themeColor="accent1"/>
      <w:sz w:val="48"/>
      <w:szCs w:val="40"/>
    </w:rPr>
  </w:style>
  <w:style w:type="paragraph" w:styleId="Titre2">
    <w:name w:val="heading 2"/>
    <w:basedOn w:val="Normal"/>
    <w:next w:val="Normal"/>
    <w:link w:val="Titre2Car"/>
    <w:uiPriority w:val="9"/>
    <w:unhideWhenUsed/>
    <w:qFormat/>
    <w:rsid w:val="00477B6B"/>
    <w:pPr>
      <w:keepNext/>
      <w:keepLines/>
      <w:numPr>
        <w:ilvl w:val="1"/>
        <w:numId w:val="1"/>
      </w:numPr>
      <w:spacing w:before="160" w:after="80"/>
      <w:ind w:left="1284"/>
      <w:outlineLvl w:val="1"/>
    </w:pPr>
    <w:rPr>
      <w:rFonts w:ascii="Segoe UI Black" w:eastAsiaTheme="majorEastAsia" w:hAnsi="Segoe UI Black" w:cstheme="majorBidi"/>
      <w:color w:val="4472C4" w:themeColor="accent1"/>
      <w:sz w:val="40"/>
      <w:szCs w:val="32"/>
    </w:rPr>
  </w:style>
  <w:style w:type="paragraph" w:styleId="Titre3">
    <w:name w:val="heading 3"/>
    <w:basedOn w:val="Normal"/>
    <w:next w:val="Normal"/>
    <w:link w:val="Titre3Car"/>
    <w:uiPriority w:val="9"/>
    <w:unhideWhenUsed/>
    <w:qFormat/>
    <w:rsid w:val="00477B6B"/>
    <w:pPr>
      <w:keepNext/>
      <w:keepLines/>
      <w:numPr>
        <w:ilvl w:val="2"/>
        <w:numId w:val="1"/>
      </w:numPr>
      <w:spacing w:before="160" w:after="80"/>
      <w:ind w:left="2136"/>
      <w:outlineLvl w:val="2"/>
    </w:pPr>
    <w:rPr>
      <w:rFonts w:ascii="Segoe UI Black" w:eastAsiaTheme="majorEastAsia" w:hAnsi="Segoe UI Black" w:cstheme="majorBidi"/>
      <w:color w:val="4472C4" w:themeColor="accent1"/>
      <w:sz w:val="32"/>
      <w:szCs w:val="28"/>
    </w:rPr>
  </w:style>
  <w:style w:type="paragraph" w:styleId="Titre4">
    <w:name w:val="heading 4"/>
    <w:basedOn w:val="Normal"/>
    <w:next w:val="Normal"/>
    <w:link w:val="Titre4Car"/>
    <w:uiPriority w:val="9"/>
    <w:unhideWhenUsed/>
    <w:qFormat/>
    <w:rsid w:val="00477B6B"/>
    <w:pPr>
      <w:keepNext/>
      <w:keepLines/>
      <w:numPr>
        <w:ilvl w:val="3"/>
        <w:numId w:val="1"/>
      </w:numPr>
      <w:spacing w:before="80" w:after="40"/>
      <w:ind w:left="2988"/>
      <w:outlineLvl w:val="3"/>
    </w:pPr>
    <w:rPr>
      <w:rFonts w:ascii="Segoe UI Black" w:eastAsiaTheme="majorEastAsia" w:hAnsi="Segoe UI Black" w:cstheme="majorBidi"/>
      <w:i/>
      <w:iCs/>
      <w:color w:val="4472C4" w:themeColor="accent1"/>
      <w:sz w:val="24"/>
    </w:rPr>
  </w:style>
  <w:style w:type="paragraph" w:styleId="Titre5">
    <w:name w:val="heading 5"/>
    <w:basedOn w:val="Normal"/>
    <w:next w:val="Normal"/>
    <w:link w:val="Titre5Car"/>
    <w:uiPriority w:val="9"/>
    <w:unhideWhenUsed/>
    <w:qFormat/>
    <w:rsid w:val="00FE10A8"/>
    <w:pPr>
      <w:keepNext/>
      <w:keepLines/>
      <w:numPr>
        <w:ilvl w:val="4"/>
        <w:numId w:val="1"/>
      </w:numPr>
      <w:spacing w:before="80" w:after="40"/>
      <w:ind w:left="3840"/>
      <w:outlineLvl w:val="4"/>
    </w:pPr>
    <w:rPr>
      <w:rFonts w:ascii="Segoe UI Black" w:eastAsiaTheme="majorEastAsia" w:hAnsi="Segoe UI Black" w:cstheme="majorBidi"/>
      <w:color w:val="4472C4" w:themeColor="accent1"/>
    </w:rPr>
  </w:style>
  <w:style w:type="paragraph" w:styleId="Titre6">
    <w:name w:val="heading 6"/>
    <w:basedOn w:val="Normal"/>
    <w:next w:val="Normal"/>
    <w:link w:val="Titre6Car"/>
    <w:uiPriority w:val="9"/>
    <w:semiHidden/>
    <w:unhideWhenUsed/>
    <w:qFormat/>
    <w:rsid w:val="00FE10A8"/>
    <w:pPr>
      <w:keepNext/>
      <w:keepLines/>
      <w:numPr>
        <w:ilvl w:val="5"/>
        <w:numId w:val="1"/>
      </w:numPr>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FE10A8"/>
    <w:pPr>
      <w:keepNext/>
      <w:keepLines/>
      <w:numPr>
        <w:ilvl w:val="6"/>
        <w:numId w:val="1"/>
      </w:numPr>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FE10A8"/>
    <w:pPr>
      <w:keepNext/>
      <w:keepLines/>
      <w:numPr>
        <w:ilvl w:val="7"/>
        <w:numId w:val="1"/>
      </w:numPr>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FE10A8"/>
    <w:pPr>
      <w:keepNext/>
      <w:keepLines/>
      <w:numPr>
        <w:ilvl w:val="8"/>
        <w:numId w:val="1"/>
      </w:numPr>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77B6B"/>
    <w:rPr>
      <w:rFonts w:ascii="Segoe UI Black" w:eastAsiaTheme="majorEastAsia" w:hAnsi="Segoe UI Black" w:cstheme="majorBidi"/>
      <w:color w:val="4472C4" w:themeColor="accent1"/>
      <w:sz w:val="48"/>
      <w:szCs w:val="40"/>
    </w:rPr>
  </w:style>
  <w:style w:type="character" w:customStyle="1" w:styleId="Titre2Car">
    <w:name w:val="Titre 2 Car"/>
    <w:basedOn w:val="Policepardfaut"/>
    <w:link w:val="Titre2"/>
    <w:uiPriority w:val="9"/>
    <w:rsid w:val="00477B6B"/>
    <w:rPr>
      <w:rFonts w:ascii="Segoe UI Black" w:eastAsiaTheme="majorEastAsia" w:hAnsi="Segoe UI Black" w:cstheme="majorBidi"/>
      <w:color w:val="4472C4" w:themeColor="accent1"/>
      <w:sz w:val="40"/>
      <w:szCs w:val="32"/>
    </w:rPr>
  </w:style>
  <w:style w:type="character" w:customStyle="1" w:styleId="Titre3Car">
    <w:name w:val="Titre 3 Car"/>
    <w:basedOn w:val="Policepardfaut"/>
    <w:link w:val="Titre3"/>
    <w:uiPriority w:val="9"/>
    <w:rsid w:val="00477B6B"/>
    <w:rPr>
      <w:rFonts w:ascii="Segoe UI Black" w:eastAsiaTheme="majorEastAsia" w:hAnsi="Segoe UI Black" w:cstheme="majorBidi"/>
      <w:color w:val="4472C4" w:themeColor="accent1"/>
      <w:sz w:val="32"/>
      <w:szCs w:val="28"/>
    </w:rPr>
  </w:style>
  <w:style w:type="character" w:customStyle="1" w:styleId="Titre4Car">
    <w:name w:val="Titre 4 Car"/>
    <w:basedOn w:val="Policepardfaut"/>
    <w:link w:val="Titre4"/>
    <w:uiPriority w:val="9"/>
    <w:rsid w:val="00477B6B"/>
    <w:rPr>
      <w:rFonts w:ascii="Segoe UI Black" w:eastAsiaTheme="majorEastAsia" w:hAnsi="Segoe UI Black" w:cstheme="majorBidi"/>
      <w:i/>
      <w:iCs/>
      <w:color w:val="4472C4" w:themeColor="accent1"/>
      <w:sz w:val="24"/>
    </w:rPr>
  </w:style>
  <w:style w:type="character" w:customStyle="1" w:styleId="Titre5Car">
    <w:name w:val="Titre 5 Car"/>
    <w:basedOn w:val="Policepardfaut"/>
    <w:link w:val="Titre5"/>
    <w:uiPriority w:val="9"/>
    <w:rsid w:val="00FE10A8"/>
    <w:rPr>
      <w:rFonts w:ascii="Segoe UI Black" w:eastAsiaTheme="majorEastAsia" w:hAnsi="Segoe UI Black" w:cstheme="majorBidi"/>
      <w:color w:val="4472C4" w:themeColor="accent1"/>
    </w:rPr>
  </w:style>
  <w:style w:type="character" w:customStyle="1" w:styleId="Titre6Car">
    <w:name w:val="Titre 6 Car"/>
    <w:basedOn w:val="Policepardfaut"/>
    <w:link w:val="Titre6"/>
    <w:uiPriority w:val="9"/>
    <w:semiHidden/>
    <w:rsid w:val="00FE10A8"/>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FE10A8"/>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FE10A8"/>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FE10A8"/>
    <w:rPr>
      <w:rFonts w:eastAsiaTheme="majorEastAsia" w:cstheme="majorBidi"/>
      <w:color w:val="272727" w:themeColor="text1" w:themeTint="D8"/>
    </w:rPr>
  </w:style>
  <w:style w:type="paragraph" w:styleId="Titre">
    <w:name w:val="Title"/>
    <w:basedOn w:val="Normal"/>
    <w:next w:val="Normal"/>
    <w:link w:val="TitreCar"/>
    <w:uiPriority w:val="10"/>
    <w:qFormat/>
    <w:rsid w:val="00FE10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E10A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FE10A8"/>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FE10A8"/>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FE10A8"/>
    <w:pPr>
      <w:spacing w:before="160"/>
      <w:jc w:val="center"/>
    </w:pPr>
    <w:rPr>
      <w:i/>
      <w:iCs/>
      <w:color w:val="404040" w:themeColor="text1" w:themeTint="BF"/>
    </w:rPr>
  </w:style>
  <w:style w:type="character" w:customStyle="1" w:styleId="CitationCar">
    <w:name w:val="Citation Car"/>
    <w:basedOn w:val="Policepardfaut"/>
    <w:link w:val="Citation"/>
    <w:uiPriority w:val="29"/>
    <w:rsid w:val="00FE10A8"/>
    <w:rPr>
      <w:i/>
      <w:iCs/>
      <w:color w:val="404040" w:themeColor="text1" w:themeTint="BF"/>
    </w:rPr>
  </w:style>
  <w:style w:type="paragraph" w:styleId="Paragraphedeliste">
    <w:name w:val="List Paragraph"/>
    <w:basedOn w:val="Normal"/>
    <w:uiPriority w:val="34"/>
    <w:qFormat/>
    <w:rsid w:val="00FE10A8"/>
    <w:pPr>
      <w:ind w:left="720"/>
      <w:contextualSpacing/>
    </w:pPr>
  </w:style>
  <w:style w:type="character" w:styleId="Accentuationintense">
    <w:name w:val="Intense Emphasis"/>
    <w:basedOn w:val="Policepardfaut"/>
    <w:uiPriority w:val="21"/>
    <w:qFormat/>
    <w:rsid w:val="00FE10A8"/>
    <w:rPr>
      <w:i/>
      <w:iCs/>
      <w:color w:val="2F5496" w:themeColor="accent1" w:themeShade="BF"/>
    </w:rPr>
  </w:style>
  <w:style w:type="paragraph" w:styleId="Citationintense">
    <w:name w:val="Intense Quote"/>
    <w:basedOn w:val="Normal"/>
    <w:next w:val="Normal"/>
    <w:link w:val="CitationintenseCar"/>
    <w:uiPriority w:val="30"/>
    <w:qFormat/>
    <w:rsid w:val="00FE10A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FE10A8"/>
    <w:rPr>
      <w:i/>
      <w:iCs/>
      <w:color w:val="2F5496" w:themeColor="accent1" w:themeShade="BF"/>
    </w:rPr>
  </w:style>
  <w:style w:type="character" w:styleId="Rfrenceintense">
    <w:name w:val="Intense Reference"/>
    <w:basedOn w:val="Policepardfaut"/>
    <w:uiPriority w:val="32"/>
    <w:qFormat/>
    <w:rsid w:val="00FE10A8"/>
    <w:rPr>
      <w:b/>
      <w:bCs/>
      <w:smallCaps/>
      <w:color w:val="2F5496" w:themeColor="accent1" w:themeShade="BF"/>
      <w:spacing w:val="5"/>
    </w:rPr>
  </w:style>
  <w:style w:type="paragraph" w:styleId="Sansinterligne">
    <w:name w:val="No Spacing"/>
    <w:link w:val="SansinterligneCar"/>
    <w:uiPriority w:val="1"/>
    <w:qFormat/>
    <w:rsid w:val="00FE10A8"/>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FE10A8"/>
    <w:rPr>
      <w:rFonts w:eastAsiaTheme="minorEastAsia"/>
      <w:kern w:val="0"/>
      <w:lang w:eastAsia="fr-FR"/>
      <w14:ligatures w14:val="none"/>
    </w:rPr>
  </w:style>
  <w:style w:type="paragraph" w:styleId="En-ttedetabledesmatires">
    <w:name w:val="TOC Heading"/>
    <w:basedOn w:val="Titre1"/>
    <w:next w:val="Normal"/>
    <w:uiPriority w:val="39"/>
    <w:unhideWhenUsed/>
    <w:qFormat/>
    <w:rsid w:val="00FE10A8"/>
    <w:pPr>
      <w:spacing w:before="240" w:after="0"/>
      <w:outlineLvl w:val="9"/>
    </w:pPr>
    <w:rPr>
      <w:kern w:val="0"/>
      <w:sz w:val="32"/>
      <w:szCs w:val="32"/>
      <w:lang w:eastAsia="fr-FR"/>
      <w14:ligatures w14:val="none"/>
    </w:rPr>
  </w:style>
  <w:style w:type="paragraph" w:styleId="TM1">
    <w:name w:val="toc 1"/>
    <w:basedOn w:val="Normal"/>
    <w:next w:val="Normal"/>
    <w:autoRedefine/>
    <w:uiPriority w:val="39"/>
    <w:unhideWhenUsed/>
    <w:rsid w:val="00FE10A8"/>
    <w:pPr>
      <w:tabs>
        <w:tab w:val="left" w:pos="440"/>
        <w:tab w:val="right" w:leader="dot" w:pos="9062"/>
      </w:tabs>
      <w:spacing w:after="100"/>
    </w:pPr>
  </w:style>
  <w:style w:type="paragraph" w:styleId="TM2">
    <w:name w:val="toc 2"/>
    <w:basedOn w:val="Normal"/>
    <w:next w:val="Normal"/>
    <w:autoRedefine/>
    <w:uiPriority w:val="39"/>
    <w:unhideWhenUsed/>
    <w:rsid w:val="00FE10A8"/>
    <w:pPr>
      <w:spacing w:after="100"/>
      <w:ind w:left="220"/>
    </w:pPr>
  </w:style>
  <w:style w:type="paragraph" w:styleId="TM3">
    <w:name w:val="toc 3"/>
    <w:basedOn w:val="Normal"/>
    <w:next w:val="Normal"/>
    <w:autoRedefine/>
    <w:uiPriority w:val="39"/>
    <w:unhideWhenUsed/>
    <w:rsid w:val="00FE10A8"/>
    <w:pPr>
      <w:spacing w:after="100"/>
      <w:ind w:left="440"/>
    </w:pPr>
  </w:style>
  <w:style w:type="character" w:styleId="Lienhypertexte">
    <w:name w:val="Hyperlink"/>
    <w:basedOn w:val="Policepardfaut"/>
    <w:uiPriority w:val="99"/>
    <w:unhideWhenUsed/>
    <w:rsid w:val="00FE10A8"/>
    <w:rPr>
      <w:color w:val="0563C1" w:themeColor="hyperlink"/>
      <w:u w:val="single"/>
    </w:rPr>
  </w:style>
  <w:style w:type="paragraph" w:styleId="En-tte">
    <w:name w:val="header"/>
    <w:basedOn w:val="Normal"/>
    <w:link w:val="En-tteCar"/>
    <w:uiPriority w:val="99"/>
    <w:unhideWhenUsed/>
    <w:rsid w:val="00FE10A8"/>
    <w:pPr>
      <w:tabs>
        <w:tab w:val="center" w:pos="4536"/>
        <w:tab w:val="right" w:pos="9072"/>
      </w:tabs>
      <w:spacing w:after="0" w:line="240" w:lineRule="auto"/>
    </w:pPr>
  </w:style>
  <w:style w:type="character" w:customStyle="1" w:styleId="En-tteCar">
    <w:name w:val="En-tête Car"/>
    <w:basedOn w:val="Policepardfaut"/>
    <w:link w:val="En-tte"/>
    <w:uiPriority w:val="99"/>
    <w:rsid w:val="00FE10A8"/>
  </w:style>
  <w:style w:type="paragraph" w:styleId="Pieddepage">
    <w:name w:val="footer"/>
    <w:basedOn w:val="Normal"/>
    <w:link w:val="PieddepageCar"/>
    <w:uiPriority w:val="99"/>
    <w:unhideWhenUsed/>
    <w:rsid w:val="00FE10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E10A8"/>
  </w:style>
  <w:style w:type="paragraph" w:styleId="Bibliographie">
    <w:name w:val="Bibliography"/>
    <w:basedOn w:val="Normal"/>
    <w:next w:val="Normal"/>
    <w:uiPriority w:val="37"/>
    <w:unhideWhenUsed/>
    <w:rsid w:val="003608FB"/>
  </w:style>
  <w:style w:type="character" w:styleId="Mentionnonrsolue">
    <w:name w:val="Unresolved Mention"/>
    <w:basedOn w:val="Policepardfaut"/>
    <w:uiPriority w:val="99"/>
    <w:semiHidden/>
    <w:unhideWhenUsed/>
    <w:rsid w:val="00E667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910906">
      <w:bodyDiv w:val="1"/>
      <w:marLeft w:val="0"/>
      <w:marRight w:val="0"/>
      <w:marTop w:val="0"/>
      <w:marBottom w:val="0"/>
      <w:divBdr>
        <w:top w:val="none" w:sz="0" w:space="0" w:color="auto"/>
        <w:left w:val="none" w:sz="0" w:space="0" w:color="auto"/>
        <w:bottom w:val="none" w:sz="0" w:space="0" w:color="auto"/>
        <w:right w:val="none" w:sz="0" w:space="0" w:color="auto"/>
      </w:divBdr>
    </w:div>
    <w:div w:id="29570045">
      <w:bodyDiv w:val="1"/>
      <w:marLeft w:val="0"/>
      <w:marRight w:val="0"/>
      <w:marTop w:val="0"/>
      <w:marBottom w:val="0"/>
      <w:divBdr>
        <w:top w:val="none" w:sz="0" w:space="0" w:color="auto"/>
        <w:left w:val="none" w:sz="0" w:space="0" w:color="auto"/>
        <w:bottom w:val="none" w:sz="0" w:space="0" w:color="auto"/>
        <w:right w:val="none" w:sz="0" w:space="0" w:color="auto"/>
      </w:divBdr>
    </w:div>
    <w:div w:id="49430098">
      <w:bodyDiv w:val="1"/>
      <w:marLeft w:val="0"/>
      <w:marRight w:val="0"/>
      <w:marTop w:val="0"/>
      <w:marBottom w:val="0"/>
      <w:divBdr>
        <w:top w:val="none" w:sz="0" w:space="0" w:color="auto"/>
        <w:left w:val="none" w:sz="0" w:space="0" w:color="auto"/>
        <w:bottom w:val="none" w:sz="0" w:space="0" w:color="auto"/>
        <w:right w:val="none" w:sz="0" w:space="0" w:color="auto"/>
      </w:divBdr>
    </w:div>
    <w:div w:id="87581132">
      <w:bodyDiv w:val="1"/>
      <w:marLeft w:val="0"/>
      <w:marRight w:val="0"/>
      <w:marTop w:val="0"/>
      <w:marBottom w:val="0"/>
      <w:divBdr>
        <w:top w:val="none" w:sz="0" w:space="0" w:color="auto"/>
        <w:left w:val="none" w:sz="0" w:space="0" w:color="auto"/>
        <w:bottom w:val="none" w:sz="0" w:space="0" w:color="auto"/>
        <w:right w:val="none" w:sz="0" w:space="0" w:color="auto"/>
      </w:divBdr>
    </w:div>
    <w:div w:id="88354603">
      <w:bodyDiv w:val="1"/>
      <w:marLeft w:val="0"/>
      <w:marRight w:val="0"/>
      <w:marTop w:val="0"/>
      <w:marBottom w:val="0"/>
      <w:divBdr>
        <w:top w:val="none" w:sz="0" w:space="0" w:color="auto"/>
        <w:left w:val="none" w:sz="0" w:space="0" w:color="auto"/>
        <w:bottom w:val="none" w:sz="0" w:space="0" w:color="auto"/>
        <w:right w:val="none" w:sz="0" w:space="0" w:color="auto"/>
      </w:divBdr>
    </w:div>
    <w:div w:id="121926104">
      <w:bodyDiv w:val="1"/>
      <w:marLeft w:val="0"/>
      <w:marRight w:val="0"/>
      <w:marTop w:val="0"/>
      <w:marBottom w:val="0"/>
      <w:divBdr>
        <w:top w:val="none" w:sz="0" w:space="0" w:color="auto"/>
        <w:left w:val="none" w:sz="0" w:space="0" w:color="auto"/>
        <w:bottom w:val="none" w:sz="0" w:space="0" w:color="auto"/>
        <w:right w:val="none" w:sz="0" w:space="0" w:color="auto"/>
      </w:divBdr>
    </w:div>
    <w:div w:id="132330627">
      <w:bodyDiv w:val="1"/>
      <w:marLeft w:val="0"/>
      <w:marRight w:val="0"/>
      <w:marTop w:val="0"/>
      <w:marBottom w:val="0"/>
      <w:divBdr>
        <w:top w:val="none" w:sz="0" w:space="0" w:color="auto"/>
        <w:left w:val="none" w:sz="0" w:space="0" w:color="auto"/>
        <w:bottom w:val="none" w:sz="0" w:space="0" w:color="auto"/>
        <w:right w:val="none" w:sz="0" w:space="0" w:color="auto"/>
      </w:divBdr>
    </w:div>
    <w:div w:id="142475876">
      <w:bodyDiv w:val="1"/>
      <w:marLeft w:val="0"/>
      <w:marRight w:val="0"/>
      <w:marTop w:val="0"/>
      <w:marBottom w:val="0"/>
      <w:divBdr>
        <w:top w:val="none" w:sz="0" w:space="0" w:color="auto"/>
        <w:left w:val="none" w:sz="0" w:space="0" w:color="auto"/>
        <w:bottom w:val="none" w:sz="0" w:space="0" w:color="auto"/>
        <w:right w:val="none" w:sz="0" w:space="0" w:color="auto"/>
      </w:divBdr>
    </w:div>
    <w:div w:id="143470802">
      <w:bodyDiv w:val="1"/>
      <w:marLeft w:val="0"/>
      <w:marRight w:val="0"/>
      <w:marTop w:val="0"/>
      <w:marBottom w:val="0"/>
      <w:divBdr>
        <w:top w:val="none" w:sz="0" w:space="0" w:color="auto"/>
        <w:left w:val="none" w:sz="0" w:space="0" w:color="auto"/>
        <w:bottom w:val="none" w:sz="0" w:space="0" w:color="auto"/>
        <w:right w:val="none" w:sz="0" w:space="0" w:color="auto"/>
      </w:divBdr>
    </w:div>
    <w:div w:id="145706034">
      <w:bodyDiv w:val="1"/>
      <w:marLeft w:val="0"/>
      <w:marRight w:val="0"/>
      <w:marTop w:val="0"/>
      <w:marBottom w:val="0"/>
      <w:divBdr>
        <w:top w:val="none" w:sz="0" w:space="0" w:color="auto"/>
        <w:left w:val="none" w:sz="0" w:space="0" w:color="auto"/>
        <w:bottom w:val="none" w:sz="0" w:space="0" w:color="auto"/>
        <w:right w:val="none" w:sz="0" w:space="0" w:color="auto"/>
      </w:divBdr>
    </w:div>
    <w:div w:id="153959360">
      <w:bodyDiv w:val="1"/>
      <w:marLeft w:val="0"/>
      <w:marRight w:val="0"/>
      <w:marTop w:val="0"/>
      <w:marBottom w:val="0"/>
      <w:divBdr>
        <w:top w:val="none" w:sz="0" w:space="0" w:color="auto"/>
        <w:left w:val="none" w:sz="0" w:space="0" w:color="auto"/>
        <w:bottom w:val="none" w:sz="0" w:space="0" w:color="auto"/>
        <w:right w:val="none" w:sz="0" w:space="0" w:color="auto"/>
      </w:divBdr>
    </w:div>
    <w:div w:id="173302504">
      <w:bodyDiv w:val="1"/>
      <w:marLeft w:val="0"/>
      <w:marRight w:val="0"/>
      <w:marTop w:val="0"/>
      <w:marBottom w:val="0"/>
      <w:divBdr>
        <w:top w:val="none" w:sz="0" w:space="0" w:color="auto"/>
        <w:left w:val="none" w:sz="0" w:space="0" w:color="auto"/>
        <w:bottom w:val="none" w:sz="0" w:space="0" w:color="auto"/>
        <w:right w:val="none" w:sz="0" w:space="0" w:color="auto"/>
      </w:divBdr>
    </w:div>
    <w:div w:id="174805482">
      <w:bodyDiv w:val="1"/>
      <w:marLeft w:val="0"/>
      <w:marRight w:val="0"/>
      <w:marTop w:val="0"/>
      <w:marBottom w:val="0"/>
      <w:divBdr>
        <w:top w:val="none" w:sz="0" w:space="0" w:color="auto"/>
        <w:left w:val="none" w:sz="0" w:space="0" w:color="auto"/>
        <w:bottom w:val="none" w:sz="0" w:space="0" w:color="auto"/>
        <w:right w:val="none" w:sz="0" w:space="0" w:color="auto"/>
      </w:divBdr>
    </w:div>
    <w:div w:id="198586838">
      <w:bodyDiv w:val="1"/>
      <w:marLeft w:val="0"/>
      <w:marRight w:val="0"/>
      <w:marTop w:val="0"/>
      <w:marBottom w:val="0"/>
      <w:divBdr>
        <w:top w:val="none" w:sz="0" w:space="0" w:color="auto"/>
        <w:left w:val="none" w:sz="0" w:space="0" w:color="auto"/>
        <w:bottom w:val="none" w:sz="0" w:space="0" w:color="auto"/>
        <w:right w:val="none" w:sz="0" w:space="0" w:color="auto"/>
      </w:divBdr>
    </w:div>
    <w:div w:id="212932267">
      <w:bodyDiv w:val="1"/>
      <w:marLeft w:val="0"/>
      <w:marRight w:val="0"/>
      <w:marTop w:val="0"/>
      <w:marBottom w:val="0"/>
      <w:divBdr>
        <w:top w:val="none" w:sz="0" w:space="0" w:color="auto"/>
        <w:left w:val="none" w:sz="0" w:space="0" w:color="auto"/>
        <w:bottom w:val="none" w:sz="0" w:space="0" w:color="auto"/>
        <w:right w:val="none" w:sz="0" w:space="0" w:color="auto"/>
      </w:divBdr>
    </w:div>
    <w:div w:id="223758171">
      <w:bodyDiv w:val="1"/>
      <w:marLeft w:val="0"/>
      <w:marRight w:val="0"/>
      <w:marTop w:val="0"/>
      <w:marBottom w:val="0"/>
      <w:divBdr>
        <w:top w:val="none" w:sz="0" w:space="0" w:color="auto"/>
        <w:left w:val="none" w:sz="0" w:space="0" w:color="auto"/>
        <w:bottom w:val="none" w:sz="0" w:space="0" w:color="auto"/>
        <w:right w:val="none" w:sz="0" w:space="0" w:color="auto"/>
      </w:divBdr>
    </w:div>
    <w:div w:id="226036846">
      <w:bodyDiv w:val="1"/>
      <w:marLeft w:val="0"/>
      <w:marRight w:val="0"/>
      <w:marTop w:val="0"/>
      <w:marBottom w:val="0"/>
      <w:divBdr>
        <w:top w:val="none" w:sz="0" w:space="0" w:color="auto"/>
        <w:left w:val="none" w:sz="0" w:space="0" w:color="auto"/>
        <w:bottom w:val="none" w:sz="0" w:space="0" w:color="auto"/>
        <w:right w:val="none" w:sz="0" w:space="0" w:color="auto"/>
      </w:divBdr>
    </w:div>
    <w:div w:id="230849064">
      <w:bodyDiv w:val="1"/>
      <w:marLeft w:val="0"/>
      <w:marRight w:val="0"/>
      <w:marTop w:val="0"/>
      <w:marBottom w:val="0"/>
      <w:divBdr>
        <w:top w:val="none" w:sz="0" w:space="0" w:color="auto"/>
        <w:left w:val="none" w:sz="0" w:space="0" w:color="auto"/>
        <w:bottom w:val="none" w:sz="0" w:space="0" w:color="auto"/>
        <w:right w:val="none" w:sz="0" w:space="0" w:color="auto"/>
      </w:divBdr>
    </w:div>
    <w:div w:id="230892990">
      <w:bodyDiv w:val="1"/>
      <w:marLeft w:val="0"/>
      <w:marRight w:val="0"/>
      <w:marTop w:val="0"/>
      <w:marBottom w:val="0"/>
      <w:divBdr>
        <w:top w:val="none" w:sz="0" w:space="0" w:color="auto"/>
        <w:left w:val="none" w:sz="0" w:space="0" w:color="auto"/>
        <w:bottom w:val="none" w:sz="0" w:space="0" w:color="auto"/>
        <w:right w:val="none" w:sz="0" w:space="0" w:color="auto"/>
      </w:divBdr>
      <w:divsChild>
        <w:div w:id="488791971">
          <w:marLeft w:val="0"/>
          <w:marRight w:val="0"/>
          <w:marTop w:val="0"/>
          <w:marBottom w:val="0"/>
          <w:divBdr>
            <w:top w:val="none" w:sz="0" w:space="0" w:color="auto"/>
            <w:left w:val="none" w:sz="0" w:space="0" w:color="auto"/>
            <w:bottom w:val="none" w:sz="0" w:space="0" w:color="auto"/>
            <w:right w:val="none" w:sz="0" w:space="0" w:color="auto"/>
          </w:divBdr>
          <w:divsChild>
            <w:div w:id="184420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32835">
      <w:bodyDiv w:val="1"/>
      <w:marLeft w:val="0"/>
      <w:marRight w:val="0"/>
      <w:marTop w:val="0"/>
      <w:marBottom w:val="0"/>
      <w:divBdr>
        <w:top w:val="none" w:sz="0" w:space="0" w:color="auto"/>
        <w:left w:val="none" w:sz="0" w:space="0" w:color="auto"/>
        <w:bottom w:val="none" w:sz="0" w:space="0" w:color="auto"/>
        <w:right w:val="none" w:sz="0" w:space="0" w:color="auto"/>
      </w:divBdr>
    </w:div>
    <w:div w:id="255678406">
      <w:bodyDiv w:val="1"/>
      <w:marLeft w:val="0"/>
      <w:marRight w:val="0"/>
      <w:marTop w:val="0"/>
      <w:marBottom w:val="0"/>
      <w:divBdr>
        <w:top w:val="none" w:sz="0" w:space="0" w:color="auto"/>
        <w:left w:val="none" w:sz="0" w:space="0" w:color="auto"/>
        <w:bottom w:val="none" w:sz="0" w:space="0" w:color="auto"/>
        <w:right w:val="none" w:sz="0" w:space="0" w:color="auto"/>
      </w:divBdr>
    </w:div>
    <w:div w:id="256986034">
      <w:bodyDiv w:val="1"/>
      <w:marLeft w:val="0"/>
      <w:marRight w:val="0"/>
      <w:marTop w:val="0"/>
      <w:marBottom w:val="0"/>
      <w:divBdr>
        <w:top w:val="none" w:sz="0" w:space="0" w:color="auto"/>
        <w:left w:val="none" w:sz="0" w:space="0" w:color="auto"/>
        <w:bottom w:val="none" w:sz="0" w:space="0" w:color="auto"/>
        <w:right w:val="none" w:sz="0" w:space="0" w:color="auto"/>
      </w:divBdr>
    </w:div>
    <w:div w:id="265040071">
      <w:bodyDiv w:val="1"/>
      <w:marLeft w:val="0"/>
      <w:marRight w:val="0"/>
      <w:marTop w:val="0"/>
      <w:marBottom w:val="0"/>
      <w:divBdr>
        <w:top w:val="none" w:sz="0" w:space="0" w:color="auto"/>
        <w:left w:val="none" w:sz="0" w:space="0" w:color="auto"/>
        <w:bottom w:val="none" w:sz="0" w:space="0" w:color="auto"/>
        <w:right w:val="none" w:sz="0" w:space="0" w:color="auto"/>
      </w:divBdr>
    </w:div>
    <w:div w:id="285627728">
      <w:bodyDiv w:val="1"/>
      <w:marLeft w:val="0"/>
      <w:marRight w:val="0"/>
      <w:marTop w:val="0"/>
      <w:marBottom w:val="0"/>
      <w:divBdr>
        <w:top w:val="none" w:sz="0" w:space="0" w:color="auto"/>
        <w:left w:val="none" w:sz="0" w:space="0" w:color="auto"/>
        <w:bottom w:val="none" w:sz="0" w:space="0" w:color="auto"/>
        <w:right w:val="none" w:sz="0" w:space="0" w:color="auto"/>
      </w:divBdr>
    </w:div>
    <w:div w:id="287394884">
      <w:bodyDiv w:val="1"/>
      <w:marLeft w:val="0"/>
      <w:marRight w:val="0"/>
      <w:marTop w:val="0"/>
      <w:marBottom w:val="0"/>
      <w:divBdr>
        <w:top w:val="none" w:sz="0" w:space="0" w:color="auto"/>
        <w:left w:val="none" w:sz="0" w:space="0" w:color="auto"/>
        <w:bottom w:val="none" w:sz="0" w:space="0" w:color="auto"/>
        <w:right w:val="none" w:sz="0" w:space="0" w:color="auto"/>
      </w:divBdr>
    </w:div>
    <w:div w:id="287472478">
      <w:bodyDiv w:val="1"/>
      <w:marLeft w:val="0"/>
      <w:marRight w:val="0"/>
      <w:marTop w:val="0"/>
      <w:marBottom w:val="0"/>
      <w:divBdr>
        <w:top w:val="none" w:sz="0" w:space="0" w:color="auto"/>
        <w:left w:val="none" w:sz="0" w:space="0" w:color="auto"/>
        <w:bottom w:val="none" w:sz="0" w:space="0" w:color="auto"/>
        <w:right w:val="none" w:sz="0" w:space="0" w:color="auto"/>
      </w:divBdr>
    </w:div>
    <w:div w:id="289094543">
      <w:bodyDiv w:val="1"/>
      <w:marLeft w:val="0"/>
      <w:marRight w:val="0"/>
      <w:marTop w:val="0"/>
      <w:marBottom w:val="0"/>
      <w:divBdr>
        <w:top w:val="none" w:sz="0" w:space="0" w:color="auto"/>
        <w:left w:val="none" w:sz="0" w:space="0" w:color="auto"/>
        <w:bottom w:val="none" w:sz="0" w:space="0" w:color="auto"/>
        <w:right w:val="none" w:sz="0" w:space="0" w:color="auto"/>
      </w:divBdr>
    </w:div>
    <w:div w:id="331184515">
      <w:bodyDiv w:val="1"/>
      <w:marLeft w:val="0"/>
      <w:marRight w:val="0"/>
      <w:marTop w:val="0"/>
      <w:marBottom w:val="0"/>
      <w:divBdr>
        <w:top w:val="none" w:sz="0" w:space="0" w:color="auto"/>
        <w:left w:val="none" w:sz="0" w:space="0" w:color="auto"/>
        <w:bottom w:val="none" w:sz="0" w:space="0" w:color="auto"/>
        <w:right w:val="none" w:sz="0" w:space="0" w:color="auto"/>
      </w:divBdr>
    </w:div>
    <w:div w:id="338503572">
      <w:bodyDiv w:val="1"/>
      <w:marLeft w:val="0"/>
      <w:marRight w:val="0"/>
      <w:marTop w:val="0"/>
      <w:marBottom w:val="0"/>
      <w:divBdr>
        <w:top w:val="none" w:sz="0" w:space="0" w:color="auto"/>
        <w:left w:val="none" w:sz="0" w:space="0" w:color="auto"/>
        <w:bottom w:val="none" w:sz="0" w:space="0" w:color="auto"/>
        <w:right w:val="none" w:sz="0" w:space="0" w:color="auto"/>
      </w:divBdr>
    </w:div>
    <w:div w:id="390008424">
      <w:bodyDiv w:val="1"/>
      <w:marLeft w:val="0"/>
      <w:marRight w:val="0"/>
      <w:marTop w:val="0"/>
      <w:marBottom w:val="0"/>
      <w:divBdr>
        <w:top w:val="none" w:sz="0" w:space="0" w:color="auto"/>
        <w:left w:val="none" w:sz="0" w:space="0" w:color="auto"/>
        <w:bottom w:val="none" w:sz="0" w:space="0" w:color="auto"/>
        <w:right w:val="none" w:sz="0" w:space="0" w:color="auto"/>
      </w:divBdr>
    </w:div>
    <w:div w:id="395588716">
      <w:bodyDiv w:val="1"/>
      <w:marLeft w:val="0"/>
      <w:marRight w:val="0"/>
      <w:marTop w:val="0"/>
      <w:marBottom w:val="0"/>
      <w:divBdr>
        <w:top w:val="none" w:sz="0" w:space="0" w:color="auto"/>
        <w:left w:val="none" w:sz="0" w:space="0" w:color="auto"/>
        <w:bottom w:val="none" w:sz="0" w:space="0" w:color="auto"/>
        <w:right w:val="none" w:sz="0" w:space="0" w:color="auto"/>
      </w:divBdr>
    </w:div>
    <w:div w:id="403375618">
      <w:bodyDiv w:val="1"/>
      <w:marLeft w:val="0"/>
      <w:marRight w:val="0"/>
      <w:marTop w:val="0"/>
      <w:marBottom w:val="0"/>
      <w:divBdr>
        <w:top w:val="none" w:sz="0" w:space="0" w:color="auto"/>
        <w:left w:val="none" w:sz="0" w:space="0" w:color="auto"/>
        <w:bottom w:val="none" w:sz="0" w:space="0" w:color="auto"/>
        <w:right w:val="none" w:sz="0" w:space="0" w:color="auto"/>
      </w:divBdr>
    </w:div>
    <w:div w:id="414202755">
      <w:bodyDiv w:val="1"/>
      <w:marLeft w:val="0"/>
      <w:marRight w:val="0"/>
      <w:marTop w:val="0"/>
      <w:marBottom w:val="0"/>
      <w:divBdr>
        <w:top w:val="none" w:sz="0" w:space="0" w:color="auto"/>
        <w:left w:val="none" w:sz="0" w:space="0" w:color="auto"/>
        <w:bottom w:val="none" w:sz="0" w:space="0" w:color="auto"/>
        <w:right w:val="none" w:sz="0" w:space="0" w:color="auto"/>
      </w:divBdr>
    </w:div>
    <w:div w:id="442773372">
      <w:bodyDiv w:val="1"/>
      <w:marLeft w:val="0"/>
      <w:marRight w:val="0"/>
      <w:marTop w:val="0"/>
      <w:marBottom w:val="0"/>
      <w:divBdr>
        <w:top w:val="none" w:sz="0" w:space="0" w:color="auto"/>
        <w:left w:val="none" w:sz="0" w:space="0" w:color="auto"/>
        <w:bottom w:val="none" w:sz="0" w:space="0" w:color="auto"/>
        <w:right w:val="none" w:sz="0" w:space="0" w:color="auto"/>
      </w:divBdr>
    </w:div>
    <w:div w:id="454981298">
      <w:bodyDiv w:val="1"/>
      <w:marLeft w:val="0"/>
      <w:marRight w:val="0"/>
      <w:marTop w:val="0"/>
      <w:marBottom w:val="0"/>
      <w:divBdr>
        <w:top w:val="none" w:sz="0" w:space="0" w:color="auto"/>
        <w:left w:val="none" w:sz="0" w:space="0" w:color="auto"/>
        <w:bottom w:val="none" w:sz="0" w:space="0" w:color="auto"/>
        <w:right w:val="none" w:sz="0" w:space="0" w:color="auto"/>
      </w:divBdr>
    </w:div>
    <w:div w:id="465465472">
      <w:bodyDiv w:val="1"/>
      <w:marLeft w:val="0"/>
      <w:marRight w:val="0"/>
      <w:marTop w:val="0"/>
      <w:marBottom w:val="0"/>
      <w:divBdr>
        <w:top w:val="none" w:sz="0" w:space="0" w:color="auto"/>
        <w:left w:val="none" w:sz="0" w:space="0" w:color="auto"/>
        <w:bottom w:val="none" w:sz="0" w:space="0" w:color="auto"/>
        <w:right w:val="none" w:sz="0" w:space="0" w:color="auto"/>
      </w:divBdr>
    </w:div>
    <w:div w:id="487483962">
      <w:bodyDiv w:val="1"/>
      <w:marLeft w:val="0"/>
      <w:marRight w:val="0"/>
      <w:marTop w:val="0"/>
      <w:marBottom w:val="0"/>
      <w:divBdr>
        <w:top w:val="none" w:sz="0" w:space="0" w:color="auto"/>
        <w:left w:val="none" w:sz="0" w:space="0" w:color="auto"/>
        <w:bottom w:val="none" w:sz="0" w:space="0" w:color="auto"/>
        <w:right w:val="none" w:sz="0" w:space="0" w:color="auto"/>
      </w:divBdr>
    </w:div>
    <w:div w:id="490023520">
      <w:bodyDiv w:val="1"/>
      <w:marLeft w:val="0"/>
      <w:marRight w:val="0"/>
      <w:marTop w:val="0"/>
      <w:marBottom w:val="0"/>
      <w:divBdr>
        <w:top w:val="none" w:sz="0" w:space="0" w:color="auto"/>
        <w:left w:val="none" w:sz="0" w:space="0" w:color="auto"/>
        <w:bottom w:val="none" w:sz="0" w:space="0" w:color="auto"/>
        <w:right w:val="none" w:sz="0" w:space="0" w:color="auto"/>
      </w:divBdr>
    </w:div>
    <w:div w:id="504899223">
      <w:bodyDiv w:val="1"/>
      <w:marLeft w:val="0"/>
      <w:marRight w:val="0"/>
      <w:marTop w:val="0"/>
      <w:marBottom w:val="0"/>
      <w:divBdr>
        <w:top w:val="none" w:sz="0" w:space="0" w:color="auto"/>
        <w:left w:val="none" w:sz="0" w:space="0" w:color="auto"/>
        <w:bottom w:val="none" w:sz="0" w:space="0" w:color="auto"/>
        <w:right w:val="none" w:sz="0" w:space="0" w:color="auto"/>
      </w:divBdr>
    </w:div>
    <w:div w:id="520163064">
      <w:bodyDiv w:val="1"/>
      <w:marLeft w:val="0"/>
      <w:marRight w:val="0"/>
      <w:marTop w:val="0"/>
      <w:marBottom w:val="0"/>
      <w:divBdr>
        <w:top w:val="none" w:sz="0" w:space="0" w:color="auto"/>
        <w:left w:val="none" w:sz="0" w:space="0" w:color="auto"/>
        <w:bottom w:val="none" w:sz="0" w:space="0" w:color="auto"/>
        <w:right w:val="none" w:sz="0" w:space="0" w:color="auto"/>
      </w:divBdr>
    </w:div>
    <w:div w:id="536358895">
      <w:bodyDiv w:val="1"/>
      <w:marLeft w:val="0"/>
      <w:marRight w:val="0"/>
      <w:marTop w:val="0"/>
      <w:marBottom w:val="0"/>
      <w:divBdr>
        <w:top w:val="none" w:sz="0" w:space="0" w:color="auto"/>
        <w:left w:val="none" w:sz="0" w:space="0" w:color="auto"/>
        <w:bottom w:val="none" w:sz="0" w:space="0" w:color="auto"/>
        <w:right w:val="none" w:sz="0" w:space="0" w:color="auto"/>
      </w:divBdr>
    </w:div>
    <w:div w:id="603343305">
      <w:bodyDiv w:val="1"/>
      <w:marLeft w:val="0"/>
      <w:marRight w:val="0"/>
      <w:marTop w:val="0"/>
      <w:marBottom w:val="0"/>
      <w:divBdr>
        <w:top w:val="none" w:sz="0" w:space="0" w:color="auto"/>
        <w:left w:val="none" w:sz="0" w:space="0" w:color="auto"/>
        <w:bottom w:val="none" w:sz="0" w:space="0" w:color="auto"/>
        <w:right w:val="none" w:sz="0" w:space="0" w:color="auto"/>
      </w:divBdr>
    </w:div>
    <w:div w:id="626083402">
      <w:bodyDiv w:val="1"/>
      <w:marLeft w:val="0"/>
      <w:marRight w:val="0"/>
      <w:marTop w:val="0"/>
      <w:marBottom w:val="0"/>
      <w:divBdr>
        <w:top w:val="none" w:sz="0" w:space="0" w:color="auto"/>
        <w:left w:val="none" w:sz="0" w:space="0" w:color="auto"/>
        <w:bottom w:val="none" w:sz="0" w:space="0" w:color="auto"/>
        <w:right w:val="none" w:sz="0" w:space="0" w:color="auto"/>
      </w:divBdr>
    </w:div>
    <w:div w:id="626475497">
      <w:bodyDiv w:val="1"/>
      <w:marLeft w:val="0"/>
      <w:marRight w:val="0"/>
      <w:marTop w:val="0"/>
      <w:marBottom w:val="0"/>
      <w:divBdr>
        <w:top w:val="none" w:sz="0" w:space="0" w:color="auto"/>
        <w:left w:val="none" w:sz="0" w:space="0" w:color="auto"/>
        <w:bottom w:val="none" w:sz="0" w:space="0" w:color="auto"/>
        <w:right w:val="none" w:sz="0" w:space="0" w:color="auto"/>
      </w:divBdr>
    </w:div>
    <w:div w:id="638195763">
      <w:bodyDiv w:val="1"/>
      <w:marLeft w:val="0"/>
      <w:marRight w:val="0"/>
      <w:marTop w:val="0"/>
      <w:marBottom w:val="0"/>
      <w:divBdr>
        <w:top w:val="none" w:sz="0" w:space="0" w:color="auto"/>
        <w:left w:val="none" w:sz="0" w:space="0" w:color="auto"/>
        <w:bottom w:val="none" w:sz="0" w:space="0" w:color="auto"/>
        <w:right w:val="none" w:sz="0" w:space="0" w:color="auto"/>
      </w:divBdr>
    </w:div>
    <w:div w:id="641429203">
      <w:bodyDiv w:val="1"/>
      <w:marLeft w:val="0"/>
      <w:marRight w:val="0"/>
      <w:marTop w:val="0"/>
      <w:marBottom w:val="0"/>
      <w:divBdr>
        <w:top w:val="none" w:sz="0" w:space="0" w:color="auto"/>
        <w:left w:val="none" w:sz="0" w:space="0" w:color="auto"/>
        <w:bottom w:val="none" w:sz="0" w:space="0" w:color="auto"/>
        <w:right w:val="none" w:sz="0" w:space="0" w:color="auto"/>
      </w:divBdr>
    </w:div>
    <w:div w:id="687874719">
      <w:bodyDiv w:val="1"/>
      <w:marLeft w:val="0"/>
      <w:marRight w:val="0"/>
      <w:marTop w:val="0"/>
      <w:marBottom w:val="0"/>
      <w:divBdr>
        <w:top w:val="none" w:sz="0" w:space="0" w:color="auto"/>
        <w:left w:val="none" w:sz="0" w:space="0" w:color="auto"/>
        <w:bottom w:val="none" w:sz="0" w:space="0" w:color="auto"/>
        <w:right w:val="none" w:sz="0" w:space="0" w:color="auto"/>
      </w:divBdr>
    </w:div>
    <w:div w:id="692808270">
      <w:bodyDiv w:val="1"/>
      <w:marLeft w:val="0"/>
      <w:marRight w:val="0"/>
      <w:marTop w:val="0"/>
      <w:marBottom w:val="0"/>
      <w:divBdr>
        <w:top w:val="none" w:sz="0" w:space="0" w:color="auto"/>
        <w:left w:val="none" w:sz="0" w:space="0" w:color="auto"/>
        <w:bottom w:val="none" w:sz="0" w:space="0" w:color="auto"/>
        <w:right w:val="none" w:sz="0" w:space="0" w:color="auto"/>
      </w:divBdr>
    </w:div>
    <w:div w:id="705839656">
      <w:bodyDiv w:val="1"/>
      <w:marLeft w:val="0"/>
      <w:marRight w:val="0"/>
      <w:marTop w:val="0"/>
      <w:marBottom w:val="0"/>
      <w:divBdr>
        <w:top w:val="none" w:sz="0" w:space="0" w:color="auto"/>
        <w:left w:val="none" w:sz="0" w:space="0" w:color="auto"/>
        <w:bottom w:val="none" w:sz="0" w:space="0" w:color="auto"/>
        <w:right w:val="none" w:sz="0" w:space="0" w:color="auto"/>
      </w:divBdr>
    </w:div>
    <w:div w:id="722870733">
      <w:bodyDiv w:val="1"/>
      <w:marLeft w:val="0"/>
      <w:marRight w:val="0"/>
      <w:marTop w:val="0"/>
      <w:marBottom w:val="0"/>
      <w:divBdr>
        <w:top w:val="none" w:sz="0" w:space="0" w:color="auto"/>
        <w:left w:val="none" w:sz="0" w:space="0" w:color="auto"/>
        <w:bottom w:val="none" w:sz="0" w:space="0" w:color="auto"/>
        <w:right w:val="none" w:sz="0" w:space="0" w:color="auto"/>
      </w:divBdr>
    </w:div>
    <w:div w:id="760488378">
      <w:bodyDiv w:val="1"/>
      <w:marLeft w:val="0"/>
      <w:marRight w:val="0"/>
      <w:marTop w:val="0"/>
      <w:marBottom w:val="0"/>
      <w:divBdr>
        <w:top w:val="none" w:sz="0" w:space="0" w:color="auto"/>
        <w:left w:val="none" w:sz="0" w:space="0" w:color="auto"/>
        <w:bottom w:val="none" w:sz="0" w:space="0" w:color="auto"/>
        <w:right w:val="none" w:sz="0" w:space="0" w:color="auto"/>
      </w:divBdr>
    </w:div>
    <w:div w:id="792748393">
      <w:bodyDiv w:val="1"/>
      <w:marLeft w:val="0"/>
      <w:marRight w:val="0"/>
      <w:marTop w:val="0"/>
      <w:marBottom w:val="0"/>
      <w:divBdr>
        <w:top w:val="none" w:sz="0" w:space="0" w:color="auto"/>
        <w:left w:val="none" w:sz="0" w:space="0" w:color="auto"/>
        <w:bottom w:val="none" w:sz="0" w:space="0" w:color="auto"/>
        <w:right w:val="none" w:sz="0" w:space="0" w:color="auto"/>
      </w:divBdr>
    </w:div>
    <w:div w:id="829100501">
      <w:bodyDiv w:val="1"/>
      <w:marLeft w:val="0"/>
      <w:marRight w:val="0"/>
      <w:marTop w:val="0"/>
      <w:marBottom w:val="0"/>
      <w:divBdr>
        <w:top w:val="none" w:sz="0" w:space="0" w:color="auto"/>
        <w:left w:val="none" w:sz="0" w:space="0" w:color="auto"/>
        <w:bottom w:val="none" w:sz="0" w:space="0" w:color="auto"/>
        <w:right w:val="none" w:sz="0" w:space="0" w:color="auto"/>
      </w:divBdr>
    </w:div>
    <w:div w:id="845631543">
      <w:bodyDiv w:val="1"/>
      <w:marLeft w:val="0"/>
      <w:marRight w:val="0"/>
      <w:marTop w:val="0"/>
      <w:marBottom w:val="0"/>
      <w:divBdr>
        <w:top w:val="none" w:sz="0" w:space="0" w:color="auto"/>
        <w:left w:val="none" w:sz="0" w:space="0" w:color="auto"/>
        <w:bottom w:val="none" w:sz="0" w:space="0" w:color="auto"/>
        <w:right w:val="none" w:sz="0" w:space="0" w:color="auto"/>
      </w:divBdr>
    </w:div>
    <w:div w:id="846794189">
      <w:bodyDiv w:val="1"/>
      <w:marLeft w:val="0"/>
      <w:marRight w:val="0"/>
      <w:marTop w:val="0"/>
      <w:marBottom w:val="0"/>
      <w:divBdr>
        <w:top w:val="none" w:sz="0" w:space="0" w:color="auto"/>
        <w:left w:val="none" w:sz="0" w:space="0" w:color="auto"/>
        <w:bottom w:val="none" w:sz="0" w:space="0" w:color="auto"/>
        <w:right w:val="none" w:sz="0" w:space="0" w:color="auto"/>
      </w:divBdr>
    </w:div>
    <w:div w:id="853106821">
      <w:bodyDiv w:val="1"/>
      <w:marLeft w:val="0"/>
      <w:marRight w:val="0"/>
      <w:marTop w:val="0"/>
      <w:marBottom w:val="0"/>
      <w:divBdr>
        <w:top w:val="none" w:sz="0" w:space="0" w:color="auto"/>
        <w:left w:val="none" w:sz="0" w:space="0" w:color="auto"/>
        <w:bottom w:val="none" w:sz="0" w:space="0" w:color="auto"/>
        <w:right w:val="none" w:sz="0" w:space="0" w:color="auto"/>
      </w:divBdr>
    </w:div>
    <w:div w:id="853690310">
      <w:bodyDiv w:val="1"/>
      <w:marLeft w:val="0"/>
      <w:marRight w:val="0"/>
      <w:marTop w:val="0"/>
      <w:marBottom w:val="0"/>
      <w:divBdr>
        <w:top w:val="none" w:sz="0" w:space="0" w:color="auto"/>
        <w:left w:val="none" w:sz="0" w:space="0" w:color="auto"/>
        <w:bottom w:val="none" w:sz="0" w:space="0" w:color="auto"/>
        <w:right w:val="none" w:sz="0" w:space="0" w:color="auto"/>
      </w:divBdr>
    </w:div>
    <w:div w:id="883642132">
      <w:bodyDiv w:val="1"/>
      <w:marLeft w:val="0"/>
      <w:marRight w:val="0"/>
      <w:marTop w:val="0"/>
      <w:marBottom w:val="0"/>
      <w:divBdr>
        <w:top w:val="none" w:sz="0" w:space="0" w:color="auto"/>
        <w:left w:val="none" w:sz="0" w:space="0" w:color="auto"/>
        <w:bottom w:val="none" w:sz="0" w:space="0" w:color="auto"/>
        <w:right w:val="none" w:sz="0" w:space="0" w:color="auto"/>
      </w:divBdr>
    </w:div>
    <w:div w:id="931162018">
      <w:bodyDiv w:val="1"/>
      <w:marLeft w:val="0"/>
      <w:marRight w:val="0"/>
      <w:marTop w:val="0"/>
      <w:marBottom w:val="0"/>
      <w:divBdr>
        <w:top w:val="none" w:sz="0" w:space="0" w:color="auto"/>
        <w:left w:val="none" w:sz="0" w:space="0" w:color="auto"/>
        <w:bottom w:val="none" w:sz="0" w:space="0" w:color="auto"/>
        <w:right w:val="none" w:sz="0" w:space="0" w:color="auto"/>
      </w:divBdr>
    </w:div>
    <w:div w:id="960184084">
      <w:bodyDiv w:val="1"/>
      <w:marLeft w:val="0"/>
      <w:marRight w:val="0"/>
      <w:marTop w:val="0"/>
      <w:marBottom w:val="0"/>
      <w:divBdr>
        <w:top w:val="none" w:sz="0" w:space="0" w:color="auto"/>
        <w:left w:val="none" w:sz="0" w:space="0" w:color="auto"/>
        <w:bottom w:val="none" w:sz="0" w:space="0" w:color="auto"/>
        <w:right w:val="none" w:sz="0" w:space="0" w:color="auto"/>
      </w:divBdr>
    </w:div>
    <w:div w:id="1006635225">
      <w:bodyDiv w:val="1"/>
      <w:marLeft w:val="0"/>
      <w:marRight w:val="0"/>
      <w:marTop w:val="0"/>
      <w:marBottom w:val="0"/>
      <w:divBdr>
        <w:top w:val="none" w:sz="0" w:space="0" w:color="auto"/>
        <w:left w:val="none" w:sz="0" w:space="0" w:color="auto"/>
        <w:bottom w:val="none" w:sz="0" w:space="0" w:color="auto"/>
        <w:right w:val="none" w:sz="0" w:space="0" w:color="auto"/>
      </w:divBdr>
    </w:div>
    <w:div w:id="1032151594">
      <w:bodyDiv w:val="1"/>
      <w:marLeft w:val="0"/>
      <w:marRight w:val="0"/>
      <w:marTop w:val="0"/>
      <w:marBottom w:val="0"/>
      <w:divBdr>
        <w:top w:val="none" w:sz="0" w:space="0" w:color="auto"/>
        <w:left w:val="none" w:sz="0" w:space="0" w:color="auto"/>
        <w:bottom w:val="none" w:sz="0" w:space="0" w:color="auto"/>
        <w:right w:val="none" w:sz="0" w:space="0" w:color="auto"/>
      </w:divBdr>
    </w:div>
    <w:div w:id="1033384192">
      <w:bodyDiv w:val="1"/>
      <w:marLeft w:val="0"/>
      <w:marRight w:val="0"/>
      <w:marTop w:val="0"/>
      <w:marBottom w:val="0"/>
      <w:divBdr>
        <w:top w:val="none" w:sz="0" w:space="0" w:color="auto"/>
        <w:left w:val="none" w:sz="0" w:space="0" w:color="auto"/>
        <w:bottom w:val="none" w:sz="0" w:space="0" w:color="auto"/>
        <w:right w:val="none" w:sz="0" w:space="0" w:color="auto"/>
      </w:divBdr>
    </w:div>
    <w:div w:id="1039550856">
      <w:bodyDiv w:val="1"/>
      <w:marLeft w:val="0"/>
      <w:marRight w:val="0"/>
      <w:marTop w:val="0"/>
      <w:marBottom w:val="0"/>
      <w:divBdr>
        <w:top w:val="none" w:sz="0" w:space="0" w:color="auto"/>
        <w:left w:val="none" w:sz="0" w:space="0" w:color="auto"/>
        <w:bottom w:val="none" w:sz="0" w:space="0" w:color="auto"/>
        <w:right w:val="none" w:sz="0" w:space="0" w:color="auto"/>
      </w:divBdr>
    </w:div>
    <w:div w:id="1074088999">
      <w:bodyDiv w:val="1"/>
      <w:marLeft w:val="0"/>
      <w:marRight w:val="0"/>
      <w:marTop w:val="0"/>
      <w:marBottom w:val="0"/>
      <w:divBdr>
        <w:top w:val="none" w:sz="0" w:space="0" w:color="auto"/>
        <w:left w:val="none" w:sz="0" w:space="0" w:color="auto"/>
        <w:bottom w:val="none" w:sz="0" w:space="0" w:color="auto"/>
        <w:right w:val="none" w:sz="0" w:space="0" w:color="auto"/>
      </w:divBdr>
    </w:div>
    <w:div w:id="1087464101">
      <w:bodyDiv w:val="1"/>
      <w:marLeft w:val="0"/>
      <w:marRight w:val="0"/>
      <w:marTop w:val="0"/>
      <w:marBottom w:val="0"/>
      <w:divBdr>
        <w:top w:val="none" w:sz="0" w:space="0" w:color="auto"/>
        <w:left w:val="none" w:sz="0" w:space="0" w:color="auto"/>
        <w:bottom w:val="none" w:sz="0" w:space="0" w:color="auto"/>
        <w:right w:val="none" w:sz="0" w:space="0" w:color="auto"/>
      </w:divBdr>
    </w:div>
    <w:div w:id="1093822115">
      <w:bodyDiv w:val="1"/>
      <w:marLeft w:val="0"/>
      <w:marRight w:val="0"/>
      <w:marTop w:val="0"/>
      <w:marBottom w:val="0"/>
      <w:divBdr>
        <w:top w:val="none" w:sz="0" w:space="0" w:color="auto"/>
        <w:left w:val="none" w:sz="0" w:space="0" w:color="auto"/>
        <w:bottom w:val="none" w:sz="0" w:space="0" w:color="auto"/>
        <w:right w:val="none" w:sz="0" w:space="0" w:color="auto"/>
      </w:divBdr>
    </w:div>
    <w:div w:id="1116875501">
      <w:bodyDiv w:val="1"/>
      <w:marLeft w:val="0"/>
      <w:marRight w:val="0"/>
      <w:marTop w:val="0"/>
      <w:marBottom w:val="0"/>
      <w:divBdr>
        <w:top w:val="none" w:sz="0" w:space="0" w:color="auto"/>
        <w:left w:val="none" w:sz="0" w:space="0" w:color="auto"/>
        <w:bottom w:val="none" w:sz="0" w:space="0" w:color="auto"/>
        <w:right w:val="none" w:sz="0" w:space="0" w:color="auto"/>
      </w:divBdr>
    </w:div>
    <w:div w:id="1137529178">
      <w:bodyDiv w:val="1"/>
      <w:marLeft w:val="0"/>
      <w:marRight w:val="0"/>
      <w:marTop w:val="0"/>
      <w:marBottom w:val="0"/>
      <w:divBdr>
        <w:top w:val="none" w:sz="0" w:space="0" w:color="auto"/>
        <w:left w:val="none" w:sz="0" w:space="0" w:color="auto"/>
        <w:bottom w:val="none" w:sz="0" w:space="0" w:color="auto"/>
        <w:right w:val="none" w:sz="0" w:space="0" w:color="auto"/>
      </w:divBdr>
    </w:div>
    <w:div w:id="1148862109">
      <w:bodyDiv w:val="1"/>
      <w:marLeft w:val="0"/>
      <w:marRight w:val="0"/>
      <w:marTop w:val="0"/>
      <w:marBottom w:val="0"/>
      <w:divBdr>
        <w:top w:val="none" w:sz="0" w:space="0" w:color="auto"/>
        <w:left w:val="none" w:sz="0" w:space="0" w:color="auto"/>
        <w:bottom w:val="none" w:sz="0" w:space="0" w:color="auto"/>
        <w:right w:val="none" w:sz="0" w:space="0" w:color="auto"/>
      </w:divBdr>
    </w:div>
    <w:div w:id="1175806851">
      <w:bodyDiv w:val="1"/>
      <w:marLeft w:val="0"/>
      <w:marRight w:val="0"/>
      <w:marTop w:val="0"/>
      <w:marBottom w:val="0"/>
      <w:divBdr>
        <w:top w:val="none" w:sz="0" w:space="0" w:color="auto"/>
        <w:left w:val="none" w:sz="0" w:space="0" w:color="auto"/>
        <w:bottom w:val="none" w:sz="0" w:space="0" w:color="auto"/>
        <w:right w:val="none" w:sz="0" w:space="0" w:color="auto"/>
      </w:divBdr>
    </w:div>
    <w:div w:id="1190219694">
      <w:bodyDiv w:val="1"/>
      <w:marLeft w:val="0"/>
      <w:marRight w:val="0"/>
      <w:marTop w:val="0"/>
      <w:marBottom w:val="0"/>
      <w:divBdr>
        <w:top w:val="none" w:sz="0" w:space="0" w:color="auto"/>
        <w:left w:val="none" w:sz="0" w:space="0" w:color="auto"/>
        <w:bottom w:val="none" w:sz="0" w:space="0" w:color="auto"/>
        <w:right w:val="none" w:sz="0" w:space="0" w:color="auto"/>
      </w:divBdr>
    </w:div>
    <w:div w:id="1212378783">
      <w:bodyDiv w:val="1"/>
      <w:marLeft w:val="0"/>
      <w:marRight w:val="0"/>
      <w:marTop w:val="0"/>
      <w:marBottom w:val="0"/>
      <w:divBdr>
        <w:top w:val="none" w:sz="0" w:space="0" w:color="auto"/>
        <w:left w:val="none" w:sz="0" w:space="0" w:color="auto"/>
        <w:bottom w:val="none" w:sz="0" w:space="0" w:color="auto"/>
        <w:right w:val="none" w:sz="0" w:space="0" w:color="auto"/>
      </w:divBdr>
    </w:div>
    <w:div w:id="1240365099">
      <w:bodyDiv w:val="1"/>
      <w:marLeft w:val="0"/>
      <w:marRight w:val="0"/>
      <w:marTop w:val="0"/>
      <w:marBottom w:val="0"/>
      <w:divBdr>
        <w:top w:val="none" w:sz="0" w:space="0" w:color="auto"/>
        <w:left w:val="none" w:sz="0" w:space="0" w:color="auto"/>
        <w:bottom w:val="none" w:sz="0" w:space="0" w:color="auto"/>
        <w:right w:val="none" w:sz="0" w:space="0" w:color="auto"/>
      </w:divBdr>
    </w:div>
    <w:div w:id="1256160898">
      <w:bodyDiv w:val="1"/>
      <w:marLeft w:val="0"/>
      <w:marRight w:val="0"/>
      <w:marTop w:val="0"/>
      <w:marBottom w:val="0"/>
      <w:divBdr>
        <w:top w:val="none" w:sz="0" w:space="0" w:color="auto"/>
        <w:left w:val="none" w:sz="0" w:space="0" w:color="auto"/>
        <w:bottom w:val="none" w:sz="0" w:space="0" w:color="auto"/>
        <w:right w:val="none" w:sz="0" w:space="0" w:color="auto"/>
      </w:divBdr>
    </w:div>
    <w:div w:id="1298560797">
      <w:bodyDiv w:val="1"/>
      <w:marLeft w:val="0"/>
      <w:marRight w:val="0"/>
      <w:marTop w:val="0"/>
      <w:marBottom w:val="0"/>
      <w:divBdr>
        <w:top w:val="none" w:sz="0" w:space="0" w:color="auto"/>
        <w:left w:val="none" w:sz="0" w:space="0" w:color="auto"/>
        <w:bottom w:val="none" w:sz="0" w:space="0" w:color="auto"/>
        <w:right w:val="none" w:sz="0" w:space="0" w:color="auto"/>
      </w:divBdr>
    </w:div>
    <w:div w:id="1321928451">
      <w:bodyDiv w:val="1"/>
      <w:marLeft w:val="0"/>
      <w:marRight w:val="0"/>
      <w:marTop w:val="0"/>
      <w:marBottom w:val="0"/>
      <w:divBdr>
        <w:top w:val="none" w:sz="0" w:space="0" w:color="auto"/>
        <w:left w:val="none" w:sz="0" w:space="0" w:color="auto"/>
        <w:bottom w:val="none" w:sz="0" w:space="0" w:color="auto"/>
        <w:right w:val="none" w:sz="0" w:space="0" w:color="auto"/>
      </w:divBdr>
    </w:div>
    <w:div w:id="1380976838">
      <w:bodyDiv w:val="1"/>
      <w:marLeft w:val="0"/>
      <w:marRight w:val="0"/>
      <w:marTop w:val="0"/>
      <w:marBottom w:val="0"/>
      <w:divBdr>
        <w:top w:val="none" w:sz="0" w:space="0" w:color="auto"/>
        <w:left w:val="none" w:sz="0" w:space="0" w:color="auto"/>
        <w:bottom w:val="none" w:sz="0" w:space="0" w:color="auto"/>
        <w:right w:val="none" w:sz="0" w:space="0" w:color="auto"/>
      </w:divBdr>
    </w:div>
    <w:div w:id="1430079442">
      <w:bodyDiv w:val="1"/>
      <w:marLeft w:val="0"/>
      <w:marRight w:val="0"/>
      <w:marTop w:val="0"/>
      <w:marBottom w:val="0"/>
      <w:divBdr>
        <w:top w:val="none" w:sz="0" w:space="0" w:color="auto"/>
        <w:left w:val="none" w:sz="0" w:space="0" w:color="auto"/>
        <w:bottom w:val="none" w:sz="0" w:space="0" w:color="auto"/>
        <w:right w:val="none" w:sz="0" w:space="0" w:color="auto"/>
      </w:divBdr>
    </w:div>
    <w:div w:id="1463231624">
      <w:bodyDiv w:val="1"/>
      <w:marLeft w:val="0"/>
      <w:marRight w:val="0"/>
      <w:marTop w:val="0"/>
      <w:marBottom w:val="0"/>
      <w:divBdr>
        <w:top w:val="none" w:sz="0" w:space="0" w:color="auto"/>
        <w:left w:val="none" w:sz="0" w:space="0" w:color="auto"/>
        <w:bottom w:val="none" w:sz="0" w:space="0" w:color="auto"/>
        <w:right w:val="none" w:sz="0" w:space="0" w:color="auto"/>
      </w:divBdr>
    </w:div>
    <w:div w:id="1482162285">
      <w:bodyDiv w:val="1"/>
      <w:marLeft w:val="0"/>
      <w:marRight w:val="0"/>
      <w:marTop w:val="0"/>
      <w:marBottom w:val="0"/>
      <w:divBdr>
        <w:top w:val="none" w:sz="0" w:space="0" w:color="auto"/>
        <w:left w:val="none" w:sz="0" w:space="0" w:color="auto"/>
        <w:bottom w:val="none" w:sz="0" w:space="0" w:color="auto"/>
        <w:right w:val="none" w:sz="0" w:space="0" w:color="auto"/>
      </w:divBdr>
    </w:div>
    <w:div w:id="1500073556">
      <w:bodyDiv w:val="1"/>
      <w:marLeft w:val="0"/>
      <w:marRight w:val="0"/>
      <w:marTop w:val="0"/>
      <w:marBottom w:val="0"/>
      <w:divBdr>
        <w:top w:val="none" w:sz="0" w:space="0" w:color="auto"/>
        <w:left w:val="none" w:sz="0" w:space="0" w:color="auto"/>
        <w:bottom w:val="none" w:sz="0" w:space="0" w:color="auto"/>
        <w:right w:val="none" w:sz="0" w:space="0" w:color="auto"/>
      </w:divBdr>
    </w:div>
    <w:div w:id="1517112752">
      <w:bodyDiv w:val="1"/>
      <w:marLeft w:val="0"/>
      <w:marRight w:val="0"/>
      <w:marTop w:val="0"/>
      <w:marBottom w:val="0"/>
      <w:divBdr>
        <w:top w:val="none" w:sz="0" w:space="0" w:color="auto"/>
        <w:left w:val="none" w:sz="0" w:space="0" w:color="auto"/>
        <w:bottom w:val="none" w:sz="0" w:space="0" w:color="auto"/>
        <w:right w:val="none" w:sz="0" w:space="0" w:color="auto"/>
      </w:divBdr>
    </w:div>
    <w:div w:id="1530148057">
      <w:bodyDiv w:val="1"/>
      <w:marLeft w:val="0"/>
      <w:marRight w:val="0"/>
      <w:marTop w:val="0"/>
      <w:marBottom w:val="0"/>
      <w:divBdr>
        <w:top w:val="none" w:sz="0" w:space="0" w:color="auto"/>
        <w:left w:val="none" w:sz="0" w:space="0" w:color="auto"/>
        <w:bottom w:val="none" w:sz="0" w:space="0" w:color="auto"/>
        <w:right w:val="none" w:sz="0" w:space="0" w:color="auto"/>
      </w:divBdr>
    </w:div>
    <w:div w:id="1531914683">
      <w:bodyDiv w:val="1"/>
      <w:marLeft w:val="0"/>
      <w:marRight w:val="0"/>
      <w:marTop w:val="0"/>
      <w:marBottom w:val="0"/>
      <w:divBdr>
        <w:top w:val="none" w:sz="0" w:space="0" w:color="auto"/>
        <w:left w:val="none" w:sz="0" w:space="0" w:color="auto"/>
        <w:bottom w:val="none" w:sz="0" w:space="0" w:color="auto"/>
        <w:right w:val="none" w:sz="0" w:space="0" w:color="auto"/>
      </w:divBdr>
    </w:div>
    <w:div w:id="1539969788">
      <w:bodyDiv w:val="1"/>
      <w:marLeft w:val="0"/>
      <w:marRight w:val="0"/>
      <w:marTop w:val="0"/>
      <w:marBottom w:val="0"/>
      <w:divBdr>
        <w:top w:val="none" w:sz="0" w:space="0" w:color="auto"/>
        <w:left w:val="none" w:sz="0" w:space="0" w:color="auto"/>
        <w:bottom w:val="none" w:sz="0" w:space="0" w:color="auto"/>
        <w:right w:val="none" w:sz="0" w:space="0" w:color="auto"/>
      </w:divBdr>
    </w:div>
    <w:div w:id="1543323737">
      <w:bodyDiv w:val="1"/>
      <w:marLeft w:val="0"/>
      <w:marRight w:val="0"/>
      <w:marTop w:val="0"/>
      <w:marBottom w:val="0"/>
      <w:divBdr>
        <w:top w:val="none" w:sz="0" w:space="0" w:color="auto"/>
        <w:left w:val="none" w:sz="0" w:space="0" w:color="auto"/>
        <w:bottom w:val="none" w:sz="0" w:space="0" w:color="auto"/>
        <w:right w:val="none" w:sz="0" w:space="0" w:color="auto"/>
      </w:divBdr>
    </w:div>
    <w:div w:id="1549797371">
      <w:bodyDiv w:val="1"/>
      <w:marLeft w:val="0"/>
      <w:marRight w:val="0"/>
      <w:marTop w:val="0"/>
      <w:marBottom w:val="0"/>
      <w:divBdr>
        <w:top w:val="none" w:sz="0" w:space="0" w:color="auto"/>
        <w:left w:val="none" w:sz="0" w:space="0" w:color="auto"/>
        <w:bottom w:val="none" w:sz="0" w:space="0" w:color="auto"/>
        <w:right w:val="none" w:sz="0" w:space="0" w:color="auto"/>
      </w:divBdr>
    </w:div>
    <w:div w:id="1566408347">
      <w:bodyDiv w:val="1"/>
      <w:marLeft w:val="0"/>
      <w:marRight w:val="0"/>
      <w:marTop w:val="0"/>
      <w:marBottom w:val="0"/>
      <w:divBdr>
        <w:top w:val="none" w:sz="0" w:space="0" w:color="auto"/>
        <w:left w:val="none" w:sz="0" w:space="0" w:color="auto"/>
        <w:bottom w:val="none" w:sz="0" w:space="0" w:color="auto"/>
        <w:right w:val="none" w:sz="0" w:space="0" w:color="auto"/>
      </w:divBdr>
    </w:div>
    <w:div w:id="1568373247">
      <w:bodyDiv w:val="1"/>
      <w:marLeft w:val="0"/>
      <w:marRight w:val="0"/>
      <w:marTop w:val="0"/>
      <w:marBottom w:val="0"/>
      <w:divBdr>
        <w:top w:val="none" w:sz="0" w:space="0" w:color="auto"/>
        <w:left w:val="none" w:sz="0" w:space="0" w:color="auto"/>
        <w:bottom w:val="none" w:sz="0" w:space="0" w:color="auto"/>
        <w:right w:val="none" w:sz="0" w:space="0" w:color="auto"/>
      </w:divBdr>
    </w:div>
    <w:div w:id="1592351049">
      <w:bodyDiv w:val="1"/>
      <w:marLeft w:val="0"/>
      <w:marRight w:val="0"/>
      <w:marTop w:val="0"/>
      <w:marBottom w:val="0"/>
      <w:divBdr>
        <w:top w:val="none" w:sz="0" w:space="0" w:color="auto"/>
        <w:left w:val="none" w:sz="0" w:space="0" w:color="auto"/>
        <w:bottom w:val="none" w:sz="0" w:space="0" w:color="auto"/>
        <w:right w:val="none" w:sz="0" w:space="0" w:color="auto"/>
      </w:divBdr>
    </w:div>
    <w:div w:id="1600941564">
      <w:bodyDiv w:val="1"/>
      <w:marLeft w:val="0"/>
      <w:marRight w:val="0"/>
      <w:marTop w:val="0"/>
      <w:marBottom w:val="0"/>
      <w:divBdr>
        <w:top w:val="none" w:sz="0" w:space="0" w:color="auto"/>
        <w:left w:val="none" w:sz="0" w:space="0" w:color="auto"/>
        <w:bottom w:val="none" w:sz="0" w:space="0" w:color="auto"/>
        <w:right w:val="none" w:sz="0" w:space="0" w:color="auto"/>
      </w:divBdr>
    </w:div>
    <w:div w:id="1603298555">
      <w:bodyDiv w:val="1"/>
      <w:marLeft w:val="0"/>
      <w:marRight w:val="0"/>
      <w:marTop w:val="0"/>
      <w:marBottom w:val="0"/>
      <w:divBdr>
        <w:top w:val="none" w:sz="0" w:space="0" w:color="auto"/>
        <w:left w:val="none" w:sz="0" w:space="0" w:color="auto"/>
        <w:bottom w:val="none" w:sz="0" w:space="0" w:color="auto"/>
        <w:right w:val="none" w:sz="0" w:space="0" w:color="auto"/>
      </w:divBdr>
    </w:div>
    <w:div w:id="1604412832">
      <w:bodyDiv w:val="1"/>
      <w:marLeft w:val="0"/>
      <w:marRight w:val="0"/>
      <w:marTop w:val="0"/>
      <w:marBottom w:val="0"/>
      <w:divBdr>
        <w:top w:val="none" w:sz="0" w:space="0" w:color="auto"/>
        <w:left w:val="none" w:sz="0" w:space="0" w:color="auto"/>
        <w:bottom w:val="none" w:sz="0" w:space="0" w:color="auto"/>
        <w:right w:val="none" w:sz="0" w:space="0" w:color="auto"/>
      </w:divBdr>
    </w:div>
    <w:div w:id="1614630345">
      <w:bodyDiv w:val="1"/>
      <w:marLeft w:val="0"/>
      <w:marRight w:val="0"/>
      <w:marTop w:val="0"/>
      <w:marBottom w:val="0"/>
      <w:divBdr>
        <w:top w:val="none" w:sz="0" w:space="0" w:color="auto"/>
        <w:left w:val="none" w:sz="0" w:space="0" w:color="auto"/>
        <w:bottom w:val="none" w:sz="0" w:space="0" w:color="auto"/>
        <w:right w:val="none" w:sz="0" w:space="0" w:color="auto"/>
      </w:divBdr>
    </w:div>
    <w:div w:id="1697075931">
      <w:bodyDiv w:val="1"/>
      <w:marLeft w:val="0"/>
      <w:marRight w:val="0"/>
      <w:marTop w:val="0"/>
      <w:marBottom w:val="0"/>
      <w:divBdr>
        <w:top w:val="none" w:sz="0" w:space="0" w:color="auto"/>
        <w:left w:val="none" w:sz="0" w:space="0" w:color="auto"/>
        <w:bottom w:val="none" w:sz="0" w:space="0" w:color="auto"/>
        <w:right w:val="none" w:sz="0" w:space="0" w:color="auto"/>
      </w:divBdr>
    </w:div>
    <w:div w:id="1733000482">
      <w:bodyDiv w:val="1"/>
      <w:marLeft w:val="0"/>
      <w:marRight w:val="0"/>
      <w:marTop w:val="0"/>
      <w:marBottom w:val="0"/>
      <w:divBdr>
        <w:top w:val="none" w:sz="0" w:space="0" w:color="auto"/>
        <w:left w:val="none" w:sz="0" w:space="0" w:color="auto"/>
        <w:bottom w:val="none" w:sz="0" w:space="0" w:color="auto"/>
        <w:right w:val="none" w:sz="0" w:space="0" w:color="auto"/>
      </w:divBdr>
    </w:div>
    <w:div w:id="1739857727">
      <w:bodyDiv w:val="1"/>
      <w:marLeft w:val="0"/>
      <w:marRight w:val="0"/>
      <w:marTop w:val="0"/>
      <w:marBottom w:val="0"/>
      <w:divBdr>
        <w:top w:val="none" w:sz="0" w:space="0" w:color="auto"/>
        <w:left w:val="none" w:sz="0" w:space="0" w:color="auto"/>
        <w:bottom w:val="none" w:sz="0" w:space="0" w:color="auto"/>
        <w:right w:val="none" w:sz="0" w:space="0" w:color="auto"/>
      </w:divBdr>
    </w:div>
    <w:div w:id="1761949143">
      <w:bodyDiv w:val="1"/>
      <w:marLeft w:val="0"/>
      <w:marRight w:val="0"/>
      <w:marTop w:val="0"/>
      <w:marBottom w:val="0"/>
      <w:divBdr>
        <w:top w:val="none" w:sz="0" w:space="0" w:color="auto"/>
        <w:left w:val="none" w:sz="0" w:space="0" w:color="auto"/>
        <w:bottom w:val="none" w:sz="0" w:space="0" w:color="auto"/>
        <w:right w:val="none" w:sz="0" w:space="0" w:color="auto"/>
      </w:divBdr>
    </w:div>
    <w:div w:id="1802334843">
      <w:bodyDiv w:val="1"/>
      <w:marLeft w:val="0"/>
      <w:marRight w:val="0"/>
      <w:marTop w:val="0"/>
      <w:marBottom w:val="0"/>
      <w:divBdr>
        <w:top w:val="none" w:sz="0" w:space="0" w:color="auto"/>
        <w:left w:val="none" w:sz="0" w:space="0" w:color="auto"/>
        <w:bottom w:val="none" w:sz="0" w:space="0" w:color="auto"/>
        <w:right w:val="none" w:sz="0" w:space="0" w:color="auto"/>
      </w:divBdr>
    </w:div>
    <w:div w:id="1862430818">
      <w:bodyDiv w:val="1"/>
      <w:marLeft w:val="0"/>
      <w:marRight w:val="0"/>
      <w:marTop w:val="0"/>
      <w:marBottom w:val="0"/>
      <w:divBdr>
        <w:top w:val="none" w:sz="0" w:space="0" w:color="auto"/>
        <w:left w:val="none" w:sz="0" w:space="0" w:color="auto"/>
        <w:bottom w:val="none" w:sz="0" w:space="0" w:color="auto"/>
        <w:right w:val="none" w:sz="0" w:space="0" w:color="auto"/>
      </w:divBdr>
    </w:div>
    <w:div w:id="1862664302">
      <w:bodyDiv w:val="1"/>
      <w:marLeft w:val="0"/>
      <w:marRight w:val="0"/>
      <w:marTop w:val="0"/>
      <w:marBottom w:val="0"/>
      <w:divBdr>
        <w:top w:val="none" w:sz="0" w:space="0" w:color="auto"/>
        <w:left w:val="none" w:sz="0" w:space="0" w:color="auto"/>
        <w:bottom w:val="none" w:sz="0" w:space="0" w:color="auto"/>
        <w:right w:val="none" w:sz="0" w:space="0" w:color="auto"/>
      </w:divBdr>
    </w:div>
    <w:div w:id="1885486669">
      <w:bodyDiv w:val="1"/>
      <w:marLeft w:val="0"/>
      <w:marRight w:val="0"/>
      <w:marTop w:val="0"/>
      <w:marBottom w:val="0"/>
      <w:divBdr>
        <w:top w:val="none" w:sz="0" w:space="0" w:color="auto"/>
        <w:left w:val="none" w:sz="0" w:space="0" w:color="auto"/>
        <w:bottom w:val="none" w:sz="0" w:space="0" w:color="auto"/>
        <w:right w:val="none" w:sz="0" w:space="0" w:color="auto"/>
      </w:divBdr>
      <w:divsChild>
        <w:div w:id="1291790702">
          <w:marLeft w:val="0"/>
          <w:marRight w:val="0"/>
          <w:marTop w:val="0"/>
          <w:marBottom w:val="0"/>
          <w:divBdr>
            <w:top w:val="none" w:sz="0" w:space="0" w:color="auto"/>
            <w:left w:val="none" w:sz="0" w:space="0" w:color="auto"/>
            <w:bottom w:val="none" w:sz="0" w:space="0" w:color="auto"/>
            <w:right w:val="none" w:sz="0" w:space="0" w:color="auto"/>
          </w:divBdr>
          <w:divsChild>
            <w:div w:id="107416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326667">
      <w:bodyDiv w:val="1"/>
      <w:marLeft w:val="0"/>
      <w:marRight w:val="0"/>
      <w:marTop w:val="0"/>
      <w:marBottom w:val="0"/>
      <w:divBdr>
        <w:top w:val="none" w:sz="0" w:space="0" w:color="auto"/>
        <w:left w:val="none" w:sz="0" w:space="0" w:color="auto"/>
        <w:bottom w:val="none" w:sz="0" w:space="0" w:color="auto"/>
        <w:right w:val="none" w:sz="0" w:space="0" w:color="auto"/>
      </w:divBdr>
    </w:div>
    <w:div w:id="1899978956">
      <w:bodyDiv w:val="1"/>
      <w:marLeft w:val="0"/>
      <w:marRight w:val="0"/>
      <w:marTop w:val="0"/>
      <w:marBottom w:val="0"/>
      <w:divBdr>
        <w:top w:val="none" w:sz="0" w:space="0" w:color="auto"/>
        <w:left w:val="none" w:sz="0" w:space="0" w:color="auto"/>
        <w:bottom w:val="none" w:sz="0" w:space="0" w:color="auto"/>
        <w:right w:val="none" w:sz="0" w:space="0" w:color="auto"/>
      </w:divBdr>
    </w:div>
    <w:div w:id="1909265643">
      <w:bodyDiv w:val="1"/>
      <w:marLeft w:val="0"/>
      <w:marRight w:val="0"/>
      <w:marTop w:val="0"/>
      <w:marBottom w:val="0"/>
      <w:divBdr>
        <w:top w:val="none" w:sz="0" w:space="0" w:color="auto"/>
        <w:left w:val="none" w:sz="0" w:space="0" w:color="auto"/>
        <w:bottom w:val="none" w:sz="0" w:space="0" w:color="auto"/>
        <w:right w:val="none" w:sz="0" w:space="0" w:color="auto"/>
      </w:divBdr>
    </w:div>
    <w:div w:id="1941444674">
      <w:bodyDiv w:val="1"/>
      <w:marLeft w:val="0"/>
      <w:marRight w:val="0"/>
      <w:marTop w:val="0"/>
      <w:marBottom w:val="0"/>
      <w:divBdr>
        <w:top w:val="none" w:sz="0" w:space="0" w:color="auto"/>
        <w:left w:val="none" w:sz="0" w:space="0" w:color="auto"/>
        <w:bottom w:val="none" w:sz="0" w:space="0" w:color="auto"/>
        <w:right w:val="none" w:sz="0" w:space="0" w:color="auto"/>
      </w:divBdr>
    </w:div>
    <w:div w:id="1944874209">
      <w:bodyDiv w:val="1"/>
      <w:marLeft w:val="0"/>
      <w:marRight w:val="0"/>
      <w:marTop w:val="0"/>
      <w:marBottom w:val="0"/>
      <w:divBdr>
        <w:top w:val="none" w:sz="0" w:space="0" w:color="auto"/>
        <w:left w:val="none" w:sz="0" w:space="0" w:color="auto"/>
        <w:bottom w:val="none" w:sz="0" w:space="0" w:color="auto"/>
        <w:right w:val="none" w:sz="0" w:space="0" w:color="auto"/>
      </w:divBdr>
    </w:div>
    <w:div w:id="1958677032">
      <w:bodyDiv w:val="1"/>
      <w:marLeft w:val="0"/>
      <w:marRight w:val="0"/>
      <w:marTop w:val="0"/>
      <w:marBottom w:val="0"/>
      <w:divBdr>
        <w:top w:val="none" w:sz="0" w:space="0" w:color="auto"/>
        <w:left w:val="none" w:sz="0" w:space="0" w:color="auto"/>
        <w:bottom w:val="none" w:sz="0" w:space="0" w:color="auto"/>
        <w:right w:val="none" w:sz="0" w:space="0" w:color="auto"/>
      </w:divBdr>
    </w:div>
    <w:div w:id="1990398685">
      <w:bodyDiv w:val="1"/>
      <w:marLeft w:val="0"/>
      <w:marRight w:val="0"/>
      <w:marTop w:val="0"/>
      <w:marBottom w:val="0"/>
      <w:divBdr>
        <w:top w:val="none" w:sz="0" w:space="0" w:color="auto"/>
        <w:left w:val="none" w:sz="0" w:space="0" w:color="auto"/>
        <w:bottom w:val="none" w:sz="0" w:space="0" w:color="auto"/>
        <w:right w:val="none" w:sz="0" w:space="0" w:color="auto"/>
      </w:divBdr>
    </w:div>
    <w:div w:id="1994141096">
      <w:bodyDiv w:val="1"/>
      <w:marLeft w:val="0"/>
      <w:marRight w:val="0"/>
      <w:marTop w:val="0"/>
      <w:marBottom w:val="0"/>
      <w:divBdr>
        <w:top w:val="none" w:sz="0" w:space="0" w:color="auto"/>
        <w:left w:val="none" w:sz="0" w:space="0" w:color="auto"/>
        <w:bottom w:val="none" w:sz="0" w:space="0" w:color="auto"/>
        <w:right w:val="none" w:sz="0" w:space="0" w:color="auto"/>
      </w:divBdr>
    </w:div>
    <w:div w:id="2038658959">
      <w:bodyDiv w:val="1"/>
      <w:marLeft w:val="0"/>
      <w:marRight w:val="0"/>
      <w:marTop w:val="0"/>
      <w:marBottom w:val="0"/>
      <w:divBdr>
        <w:top w:val="none" w:sz="0" w:space="0" w:color="auto"/>
        <w:left w:val="none" w:sz="0" w:space="0" w:color="auto"/>
        <w:bottom w:val="none" w:sz="0" w:space="0" w:color="auto"/>
        <w:right w:val="none" w:sz="0" w:space="0" w:color="auto"/>
      </w:divBdr>
    </w:div>
    <w:div w:id="2093895120">
      <w:bodyDiv w:val="1"/>
      <w:marLeft w:val="0"/>
      <w:marRight w:val="0"/>
      <w:marTop w:val="0"/>
      <w:marBottom w:val="0"/>
      <w:divBdr>
        <w:top w:val="none" w:sz="0" w:space="0" w:color="auto"/>
        <w:left w:val="none" w:sz="0" w:space="0" w:color="auto"/>
        <w:bottom w:val="none" w:sz="0" w:space="0" w:color="auto"/>
        <w:right w:val="none" w:sz="0" w:space="0" w:color="auto"/>
      </w:divBdr>
    </w:div>
    <w:div w:id="2118793452">
      <w:bodyDiv w:val="1"/>
      <w:marLeft w:val="0"/>
      <w:marRight w:val="0"/>
      <w:marTop w:val="0"/>
      <w:marBottom w:val="0"/>
      <w:divBdr>
        <w:top w:val="none" w:sz="0" w:space="0" w:color="auto"/>
        <w:left w:val="none" w:sz="0" w:space="0" w:color="auto"/>
        <w:bottom w:val="none" w:sz="0" w:space="0" w:color="auto"/>
        <w:right w:val="none" w:sz="0" w:space="0" w:color="auto"/>
      </w:divBdr>
    </w:div>
    <w:div w:id="212372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dati.comune.roma.it/" TargetMode="External"/><Relationship Id="rId68" Type="http://schemas.openxmlformats.org/officeDocument/2006/relationships/hyperlink" Target="https://www.gbif.org/" TargetMode="External"/><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datasetsearch.research.google.com/" TargetMode="External"/><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data.europa.eu/en" TargetMode="External"/><Relationship Id="rId69" Type="http://schemas.openxmlformats.org/officeDocument/2006/relationships/hyperlink" Target="https://cloud.google.com/bigquery/public-data?hl=fr" TargetMode="Externa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www.kaggle.com/datasets" TargetMode="External"/><Relationship Id="rId103" Type="http://schemas.openxmlformats.org/officeDocument/2006/relationships/image" Target="media/image79.png"/><Relationship Id="rId108" Type="http://schemas.openxmlformats.org/officeDocument/2006/relationships/glossaryDocument" Target="glossary/document.xml"/><Relationship Id="rId54" Type="http://schemas.openxmlformats.org/officeDocument/2006/relationships/image" Target="media/image46.png"/><Relationship Id="rId70" Type="http://schemas.openxmlformats.org/officeDocument/2006/relationships/hyperlink" Target="https://scikit-learn.org/stable/datasets/toy_dataset.html" TargetMode="External"/><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archive.ics.uci.edu/" TargetMode="External"/><Relationship Id="rId65" Type="http://schemas.openxmlformats.org/officeDocument/2006/relationships/hyperlink" Target="https://data.ademe.fr/" TargetMode="External"/><Relationship Id="rId73" Type="http://schemas.openxmlformats.org/officeDocument/2006/relationships/hyperlink" Target="https://stat.ethz.ch/R-manual/R-devel/library/datasets/html/00Index.html" TargetMode="External"/><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hyperlink" Target="https://scikit-learn.org/stable/datasets/real_world.html" TargetMode="External"/><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opendata.edf.fr/pages/welcome/" TargetMode="External"/><Relationship Id="rId87" Type="http://schemas.openxmlformats.org/officeDocument/2006/relationships/image" Target="media/image63.png"/><Relationship Id="rId61" Type="http://schemas.openxmlformats.org/officeDocument/2006/relationships/hyperlink" Target="https://opendata.paris.fr/pages/home/" TargetMode="External"/><Relationship Id="rId82" Type="http://schemas.openxmlformats.org/officeDocument/2006/relationships/image" Target="media/image5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www.statsmodels.org/devel/datasets/index.html" TargetMode="External"/><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globil-panda.opendata.arcgis.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data.london.gov.uk/dataset" TargetMode="External"/><Relationship Id="rId83" Type="http://schemas.openxmlformats.org/officeDocument/2006/relationships/image" Target="media/image59.png"/><Relationship Id="rId88"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tri\Documents\Mod&#232;les%20Office%20personnalis&#233;s\rapport_documenta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04AFE9DB8A34F13A700CB8062D32265"/>
        <w:category>
          <w:name w:val="Général"/>
          <w:gallery w:val="placeholder"/>
        </w:category>
        <w:types>
          <w:type w:val="bbPlcHdr"/>
        </w:types>
        <w:behaviors>
          <w:behavior w:val="content"/>
        </w:behaviors>
        <w:guid w:val="{D1737B4E-7655-441B-A328-7DBD893DEBDA}"/>
      </w:docPartPr>
      <w:docPartBody>
        <w:p w:rsidR="00A83F20" w:rsidRDefault="006E6BD9">
          <w:pPr>
            <w:pStyle w:val="B04AFE9DB8A34F13A700CB8062D32265"/>
          </w:pPr>
          <w:r>
            <w:rPr>
              <w:color w:val="2F5496" w:themeColor="accent1" w:themeShade="BF"/>
            </w:rPr>
            <w:t>[Nom de la société]</w:t>
          </w:r>
        </w:p>
      </w:docPartBody>
    </w:docPart>
    <w:docPart>
      <w:docPartPr>
        <w:name w:val="1179F417EC284E59A813C7B7EA2B1BE7"/>
        <w:category>
          <w:name w:val="Général"/>
          <w:gallery w:val="placeholder"/>
        </w:category>
        <w:types>
          <w:type w:val="bbPlcHdr"/>
        </w:types>
        <w:behaviors>
          <w:behavior w:val="content"/>
        </w:behaviors>
        <w:guid w:val="{E3E4B17A-0C24-4582-99DF-D584D6FA7649}"/>
      </w:docPartPr>
      <w:docPartBody>
        <w:p w:rsidR="00A83F20" w:rsidRDefault="006E6BD9">
          <w:pPr>
            <w:pStyle w:val="1179F417EC284E59A813C7B7EA2B1BE7"/>
          </w:pPr>
          <w:r>
            <w:rPr>
              <w:rFonts w:asciiTheme="majorHAnsi" w:eastAsiaTheme="majorEastAsia" w:hAnsiTheme="majorHAnsi" w:cstheme="majorBidi"/>
              <w:color w:val="4472C4" w:themeColor="accent1"/>
              <w:sz w:val="88"/>
              <w:szCs w:val="88"/>
            </w:rPr>
            <w:t>[Titre du document]</w:t>
          </w:r>
        </w:p>
      </w:docPartBody>
    </w:docPart>
    <w:docPart>
      <w:docPartPr>
        <w:name w:val="26E2DF6FA0424D99BE339D5F13BA9C34"/>
        <w:category>
          <w:name w:val="Général"/>
          <w:gallery w:val="placeholder"/>
        </w:category>
        <w:types>
          <w:type w:val="bbPlcHdr"/>
        </w:types>
        <w:behaviors>
          <w:behavior w:val="content"/>
        </w:behaviors>
        <w:guid w:val="{4A8823D3-04BE-47D7-A03C-6DAA7B0DA869}"/>
      </w:docPartPr>
      <w:docPartBody>
        <w:p w:rsidR="00A83F20" w:rsidRDefault="006E6BD9">
          <w:pPr>
            <w:pStyle w:val="26E2DF6FA0424D99BE339D5F13BA9C34"/>
          </w:pPr>
          <w:r>
            <w:rPr>
              <w:color w:val="2F5496" w:themeColor="accent1" w:themeShade="BF"/>
            </w:rPr>
            <w:t>[Sous-titre du document]</w:t>
          </w:r>
        </w:p>
      </w:docPartBody>
    </w:docPart>
    <w:docPart>
      <w:docPartPr>
        <w:name w:val="FC61B835AAC147EE9F9DB4191831B087"/>
        <w:category>
          <w:name w:val="Général"/>
          <w:gallery w:val="placeholder"/>
        </w:category>
        <w:types>
          <w:type w:val="bbPlcHdr"/>
        </w:types>
        <w:behaviors>
          <w:behavior w:val="content"/>
        </w:behaviors>
        <w:guid w:val="{318117BC-8CB1-46DD-824D-0524317B144C}"/>
      </w:docPartPr>
      <w:docPartBody>
        <w:p w:rsidR="00A83F20" w:rsidRDefault="006E6BD9">
          <w:pPr>
            <w:pStyle w:val="FC61B835AAC147EE9F9DB4191831B087"/>
          </w:pPr>
          <w:r>
            <w:rPr>
              <w:color w:val="4472C4" w:themeColor="accent1"/>
              <w:sz w:val="28"/>
              <w:szCs w:val="28"/>
            </w:rPr>
            <w:t>[Nom de l’auteur]</w:t>
          </w:r>
        </w:p>
      </w:docPartBody>
    </w:docPart>
    <w:docPart>
      <w:docPartPr>
        <w:name w:val="B886CE649A3F4DD6AC304A9D1E23FDE0"/>
        <w:category>
          <w:name w:val="Général"/>
          <w:gallery w:val="placeholder"/>
        </w:category>
        <w:types>
          <w:type w:val="bbPlcHdr"/>
        </w:types>
        <w:behaviors>
          <w:behavior w:val="content"/>
        </w:behaviors>
        <w:guid w:val="{3DC787E4-E6B7-4932-A17D-FC5817D05519}"/>
      </w:docPartPr>
      <w:docPartBody>
        <w:p w:rsidR="00A83F20" w:rsidRDefault="006E6BD9">
          <w:pPr>
            <w:pStyle w:val="B886CE649A3F4DD6AC304A9D1E23FDE0"/>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Black">
    <w:panose1 w:val="020B0A02040204020203"/>
    <w:charset w:val="00"/>
    <w:family w:val="swiss"/>
    <w:pitch w:val="variable"/>
    <w:sig w:usb0="E00002FF" w:usb1="4000E47F" w:usb2="00000021" w:usb3="00000000" w:csb0="000001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EC8"/>
    <w:rsid w:val="00011BA4"/>
    <w:rsid w:val="00016507"/>
    <w:rsid w:val="000826A0"/>
    <w:rsid w:val="000C4751"/>
    <w:rsid w:val="001864FA"/>
    <w:rsid w:val="00191DFC"/>
    <w:rsid w:val="001B7E7F"/>
    <w:rsid w:val="001C37C0"/>
    <w:rsid w:val="001C42B5"/>
    <w:rsid w:val="001E7798"/>
    <w:rsid w:val="001F3B98"/>
    <w:rsid w:val="00201691"/>
    <w:rsid w:val="002057D6"/>
    <w:rsid w:val="0026567C"/>
    <w:rsid w:val="00280619"/>
    <w:rsid w:val="002A0FF7"/>
    <w:rsid w:val="002C7B06"/>
    <w:rsid w:val="002E391C"/>
    <w:rsid w:val="003168F8"/>
    <w:rsid w:val="00344BF3"/>
    <w:rsid w:val="00354ED5"/>
    <w:rsid w:val="0038382E"/>
    <w:rsid w:val="003B5C39"/>
    <w:rsid w:val="003E4D94"/>
    <w:rsid w:val="003F441F"/>
    <w:rsid w:val="00417566"/>
    <w:rsid w:val="004538E3"/>
    <w:rsid w:val="0049008B"/>
    <w:rsid w:val="004D5E54"/>
    <w:rsid w:val="004E24F9"/>
    <w:rsid w:val="004E70EB"/>
    <w:rsid w:val="005132DF"/>
    <w:rsid w:val="00564398"/>
    <w:rsid w:val="00567686"/>
    <w:rsid w:val="005F1777"/>
    <w:rsid w:val="00604966"/>
    <w:rsid w:val="006E6BD9"/>
    <w:rsid w:val="007276B4"/>
    <w:rsid w:val="0074605D"/>
    <w:rsid w:val="00753F2E"/>
    <w:rsid w:val="007F6001"/>
    <w:rsid w:val="00822261"/>
    <w:rsid w:val="0084731D"/>
    <w:rsid w:val="0086381C"/>
    <w:rsid w:val="008658D5"/>
    <w:rsid w:val="00865C42"/>
    <w:rsid w:val="00892423"/>
    <w:rsid w:val="00895C0A"/>
    <w:rsid w:val="009776D1"/>
    <w:rsid w:val="009A1927"/>
    <w:rsid w:val="009C67F2"/>
    <w:rsid w:val="00A40620"/>
    <w:rsid w:val="00A83F20"/>
    <w:rsid w:val="00A974E2"/>
    <w:rsid w:val="00AB2EC8"/>
    <w:rsid w:val="00B25850"/>
    <w:rsid w:val="00B5638A"/>
    <w:rsid w:val="00B60280"/>
    <w:rsid w:val="00BB5418"/>
    <w:rsid w:val="00BC58B7"/>
    <w:rsid w:val="00BF7168"/>
    <w:rsid w:val="00C43164"/>
    <w:rsid w:val="00C942FB"/>
    <w:rsid w:val="00CD7224"/>
    <w:rsid w:val="00D73279"/>
    <w:rsid w:val="00DA2F53"/>
    <w:rsid w:val="00DD6F10"/>
    <w:rsid w:val="00E06613"/>
    <w:rsid w:val="00EA3BBD"/>
    <w:rsid w:val="00F2556E"/>
    <w:rsid w:val="00F477D2"/>
    <w:rsid w:val="00FE7FD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04AFE9DB8A34F13A700CB8062D32265">
    <w:name w:val="B04AFE9DB8A34F13A700CB8062D32265"/>
  </w:style>
  <w:style w:type="paragraph" w:customStyle="1" w:styleId="1179F417EC284E59A813C7B7EA2B1BE7">
    <w:name w:val="1179F417EC284E59A813C7B7EA2B1BE7"/>
  </w:style>
  <w:style w:type="paragraph" w:customStyle="1" w:styleId="26E2DF6FA0424D99BE339D5F13BA9C34">
    <w:name w:val="26E2DF6FA0424D99BE339D5F13BA9C34"/>
  </w:style>
  <w:style w:type="paragraph" w:customStyle="1" w:styleId="FC61B835AAC147EE9F9DB4191831B087">
    <w:name w:val="FC61B835AAC147EE9F9DB4191831B087"/>
  </w:style>
  <w:style w:type="paragraph" w:customStyle="1" w:styleId="B886CE649A3F4DD6AC304A9D1E23FDE0">
    <w:name w:val="B886CE649A3F4DD6AC304A9D1E23FD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2025-01-31T00:00:00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Référence numérique" Version="1987">
  <b:Source>
    <b:Tag>App25</b:Tag>
    <b:SourceType>InternetSite</b:SourceType>
    <b:Guid>{BA7846DB-D1E7-4591-AEC9-C334E8D50BD3}</b:Guid>
    <b:Title>Apprentissage supervisé et non supervisé: quelle est la différence ?</b:Title>
    <b:InternetSiteTitle>cloud.google.com</b:InternetSiteTitle>
    <b:YearAccessed>2025</b:YearAccessed>
    <b:MonthAccessed>01</b:MonthAccessed>
    <b:DayAccessed>31</b:DayAccessed>
    <b:URL>https://cloud.google.com/discover/supervised-vs-unsupervised-learning?hl=fr</b:URL>
    <b:RefOrder>3</b:RefOrder>
  </b:Source>
  <b:Source>
    <b:Tag>Int25</b:Tag>
    <b:SourceType>InternetSite</b:SourceType>
    <b:Guid>{7D8B35C7-85AE-4F73-ACC0-1BC944FDAADC}</b:Guid>
    <b:Title>Intelligence artificielle (IA) ou machine learning (ML)</b:Title>
    <b:InternetSiteTitle>cloud.google.com</b:InternetSiteTitle>
    <b:YearAccessed>2025</b:YearAccessed>
    <b:MonthAccessed>02</b:MonthAccessed>
    <b:DayAccessed>03</b:DayAccessed>
    <b:URL>https://cloud.google.com/learn/artificial-intelligence-vs-machine-learning?hl=fr</b:URL>
    <b:RefOrder>1</b:RefOrder>
  </b:Source>
  <b:Source>
    <b:Tag>Que25</b:Tag>
    <b:SourceType>InternetSite</b:SourceType>
    <b:Guid>{97AFEEA6-7505-4FF9-AFAE-2F485C4A5ACC}</b:Guid>
    <b:Title>Quelle est la différence entre l'IA et le machine learning ?</b:Title>
    <b:InternetSiteTitle>aws.amazon.com</b:InternetSiteTitle>
    <b:YearAccessed>2025</b:YearAccessed>
    <b:MonthAccessed>02</b:MonthAccessed>
    <b:DayAccessed>03</b:DayAccessed>
    <b:URL>https://aws.amazon.com/fr/compare/the-difference-between-artificial-intelligence-and-machine-learning/</b:URL>
    <b:RefOrder>2</b:RefOrder>
  </b:Source>
  <b:Source>
    <b:Tag>Que251</b:Tag>
    <b:SourceType>InternetSite</b:SourceType>
    <b:Guid>{B6C24C8A-8109-40D1-838E-3140CB5E5906}</b:Guid>
    <b:Title>Quelle est la différence entre l’apprentissage supervisé et non supervisé ?</b:Title>
    <b:InternetSiteTitle>aws.amazon.com</b:InternetSiteTitle>
    <b:YearAccessed>2025</b:YearAccessed>
    <b:MonthAccessed>02</b:MonthAccessed>
    <b:DayAccessed>03</b:DayAccessed>
    <b:URL>https://aws.amazon.com/fr/compare/the-difference-between-machine-learning-supervised-and-unsupervised/</b:URL>
    <b:RefOrder>4</b:RefOrder>
  </b:Source>
  <b:Source>
    <b:Tag>sha25</b:Tag>
    <b:SourceType>InternetSite</b:SourceType>
    <b:Guid>{FDDDE5C0-5E2E-41AC-A08E-FD0E0E86D514}</b:Guid>
    <b:Title>shap</b:Title>
    <b:InternetSiteTitle>github.com</b:InternetSiteTitle>
    <b:Year>2025</b:Year>
    <b:Month>03</b:Month>
    <b:Day>08</b:Day>
    <b:YearAccessed>2025</b:YearAccessed>
    <b:MonthAccessed>03</b:MonthAccessed>
    <b:DayAccessed>09</b:DayAccessed>
    <b:URL>https://github.com/shap/shap</b:URL>
    <b:RefOrder>5</b:RefOrder>
  </b:Source>
  <b:Source>
    <b:Tag>lim21</b:Tag>
    <b:SourceType>InternetSite</b:SourceType>
    <b:Guid>{FFA62913-2EE3-4327-B7B2-D6F130A05472}</b:Guid>
    <b:Title>lime</b:Title>
    <b:InternetSiteTitle>github.com</b:InternetSiteTitle>
    <b:Year>2021</b:Year>
    <b:YearAccessed>2025</b:YearAccessed>
    <b:MonthAccessed>03</b:MonthAccessed>
    <b:DayAccessed>09</b:DayAccessed>
    <b:URL>https://github.com/marcotcr/lime</b:URL>
    <b:RefOrder>6</b:RefOrder>
  </b:Source>
  <b:Source>
    <b:Tag>Cho25</b:Tag>
    <b:SourceType>InternetSite</b:SourceType>
    <b:Guid>{C33C25BB-5C5E-4FF9-974D-4EA11EBF10BE}</b:Guid>
    <b:Title>Choosing the right estimator</b:Title>
    <b:InternetSiteTitle>scikit-learn.org</b:InternetSiteTitle>
    <b:YearAccessed>2025</b:YearAccessed>
    <b:MonthAccessed>03</b:MonthAccessed>
    <b:DayAccessed>11</b:DayAccessed>
    <b:URL>https://scikit-learn.org/stable/machine_learning_map.html</b:URL>
    <b:RefOrder>7</b:RefOrder>
  </b:Source>
  <b:Source>
    <b:Tag>Con25</b:Tag>
    <b:SourceType>InternetSite</b:SourceType>
    <b:Guid>{F183128E-D818-4C6A-A206-4F37D675861F}</b:Guid>
    <b:Title>Confusion matrix</b:Title>
    <b:InternetSiteTitle>wikipedia.org</b:InternetSiteTitle>
    <b:YearAccessed>2025</b:YearAccessed>
    <b:MonthAccessed>03</b:MonthAccessed>
    <b:DayAccessed>16</b:DayAccessed>
    <b:URL>https://en.wikipedia.org/wiki/Confusion_matrix#Table_of_confusion</b:URL>
    <b:RefOrder>8</b:RefOrder>
  </b:Source>
  <b:Source>
    <b:Tag>11225</b:Tag>
    <b:SourceType>InternetSite</b:SourceType>
    <b:Guid>{A7C9AEFC-5813-4A81-B8F2-FA847E29F4FB}</b:Guid>
    <b:Title>1.1.2. Ridge regression and classification</b:Title>
    <b:InternetSiteTitle>scikit-learn.org</b:InternetSiteTitle>
    <b:YearAccessed>2025</b:YearAccessed>
    <b:MonthAccessed>03</b:MonthAccessed>
    <b:DayAccessed>22</b:DayAccessed>
    <b:URL>https://scikit-learn.org/stable/modules/linear_model.html#ridge-regression</b:URL>
    <b:RefOrder>10</b:RefOrder>
  </b:Source>
  <b:Source>
    <b:Tag>Und24</b:Tag>
    <b:SourceType>InternetSite</b:SourceType>
    <b:Guid>{5E50D1D2-8615-4E37-ADC6-136221E70748}</b:Guid>
    <b:Title>Understanding L2 Regularization: Enhancing Neural Network Training for Better Generalization</b:Title>
    <b:InternetSiteTitle>medium.com</b:InternetSiteTitle>
    <b:Year>2024</b:Year>
    <b:Month>08</b:Month>
    <b:Day>22</b:Day>
    <b:YearAccessed>2025</b:YearAccessed>
    <b:MonthAccessed>03</b:MonthAccessed>
    <b:DayAccessed>22</b:DayAccessed>
    <b:URL>https://vitalitylearning.medium.com/understanding-l2-regularization-enhancing-neural-network-training-for-better-generalization-95d16df2b46e</b:URL>
    <b:RefOrder>11</b:RefOrder>
  </b:Source>
  <b:Source>
    <b:Tag>Que23</b:Tag>
    <b:SourceType>InternetSite</b:SourceType>
    <b:Guid>{2CC2C5FE-3ACA-444C-BC1E-B795B7CE7545}</b:Guid>
    <b:Title>Qu’est-ce que la multicolinéarité ? </b:Title>
    <b:InternetSiteTitle>ibm.com</b:InternetSiteTitle>
    <b:Year>2023</b:Year>
    <b:Month>11</b:Month>
    <b:Day>21</b:Day>
    <b:YearAccessed>2025</b:YearAccessed>
    <b:MonthAccessed>03</b:MonthAccessed>
    <b:DayAccessed>22</b:DayAccessed>
    <b:URL>https://www.ibm.com/fr-fr/think/topics/multicollinearity</b:URL>
    <b:RefOrder>9</b:RefOrder>
  </b:Source>
  <b:Source>
    <b:Tag>Que244</b:Tag>
    <b:SourceType>InternetSite</b:SourceType>
    <b:Guid>{8C504045-E712-49A3-952E-E31F3736D18C}</b:Guid>
    <b:Title>Qu’est-ce que XGBoost ? </b:Title>
    <b:InternetSiteTitle>ibm.com</b:InternetSiteTitle>
    <b:Year>2024</b:Year>
    <b:Month>05</b:Month>
    <b:Day>09</b:Day>
    <b:YearAccessed>2025</b:YearAccessed>
    <b:MonthAccessed>03</b:MonthAccessed>
    <b:DayAccessed>23</b:DayAccessed>
    <b:URL>https://www.ibm.com/fr-fr/think/topics/xgboost</b:URL>
    <b:RefOrder>12</b:RefOrder>
  </b:Source>
  <b:Source>
    <b:Tag>Fea61</b:Tag>
    <b:SourceType>InternetSite</b:SourceType>
    <b:Guid>{FE698BA4-B4C6-4B3B-B8F3-5BD0F11B8AE9}</b:Guid>
    <b:Title>Feature importance based on mean decrease in impurity</b:Title>
    <b:InternetSiteTitle>scikit-learn.org</b:InternetSiteTitle>
    <b:Year>1.6.1</b:Year>
    <b:YearAccessed>2025</b:YearAccessed>
    <b:MonthAccessed>03</b:MonthAccessed>
    <b:DayAccessed>23</b:DayAccessed>
    <b:URL>https://scikit-learn.org/stable/auto_examples/ensemble/plot_forest_importances.html</b:URL>
    <b:RefOrder>13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8FF3F5-911E-4E95-B122-22FDC3F41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rapport_documentation</Template>
  <TotalTime>5274</TotalTime>
  <Pages>62</Pages>
  <Words>9740</Words>
  <Characters>53573</Characters>
  <Application>Microsoft Office Word</Application>
  <DocSecurity>0</DocSecurity>
  <Lines>446</Lines>
  <Paragraphs>126</Paragraphs>
  <ScaleCrop>false</ScaleCrop>
  <HeadingPairs>
    <vt:vector size="2" baseType="variant">
      <vt:variant>
        <vt:lpstr>Titre</vt:lpstr>
      </vt:variant>
      <vt:variant>
        <vt:i4>1</vt:i4>
      </vt:variant>
    </vt:vector>
  </HeadingPairs>
  <TitlesOfParts>
    <vt:vector size="1" baseType="lpstr">
      <vt:lpstr>MACHINE LEARNING</vt:lpstr>
    </vt:vector>
  </TitlesOfParts>
  <Company>EPSI EISI 1A</Company>
  <LinksUpToDate>false</LinksUpToDate>
  <CharactersWithSpaces>63187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dc:title>
  <dc:subject>MSPR1</dc:subject>
  <dc:creator>Dimitri</dc:creator>
  <cp:keywords/>
  <dc:description/>
  <cp:lastModifiedBy>Dimitri PERREAUX</cp:lastModifiedBy>
  <cp:revision>57</cp:revision>
  <dcterms:created xsi:type="dcterms:W3CDTF">2025-01-31T14:55:00Z</dcterms:created>
  <dcterms:modified xsi:type="dcterms:W3CDTF">2025-03-23T16:19:00Z</dcterms:modified>
</cp:coreProperties>
</file>